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55E" w14:textId="55A636A9" w:rsidR="00332E14" w:rsidRPr="00A36555" w:rsidRDefault="00814FE3" w:rsidP="00732F11">
      <w:pPr>
        <w:pStyle w:val="Title"/>
        <w:rPr>
          <w:lang w:val="en-US"/>
        </w:rPr>
      </w:pPr>
      <w:bookmarkStart w:id="0" w:name="_Toc529433777"/>
      <w:r>
        <w:rPr>
          <w:lang w:val="en-US"/>
        </w:rPr>
        <w:t>AMP(1)-</w:t>
      </w:r>
      <w:r w:rsidR="00617E40">
        <w:rPr>
          <w:lang w:val="en-US"/>
        </w:rPr>
        <w:t>Lab0</w:t>
      </w:r>
      <w:r w:rsidR="00C12C7E">
        <w:rPr>
          <w:lang w:val="en-US"/>
        </w:rPr>
        <w:t>5</w:t>
      </w:r>
      <w:r w:rsidR="00294BD5">
        <w:rPr>
          <w:lang w:val="en-US"/>
        </w:rPr>
        <w:t xml:space="preserve"> </w:t>
      </w:r>
      <w:r w:rsidR="00E5106D">
        <w:rPr>
          <w:lang w:val="en-US"/>
        </w:rPr>
        <w:t>–</w:t>
      </w:r>
      <w:r w:rsidR="00294BD5">
        <w:rPr>
          <w:lang w:val="en-US"/>
        </w:rPr>
        <w:t xml:space="preserve"> </w:t>
      </w:r>
      <w:r w:rsidR="003374B8">
        <w:rPr>
          <w:lang w:val="en-US"/>
        </w:rPr>
        <w:t>Vectors</w:t>
      </w:r>
      <w:r w:rsidR="00C84BB8">
        <w:rPr>
          <w:lang w:val="en-US"/>
        </w:rPr>
        <w:t>(2D)</w:t>
      </w:r>
      <w:bookmarkEnd w:id="0"/>
    </w:p>
    <w:p w14:paraId="49A99627" w14:textId="10EDFABE" w:rsidR="00A640EA" w:rsidRDefault="00A640EA" w:rsidP="00700A51">
      <w:pPr>
        <w:pStyle w:val="Heading1"/>
      </w:pPr>
      <w:bookmarkStart w:id="1" w:name="_Toc529433778"/>
      <w:r w:rsidRPr="00D2440B"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1292812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E9607" w14:textId="231FC82B" w:rsidR="00417D97" w:rsidRDefault="00417D97">
          <w:pPr>
            <w:pStyle w:val="TOCHeading"/>
          </w:pPr>
        </w:p>
        <w:p w14:paraId="04F8894F" w14:textId="6CD27D9A" w:rsidR="00052A5B" w:rsidRDefault="00417D9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33777" w:history="1">
            <w:r w:rsidR="00052A5B" w:rsidRPr="006D3D88">
              <w:rPr>
                <w:rStyle w:val="Hyperlink"/>
                <w:noProof/>
                <w:lang w:val="en-US"/>
              </w:rPr>
              <w:t>Lab07 – Vectors(2D)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_Toc529433777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4DB84C8D" w14:textId="7519EE7B" w:rsidR="00052A5B" w:rsidRDefault="008D4718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78" w:history="1">
            <w:r w:rsidR="00052A5B" w:rsidRPr="006D3D88">
              <w:rPr>
                <w:rStyle w:val="Hyperlink"/>
                <w:noProof/>
              </w:rPr>
              <w:t>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Content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_Toc529433778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325DA78C" w14:textId="5D1AC876" w:rsidR="00052A5B" w:rsidRDefault="008D4718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79" w:history="1">
            <w:r w:rsidR="00052A5B" w:rsidRPr="006D3D88">
              <w:rPr>
                <w:rStyle w:val="Hyperlink"/>
                <w:noProof/>
              </w:rPr>
              <w:t>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Learning objectives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_Toc529433779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4DF17608" w14:textId="06F587D3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0" w:history="1">
            <w:r w:rsidR="00052A5B" w:rsidRPr="006D3D88">
              <w:rPr>
                <w:rStyle w:val="Hyperlink"/>
                <w:noProof/>
              </w:rPr>
              <w:t>2.1.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Exam objectives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_Toc529433780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4349F862" w14:textId="036D6B1E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1" w:history="1">
            <w:r w:rsidR="00052A5B" w:rsidRPr="006D3D88">
              <w:rPr>
                <w:rStyle w:val="Hyperlink"/>
                <w:noProof/>
              </w:rPr>
              <w:t>2.2.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Supportive objectives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_Toc529433781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07CA9B86" w14:textId="432C8F01" w:rsidR="00052A5B" w:rsidRDefault="008D4718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2" w:history="1">
            <w:r w:rsidR="00052A5B" w:rsidRPr="006D3D88">
              <w:rPr>
                <w:rStyle w:val="Hyperlink"/>
                <w:noProof/>
              </w:rPr>
              <w:t>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Exercises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_Toc529433782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02BD27F2" w14:textId="4790C3AB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3" w:history="1">
            <w:r w:rsidR="00052A5B" w:rsidRPr="006D3D88">
              <w:rPr>
                <w:rStyle w:val="Hyperlink"/>
                <w:noProof/>
              </w:rPr>
              <w:t>3.1.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Basic exercises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_Toc529433783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2DB20E3C" w14:textId="1CF77E33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4" w:history="1">
            <w:r w:rsidR="00052A5B" w:rsidRPr="006D3D88">
              <w:rPr>
                <w:rStyle w:val="Hyperlink"/>
                <w:noProof/>
              </w:rPr>
              <w:t>3.1.1.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Vectors as arrows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_Toc529433784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22D8EACB" w14:textId="27F1A76B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5" w:history="1">
            <w:r w:rsidR="00052A5B" w:rsidRPr="006D3D88">
              <w:rPr>
                <w:rStyle w:val="Hyperlink"/>
                <w:noProof/>
              </w:rPr>
              <w:t>3.1.2.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Addition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_Toc529433785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4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76B433CD" w14:textId="4E9FCF9C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6" w:history="1">
            <w:r w:rsidR="00052A5B" w:rsidRPr="006D3D88">
              <w:rPr>
                <w:rStyle w:val="Hyperlink"/>
                <w:noProof/>
              </w:rPr>
              <w:t>3.1.3.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Scalar multiplication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_Toc529433786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5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7A34394E" w14:textId="09BB7837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7" w:history="1">
            <w:r w:rsidR="00052A5B" w:rsidRPr="006D3D88">
              <w:rPr>
                <w:rStyle w:val="Hyperlink"/>
                <w:noProof/>
              </w:rPr>
              <w:t>3.1.4.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Subtraction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_Toc529433787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6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40874CAA" w14:textId="400C093C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8" w:history="1">
            <w:r w:rsidR="00052A5B" w:rsidRPr="006D3D88">
              <w:rPr>
                <w:rStyle w:val="Hyperlink"/>
                <w:noProof/>
              </w:rPr>
              <w:t>3.2.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Bridging exercises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_Toc529433788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7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2194DBD1" w14:textId="0B323851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89" w:history="1">
            <w:r w:rsidR="00052A5B" w:rsidRPr="006D3D88">
              <w:rPr>
                <w:rStyle w:val="Hyperlink"/>
                <w:noProof/>
              </w:rPr>
              <w:t>3.2.1.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Decompose a 2D vector trigonometrically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_Toc529433789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7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66C1B465" w14:textId="084EFB77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0" w:history="1">
            <w:r w:rsidR="00052A5B" w:rsidRPr="006D3D88">
              <w:rPr>
                <w:rStyle w:val="Hyperlink"/>
                <w:noProof/>
              </w:rPr>
              <w:t>3.2.2.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Orthogonal vector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_Toc529433790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8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30326DDE" w14:textId="718D6241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1" w:history="1">
            <w:r w:rsidR="00052A5B" w:rsidRPr="006D3D88">
              <w:rPr>
                <w:rStyle w:val="Hyperlink"/>
                <w:noProof/>
              </w:rPr>
              <w:t>3.2.3.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A vector as linear combination of 2 other vectors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_Toc529433791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8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19ADBC10" w14:textId="0819220D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2" w:history="1">
            <w:r w:rsidR="00052A5B" w:rsidRPr="006D3D88">
              <w:rPr>
                <w:rStyle w:val="Hyperlink"/>
                <w:noProof/>
              </w:rPr>
              <w:t>3.2.4.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Distance between 2 points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_Toc529433792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9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39146032" w14:textId="060D4744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3" w:history="1">
            <w:r w:rsidR="00052A5B" w:rsidRPr="006D3D88">
              <w:rPr>
                <w:rStyle w:val="Hyperlink"/>
                <w:noProof/>
              </w:rPr>
              <w:t>3.3.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Contextual practice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_Toc529433793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9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5DBB2259" w14:textId="5BDDA068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4" w:history="1">
            <w:r w:rsidR="00052A5B" w:rsidRPr="006D3D88">
              <w:rPr>
                <w:rStyle w:val="Hyperlink"/>
                <w:noProof/>
              </w:rPr>
              <w:t>3.3.1.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Vectors as forces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_Toc529433794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9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6F219568" w14:textId="73E47B26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5" w:history="1">
            <w:r w:rsidR="00052A5B" w:rsidRPr="006D3D88">
              <w:rPr>
                <w:rStyle w:val="Hyperlink"/>
                <w:noProof/>
              </w:rPr>
              <w:t>3.3.2.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Vectors as displacements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_Toc529433795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10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766DB841" w14:textId="68882852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6" w:history="1">
            <w:r w:rsidR="00052A5B" w:rsidRPr="006D3D88">
              <w:rPr>
                <w:rStyle w:val="Hyperlink"/>
                <w:noProof/>
              </w:rPr>
              <w:t>3.3.3.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Point in triangle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_Toc529433796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11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6A429105" w14:textId="729B2DA3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7" w:history="1">
            <w:r w:rsidR="00052A5B" w:rsidRPr="006D3D88">
              <w:rPr>
                <w:rStyle w:val="Hyperlink"/>
                <w:noProof/>
              </w:rPr>
              <w:t>3.3.4.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Linearly interpolation between two vectors (lerp)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_Toc529433797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11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16C24CF4" w14:textId="19CCA08B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8" w:history="1">
            <w:r w:rsidR="00052A5B" w:rsidRPr="006D3D88">
              <w:rPr>
                <w:rStyle w:val="Hyperlink"/>
                <w:noProof/>
              </w:rPr>
              <w:t>3.3.5.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Vertex normal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_Toc529433798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12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370EE1D7" w14:textId="2B211265" w:rsidR="00052A5B" w:rsidRDefault="008D4718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799" w:history="1">
            <w:r w:rsidR="00052A5B" w:rsidRPr="006D3D88">
              <w:rPr>
                <w:rStyle w:val="Hyperlink"/>
                <w:noProof/>
              </w:rPr>
              <w:t>4.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References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_Toc529433799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50FACD98" w14:textId="77B5C9CC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0" w:history="1">
            <w:r w:rsidR="00052A5B" w:rsidRPr="006D3D88">
              <w:rPr>
                <w:rStyle w:val="Hyperlink"/>
                <w:noProof/>
              </w:rPr>
              <w:t>4.1.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Linear combination of vectors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_Toc529433800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40AE2DEA" w14:textId="6BAB1140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1" w:history="1">
            <w:r w:rsidR="00052A5B" w:rsidRPr="006D3D88">
              <w:rPr>
                <w:rStyle w:val="Hyperlink"/>
                <w:noProof/>
              </w:rPr>
              <w:t>4.1.1.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Point in triangle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_Toc529433801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752440D9" w14:textId="5952FB84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2" w:history="1">
            <w:r w:rsidR="00052A5B" w:rsidRPr="006D3D88">
              <w:rPr>
                <w:rStyle w:val="Hyperlink"/>
                <w:noProof/>
              </w:rPr>
              <w:t>4.2.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Vertex normal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_Toc529433802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0AD8B2AE" w14:textId="1D7A7B32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3" w:history="1">
            <w:r w:rsidR="00052A5B" w:rsidRPr="006D3D88">
              <w:rPr>
                <w:rStyle w:val="Hyperlink"/>
                <w:noProof/>
              </w:rPr>
              <w:t>4.3.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Vertices, faces and edges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_Toc529433803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364B7BC7" w14:textId="35B90713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4" w:history="1">
            <w:r w:rsidR="00052A5B" w:rsidRPr="006D3D88">
              <w:rPr>
                <w:rStyle w:val="Hyperlink"/>
                <w:noProof/>
              </w:rPr>
              <w:t>4.3.1.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Smooth shading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_Toc529433804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08D84E79" w14:textId="55EA3886" w:rsidR="00052A5B" w:rsidRDefault="008D471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5" w:history="1">
            <w:r w:rsidR="00052A5B" w:rsidRPr="006D3D88">
              <w:rPr>
                <w:rStyle w:val="Hyperlink"/>
                <w:noProof/>
              </w:rPr>
              <w:t>4.4.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Lerp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_Toc529433805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6D472EE1" w14:textId="1BC4445F" w:rsidR="00052A5B" w:rsidRDefault="008D4718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9433806" w:history="1">
            <w:r w:rsidR="00052A5B" w:rsidRPr="006D3D88">
              <w:rPr>
                <w:rStyle w:val="Hyperlink"/>
                <w:noProof/>
              </w:rPr>
              <w:t>4.4.1.</w:t>
            </w:r>
            <w:r w:rsidR="00052A5B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52A5B" w:rsidRPr="006D3D88">
              <w:rPr>
                <w:rStyle w:val="Hyperlink"/>
                <w:noProof/>
              </w:rPr>
              <w:t>Lerp function in unity</w:t>
            </w:r>
            <w:r w:rsidR="00052A5B">
              <w:rPr>
                <w:noProof/>
                <w:webHidden/>
              </w:rPr>
              <w:tab/>
            </w:r>
            <w:r w:rsidR="00052A5B">
              <w:rPr>
                <w:noProof/>
                <w:webHidden/>
              </w:rPr>
              <w:fldChar w:fldCharType="begin"/>
            </w:r>
            <w:r w:rsidR="00052A5B">
              <w:rPr>
                <w:noProof/>
                <w:webHidden/>
              </w:rPr>
              <w:instrText xml:space="preserve"> PAGEREF _Toc529433806 \h </w:instrText>
            </w:r>
            <w:r w:rsidR="00052A5B">
              <w:rPr>
                <w:noProof/>
                <w:webHidden/>
              </w:rPr>
            </w:r>
            <w:r w:rsidR="00052A5B">
              <w:rPr>
                <w:noProof/>
                <w:webHidden/>
              </w:rPr>
              <w:fldChar w:fldCharType="separate"/>
            </w:r>
            <w:r w:rsidR="00052A5B">
              <w:rPr>
                <w:noProof/>
                <w:webHidden/>
              </w:rPr>
              <w:t>13</w:t>
            </w:r>
            <w:r w:rsidR="00052A5B">
              <w:rPr>
                <w:noProof/>
                <w:webHidden/>
              </w:rPr>
              <w:fldChar w:fldCharType="end"/>
            </w:r>
          </w:hyperlink>
        </w:p>
        <w:p w14:paraId="1E8E3B66" w14:textId="4BBF4CF7" w:rsidR="00417D97" w:rsidRDefault="00417D97">
          <w:r>
            <w:rPr>
              <w:b/>
              <w:bCs/>
            </w:rPr>
            <w:fldChar w:fldCharType="end"/>
          </w:r>
        </w:p>
      </w:sdtContent>
    </w:sdt>
    <w:p w14:paraId="14B8F98F" w14:textId="77777777" w:rsidR="00417D97" w:rsidRPr="00417D97" w:rsidRDefault="00417D97" w:rsidP="00417D97">
      <w:pPr>
        <w:rPr>
          <w:lang w:val="en-US"/>
        </w:rPr>
      </w:pPr>
    </w:p>
    <w:p w14:paraId="09F22B84" w14:textId="77777777" w:rsidR="00B672E8" w:rsidRPr="00D2440B" w:rsidRDefault="00911BB4" w:rsidP="00700A51">
      <w:pPr>
        <w:pStyle w:val="Heading1"/>
      </w:pPr>
      <w:bookmarkStart w:id="2" w:name="_Toc529433779"/>
      <w:r>
        <w:lastRenderedPageBreak/>
        <w:t>Learning o</w:t>
      </w:r>
      <w:r w:rsidR="00B519E4">
        <w:t>bjective</w:t>
      </w:r>
      <w:r w:rsidR="00294BD5">
        <w:t>s</w:t>
      </w:r>
      <w:bookmarkEnd w:id="2"/>
    </w:p>
    <w:p w14:paraId="2A7C1629" w14:textId="77777777" w:rsidR="004017FF" w:rsidRDefault="004017FF" w:rsidP="004017FF">
      <w:pPr>
        <w:pStyle w:val="Heading2"/>
      </w:pPr>
      <w:bookmarkStart w:id="3" w:name="_Toc529433780"/>
      <w:bookmarkStart w:id="4" w:name="_Toc403840145"/>
      <w:bookmarkStart w:id="5" w:name="_Toc403895781"/>
      <w:r>
        <w:t>Exam objectives</w:t>
      </w:r>
      <w:bookmarkEnd w:id="3"/>
    </w:p>
    <w:p w14:paraId="756AE700" w14:textId="77777777" w:rsidR="00F71A41" w:rsidRDefault="00262A25" w:rsidP="00E86DA6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212CEF7A" w14:textId="77777777" w:rsidR="00DC75FB" w:rsidRDefault="00DC75FB" w:rsidP="00DC75F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Master </w:t>
      </w:r>
      <w:r w:rsidR="00874760">
        <w:rPr>
          <w:lang w:val="en-US"/>
        </w:rPr>
        <w:t xml:space="preserve">2D </w:t>
      </w:r>
      <w:r>
        <w:rPr>
          <w:lang w:val="en-US"/>
        </w:rPr>
        <w:t xml:space="preserve">vector vocabulary like </w:t>
      </w:r>
      <w:r w:rsidR="00CB0F0A">
        <w:rPr>
          <w:lang w:val="en-US"/>
        </w:rPr>
        <w:t>the norm</w:t>
      </w:r>
      <w:r w:rsidR="00A21A2D">
        <w:rPr>
          <w:lang w:val="en-US"/>
        </w:rPr>
        <w:t xml:space="preserve"> </w:t>
      </w:r>
      <w:r w:rsidR="00EE0FF0">
        <w:rPr>
          <w:lang w:val="en-US"/>
        </w:rPr>
        <w:t>(</w:t>
      </w:r>
      <w:r w:rsidR="00CB0F0A">
        <w:rPr>
          <w:lang w:val="en-US"/>
        </w:rPr>
        <w:t>length</w:t>
      </w:r>
      <w:r w:rsidR="00EE0FF0">
        <w:rPr>
          <w:lang w:val="en-US"/>
        </w:rPr>
        <w:t xml:space="preserve">) </w:t>
      </w:r>
      <w:r w:rsidR="00A21A2D">
        <w:rPr>
          <w:lang w:val="en-US"/>
        </w:rPr>
        <w:t>and direction (meaning orientation plus sense), zero vector</w:t>
      </w:r>
      <w:r w:rsidR="00EE0FF0">
        <w:rPr>
          <w:lang w:val="en-US"/>
        </w:rPr>
        <w:t xml:space="preserve">, unit vector, base vector, location vector, free vector, (anti)parallel, </w:t>
      </w:r>
    </w:p>
    <w:p w14:paraId="53EBD431" w14:textId="77777777" w:rsidR="00DC75FB" w:rsidRDefault="00AB7575" w:rsidP="00DC75F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</w:t>
      </w:r>
      <w:r w:rsidR="00DC75FB">
        <w:rPr>
          <w:lang w:val="en-US"/>
        </w:rPr>
        <w:t xml:space="preserve">pply the addition of </w:t>
      </w:r>
      <w:r w:rsidR="00874760">
        <w:rPr>
          <w:lang w:val="en-US"/>
        </w:rPr>
        <w:t xml:space="preserve">2D </w:t>
      </w:r>
      <w:r>
        <w:rPr>
          <w:lang w:val="en-US"/>
        </w:rPr>
        <w:t>vectors</w:t>
      </w:r>
    </w:p>
    <w:p w14:paraId="19383079" w14:textId="77777777" w:rsidR="00DC75FB" w:rsidRDefault="00DC75FB" w:rsidP="00DC75F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Apply the scalar multiplication of </w:t>
      </w:r>
      <w:r w:rsidR="00874760">
        <w:rPr>
          <w:lang w:val="en-US"/>
        </w:rPr>
        <w:t xml:space="preserve">2D </w:t>
      </w:r>
      <w:r w:rsidR="00AB7575">
        <w:rPr>
          <w:lang w:val="en-US"/>
        </w:rPr>
        <w:t>vectors</w:t>
      </w:r>
      <w:r w:rsidR="00470760">
        <w:rPr>
          <w:lang w:val="en-US"/>
        </w:rPr>
        <w:t>: uniform scaling</w:t>
      </w:r>
    </w:p>
    <w:p w14:paraId="1BA84F2D" w14:textId="77777777" w:rsidR="00DC75FB" w:rsidRDefault="00AB7575" w:rsidP="00DC75F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</w:t>
      </w:r>
      <w:r w:rsidR="00DC75FB">
        <w:rPr>
          <w:lang w:val="en-US"/>
        </w:rPr>
        <w:t xml:space="preserve">pply the subtraction of </w:t>
      </w:r>
      <w:r>
        <w:rPr>
          <w:lang w:val="en-US"/>
        </w:rPr>
        <w:t>vectors</w:t>
      </w:r>
      <w:r w:rsidR="00460A8A">
        <w:rPr>
          <w:lang w:val="en-US"/>
        </w:rPr>
        <w:t xml:space="preserve">: </w:t>
      </w:r>
      <w:r w:rsidR="00874760">
        <w:rPr>
          <w:lang w:val="en-US"/>
        </w:rPr>
        <w:t xml:space="preserve">2D </w:t>
      </w:r>
      <w:r w:rsidR="00460A8A">
        <w:rPr>
          <w:lang w:val="en-US"/>
        </w:rPr>
        <w:t>point-to-vector formula, distance</w:t>
      </w:r>
      <w:r w:rsidR="005063D7">
        <w:rPr>
          <w:lang w:val="en-US"/>
        </w:rPr>
        <w:t>, …</w:t>
      </w:r>
    </w:p>
    <w:p w14:paraId="22F23430" w14:textId="77777777" w:rsidR="00096BB0" w:rsidRDefault="00096BB0" w:rsidP="00DC75F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Decompose a </w:t>
      </w:r>
      <w:r w:rsidR="00874760">
        <w:rPr>
          <w:lang w:val="en-US"/>
        </w:rPr>
        <w:t>2D</w:t>
      </w:r>
      <w:r>
        <w:rPr>
          <w:lang w:val="en-US"/>
        </w:rPr>
        <w:t xml:space="preserve"> vector trigonometrically</w:t>
      </w:r>
    </w:p>
    <w:p w14:paraId="40C8C9D0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71F30920" w14:textId="77777777" w:rsidR="00262A25" w:rsidRDefault="00262A25" w:rsidP="00F57DA7">
      <w:pPr>
        <w:spacing w:after="0"/>
        <w:rPr>
          <w:lang w:val="en-US"/>
        </w:rPr>
      </w:pPr>
    </w:p>
    <w:p w14:paraId="13B2054B" w14:textId="77777777" w:rsidR="004017FF" w:rsidRDefault="004017FF" w:rsidP="004017FF">
      <w:pPr>
        <w:pStyle w:val="Heading2"/>
      </w:pPr>
      <w:bookmarkStart w:id="6" w:name="_Toc529433781"/>
      <w:r>
        <w:t>Supportive objectives</w:t>
      </w:r>
      <w:bookmarkEnd w:id="6"/>
    </w:p>
    <w:bookmarkEnd w:id="4"/>
    <w:bookmarkEnd w:id="5"/>
    <w:p w14:paraId="2F81BAAE" w14:textId="3E027401" w:rsidR="008D7532" w:rsidRDefault="008D7532" w:rsidP="008D7532">
      <w:pPr>
        <w:rPr>
          <w:lang w:val="en-US"/>
        </w:rPr>
      </w:pPr>
      <w:r>
        <w:rPr>
          <w:lang w:val="en-US"/>
        </w:rPr>
        <w:t>Specifically related to the above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in GeoGebra Classic</w:t>
      </w:r>
      <w:r w:rsidRPr="004F1F06">
        <w:rPr>
          <w:b/>
          <w:lang w:val="en-US"/>
        </w:rPr>
        <w:t>5.0</w:t>
      </w:r>
      <w:r w:rsidR="00FA4316">
        <w:rPr>
          <w:b/>
          <w:lang w:val="en-US"/>
        </w:rPr>
        <w:t xml:space="preserve"> or </w:t>
      </w:r>
      <w:hyperlink r:id="rId11" w:history="1">
        <w:r w:rsidR="00FA4316" w:rsidRPr="00FA4316">
          <w:rPr>
            <w:rStyle w:val="Hyperlink"/>
            <w:bCs/>
            <w:lang w:val="en-US"/>
          </w:rPr>
          <w:t>https://geogebra.org/classic</w:t>
        </w:r>
      </w:hyperlink>
      <w:r w:rsidR="00FA4316">
        <w:rPr>
          <w:b/>
          <w:lang w:val="en-US"/>
        </w:rPr>
        <w:t xml:space="preserve"> </w:t>
      </w:r>
      <w:r>
        <w:rPr>
          <w:lang w:val="en-US"/>
        </w:rPr>
        <w:t xml:space="preserve"> be able to</w:t>
      </w:r>
      <w:r w:rsidRPr="00D2440B">
        <w:rPr>
          <w:lang w:val="en-US"/>
        </w:rPr>
        <w:t>:</w:t>
      </w:r>
    </w:p>
    <w:p w14:paraId="1EE3740A" w14:textId="77777777" w:rsidR="00096BB0" w:rsidRDefault="00096BB0" w:rsidP="00096B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Apply the addition of vectors</w:t>
      </w:r>
      <w:r w:rsidR="005913B5">
        <w:rPr>
          <w:lang w:val="en-US"/>
        </w:rPr>
        <w:t xml:space="preserve"> and visualize it in the View/Graphics</w:t>
      </w:r>
    </w:p>
    <w:p w14:paraId="16E75A69" w14:textId="77777777" w:rsidR="005913B5" w:rsidRDefault="00096BB0" w:rsidP="005913B5">
      <w:pPr>
        <w:pStyle w:val="ListParagraph"/>
        <w:numPr>
          <w:ilvl w:val="0"/>
          <w:numId w:val="34"/>
        </w:numPr>
        <w:rPr>
          <w:lang w:val="en-US"/>
        </w:rPr>
      </w:pPr>
      <w:r w:rsidRPr="005913B5">
        <w:rPr>
          <w:lang w:val="en-US"/>
        </w:rPr>
        <w:t>Apply the scalar multiplication of vectors</w:t>
      </w:r>
      <w:r w:rsidR="005913B5" w:rsidRPr="005913B5">
        <w:rPr>
          <w:lang w:val="en-US"/>
        </w:rPr>
        <w:t xml:space="preserve"> </w:t>
      </w:r>
      <w:r w:rsidR="005913B5">
        <w:rPr>
          <w:lang w:val="en-US"/>
        </w:rPr>
        <w:t>and visualize it in the View/Graphics</w:t>
      </w:r>
    </w:p>
    <w:p w14:paraId="44841927" w14:textId="77777777" w:rsidR="00096BB0" w:rsidRPr="005913B5" w:rsidRDefault="00096BB0" w:rsidP="005913B5">
      <w:pPr>
        <w:pStyle w:val="ListParagraph"/>
        <w:numPr>
          <w:ilvl w:val="0"/>
          <w:numId w:val="34"/>
        </w:numPr>
        <w:rPr>
          <w:lang w:val="en-US"/>
        </w:rPr>
      </w:pPr>
      <w:r w:rsidRPr="005913B5">
        <w:rPr>
          <w:lang w:val="en-US"/>
        </w:rPr>
        <w:t>Apply the subtraction of vectors</w:t>
      </w:r>
      <w:r w:rsidR="005913B5">
        <w:rPr>
          <w:lang w:val="en-US"/>
        </w:rPr>
        <w:t xml:space="preserve"> and visualize it in the View/Graphics</w:t>
      </w:r>
    </w:p>
    <w:p w14:paraId="1AC5D10D" w14:textId="77777777" w:rsidR="005A2094" w:rsidRPr="00D2440B" w:rsidRDefault="00DA31E1" w:rsidP="00700A51">
      <w:pPr>
        <w:pStyle w:val="Heading1"/>
      </w:pPr>
      <w:bookmarkStart w:id="7" w:name="_Toc529433782"/>
      <w:r w:rsidRPr="00D2440B">
        <w:t>Exercises</w:t>
      </w:r>
      <w:bookmarkEnd w:id="7"/>
    </w:p>
    <w:p w14:paraId="1C63B4CC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297120">
        <w:rPr>
          <w:lang w:val="en-US"/>
        </w:rPr>
        <w:t>re-save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on </w:t>
      </w:r>
      <w:r w:rsidR="00297120">
        <w:rPr>
          <w:rStyle w:val="Emphasis"/>
          <w:b w:val="0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381BA9D0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="00571300">
        <w:rPr>
          <w:b/>
          <w:lang w:val="en-US"/>
        </w:rPr>
        <w:t>y</w:t>
      </w:r>
      <w:r w:rsidRPr="00641A69">
        <w:rPr>
          <w:b/>
          <w:lang w:val="en-US"/>
        </w:rPr>
        <w:t>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 xml:space="preserve">=groupcode,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=labindex</w:t>
      </w:r>
    </w:p>
    <w:p w14:paraId="76C3AD27" w14:textId="53E570B7" w:rsidR="00B30513" w:rsidRDefault="0040006B" w:rsidP="00926642">
      <w:pPr>
        <w:pStyle w:val="Heading2"/>
      </w:pPr>
      <w:bookmarkStart w:id="8" w:name="_Toc529433783"/>
      <w:r>
        <w:t>Basic exercises</w:t>
      </w:r>
      <w:bookmarkEnd w:id="8"/>
    </w:p>
    <w:p w14:paraId="242211E5" w14:textId="7FC0708F" w:rsidR="0095519E" w:rsidRDefault="0095519E" w:rsidP="0095519E">
      <w:pPr>
        <w:rPr>
          <w:lang w:val="en-US"/>
        </w:rPr>
      </w:pPr>
      <w:r>
        <w:rPr>
          <w:lang w:val="en-US"/>
        </w:rPr>
        <w:t xml:space="preserve">Make these exercises on paper and then verify your results in </w:t>
      </w:r>
      <w:r w:rsidR="0019215E">
        <w:rPr>
          <w:lang w:val="en-US"/>
        </w:rPr>
        <w:t>Geogebra</w:t>
      </w:r>
      <w:r>
        <w:rPr>
          <w:lang w:val="en-US"/>
        </w:rPr>
        <w:t>.</w:t>
      </w:r>
    </w:p>
    <w:p w14:paraId="3CE0714F" w14:textId="10E72D49" w:rsidR="0019215E" w:rsidRPr="00E9748C" w:rsidRDefault="0019215E" w:rsidP="0019215E">
      <w:pPr>
        <w:rPr>
          <w:lang w:val="en-US"/>
        </w:rPr>
      </w:pPr>
      <w:r>
        <w:rPr>
          <w:lang w:val="en-US"/>
        </w:rPr>
        <w:t>Some Geogebra tips:</w:t>
      </w:r>
    </w:p>
    <w:p w14:paraId="0967B526" w14:textId="77777777" w:rsidR="0019215E" w:rsidRDefault="0019215E" w:rsidP="0019215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</w:t>
      </w:r>
      <w:r w:rsidRPr="00E9748C">
        <w:rPr>
          <w:lang w:val="en-US"/>
        </w:rPr>
        <w:t>reat</w:t>
      </w:r>
      <w:r>
        <w:rPr>
          <w:lang w:val="en-US"/>
        </w:rPr>
        <w:t>ing</w:t>
      </w:r>
      <w:r w:rsidRPr="00E9748C">
        <w:rPr>
          <w:lang w:val="en-US"/>
        </w:rPr>
        <w:t xml:space="preserve"> a vector </w:t>
      </w:r>
      <w:r>
        <w:rPr>
          <w:lang w:val="en-US"/>
        </w:rPr>
        <w:t>(</w:t>
      </w:r>
      <w:r w:rsidRPr="00E9748C">
        <w:rPr>
          <w:lang w:val="en-US"/>
        </w:rPr>
        <w:t>Input bar/Vector command</w:t>
      </w:r>
      <w:r>
        <w:rPr>
          <w:lang w:val="en-US"/>
        </w:rPr>
        <w:t>)</w:t>
      </w:r>
      <w:r w:rsidRPr="00E9748C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2A6803D" wp14:editId="7892996B">
            <wp:extent cx="2420620" cy="222885"/>
            <wp:effectExtent l="19050" t="19050" r="17780" b="2476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D3749" w14:textId="77777777" w:rsidR="0019215E" w:rsidRPr="00E9748C" w:rsidRDefault="0019215E" w:rsidP="0019215E">
      <w:pPr>
        <w:pStyle w:val="ListParagraph"/>
        <w:numPr>
          <w:ilvl w:val="0"/>
          <w:numId w:val="45"/>
        </w:numPr>
        <w:rPr>
          <w:lang w:val="en-US"/>
        </w:rPr>
      </w:pPr>
      <w:r w:rsidRPr="00E9748C">
        <w:rPr>
          <w:lang w:val="en-US"/>
        </w:rPr>
        <w:t>Draw</w:t>
      </w:r>
      <w:r>
        <w:rPr>
          <w:lang w:val="en-US"/>
        </w:rPr>
        <w:t>ing</w:t>
      </w:r>
      <w:r w:rsidRPr="00E9748C">
        <w:rPr>
          <w:lang w:val="en-US"/>
        </w:rPr>
        <w:t xml:space="preserve"> a vector (Graphics toolbar/Vector button</w:t>
      </w:r>
      <w:r>
        <w:rPr>
          <w:lang w:val="en-US"/>
        </w:rPr>
        <w:t>)</w:t>
      </w:r>
      <w:r w:rsidRPr="00E9748C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14A86A" wp14:editId="528DBECD">
            <wp:extent cx="398780" cy="410210"/>
            <wp:effectExtent l="0" t="0" r="127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EC79" w14:textId="77777777" w:rsidR="0019215E" w:rsidRDefault="0019215E" w:rsidP="0019215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Length of a vector (Input bar/Length command)</w:t>
      </w:r>
    </w:p>
    <w:p w14:paraId="50A2A896" w14:textId="77777777" w:rsidR="0019215E" w:rsidRPr="00E9748C" w:rsidRDefault="0019215E" w:rsidP="0019215E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DA593" wp14:editId="2C25CFD8">
            <wp:extent cx="1500505" cy="246380"/>
            <wp:effectExtent l="19050" t="19050" r="23495" b="203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4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A590A" w14:textId="77777777" w:rsidR="0019215E" w:rsidRPr="00E9748C" w:rsidRDefault="0019215E" w:rsidP="0019215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Components of a vector (automatically in Algebra view)</w:t>
      </w:r>
      <w:r w:rsidRPr="00E9748C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1A36A55" wp14:editId="3533290E">
            <wp:extent cx="984885" cy="551180"/>
            <wp:effectExtent l="19050" t="19050" r="24765" b="203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55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6BBD0" w14:textId="01D5E7D0" w:rsidR="001227A4" w:rsidRDefault="00C243CB" w:rsidP="00DC0210">
      <w:pPr>
        <w:pStyle w:val="Heading3"/>
      </w:pPr>
      <w:bookmarkStart w:id="9" w:name="_Toc529433784"/>
      <w:r>
        <w:lastRenderedPageBreak/>
        <w:t>Vectors as arrows</w:t>
      </w:r>
      <w:bookmarkEnd w:id="9"/>
    </w:p>
    <w:p w14:paraId="5124B8D9" w14:textId="4C976CA3" w:rsidR="00C243CB" w:rsidRDefault="00503B1E" w:rsidP="00C243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377DD" wp14:editId="4CC56A9A">
            <wp:extent cx="4994275" cy="314769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C52" w14:textId="7683CB34" w:rsidR="00344236" w:rsidRDefault="00344236" w:rsidP="00294BD9">
      <w:pPr>
        <w:pStyle w:val="Heading4"/>
        <w:numPr>
          <w:ilvl w:val="0"/>
          <w:numId w:val="0"/>
        </w:numPr>
        <w:ind w:left="1152" w:hanging="115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44236" w:rsidRPr="00F52BCC" w14:paraId="1EDCC586" w14:textId="77777777" w:rsidTr="00344236">
        <w:tc>
          <w:tcPr>
            <w:tcW w:w="9060" w:type="dxa"/>
          </w:tcPr>
          <w:p w14:paraId="404AB32C" w14:textId="36D8C7EE" w:rsidR="00F52BCC" w:rsidRDefault="00344236" w:rsidP="00F52BCC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 w:rsidRPr="00F52BCC">
              <w:rPr>
                <w:lang w:val="en-US"/>
              </w:rPr>
              <w:t xml:space="preserve">Calculate the length of </w:t>
            </w:r>
            <w:r w:rsidR="00270DA6">
              <w:rPr>
                <w:lang w:val="en-US"/>
              </w:rPr>
              <w:t xml:space="preserve">the above free </w:t>
            </w:r>
            <w:r w:rsidRPr="00F52BCC">
              <w:rPr>
                <w:lang w:val="en-US"/>
              </w:rPr>
              <w:t>vector</w:t>
            </w:r>
            <w:r w:rsidR="00270DA6">
              <w:rPr>
                <w:lang w:val="en-US"/>
              </w:rPr>
              <w:t>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5"/>
              <w:gridCol w:w="6840"/>
            </w:tblGrid>
            <w:tr w:rsidR="001D2976" w14:paraId="24D4A530" w14:textId="77777777" w:rsidTr="001D2976">
              <w:tc>
                <w:tcPr>
                  <w:tcW w:w="1325" w:type="dxa"/>
                </w:tcPr>
                <w:p w14:paraId="5931799A" w14:textId="56578E6A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AB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5A12F883" w14:textId="31E17D3B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1D2976" w14:paraId="5AD24CCE" w14:textId="77777777" w:rsidTr="001D2976">
              <w:tc>
                <w:tcPr>
                  <w:tcW w:w="1325" w:type="dxa"/>
                </w:tcPr>
                <w:p w14:paraId="0CD1F5FC" w14:textId="7016A779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CD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6DD68C53" w14:textId="03DAB420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1D2976" w14:paraId="1D011C7D" w14:textId="77777777" w:rsidTr="001D2976">
              <w:tc>
                <w:tcPr>
                  <w:tcW w:w="1325" w:type="dxa"/>
                </w:tcPr>
                <w:p w14:paraId="50D95007" w14:textId="08964C03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EF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3BE00A8A" w14:textId="2858E611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1D2976" w14:paraId="429030F7" w14:textId="77777777" w:rsidTr="001D2976">
              <w:tc>
                <w:tcPr>
                  <w:tcW w:w="1325" w:type="dxa"/>
                </w:tcPr>
                <w:p w14:paraId="4EAE9E68" w14:textId="127BDEEA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GH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1BFFE210" w14:textId="669A7F55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1D2976" w14:paraId="22D055C3" w14:textId="77777777" w:rsidTr="001D2976">
              <w:tc>
                <w:tcPr>
                  <w:tcW w:w="1325" w:type="dxa"/>
                </w:tcPr>
                <w:p w14:paraId="30B35391" w14:textId="699500F6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6A99A15D" w14:textId="3A067940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1D2976" w14:paraId="0B82E5B0" w14:textId="77777777" w:rsidTr="001D2976">
              <w:tc>
                <w:tcPr>
                  <w:tcW w:w="1325" w:type="dxa"/>
                </w:tcPr>
                <w:p w14:paraId="2D76DFAD" w14:textId="787CCF23" w:rsidR="001D2976" w:rsidRPr="001D2976" w:rsidRDefault="008D4718" w:rsidP="001D2976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|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KL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6840" w:type="dxa"/>
                </w:tcPr>
                <w:p w14:paraId="446FAE6A" w14:textId="6138261D" w:rsidR="001D2976" w:rsidRPr="00EF5422" w:rsidRDefault="001D2976" w:rsidP="001D2976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</w:tbl>
          <w:p w14:paraId="7AF4DD5A" w14:textId="3F9491FD" w:rsidR="00503B1E" w:rsidRPr="005A26CB" w:rsidRDefault="00503B1E" w:rsidP="00F52BCC">
            <w:pPr>
              <w:rPr>
                <w:lang w:val="en-US"/>
              </w:rPr>
            </w:pPr>
          </w:p>
        </w:tc>
      </w:tr>
      <w:tr w:rsidR="00344236" w14:paraId="0C866AC0" w14:textId="77777777" w:rsidTr="00344236">
        <w:tc>
          <w:tcPr>
            <w:tcW w:w="9060" w:type="dxa"/>
          </w:tcPr>
          <w:p w14:paraId="13FBF3BD" w14:textId="77777777" w:rsidR="00344236" w:rsidRDefault="00344236" w:rsidP="00294BD9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Which vectors are equal?</w:t>
            </w:r>
          </w:p>
          <w:p w14:paraId="16927B07" w14:textId="21850D42" w:rsidR="00F52BCC" w:rsidRPr="00FA3D2B" w:rsidRDefault="00F52BCC" w:rsidP="00F52BCC"/>
        </w:tc>
      </w:tr>
      <w:tr w:rsidR="00344236" w:rsidRPr="00846787" w14:paraId="521000BF" w14:textId="77777777" w:rsidTr="00344236">
        <w:tc>
          <w:tcPr>
            <w:tcW w:w="9060" w:type="dxa"/>
          </w:tcPr>
          <w:p w14:paraId="552FF3AC" w14:textId="77777777" w:rsidR="00344236" w:rsidRDefault="00344236" w:rsidP="00294BD9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Which vectors are </w:t>
            </w:r>
            <w:r w:rsidR="007B5BB7">
              <w:rPr>
                <w:lang w:val="en-US"/>
              </w:rPr>
              <w:t xml:space="preserve">not equal however are </w:t>
            </w:r>
            <w:r>
              <w:rPr>
                <w:lang w:val="en-US"/>
              </w:rPr>
              <w:t>parallel?</w:t>
            </w:r>
          </w:p>
          <w:p w14:paraId="1CAA7325" w14:textId="22B0DC7F" w:rsidR="00F52BCC" w:rsidRPr="00790B38" w:rsidRDefault="00F52BCC" w:rsidP="00F52BCC">
            <w:pPr>
              <w:rPr>
                <w:lang w:val="en-US"/>
              </w:rPr>
            </w:pPr>
          </w:p>
        </w:tc>
      </w:tr>
      <w:tr w:rsidR="00344236" w14:paraId="0350A419" w14:textId="77777777" w:rsidTr="00344236">
        <w:tc>
          <w:tcPr>
            <w:tcW w:w="9060" w:type="dxa"/>
          </w:tcPr>
          <w:p w14:paraId="750C0285" w14:textId="222BFB65" w:rsidR="00344236" w:rsidRDefault="00344236" w:rsidP="00294BD9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Which vectors are antiparallel?</w:t>
            </w:r>
          </w:p>
          <w:p w14:paraId="763C5332" w14:textId="1E50EDE6" w:rsidR="00F52BCC" w:rsidRPr="002D6A46" w:rsidRDefault="00F52BCC" w:rsidP="00F52BCC">
            <w:pPr>
              <w:rPr>
                <w:color w:val="FF0000"/>
                <w:lang w:val="en-US"/>
              </w:rPr>
            </w:pPr>
          </w:p>
        </w:tc>
      </w:tr>
      <w:tr w:rsidR="00344236" w:rsidRPr="00F52BCC" w14:paraId="4CCB1586" w14:textId="77777777" w:rsidTr="00344236">
        <w:tc>
          <w:tcPr>
            <w:tcW w:w="9060" w:type="dxa"/>
          </w:tcPr>
          <w:p w14:paraId="4D8EBEEC" w14:textId="50D07522" w:rsidR="00344236" w:rsidRDefault="008255C8" w:rsidP="00294BD9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Determine</w:t>
            </w:r>
            <w:r w:rsidR="005A26CB">
              <w:rPr>
                <w:lang w:val="en-US"/>
              </w:rPr>
              <w:t xml:space="preserve"> the </w:t>
            </w:r>
            <w:r w:rsidRPr="00530B8F">
              <w:rPr>
                <w:rStyle w:val="Emphasis"/>
                <w:lang w:val="en-US"/>
              </w:rPr>
              <w:t>column</w:t>
            </w:r>
            <w:r>
              <w:rPr>
                <w:lang w:val="en-US"/>
              </w:rPr>
              <w:t xml:space="preserve"> </w:t>
            </w:r>
            <w:r w:rsidR="005A26CB" w:rsidRPr="008255C8">
              <w:rPr>
                <w:rStyle w:val="Emphasis"/>
                <w:lang w:val="en-US"/>
              </w:rPr>
              <w:t>components of the</w:t>
            </w:r>
            <w:r w:rsidR="005A26CB">
              <w:rPr>
                <w:lang w:val="en-US"/>
              </w:rPr>
              <w:t xml:space="preserve"> </w:t>
            </w:r>
            <w:r w:rsidR="005A26CB" w:rsidRPr="008255C8">
              <w:rPr>
                <w:rStyle w:val="Emphasis"/>
                <w:lang w:val="en-US"/>
              </w:rPr>
              <w:t>location</w:t>
            </w:r>
            <w:r w:rsidR="005A26CB">
              <w:rPr>
                <w:lang w:val="en-US"/>
              </w:rPr>
              <w:t xml:space="preserve"> </w:t>
            </w:r>
            <w:r w:rsidR="005A26CB" w:rsidRPr="00530B8F">
              <w:rPr>
                <w:rStyle w:val="Emphasis"/>
                <w:lang w:val="en-US"/>
              </w:rPr>
              <w:t>vectors</w:t>
            </w:r>
            <w:r w:rsidR="005A26CB">
              <w:rPr>
                <w:lang w:val="en-US"/>
              </w:rPr>
              <w:t xml:space="preserve"> that </w:t>
            </w:r>
            <w:r w:rsidR="00DA61A9">
              <w:rPr>
                <w:lang w:val="en-US"/>
              </w:rPr>
              <w:t>are equal to</w:t>
            </w:r>
            <w:r w:rsidR="005A26CB">
              <w:rPr>
                <w:lang w:val="en-US"/>
              </w:rPr>
              <w:t xml:space="preserve"> these free vectors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7110"/>
            </w:tblGrid>
            <w:tr w:rsidR="00EF5422" w14:paraId="75330229" w14:textId="77777777" w:rsidTr="00EF5422">
              <w:tc>
                <w:tcPr>
                  <w:tcW w:w="1055" w:type="dxa"/>
                </w:tcPr>
                <w:p w14:paraId="08909300" w14:textId="0AD5369F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0544CEAF" w14:textId="77777777" w:rsid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  <w:p w14:paraId="2D64202C" w14:textId="499F747D" w:rsidR="00B149B7" w:rsidRPr="00EF5422" w:rsidRDefault="00B149B7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EF5422" w14:paraId="69B7D236" w14:textId="77777777" w:rsidTr="00EF5422">
              <w:tc>
                <w:tcPr>
                  <w:tcW w:w="1055" w:type="dxa"/>
                </w:tcPr>
                <w:p w14:paraId="40E6D85B" w14:textId="3718E18C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5D446EFF" w14:textId="77777777" w:rsid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  <w:p w14:paraId="7306DF77" w14:textId="5C8E61A2" w:rsidR="00B149B7" w:rsidRPr="00EF5422" w:rsidRDefault="00B149B7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EF5422" w14:paraId="0D9A2CF1" w14:textId="77777777" w:rsidTr="00EF5422">
              <w:tc>
                <w:tcPr>
                  <w:tcW w:w="1055" w:type="dxa"/>
                </w:tcPr>
                <w:p w14:paraId="4C0856BB" w14:textId="17176487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42008871" w14:textId="77777777" w:rsid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  <w:p w14:paraId="76F41A19" w14:textId="41DFCE77" w:rsidR="00B149B7" w:rsidRPr="00EF5422" w:rsidRDefault="00B149B7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EF5422" w14:paraId="4AD87828" w14:textId="77777777" w:rsidTr="00EF5422">
              <w:tc>
                <w:tcPr>
                  <w:tcW w:w="1055" w:type="dxa"/>
                </w:tcPr>
                <w:p w14:paraId="6EBAD6C4" w14:textId="61562C25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GH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7196C533" w14:textId="77777777" w:rsid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  <w:p w14:paraId="10CE0668" w14:textId="0BCA7929" w:rsidR="00B149B7" w:rsidRPr="00EF5422" w:rsidRDefault="00B149B7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EF5422" w14:paraId="748CE265" w14:textId="77777777" w:rsidTr="00EF5422">
              <w:tc>
                <w:tcPr>
                  <w:tcW w:w="1055" w:type="dxa"/>
                </w:tcPr>
                <w:p w14:paraId="6D866F18" w14:textId="4B72593A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68F129A8" w14:textId="77777777" w:rsid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  <w:p w14:paraId="5960E062" w14:textId="59D55A2C" w:rsidR="00B149B7" w:rsidRPr="00EF5422" w:rsidRDefault="00B149B7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  <w:tr w:rsidR="00EF5422" w14:paraId="316B9FC0" w14:textId="77777777" w:rsidTr="00EF5422">
              <w:tc>
                <w:tcPr>
                  <w:tcW w:w="1055" w:type="dxa"/>
                </w:tcPr>
                <w:p w14:paraId="5BD631E1" w14:textId="0277CAEF" w:rsidR="00EF5422" w:rsidRPr="001D2976" w:rsidRDefault="008D4718" w:rsidP="00EF5422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</w:tcPr>
                <w:p w14:paraId="434461E0" w14:textId="67884DBA" w:rsidR="00EF5422" w:rsidRPr="00EF5422" w:rsidRDefault="00EF5422" w:rsidP="00EF5422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</w:tbl>
          <w:p w14:paraId="3CFCE432" w14:textId="5F418510" w:rsidR="00230778" w:rsidRPr="00230778" w:rsidRDefault="00230778" w:rsidP="000D401A">
            <w:pPr>
              <w:rPr>
                <w:lang w:val="en-US"/>
              </w:rPr>
            </w:pPr>
          </w:p>
        </w:tc>
      </w:tr>
    </w:tbl>
    <w:p w14:paraId="6BA6C2A9" w14:textId="12394E79" w:rsidR="000148DA" w:rsidRDefault="000148DA" w:rsidP="00C243CB">
      <w:pPr>
        <w:rPr>
          <w:lang w:val="en-US"/>
        </w:rPr>
      </w:pPr>
    </w:p>
    <w:p w14:paraId="50071646" w14:textId="29A08E72" w:rsidR="00DC0210" w:rsidRDefault="004A5CCA" w:rsidP="0016756F">
      <w:pPr>
        <w:pStyle w:val="Heading3"/>
      </w:pPr>
      <w:bookmarkStart w:id="10" w:name="_Toc529433785"/>
      <w:r>
        <w:t>Addition</w:t>
      </w:r>
      <w:bookmarkEnd w:id="10"/>
      <w:r>
        <w:t xml:space="preserve"> </w:t>
      </w:r>
    </w:p>
    <w:p w14:paraId="7BB4A0C7" w14:textId="0DD539A3" w:rsidR="00E62EAB" w:rsidRDefault="00E62EAB" w:rsidP="00B30513">
      <w:pPr>
        <w:rPr>
          <w:lang w:val="en-US"/>
        </w:rPr>
      </w:pPr>
      <w:r>
        <w:rPr>
          <w:lang w:val="en-US"/>
        </w:rPr>
        <w:t>Add the given vectors in 2 ways</w:t>
      </w:r>
      <w:r w:rsidR="00DE4002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224"/>
      </w:tblGrid>
      <w:tr w:rsidR="00E62EAB" w14:paraId="3BCAAC32" w14:textId="77777777" w:rsidTr="00D225E1">
        <w:trPr>
          <w:cantSplit/>
        </w:trPr>
        <w:tc>
          <w:tcPr>
            <w:tcW w:w="4836" w:type="dxa"/>
            <w:shd w:val="clear" w:color="auto" w:fill="D9D9D9" w:themeFill="background1" w:themeFillShade="D9"/>
          </w:tcPr>
          <w:p w14:paraId="2DEBAECA" w14:textId="4AE7109F" w:rsidR="00E62EAB" w:rsidRDefault="00E62EAB" w:rsidP="00B30513">
            <w:pPr>
              <w:rPr>
                <w:lang w:val="en-US"/>
              </w:rPr>
            </w:pPr>
            <w:r>
              <w:rPr>
                <w:lang w:val="en-US"/>
              </w:rPr>
              <w:t>Head-to-tail method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459D3A19" w14:textId="1B1E7C5E" w:rsidR="00E62EAB" w:rsidRDefault="00E62EAB" w:rsidP="00B30513">
            <w:pPr>
              <w:rPr>
                <w:lang w:val="en-US"/>
              </w:rPr>
            </w:pPr>
            <w:r>
              <w:rPr>
                <w:lang w:val="en-US"/>
              </w:rPr>
              <w:t>Adding components</w:t>
            </w:r>
          </w:p>
        </w:tc>
      </w:tr>
      <w:tr w:rsidR="00E62EAB" w14:paraId="7F4045A7" w14:textId="77777777" w:rsidTr="00D225E1">
        <w:trPr>
          <w:cantSplit/>
        </w:trPr>
        <w:tc>
          <w:tcPr>
            <w:tcW w:w="4836" w:type="dxa"/>
          </w:tcPr>
          <w:p w14:paraId="693CCF35" w14:textId="3A856C07" w:rsidR="00E62EAB" w:rsidRDefault="00D225E1" w:rsidP="00B3051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(1) </w:t>
            </w:r>
            <w:r>
              <w:rPr>
                <w:noProof/>
                <w:lang w:val="en-US"/>
              </w:rPr>
              <w:drawing>
                <wp:inline distT="0" distB="0" distL="0" distR="0" wp14:anchorId="7F71F248" wp14:editId="5168BF72">
                  <wp:extent cx="2754923" cy="1417026"/>
                  <wp:effectExtent l="0" t="0" r="762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716" cy="143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4" w:type="dxa"/>
          </w:tcPr>
          <w:p w14:paraId="5CE6044F" w14:textId="7AE48C73" w:rsidR="002410CF" w:rsidRPr="009F235C" w:rsidRDefault="00846787" w:rsidP="00B30513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E62EAB" w14:paraId="367A3BEB" w14:textId="77777777" w:rsidTr="00D225E1">
        <w:trPr>
          <w:cantSplit/>
        </w:trPr>
        <w:tc>
          <w:tcPr>
            <w:tcW w:w="4836" w:type="dxa"/>
          </w:tcPr>
          <w:p w14:paraId="7F5D9920" w14:textId="43C408E9" w:rsidR="00D225E1" w:rsidRDefault="00D225E1" w:rsidP="00D225E1">
            <w:r>
              <w:t>(2)</w:t>
            </w:r>
          </w:p>
          <w:p w14:paraId="5296B579" w14:textId="1E3A9FFA" w:rsidR="00D225E1" w:rsidRPr="00D225E1" w:rsidRDefault="002A5482" w:rsidP="00D225E1">
            <w:pPr>
              <w:rPr>
                <w:lang w:val="en-US"/>
              </w:rPr>
            </w:pPr>
            <w:r>
              <w:rPr>
                <w:noProof/>
              </w:rPr>
              <w:object w:dxaOrig="3768" w:dyaOrig="4308" w14:anchorId="7C1D8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1.5pt;height:173.45pt;mso-width-percent:0;mso-height-percent:0;mso-width-percent:0;mso-height-percent:0" o:ole="">
                  <v:imagedata r:id="rId18" o:title=""/>
                </v:shape>
                <o:OLEObject Type="Embed" ProgID="PBrush" ShapeID="_x0000_i1025" DrawAspect="Content" ObjectID="_1696854239" r:id="rId19"/>
              </w:object>
            </w:r>
          </w:p>
          <w:p w14:paraId="5FBD1AA4" w14:textId="369B5327" w:rsidR="00E62EAB" w:rsidRDefault="00E62EAB" w:rsidP="00B30513">
            <w:pPr>
              <w:rPr>
                <w:lang w:val="en-US"/>
              </w:rPr>
            </w:pPr>
          </w:p>
        </w:tc>
        <w:tc>
          <w:tcPr>
            <w:tcW w:w="4224" w:type="dxa"/>
          </w:tcPr>
          <w:p w14:paraId="3EF06E92" w14:textId="48E48BE4" w:rsidR="00E62EAB" w:rsidRPr="00973654" w:rsidRDefault="00E62EAB" w:rsidP="00B30513">
            <w:pPr>
              <w:rPr>
                <w:color w:val="FF0000"/>
                <w:lang w:val="en-US"/>
              </w:rPr>
            </w:pPr>
          </w:p>
          <w:p w14:paraId="74B3F2E5" w14:textId="66063F65" w:rsidR="00973654" w:rsidRPr="009F235C" w:rsidRDefault="00846787" w:rsidP="00B30513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6C7887" w14:paraId="45CF9EB9" w14:textId="77777777" w:rsidTr="00D225E1">
        <w:trPr>
          <w:cantSplit/>
        </w:trPr>
        <w:tc>
          <w:tcPr>
            <w:tcW w:w="4836" w:type="dxa"/>
          </w:tcPr>
          <w:p w14:paraId="54BC08F8" w14:textId="77777777" w:rsidR="00D225E1" w:rsidRDefault="00D225E1" w:rsidP="00D225E1">
            <w:r>
              <w:t>(3)</w:t>
            </w:r>
          </w:p>
          <w:p w14:paraId="02FFD73A" w14:textId="0F0E41AA" w:rsidR="00D225E1" w:rsidRPr="00D225E1" w:rsidRDefault="002A5482" w:rsidP="00D225E1">
            <w:pPr>
              <w:rPr>
                <w:lang w:val="en-US"/>
              </w:rPr>
            </w:pPr>
            <w:r>
              <w:rPr>
                <w:noProof/>
              </w:rPr>
              <w:object w:dxaOrig="2448" w:dyaOrig="2268" w14:anchorId="4422E44E">
                <v:shape id="_x0000_i1026" type="#_x0000_t75" alt="" style="width:123.35pt;height:114.55pt;mso-width-percent:0;mso-height-percent:0;mso-width-percent:0;mso-height-percent:0" o:ole="">
                  <v:imagedata r:id="rId20" o:title=""/>
                </v:shape>
                <o:OLEObject Type="Embed" ProgID="PBrush" ShapeID="_x0000_i1026" DrawAspect="Content" ObjectID="_1696854240" r:id="rId21"/>
              </w:object>
            </w:r>
          </w:p>
        </w:tc>
        <w:tc>
          <w:tcPr>
            <w:tcW w:w="4224" w:type="dxa"/>
          </w:tcPr>
          <w:p w14:paraId="7A7A34DF" w14:textId="5F56DDE3" w:rsidR="006C7887" w:rsidRPr="00973654" w:rsidRDefault="00846787" w:rsidP="00B30513">
            <w:pPr>
              <w:rPr>
                <w:color w:val="FF000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BF0894A" w14:textId="58FECA3A" w:rsidR="00973654" w:rsidRPr="009F235C" w:rsidRDefault="00973654" w:rsidP="00B30513">
            <w:pPr>
              <w:rPr>
                <w:lang w:val="en-US"/>
              </w:rPr>
            </w:pPr>
          </w:p>
        </w:tc>
      </w:tr>
      <w:tr w:rsidR="006C7887" w14:paraId="735B453B" w14:textId="77777777" w:rsidTr="00D225E1">
        <w:trPr>
          <w:cantSplit/>
        </w:trPr>
        <w:tc>
          <w:tcPr>
            <w:tcW w:w="4836" w:type="dxa"/>
          </w:tcPr>
          <w:p w14:paraId="71D2A16E" w14:textId="77777777" w:rsidR="00D225E1" w:rsidRDefault="00D225E1" w:rsidP="00D225E1">
            <w:r>
              <w:lastRenderedPageBreak/>
              <w:t>(4)</w:t>
            </w:r>
          </w:p>
          <w:p w14:paraId="41792D08" w14:textId="6CFAC90C" w:rsidR="00D225E1" w:rsidRPr="00D225E1" w:rsidRDefault="002A5482" w:rsidP="00D225E1">
            <w:pPr>
              <w:rPr>
                <w:lang w:val="en-US"/>
              </w:rPr>
            </w:pPr>
            <w:r>
              <w:rPr>
                <w:noProof/>
              </w:rPr>
              <w:object w:dxaOrig="3528" w:dyaOrig="5712" w14:anchorId="584ACEFE">
                <v:shape id="_x0000_i1027" type="#_x0000_t75" alt="" style="width:177.2pt;height:285.5pt;mso-width-percent:0;mso-height-percent:0;mso-width-percent:0;mso-height-percent:0" o:ole="">
                  <v:imagedata r:id="rId22" o:title=""/>
                </v:shape>
                <o:OLEObject Type="Embed" ProgID="PBrush" ShapeID="_x0000_i1027" DrawAspect="Content" ObjectID="_1696854241" r:id="rId23"/>
              </w:object>
            </w:r>
          </w:p>
        </w:tc>
        <w:tc>
          <w:tcPr>
            <w:tcW w:w="4224" w:type="dxa"/>
          </w:tcPr>
          <w:p w14:paraId="13184A14" w14:textId="41489C9C" w:rsidR="006C7887" w:rsidRPr="00973654" w:rsidRDefault="006C7887" w:rsidP="00B30513">
            <w:pPr>
              <w:rPr>
                <w:color w:val="FF0000"/>
                <w:lang w:val="en-US"/>
              </w:rPr>
            </w:pPr>
          </w:p>
          <w:p w14:paraId="60C1515D" w14:textId="57F82C8F" w:rsidR="00973654" w:rsidRPr="009F235C" w:rsidRDefault="00846787" w:rsidP="00B30513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3AEE5D5D" w14:textId="5DFADB1C" w:rsidR="00C203C8" w:rsidRDefault="00E62EAB" w:rsidP="00B30513">
      <w:pPr>
        <w:rPr>
          <w:lang w:val="en-US"/>
        </w:rPr>
      </w:pPr>
      <w:r>
        <w:rPr>
          <w:lang w:val="en-US"/>
        </w:rPr>
        <w:t xml:space="preserve"> </w:t>
      </w:r>
    </w:p>
    <w:p w14:paraId="65807BC5" w14:textId="34E3FDC6" w:rsidR="004D7701" w:rsidRDefault="004A5CCA" w:rsidP="004D7701">
      <w:pPr>
        <w:pStyle w:val="Heading3"/>
      </w:pPr>
      <w:bookmarkStart w:id="11" w:name="_Toc529433786"/>
      <w:r>
        <w:t>Scalar multiplication</w:t>
      </w:r>
      <w:bookmarkEnd w:id="11"/>
    </w:p>
    <w:p w14:paraId="3B35BFB5" w14:textId="4F1DC0C5" w:rsidR="00461FB4" w:rsidRDefault="00F72C14" w:rsidP="004D3C39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Given are the vectors</w:t>
      </w:r>
      <w:r w:rsidR="00461FB4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="00461FB4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61FB4">
        <w:rPr>
          <w:lang w:val="en-US"/>
        </w:rPr>
        <w:t xml:space="preserve">. </w:t>
      </w:r>
      <w:r w:rsidR="00A50958">
        <w:rPr>
          <w:lang w:val="en-US"/>
        </w:rPr>
        <w:t>Multiply these vectors with a scalar and g</w:t>
      </w:r>
      <w:r w:rsidR="00461FB4">
        <w:rPr>
          <w:lang w:val="en-US"/>
        </w:rPr>
        <w:t xml:space="preserve">ive the components </w:t>
      </w:r>
      <w:r w:rsidR="00112F24">
        <w:rPr>
          <w:lang w:val="en-US"/>
        </w:rPr>
        <w:t xml:space="preserve">of </w:t>
      </w:r>
      <w:r w:rsidR="00461FB4">
        <w:rPr>
          <w:lang w:val="en-US"/>
        </w:rPr>
        <w:t>the resulting</w:t>
      </w:r>
      <w:r w:rsidR="00A50958">
        <w:rPr>
          <w:lang w:val="en-US"/>
        </w:rPr>
        <w:t xml:space="preserve"> </w:t>
      </w:r>
      <w:r w:rsidR="00112F24">
        <w:rPr>
          <w:lang w:val="en-US"/>
        </w:rPr>
        <w:t xml:space="preserve">vectors </w:t>
      </w:r>
      <w:r w:rsidR="00A50958">
        <w:rPr>
          <w:lang w:val="en-US"/>
        </w:rPr>
        <w:t>an</w:t>
      </w:r>
      <w:r w:rsidR="00461FB4">
        <w:rPr>
          <w:lang w:val="en-US"/>
        </w:rPr>
        <w:t>d draw them.</w:t>
      </w:r>
      <w:r w:rsidR="00461FB4">
        <w:rPr>
          <w:lang w:val="en-US"/>
        </w:rPr>
        <w:br/>
      </w:r>
      <w:r w:rsidR="00461FB4">
        <w:rPr>
          <w:noProof/>
          <w:lang w:val="en-US"/>
        </w:rPr>
        <w:drawing>
          <wp:inline distT="0" distB="0" distL="0" distR="0" wp14:anchorId="456C423B" wp14:editId="7D254575">
            <wp:extent cx="3794320" cy="2409092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86" cy="242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B739" w14:textId="5B2B6490" w:rsidR="00461FB4" w:rsidRDefault="00461FB4" w:rsidP="00461FB4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175"/>
      </w:tblGrid>
      <w:tr w:rsidR="00FA545D" w14:paraId="63E565FB" w14:textId="09E2E01A" w:rsidTr="00FA545D">
        <w:tc>
          <w:tcPr>
            <w:tcW w:w="1525" w:type="dxa"/>
          </w:tcPr>
          <w:p w14:paraId="272E3BFB" w14:textId="127DEF36" w:rsidR="00FA545D" w:rsidRDefault="00FA545D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*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>
              <w:rPr>
                <w:lang w:val="en-US"/>
              </w:rPr>
              <w:t xml:space="preserve"> =  </w:t>
            </w:r>
          </w:p>
        </w:tc>
        <w:tc>
          <w:tcPr>
            <w:tcW w:w="7175" w:type="dxa"/>
          </w:tcPr>
          <w:p w14:paraId="5FBBF6D2" w14:textId="4B8DB8C1" w:rsidR="00B149B7" w:rsidRPr="00FA545D" w:rsidRDefault="00846787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FA545D" w14:paraId="62AAAC4D" w14:textId="48F8CB07" w:rsidTr="00FA545D">
        <w:tc>
          <w:tcPr>
            <w:tcW w:w="1525" w:type="dxa"/>
          </w:tcPr>
          <w:p w14:paraId="72862BB1" w14:textId="44DA03A7" w:rsidR="00FA545D" w:rsidRDefault="00FA545D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*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oMath>
            <w:r>
              <w:rPr>
                <w:lang w:val="en-US"/>
              </w:rPr>
              <w:t xml:space="preserve"> =</w:t>
            </w:r>
          </w:p>
        </w:tc>
        <w:tc>
          <w:tcPr>
            <w:tcW w:w="7175" w:type="dxa"/>
          </w:tcPr>
          <w:p w14:paraId="0B91A53C" w14:textId="48D9EC00" w:rsidR="00B149B7" w:rsidRPr="00FA545D" w:rsidRDefault="00E74929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</w:tc>
      </w:tr>
      <w:tr w:rsidR="00FA545D" w14:paraId="01E6892F" w14:textId="6D7CB288" w:rsidTr="00FA545D">
        <w:tc>
          <w:tcPr>
            <w:tcW w:w="1525" w:type="dxa"/>
          </w:tcPr>
          <w:p w14:paraId="48A0ED86" w14:textId="40D5FA8D" w:rsidR="00FA545D" w:rsidRDefault="00FA545D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-1 *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>
              <w:rPr>
                <w:lang w:val="en-US"/>
              </w:rPr>
              <w:t xml:space="preserve"> =  </w:t>
            </w:r>
          </w:p>
        </w:tc>
        <w:tc>
          <w:tcPr>
            <w:tcW w:w="7175" w:type="dxa"/>
          </w:tcPr>
          <w:p w14:paraId="63D9ED09" w14:textId="1A965184" w:rsidR="00B149B7" w:rsidRPr="00FA545D" w:rsidRDefault="00E74929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</w:tr>
      <w:tr w:rsidR="00FA545D" w14:paraId="6F21D370" w14:textId="3A67662F" w:rsidTr="00FA545D">
        <w:tc>
          <w:tcPr>
            <w:tcW w:w="1525" w:type="dxa"/>
          </w:tcPr>
          <w:p w14:paraId="04296FC6" w14:textId="15270FAC" w:rsidR="00FA545D" w:rsidRDefault="00FA545D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-1 *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oMath>
            <w:r>
              <w:rPr>
                <w:lang w:val="en-US"/>
              </w:rPr>
              <w:t xml:space="preserve"> =</w:t>
            </w:r>
          </w:p>
        </w:tc>
        <w:tc>
          <w:tcPr>
            <w:tcW w:w="7175" w:type="dxa"/>
          </w:tcPr>
          <w:p w14:paraId="64881B1F" w14:textId="77777777" w:rsidR="00FA545D" w:rsidRDefault="00FA545D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</w:p>
          <w:p w14:paraId="2BC7F2D7" w14:textId="02CB10F1" w:rsidR="00B149B7" w:rsidRPr="00FA545D" w:rsidRDefault="00E74929" w:rsidP="00461FB4">
            <w:pPr>
              <w:pStyle w:val="ListParagraph"/>
              <w:numPr>
                <w:ilvl w:val="0"/>
                <w:numId w:val="0"/>
              </w:num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</w:tbl>
    <w:p w14:paraId="01F187ED" w14:textId="2EAAE42D" w:rsidR="006B55F8" w:rsidRPr="00976D02" w:rsidRDefault="006B55F8" w:rsidP="00976D02">
      <w:pPr>
        <w:rPr>
          <w:lang w:val="en-US"/>
        </w:rPr>
      </w:pPr>
      <w:r w:rsidRPr="00976D02">
        <w:rPr>
          <w:lang w:val="en-US"/>
        </w:rPr>
        <w:lastRenderedPageBreak/>
        <w:t xml:space="preserve">Consider the same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Pr="00976D0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Pr="00976D02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976D02">
        <w:rPr>
          <w:lang w:val="en-US"/>
        </w:rPr>
        <w:t xml:space="preserve">, </w:t>
      </w:r>
      <w:r w:rsidR="008559D6" w:rsidRPr="00976D02">
        <w:rPr>
          <w:lang w:val="en-US"/>
        </w:rPr>
        <w:t>compute</w:t>
      </w:r>
      <w:r w:rsidRPr="00976D02">
        <w:rPr>
          <w:lang w:val="en-US"/>
        </w:rPr>
        <w:t xml:space="preserve"> the components of the vectors with the same direction however with a length equals 1. </w:t>
      </w:r>
      <w:r w:rsidRPr="00976D02">
        <w:rPr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3060"/>
        <w:gridCol w:w="4680"/>
      </w:tblGrid>
      <w:tr w:rsidR="006B55F8" w:rsidRPr="00846787" w14:paraId="01112D05" w14:textId="77777777" w:rsidTr="00C73857">
        <w:tc>
          <w:tcPr>
            <w:tcW w:w="805" w:type="dxa"/>
          </w:tcPr>
          <w:p w14:paraId="0910E898" w14:textId="77777777" w:rsidR="006B55F8" w:rsidRPr="00C71319" w:rsidRDefault="006B55F8" w:rsidP="006B55F8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68B7D2E0" w14:textId="64D801C5" w:rsidR="006B55F8" w:rsidRPr="006B55F8" w:rsidRDefault="006B55F8" w:rsidP="006B55F8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680" w:type="dxa"/>
          </w:tcPr>
          <w:p w14:paraId="6F21DC66" w14:textId="156F8B10" w:rsidR="006B55F8" w:rsidRPr="006B55F8" w:rsidRDefault="006B55F8" w:rsidP="006B55F8">
            <w:pPr>
              <w:rPr>
                <w:lang w:val="en-US"/>
              </w:rPr>
            </w:pPr>
            <w:r>
              <w:rPr>
                <w:lang w:val="en-US"/>
              </w:rPr>
              <w:t xml:space="preserve">Components of </w:t>
            </w:r>
            <w:r w:rsidR="00C73857">
              <w:rPr>
                <w:lang w:val="en-US"/>
              </w:rPr>
              <w:t xml:space="preserve">vector = </w:t>
            </w:r>
            <w:r>
              <w:rPr>
                <w:lang w:val="en-US"/>
              </w:rPr>
              <w:t>vector/length</w:t>
            </w:r>
          </w:p>
        </w:tc>
      </w:tr>
      <w:tr w:rsidR="006B55F8" w14:paraId="67599C89" w14:textId="5827CA85" w:rsidTr="00C73857">
        <w:tc>
          <w:tcPr>
            <w:tcW w:w="805" w:type="dxa"/>
          </w:tcPr>
          <w:p w14:paraId="2DC479AA" w14:textId="5C40E613" w:rsidR="006B55F8" w:rsidRPr="006B55F8" w:rsidRDefault="008D4718" w:rsidP="006B55F8">
            <w:pPr>
              <w:rPr>
                <w:lang w:val="en-US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6B55F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  <w:tc>
          <w:tcPr>
            <w:tcW w:w="3060" w:type="dxa"/>
          </w:tcPr>
          <w:p w14:paraId="657C29B9" w14:textId="5D256785" w:rsidR="006B55F8" w:rsidRPr="00E74929" w:rsidRDefault="00E74929" w:rsidP="006B55F8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</m:rad>
              </m:oMath>
            </m:oMathPara>
          </w:p>
        </w:tc>
        <w:tc>
          <w:tcPr>
            <w:tcW w:w="4680" w:type="dxa"/>
          </w:tcPr>
          <w:p w14:paraId="0991321A" w14:textId="3E8FD317" w:rsidR="00B149B7" w:rsidRPr="00C73857" w:rsidRDefault="00E74929" w:rsidP="006B55F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40</m:t>
                                </m:r>
                              </m:e>
                            </m:ra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40</m:t>
                                </m:r>
                              </m:e>
                            </m:rad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6B55F8" w14:paraId="08C68696" w14:textId="223BC47F" w:rsidTr="00C73857">
        <w:tc>
          <w:tcPr>
            <w:tcW w:w="805" w:type="dxa"/>
          </w:tcPr>
          <w:p w14:paraId="73D7170C" w14:textId="15ADE0E4" w:rsidR="006B55F8" w:rsidRPr="006B55F8" w:rsidRDefault="008D4718" w:rsidP="006B55F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060" w:type="dxa"/>
          </w:tcPr>
          <w:p w14:paraId="1D9C1B0D" w14:textId="31F4065C" w:rsidR="006B55F8" w:rsidRPr="00C73857" w:rsidRDefault="00E74929" w:rsidP="006B55F8">
            <w:pPr>
              <w:rPr>
                <w:color w:val="FF000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4680" w:type="dxa"/>
          </w:tcPr>
          <w:p w14:paraId="69EE06B0" w14:textId="5CDAB7A4" w:rsidR="00B149B7" w:rsidRPr="00C73857" w:rsidRDefault="00E74929" w:rsidP="006B55F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ra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rad>
                          </m:den>
                        </m:f>
                      </m:den>
                    </m:f>
                  </m:e>
                </m:d>
              </m:oMath>
            </m:oMathPara>
          </w:p>
        </w:tc>
      </w:tr>
    </w:tbl>
    <w:p w14:paraId="6F473FF7" w14:textId="45EE55FB" w:rsidR="00C73857" w:rsidRDefault="006B55F8" w:rsidP="00C73857">
      <w:pPr>
        <w:ind w:left="360" w:hanging="360"/>
        <w:rPr>
          <w:color w:val="FF0000"/>
          <w:lang w:val="en-US"/>
        </w:rPr>
      </w:pPr>
      <w:r w:rsidRPr="00C73857">
        <w:rPr>
          <w:lang w:val="en-US"/>
        </w:rPr>
        <w:br/>
        <w:t xml:space="preserve">How </w:t>
      </w:r>
      <w:r w:rsidR="00DF4100">
        <w:rPr>
          <w:lang w:val="en-US"/>
        </w:rPr>
        <w:t>d</w:t>
      </w:r>
      <w:r w:rsidRPr="00C73857">
        <w:rPr>
          <w:lang w:val="en-US"/>
        </w:rPr>
        <w:t>o we call these vectors ?</w:t>
      </w:r>
      <w:r w:rsidR="00C73857">
        <w:rPr>
          <w:lang w:val="en-US"/>
        </w:rPr>
        <w:t xml:space="preserve"> </w:t>
      </w:r>
      <w:r w:rsidR="00B8233A">
        <w:rPr>
          <w:lang w:val="en-US"/>
        </w:rPr>
        <w:t>eenheidsvectoren</w:t>
      </w:r>
      <w:r w:rsidR="00790B38">
        <w:rPr>
          <w:lang w:val="en-US"/>
        </w:rPr>
        <w:br/>
      </w:r>
    </w:p>
    <w:p w14:paraId="5F1C45D2" w14:textId="77777777" w:rsidR="008559D6" w:rsidRDefault="008559D6" w:rsidP="00C7385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In geogebra:</w:t>
      </w:r>
    </w:p>
    <w:p w14:paraId="7156C009" w14:textId="4D90DD9C" w:rsidR="008559D6" w:rsidRDefault="008559D6" w:rsidP="008559D6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lang w:val="en-US"/>
        </w:rPr>
        <w:t xml:space="preserve">Create a slider with </w:t>
      </w:r>
      <w:r w:rsidR="00DF4100">
        <w:rPr>
          <w:lang w:val="en-US"/>
        </w:rPr>
        <w:t xml:space="preserve">the </w:t>
      </w:r>
      <w:r>
        <w:rPr>
          <w:lang w:val="en-US"/>
        </w:rPr>
        <w:t xml:space="preserve">name </w:t>
      </w:r>
      <w:r w:rsidRPr="000C546D">
        <w:rPr>
          <w:b/>
          <w:lang w:val="en-US"/>
        </w:rPr>
        <w:t>scale</w:t>
      </w:r>
    </w:p>
    <w:p w14:paraId="0AA1515A" w14:textId="79131A87" w:rsidR="000C546D" w:rsidRDefault="008559D6" w:rsidP="008559D6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lang w:val="en-US"/>
        </w:rPr>
        <w:t>Define 3 vectors in the input bar, like this:</w:t>
      </w:r>
      <w:r>
        <w:rPr>
          <w:lang w:val="en-US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F35B3F">
        <w:rPr>
          <w:lang w:val="en-US"/>
        </w:rPr>
        <w:t xml:space="preserve">: </w:t>
      </w:r>
      <w:r>
        <w:rPr>
          <w:lang w:val="en-US"/>
        </w:rPr>
        <w:t>scale * Vector((6, 2))</w:t>
      </w:r>
      <w:r>
        <w:rPr>
          <w:lang w:val="en-US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F35B3F">
        <w:rPr>
          <w:lang w:val="en-US"/>
        </w:rPr>
        <w:t xml:space="preserve">: </w:t>
      </w:r>
      <w:r>
        <w:rPr>
          <w:lang w:val="en-US"/>
        </w:rPr>
        <w:t>scale * Vector((8,4))</w:t>
      </w:r>
      <w:r>
        <w:rPr>
          <w:lang w:val="en-US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F35B3F">
        <w:rPr>
          <w:lang w:val="en-US"/>
        </w:rPr>
        <w:t>:</w:t>
      </w:r>
      <w:r w:rsidR="005E01C0">
        <w:rPr>
          <w:lang w:val="en-US"/>
        </w:rPr>
        <w:t xml:space="preserve"> </w:t>
      </w:r>
      <w:r>
        <w:rPr>
          <w:lang w:val="en-US"/>
        </w:rPr>
        <w:t>scale * Vector((2,4))</w:t>
      </w:r>
    </w:p>
    <w:p w14:paraId="2872403A" w14:textId="77777777" w:rsidR="00790B38" w:rsidRDefault="000C546D" w:rsidP="00790B38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lang w:val="en-US"/>
        </w:rPr>
        <w:t xml:space="preserve">Select the Polygon button </w:t>
      </w:r>
      <w:r>
        <w:rPr>
          <w:noProof/>
          <w:lang w:val="en-US"/>
        </w:rPr>
        <w:drawing>
          <wp:inline distT="0" distB="0" distL="0" distR="0" wp14:anchorId="7D260A08" wp14:editId="4A6EC281">
            <wp:extent cx="322580" cy="304800"/>
            <wp:effectExtent l="0" t="0" r="127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draw a triangle that connects the 3 endpoints of these vector</w:t>
      </w:r>
      <w:r w:rsidR="00790B38">
        <w:rPr>
          <w:lang w:val="en-US"/>
        </w:rPr>
        <w:t>s</w:t>
      </w:r>
      <w:r>
        <w:rPr>
          <w:lang w:val="en-US"/>
        </w:rPr>
        <w:t>.</w:t>
      </w:r>
    </w:p>
    <w:p w14:paraId="0D191D3F" w14:textId="10730ACE" w:rsidR="004A5CCA" w:rsidRPr="00790B38" w:rsidRDefault="000C546D" w:rsidP="00790B38">
      <w:pPr>
        <w:pStyle w:val="ListParagraph"/>
        <w:numPr>
          <w:ilvl w:val="1"/>
          <w:numId w:val="46"/>
        </w:numPr>
        <w:rPr>
          <w:lang w:val="en-US"/>
        </w:rPr>
      </w:pPr>
      <w:r w:rsidRPr="00790B38">
        <w:rPr>
          <w:lang w:val="en-US"/>
        </w:rPr>
        <w:t>Then change the scale value using the slider, what do you notice?</w:t>
      </w:r>
      <w:r w:rsidRPr="00790B38">
        <w:rPr>
          <w:lang w:val="en-US"/>
        </w:rPr>
        <w:br/>
      </w:r>
    </w:p>
    <w:p w14:paraId="1783A3D9" w14:textId="1D68AD24" w:rsidR="004A5CCA" w:rsidRDefault="004A5CCA" w:rsidP="004A5CCA">
      <w:pPr>
        <w:pStyle w:val="Heading3"/>
      </w:pPr>
      <w:bookmarkStart w:id="12" w:name="_Toc529433787"/>
      <w:r>
        <w:t>Subtraction</w:t>
      </w:r>
      <w:bookmarkEnd w:id="12"/>
    </w:p>
    <w:p w14:paraId="47FB7CAA" w14:textId="612C3BEF" w:rsidR="004D7701" w:rsidRDefault="00FE0D9A" w:rsidP="00B30513">
      <w:pPr>
        <w:rPr>
          <w:lang w:val="en-US"/>
        </w:rPr>
      </w:pPr>
      <w:r>
        <w:rPr>
          <w:lang w:val="en-US"/>
        </w:rPr>
        <w:t xml:space="preserve">The subtraction of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lang w:val="en-US"/>
        </w:rPr>
        <w:t xml:space="preserve"> can be written as the addition of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14:paraId="79043156" w14:textId="45CDDA62" w:rsidR="00FE0D9A" w:rsidRDefault="008D4718" w:rsidP="00B30513">
      <w:pP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 xml:space="preserve"> -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 xml:space="preserve"> + 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-b</m:t>
            </m:r>
          </m:e>
        </m:acc>
      </m:oMath>
      <w:r w:rsidR="00FE0D9A">
        <w:rPr>
          <w:lang w:val="en-US"/>
        </w:rPr>
        <w:t>)</w:t>
      </w:r>
    </w:p>
    <w:p w14:paraId="053FAACF" w14:textId="17325834" w:rsidR="00294BD9" w:rsidRDefault="00294BD9" w:rsidP="00B30513">
      <w:pPr>
        <w:rPr>
          <w:lang w:val="en-US"/>
        </w:rPr>
      </w:pPr>
      <w:r>
        <w:rPr>
          <w:lang w:val="en-US"/>
        </w:rPr>
        <w:t xml:space="preserve">Subtract the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lang w:val="en-US"/>
        </w:rPr>
        <w:t xml:space="preserve"> in 2 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224"/>
      </w:tblGrid>
      <w:tr w:rsidR="00294BD9" w14:paraId="75DB671C" w14:textId="77777777" w:rsidTr="007A6A92">
        <w:tc>
          <w:tcPr>
            <w:tcW w:w="4812" w:type="dxa"/>
            <w:shd w:val="clear" w:color="auto" w:fill="D9D9D9" w:themeFill="background1" w:themeFillShade="D9"/>
          </w:tcPr>
          <w:p w14:paraId="232D2B30" w14:textId="77777777" w:rsidR="00294BD9" w:rsidRDefault="00294BD9" w:rsidP="008302C5">
            <w:pPr>
              <w:rPr>
                <w:lang w:val="en-US"/>
              </w:rPr>
            </w:pPr>
            <w:r>
              <w:rPr>
                <w:lang w:val="en-US"/>
              </w:rPr>
              <w:t>Head-to-tail method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16DEA137" w14:textId="26B9A1A1" w:rsidR="00294BD9" w:rsidRDefault="00CC7F18" w:rsidP="008302C5">
            <w:pPr>
              <w:rPr>
                <w:lang w:val="en-US"/>
              </w:rPr>
            </w:pPr>
            <w:r>
              <w:rPr>
                <w:lang w:val="en-US"/>
              </w:rPr>
              <w:t>Subtracting</w:t>
            </w:r>
            <w:r w:rsidR="00294BD9">
              <w:rPr>
                <w:lang w:val="en-US"/>
              </w:rPr>
              <w:t xml:space="preserve"> components</w:t>
            </w:r>
          </w:p>
        </w:tc>
      </w:tr>
      <w:tr w:rsidR="00294BD9" w14:paraId="197AFCEE" w14:textId="77777777" w:rsidTr="007A6A92">
        <w:tc>
          <w:tcPr>
            <w:tcW w:w="4812" w:type="dxa"/>
          </w:tcPr>
          <w:p w14:paraId="7D0F9CD9" w14:textId="77777777" w:rsidR="00294BD9" w:rsidRDefault="00294BD9" w:rsidP="008302C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4717FA" wp14:editId="7F6FC728">
                  <wp:extent cx="2925861" cy="1504950"/>
                  <wp:effectExtent l="0" t="0" r="825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026" cy="151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5B011E73" w14:textId="45153599" w:rsidR="00294BD9" w:rsidRPr="00294BD9" w:rsidRDefault="00294BD9" w:rsidP="008302C5">
            <w:pPr>
              <w:rPr>
                <w:color w:val="FF0000"/>
                <w:lang w:val="en-US"/>
              </w:rPr>
            </w:pPr>
          </w:p>
          <w:p w14:paraId="2B587EE2" w14:textId="77777777" w:rsidR="00294BD9" w:rsidRPr="002410CF" w:rsidRDefault="00294BD9" w:rsidP="008302C5">
            <w:pPr>
              <w:rPr>
                <w:color w:val="FF0000"/>
                <w:lang w:val="en-US"/>
              </w:rPr>
            </w:pPr>
          </w:p>
          <w:p w14:paraId="54FA1817" w14:textId="4D25A043" w:rsidR="00294BD9" w:rsidRPr="009F235C" w:rsidRDefault="00B8233A" w:rsidP="008302C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294BD9" w14:paraId="38C13ECD" w14:textId="77777777" w:rsidTr="007A6A92">
        <w:tc>
          <w:tcPr>
            <w:tcW w:w="4812" w:type="dxa"/>
          </w:tcPr>
          <w:p w14:paraId="1E45F062" w14:textId="77777777" w:rsidR="00294BD9" w:rsidRDefault="002A5482" w:rsidP="008302C5">
            <w:pPr>
              <w:rPr>
                <w:lang w:val="en-US"/>
              </w:rPr>
            </w:pPr>
            <w:r>
              <w:rPr>
                <w:noProof/>
              </w:rPr>
              <w:object w:dxaOrig="3768" w:dyaOrig="4308" w14:anchorId="0AB2B4C0">
                <v:shape id="_x0000_i1028" type="#_x0000_t75" alt="" style="width:151.5pt;height:173.45pt;mso-width-percent:0;mso-height-percent:0;mso-width-percent:0;mso-height-percent:0" o:ole="">
                  <v:imagedata r:id="rId18" o:title=""/>
                </v:shape>
                <o:OLEObject Type="Embed" ProgID="PBrush" ShapeID="_x0000_i1028" DrawAspect="Content" ObjectID="_1696854242" r:id="rId26"/>
              </w:object>
            </w:r>
          </w:p>
        </w:tc>
        <w:tc>
          <w:tcPr>
            <w:tcW w:w="4248" w:type="dxa"/>
          </w:tcPr>
          <w:p w14:paraId="7C23A2BC" w14:textId="37AD5AE4" w:rsidR="00294BD9" w:rsidRPr="00973654" w:rsidRDefault="00294BD9" w:rsidP="008302C5">
            <w:pPr>
              <w:rPr>
                <w:color w:val="FF0000"/>
                <w:lang w:val="en-US"/>
              </w:rPr>
            </w:pPr>
          </w:p>
          <w:p w14:paraId="7E26FCE8" w14:textId="75C28BCD" w:rsidR="00294BD9" w:rsidRPr="009F235C" w:rsidRDefault="00B8233A" w:rsidP="008302C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  <w:tr w:rsidR="00294BD9" w14:paraId="120EAD21" w14:textId="77777777" w:rsidTr="007A6A92">
        <w:tc>
          <w:tcPr>
            <w:tcW w:w="4812" w:type="dxa"/>
          </w:tcPr>
          <w:p w14:paraId="68931550" w14:textId="77777777" w:rsidR="00294BD9" w:rsidRDefault="002A5482" w:rsidP="008302C5">
            <w:r>
              <w:rPr>
                <w:noProof/>
              </w:rPr>
              <w:object w:dxaOrig="2820" w:dyaOrig="3240" w14:anchorId="09F4C187">
                <v:shape id="_x0000_i1029" type="#_x0000_t75" alt="" style="width:133.35pt;height:151.5pt;mso-width-percent:0;mso-height-percent:0;mso-width-percent:0;mso-height-percent:0" o:ole="">
                  <v:imagedata r:id="rId27" o:title=""/>
                </v:shape>
                <o:OLEObject Type="Embed" ProgID="PBrush" ShapeID="_x0000_i1029" DrawAspect="Content" ObjectID="_1696854243" r:id="rId28"/>
              </w:object>
            </w:r>
          </w:p>
        </w:tc>
        <w:tc>
          <w:tcPr>
            <w:tcW w:w="4248" w:type="dxa"/>
          </w:tcPr>
          <w:p w14:paraId="6DA58BE8" w14:textId="27B83A72" w:rsidR="00294BD9" w:rsidRPr="00973654" w:rsidRDefault="00294BD9" w:rsidP="008302C5">
            <w:pPr>
              <w:rPr>
                <w:color w:val="FF0000"/>
                <w:lang w:val="en-US"/>
              </w:rPr>
            </w:pPr>
          </w:p>
          <w:p w14:paraId="02F52810" w14:textId="45FBE4C2" w:rsidR="00294BD9" w:rsidRPr="009F235C" w:rsidRDefault="00B8233A" w:rsidP="008302C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</w:tbl>
    <w:p w14:paraId="15EA6AD7" w14:textId="77777777" w:rsidR="0068606D" w:rsidRDefault="0068606D" w:rsidP="00B30513">
      <w:pPr>
        <w:rPr>
          <w:lang w:val="en-US"/>
        </w:rPr>
      </w:pPr>
    </w:p>
    <w:p w14:paraId="4DD3DA9C" w14:textId="6F9CFCA5" w:rsidR="00A339A4" w:rsidRDefault="00C7787D" w:rsidP="00926642">
      <w:pPr>
        <w:pStyle w:val="Heading2"/>
      </w:pPr>
      <w:bookmarkStart w:id="13" w:name="_Toc529433788"/>
      <w:r>
        <w:t>B</w:t>
      </w:r>
      <w:r w:rsidR="00B221E3">
        <w:t>r</w:t>
      </w:r>
      <w:r w:rsidR="00A462D9">
        <w:t>idging exercises</w:t>
      </w:r>
      <w:bookmarkEnd w:id="13"/>
    </w:p>
    <w:p w14:paraId="23DB456C" w14:textId="77777777" w:rsidR="00F23D6E" w:rsidRDefault="00F23D6E" w:rsidP="00F23D6E">
      <w:pPr>
        <w:pStyle w:val="Heading3"/>
      </w:pPr>
      <w:bookmarkStart w:id="14" w:name="_Toc529433789"/>
      <w:r>
        <w:t>Decompose a 2D vector trigonometrically</w:t>
      </w:r>
      <w:bookmarkEnd w:id="14"/>
    </w:p>
    <w:p w14:paraId="2E030D0A" w14:textId="189C3FEA" w:rsidR="00F23D6E" w:rsidRDefault="00F23D6E" w:rsidP="00F23D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83D4C6" wp14:editId="4986904A">
            <wp:simplePos x="0" y="0"/>
            <wp:positionH relativeFrom="column">
              <wp:posOffset>-317</wp:posOffset>
            </wp:positionH>
            <wp:positionV relativeFrom="paragraph">
              <wp:posOffset>-1905</wp:posOffset>
            </wp:positionV>
            <wp:extent cx="2491105" cy="914400"/>
            <wp:effectExtent l="0" t="0" r="4445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Give the formulas for the x and y components </w:t>
      </w:r>
      <w:r w:rsidR="0073351C">
        <w:rPr>
          <w:lang w:val="en-US"/>
        </w:rPr>
        <w:t xml:space="preserve">of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</m:t>
            </m:r>
          </m:e>
        </m:acc>
      </m:oMath>
      <w:r w:rsidR="0073351C">
        <w:rPr>
          <w:lang w:val="en-US"/>
        </w:rPr>
        <w:t xml:space="preserve"> </w:t>
      </w:r>
      <w:r>
        <w:rPr>
          <w:lang w:val="en-US"/>
        </w:rPr>
        <w:t xml:space="preserve">when the angle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with the positive x-axis and the length l are given.</w:t>
      </w:r>
    </w:p>
    <w:p w14:paraId="4617F314" w14:textId="77777777" w:rsidR="00F23D6E" w:rsidRDefault="00F23D6E" w:rsidP="00F23D6E">
      <w:pPr>
        <w:rPr>
          <w:lang w:val="en-US"/>
        </w:rPr>
      </w:pPr>
    </w:p>
    <w:p w14:paraId="1FD513D2" w14:textId="77777777" w:rsidR="00F23D6E" w:rsidRDefault="00F23D6E" w:rsidP="00F23D6E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905"/>
      </w:tblGrid>
      <w:tr w:rsidR="00F23D6E" w14:paraId="02E7DB02" w14:textId="77777777" w:rsidTr="00F6065B">
        <w:tc>
          <w:tcPr>
            <w:tcW w:w="8905" w:type="dxa"/>
          </w:tcPr>
          <w:p w14:paraId="4C6612B0" w14:textId="5A95D864" w:rsidR="00F23D6E" w:rsidRDefault="00F23D6E" w:rsidP="00F6065B">
            <w:pPr>
              <w:rPr>
                <w:lang w:val="en-US"/>
              </w:rPr>
            </w:pPr>
            <w:r>
              <w:rPr>
                <w:lang w:val="en-US"/>
              </w:rPr>
              <w:t>x =</w:t>
            </w:r>
            <w:r w:rsidR="00C015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l*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(α)</m:t>
              </m:r>
            </m:oMath>
          </w:p>
        </w:tc>
      </w:tr>
      <w:tr w:rsidR="00F23D6E" w14:paraId="3714693B" w14:textId="77777777" w:rsidTr="00F6065B">
        <w:tc>
          <w:tcPr>
            <w:tcW w:w="8905" w:type="dxa"/>
          </w:tcPr>
          <w:p w14:paraId="13C992E0" w14:textId="466205E3" w:rsidR="00F23D6E" w:rsidRDefault="00F23D6E" w:rsidP="00F6065B">
            <w:pPr>
              <w:rPr>
                <w:lang w:val="en-US"/>
              </w:rPr>
            </w:pPr>
            <w:r>
              <w:rPr>
                <w:lang w:val="en-US"/>
              </w:rPr>
              <w:t>y =</w:t>
            </w:r>
            <w:r w:rsidR="00C0156C">
              <w:rPr>
                <w:lang w:val="en-US"/>
              </w:rPr>
              <w:t xml:space="preserve"> </w:t>
            </w:r>
            <w:r w:rsidR="00917338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l*</m:t>
              </m:r>
              <m: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  <m:r>
                <w:rPr>
                  <w:rFonts w:ascii="Cambria Math" w:hAnsi="Cambria Math"/>
                  <w:lang w:val="en-US"/>
                </w:rPr>
                <m:t>(α)</m:t>
              </m:r>
            </m:oMath>
          </w:p>
        </w:tc>
      </w:tr>
    </w:tbl>
    <w:p w14:paraId="2515BC59" w14:textId="77777777" w:rsidR="00F23D6E" w:rsidRDefault="00F23D6E" w:rsidP="00F23D6E">
      <w:pPr>
        <w:rPr>
          <w:lang w:val="en-US"/>
        </w:rPr>
      </w:pPr>
    </w:p>
    <w:p w14:paraId="4DE779D9" w14:textId="77777777" w:rsidR="00F23D6E" w:rsidRDefault="00F23D6E" w:rsidP="00F23D6E">
      <w:pPr>
        <w:rPr>
          <w:lang w:val="en-US"/>
        </w:rPr>
      </w:pPr>
      <w:r>
        <w:rPr>
          <w:lang w:val="en-US"/>
        </w:rPr>
        <w:t>Apply these formulas. Calculate the components of the vectors for the given lengths and angles.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808"/>
        <w:gridCol w:w="1759"/>
        <w:gridCol w:w="1975"/>
        <w:gridCol w:w="1975"/>
      </w:tblGrid>
      <w:tr w:rsidR="008173A9" w14:paraId="49601FA4" w14:textId="77777777" w:rsidTr="008173A9">
        <w:tc>
          <w:tcPr>
            <w:tcW w:w="1543" w:type="dxa"/>
            <w:shd w:val="clear" w:color="auto" w:fill="D9D9D9" w:themeFill="background1" w:themeFillShade="D9"/>
          </w:tcPr>
          <w:p w14:paraId="7FC7A3C8" w14:textId="4513E73F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443A59AA" w14:textId="0020A78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Length l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0D8EB4D0" w14:textId="7777777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Angle α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6BB522D" w14:textId="77777777" w:rsidR="008173A9" w:rsidRDefault="008173A9" w:rsidP="003272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 component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4B4C4E2E" w14:textId="7777777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y component</w:t>
            </w:r>
          </w:p>
        </w:tc>
      </w:tr>
      <w:tr w:rsidR="008173A9" w14:paraId="7A5B35B1" w14:textId="77777777" w:rsidTr="008173A9">
        <w:tc>
          <w:tcPr>
            <w:tcW w:w="1543" w:type="dxa"/>
          </w:tcPr>
          <w:p w14:paraId="2CCD00C8" w14:textId="1A8A4C85" w:rsidR="005A0421" w:rsidRPr="005A0421" w:rsidRDefault="008D4718" w:rsidP="00F6065B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08" w:type="dxa"/>
          </w:tcPr>
          <w:p w14:paraId="07AAA3C2" w14:textId="010AC61F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9" w:type="dxa"/>
          </w:tcPr>
          <w:p w14:paraId="38590066" w14:textId="7777777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1975" w:type="dxa"/>
          </w:tcPr>
          <w:p w14:paraId="4971285D" w14:textId="3988A723" w:rsidR="008173A9" w:rsidRPr="00917338" w:rsidRDefault="00917338" w:rsidP="00F6065B">
            <w:pPr>
              <w:rPr>
                <w:lang w:val="en-US"/>
              </w:rPr>
            </w:pPr>
            <w:r w:rsidRPr="00917338">
              <w:rPr>
                <w:lang w:val="en-US"/>
              </w:rPr>
              <w:t>1</w:t>
            </w:r>
          </w:p>
        </w:tc>
        <w:tc>
          <w:tcPr>
            <w:tcW w:w="1975" w:type="dxa"/>
          </w:tcPr>
          <w:p w14:paraId="1526536D" w14:textId="231D0B91" w:rsidR="008173A9" w:rsidRPr="00917338" w:rsidRDefault="00917338" w:rsidP="00F606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73A9" w14:paraId="544154DB" w14:textId="77777777" w:rsidTr="008173A9">
        <w:tc>
          <w:tcPr>
            <w:tcW w:w="1543" w:type="dxa"/>
          </w:tcPr>
          <w:p w14:paraId="5B563DBB" w14:textId="133839EB" w:rsidR="005A0421" w:rsidRPr="005A0421" w:rsidRDefault="008D4718" w:rsidP="00F6065B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808" w:type="dxa"/>
          </w:tcPr>
          <w:p w14:paraId="1827B0E1" w14:textId="742F832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45B958AB" w14:textId="77777777" w:rsidR="008173A9" w:rsidRDefault="008173A9" w:rsidP="00F6065B">
            <w:pPr>
              <w:rPr>
                <w:lang w:val="en-US"/>
              </w:rPr>
            </w:pPr>
            <w:r>
              <w:rPr>
                <w:lang w:val="en-US"/>
              </w:rPr>
              <w:t>30°</w:t>
            </w:r>
          </w:p>
        </w:tc>
        <w:tc>
          <w:tcPr>
            <w:tcW w:w="1975" w:type="dxa"/>
          </w:tcPr>
          <w:p w14:paraId="728B630C" w14:textId="06808A43" w:rsidR="0032720D" w:rsidRPr="00917338" w:rsidRDefault="00917338" w:rsidP="00F6065B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975" w:type="dxa"/>
          </w:tcPr>
          <w:p w14:paraId="6863B5C6" w14:textId="28377940" w:rsidR="008173A9" w:rsidRPr="00917338" w:rsidRDefault="00917338" w:rsidP="00F606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0421" w14:paraId="17C247DF" w14:textId="77777777" w:rsidTr="008173A9">
        <w:tc>
          <w:tcPr>
            <w:tcW w:w="1543" w:type="dxa"/>
          </w:tcPr>
          <w:p w14:paraId="6E83499C" w14:textId="1BCF8415" w:rsidR="005A0421" w:rsidRPr="005A0421" w:rsidRDefault="008D4718" w:rsidP="005A0421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808" w:type="dxa"/>
          </w:tcPr>
          <w:p w14:paraId="69612CEC" w14:textId="6E0BBFAD" w:rsidR="005A0421" w:rsidRDefault="005A0421" w:rsidP="005A04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500551FE" w14:textId="4CAA37FD" w:rsidR="0032720D" w:rsidRDefault="005A0421" w:rsidP="005A0421">
            <w:pPr>
              <w:rPr>
                <w:lang w:val="en-US"/>
              </w:rPr>
            </w:pPr>
            <w:r>
              <w:rPr>
                <w:lang w:val="en-US"/>
              </w:rPr>
              <w:t>45°</w:t>
            </w:r>
          </w:p>
        </w:tc>
        <w:tc>
          <w:tcPr>
            <w:tcW w:w="1975" w:type="dxa"/>
          </w:tcPr>
          <w:p w14:paraId="77276B91" w14:textId="42F2806A" w:rsidR="005A0421" w:rsidRPr="00917338" w:rsidRDefault="00917338" w:rsidP="005A042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75" w:type="dxa"/>
          </w:tcPr>
          <w:p w14:paraId="3E5681E7" w14:textId="36DE3C3A" w:rsidR="005A0421" w:rsidRPr="00917338" w:rsidRDefault="00917338" w:rsidP="005A042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A0421" w14:paraId="4BA9F0B3" w14:textId="77777777" w:rsidTr="008173A9">
        <w:tc>
          <w:tcPr>
            <w:tcW w:w="1543" w:type="dxa"/>
          </w:tcPr>
          <w:p w14:paraId="02B36156" w14:textId="3A6C1F36" w:rsidR="005A0421" w:rsidRPr="005A0421" w:rsidRDefault="008D4718" w:rsidP="005A0421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808" w:type="dxa"/>
          </w:tcPr>
          <w:p w14:paraId="134BFE65" w14:textId="29330DFC" w:rsidR="005A0421" w:rsidRDefault="005A0421" w:rsidP="005A042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656B2E00" w14:textId="55228CCC" w:rsidR="005A0421" w:rsidRDefault="00C0156C" w:rsidP="005A0421">
            <w:pPr>
              <w:rPr>
                <w:lang w:val="en-US"/>
              </w:rPr>
            </w:pPr>
            <w:r>
              <w:rPr>
                <w:lang w:val="en-US"/>
              </w:rPr>
              <w:t>90°</w:t>
            </w:r>
          </w:p>
        </w:tc>
        <w:tc>
          <w:tcPr>
            <w:tcW w:w="1975" w:type="dxa"/>
          </w:tcPr>
          <w:p w14:paraId="5BD09083" w14:textId="06B941DC" w:rsidR="005A0421" w:rsidRPr="00917338" w:rsidRDefault="00917338" w:rsidP="005A04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5" w:type="dxa"/>
          </w:tcPr>
          <w:p w14:paraId="6B44DB9C" w14:textId="0C203EA9" w:rsidR="005A0421" w:rsidRPr="00917338" w:rsidRDefault="00917338" w:rsidP="005A042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1AC3347" w14:textId="6EF37AB0" w:rsidR="004C2E60" w:rsidRDefault="004C2E60" w:rsidP="004C2E60">
      <w:pPr>
        <w:pStyle w:val="Heading3"/>
      </w:pPr>
      <w:bookmarkStart w:id="15" w:name="_Toc529433790"/>
      <w:r>
        <w:lastRenderedPageBreak/>
        <w:t>Orthogonal vector</w:t>
      </w:r>
      <w:bookmarkEnd w:id="15"/>
    </w:p>
    <w:p w14:paraId="3A024FC4" w14:textId="77777777" w:rsidR="007A38E6" w:rsidRDefault="007A38E6" w:rsidP="007A38E6">
      <w:pPr>
        <w:rPr>
          <w:lang w:val="en-US"/>
        </w:rPr>
      </w:pPr>
      <w:r>
        <w:rPr>
          <w:lang w:val="en-US"/>
        </w:rPr>
        <w:t>Calculate the x and y components of the vectors that are orthogonal to and have the same length as the vectors in previous exercise.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1325"/>
        <w:gridCol w:w="1190"/>
        <w:gridCol w:w="1537"/>
        <w:gridCol w:w="1432"/>
        <w:gridCol w:w="1788"/>
        <w:gridCol w:w="1788"/>
      </w:tblGrid>
      <w:tr w:rsidR="00592A8D" w14:paraId="669599E2" w14:textId="77777777" w:rsidTr="00F6065B">
        <w:tc>
          <w:tcPr>
            <w:tcW w:w="4052" w:type="dxa"/>
            <w:gridSpan w:val="3"/>
            <w:shd w:val="clear" w:color="auto" w:fill="D9D9D9" w:themeFill="background1" w:themeFillShade="D9"/>
          </w:tcPr>
          <w:p w14:paraId="07DF8479" w14:textId="52069D00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Given vector</w:t>
            </w:r>
          </w:p>
        </w:tc>
        <w:tc>
          <w:tcPr>
            <w:tcW w:w="5008" w:type="dxa"/>
            <w:gridSpan w:val="3"/>
            <w:shd w:val="clear" w:color="auto" w:fill="D9D9D9" w:themeFill="background1" w:themeFillShade="D9"/>
          </w:tcPr>
          <w:p w14:paraId="7B46CF8F" w14:textId="1BF9C865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Orthogonal vector</w:t>
            </w:r>
          </w:p>
        </w:tc>
      </w:tr>
      <w:tr w:rsidR="00592A8D" w14:paraId="7107C529" w14:textId="77777777" w:rsidTr="00592A8D">
        <w:tc>
          <w:tcPr>
            <w:tcW w:w="1325" w:type="dxa"/>
            <w:shd w:val="clear" w:color="auto" w:fill="D9D9D9" w:themeFill="background1" w:themeFillShade="D9"/>
          </w:tcPr>
          <w:p w14:paraId="047BF876" w14:textId="77777777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22F778D9" w14:textId="77777777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Length l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56468B70" w14:textId="31BE95A5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Angle α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0AE3D63B" w14:textId="66990BE5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 xml:space="preserve">Angle  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619E4E27" w14:textId="77777777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x component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1291B44" w14:textId="77777777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y component</w:t>
            </w:r>
          </w:p>
        </w:tc>
      </w:tr>
      <w:tr w:rsidR="00592A8D" w14:paraId="26C79B6B" w14:textId="77777777" w:rsidTr="00592A8D">
        <w:tc>
          <w:tcPr>
            <w:tcW w:w="1325" w:type="dxa"/>
          </w:tcPr>
          <w:p w14:paraId="52239E58" w14:textId="77777777" w:rsidR="00592A8D" w:rsidRPr="005A0421" w:rsidRDefault="008D4718" w:rsidP="00592A8D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190" w:type="dxa"/>
          </w:tcPr>
          <w:p w14:paraId="3B7E77E7" w14:textId="39C34210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62633BAC" w14:textId="777F9B01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1432" w:type="dxa"/>
          </w:tcPr>
          <w:p w14:paraId="7DCA9BE7" w14:textId="08279643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90°</w:t>
            </w:r>
          </w:p>
        </w:tc>
        <w:tc>
          <w:tcPr>
            <w:tcW w:w="1788" w:type="dxa"/>
          </w:tcPr>
          <w:p w14:paraId="60CBD597" w14:textId="4F29BC3F" w:rsidR="00592A8D" w:rsidRPr="00917338" w:rsidRDefault="00690A03" w:rsidP="00592A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8" w:type="dxa"/>
          </w:tcPr>
          <w:p w14:paraId="06CDF89F" w14:textId="0F279707" w:rsidR="00592A8D" w:rsidRPr="00917338" w:rsidRDefault="00690A03" w:rsidP="00592A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2A8D" w14:paraId="7841DD52" w14:textId="77777777" w:rsidTr="00592A8D">
        <w:tc>
          <w:tcPr>
            <w:tcW w:w="1325" w:type="dxa"/>
          </w:tcPr>
          <w:p w14:paraId="52A21F6D" w14:textId="77777777" w:rsidR="00592A8D" w:rsidRPr="005A0421" w:rsidRDefault="008D4718" w:rsidP="00592A8D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90" w:type="dxa"/>
          </w:tcPr>
          <w:p w14:paraId="309C8459" w14:textId="5A715FDC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7" w:type="dxa"/>
          </w:tcPr>
          <w:p w14:paraId="3E958F94" w14:textId="756A5AD0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30°</w:t>
            </w:r>
          </w:p>
        </w:tc>
        <w:tc>
          <w:tcPr>
            <w:tcW w:w="1432" w:type="dxa"/>
          </w:tcPr>
          <w:p w14:paraId="7F8E0572" w14:textId="523F95F8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120°</w:t>
            </w:r>
          </w:p>
        </w:tc>
        <w:tc>
          <w:tcPr>
            <w:tcW w:w="1788" w:type="dxa"/>
          </w:tcPr>
          <w:p w14:paraId="0673F2AF" w14:textId="4610DE7A" w:rsidR="00592A8D" w:rsidRPr="00917338" w:rsidRDefault="00690A03" w:rsidP="00592A8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88" w:type="dxa"/>
          </w:tcPr>
          <w:p w14:paraId="2931D840" w14:textId="2C116FE6" w:rsidR="00592A8D" w:rsidRPr="00917338" w:rsidRDefault="00690A03" w:rsidP="00592A8D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92A8D" w14:paraId="6F7F7A9C" w14:textId="77777777" w:rsidTr="00592A8D">
        <w:tc>
          <w:tcPr>
            <w:tcW w:w="1325" w:type="dxa"/>
          </w:tcPr>
          <w:p w14:paraId="11D49D56" w14:textId="77777777" w:rsidR="00592A8D" w:rsidRPr="005A0421" w:rsidRDefault="008D4718" w:rsidP="00592A8D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190" w:type="dxa"/>
          </w:tcPr>
          <w:p w14:paraId="24A49A2D" w14:textId="7B90CC7E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7" w:type="dxa"/>
          </w:tcPr>
          <w:p w14:paraId="69329A9E" w14:textId="0C2ADBAC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45°</w:t>
            </w:r>
          </w:p>
        </w:tc>
        <w:tc>
          <w:tcPr>
            <w:tcW w:w="1432" w:type="dxa"/>
          </w:tcPr>
          <w:p w14:paraId="59BB7116" w14:textId="1891EF83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135°</w:t>
            </w:r>
          </w:p>
        </w:tc>
        <w:tc>
          <w:tcPr>
            <w:tcW w:w="1788" w:type="dxa"/>
          </w:tcPr>
          <w:p w14:paraId="06EE3070" w14:textId="73A1597F" w:rsidR="00592A8D" w:rsidRPr="00592A8D" w:rsidRDefault="00690A03" w:rsidP="00592A8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8" w:type="dxa"/>
          </w:tcPr>
          <w:p w14:paraId="7AC4EB30" w14:textId="0FF34F8E" w:rsidR="00592A8D" w:rsidRPr="00592A8D" w:rsidRDefault="00690A03" w:rsidP="00592A8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92A8D" w14:paraId="7F33D51F" w14:textId="77777777" w:rsidTr="00592A8D">
        <w:tc>
          <w:tcPr>
            <w:tcW w:w="1325" w:type="dxa"/>
          </w:tcPr>
          <w:p w14:paraId="088F9B5A" w14:textId="77777777" w:rsidR="00592A8D" w:rsidRPr="005A0421" w:rsidRDefault="008D4718" w:rsidP="00592A8D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190" w:type="dxa"/>
          </w:tcPr>
          <w:p w14:paraId="084775BC" w14:textId="70F5FB07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7" w:type="dxa"/>
          </w:tcPr>
          <w:p w14:paraId="3EF15DE6" w14:textId="6339FD92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90°</w:t>
            </w:r>
          </w:p>
        </w:tc>
        <w:tc>
          <w:tcPr>
            <w:tcW w:w="1432" w:type="dxa"/>
          </w:tcPr>
          <w:p w14:paraId="387C5CF4" w14:textId="77BA88C8" w:rsidR="00592A8D" w:rsidRDefault="00592A8D" w:rsidP="00592A8D">
            <w:pPr>
              <w:rPr>
                <w:lang w:val="en-US"/>
              </w:rPr>
            </w:pPr>
            <w:r>
              <w:rPr>
                <w:lang w:val="en-US"/>
              </w:rPr>
              <w:t>180°</w:t>
            </w:r>
          </w:p>
        </w:tc>
        <w:tc>
          <w:tcPr>
            <w:tcW w:w="1788" w:type="dxa"/>
          </w:tcPr>
          <w:p w14:paraId="1606C433" w14:textId="043FBC27" w:rsidR="00592A8D" w:rsidRPr="00917338" w:rsidRDefault="00690A03" w:rsidP="00592A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8" w:type="dxa"/>
          </w:tcPr>
          <w:p w14:paraId="1CA19DEA" w14:textId="1C21D52C" w:rsidR="00592A8D" w:rsidRPr="00917338" w:rsidRDefault="00690A03" w:rsidP="00592A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A705286" w14:textId="77777777" w:rsidR="006F0A53" w:rsidRDefault="006F0A53" w:rsidP="004C2E60">
      <w:pPr>
        <w:rPr>
          <w:lang w:val="en-US"/>
        </w:rPr>
      </w:pPr>
    </w:p>
    <w:p w14:paraId="1A0551CF" w14:textId="58FBCAE1" w:rsidR="006B1B32" w:rsidRDefault="00592A8D" w:rsidP="004C2E60">
      <w:pPr>
        <w:rPr>
          <w:u w:val="single"/>
          <w:lang w:val="en-US"/>
        </w:rPr>
      </w:pPr>
      <w:r w:rsidRPr="006F0A53">
        <w:rPr>
          <w:b/>
          <w:lang w:val="en-US"/>
        </w:rPr>
        <w:t>What do you notice?</w:t>
      </w:r>
      <w:r w:rsidR="006F0A53">
        <w:rPr>
          <w:b/>
          <w:lang w:val="en-US"/>
        </w:rPr>
        <w:t xml:space="preserve"> </w:t>
      </w:r>
      <w:r w:rsidR="006F0A53" w:rsidRPr="00FD7A8E">
        <w:rPr>
          <w:lang w:val="en-US"/>
        </w:rPr>
        <w:t>Write a general formula to find the orthogonal</w:t>
      </w:r>
      <w:r w:rsidR="00FD7A8E" w:rsidRPr="00FD7A8E">
        <w:rPr>
          <w:lang w:val="en-US"/>
        </w:rPr>
        <w:t xml:space="preserve"> vector to</w:t>
      </w:r>
      <w:r w:rsidR="005961C7" w:rsidRPr="00FD7A8E">
        <w:rPr>
          <w:lang w:val="en-US"/>
        </w:rPr>
        <w:t xml:space="preserve"> a vector </w:t>
      </w:r>
      <w:r w:rsidR="00FD7A8E" w:rsidRPr="00FD7A8E">
        <w:rPr>
          <w:lang w:val="en-US"/>
        </w:rPr>
        <w:t xml:space="preserve">given </w:t>
      </w:r>
      <w:r w:rsidR="005961C7" w:rsidRPr="00FD7A8E">
        <w:rPr>
          <w:lang w:val="en-US"/>
        </w:rPr>
        <w:t>in 2D space</w:t>
      </w:r>
      <w:r w:rsidR="00FD7A8E" w:rsidRPr="00FD7A8E">
        <w:rPr>
          <w:lang w:val="en-US"/>
        </w:rPr>
        <w:t xml:space="preserve">, </w:t>
      </w:r>
      <w:r w:rsidR="00FD7A8E" w:rsidRPr="0025078A">
        <w:rPr>
          <w:u w:val="single"/>
          <w:lang w:val="en-US"/>
        </w:rPr>
        <w:t>when you require the orthogonal vector of the same length as the given vector.</w:t>
      </w:r>
    </w:p>
    <w:p w14:paraId="4EA30808" w14:textId="2352895A" w:rsidR="00690A03" w:rsidRPr="00FD7A8E" w:rsidRDefault="00690A03" w:rsidP="004C2E60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⊥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</m:oMath>
      </m:oMathPara>
    </w:p>
    <w:p w14:paraId="60DCC6A1" w14:textId="77777777" w:rsidR="00B149B7" w:rsidRDefault="00B149B7" w:rsidP="004C2E60">
      <w:pPr>
        <w:rPr>
          <w:lang w:val="en-US"/>
        </w:rPr>
      </w:pPr>
    </w:p>
    <w:p w14:paraId="62368F33" w14:textId="4FD4E8D5" w:rsidR="00B01A0B" w:rsidRDefault="00B01A0B" w:rsidP="00B01A0B">
      <w:pPr>
        <w:pStyle w:val="Heading3"/>
      </w:pPr>
      <w:bookmarkStart w:id="16" w:name="_Toc529433791"/>
      <w:r w:rsidRPr="00B01A0B">
        <w:t>A vector as linear combination of 2 other vectors</w:t>
      </w:r>
      <w:bookmarkEnd w:id="16"/>
    </w:p>
    <w:p w14:paraId="35F51E3A" w14:textId="72FAEA17" w:rsidR="00DB495C" w:rsidRDefault="006707F0" w:rsidP="00DB495C">
      <w:pPr>
        <w:rPr>
          <w:lang w:val="en-US"/>
        </w:rPr>
      </w:pPr>
      <w:r>
        <w:rPr>
          <w:lang w:val="en-US"/>
        </w:rPr>
        <w:t>Given are the vectors</w:t>
      </w:r>
      <w:r w:rsidR="000A2B27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0A2B27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0A2B27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0A2B27">
        <w:rPr>
          <w:lang w:val="en-US"/>
        </w:rPr>
        <w:t>.</w:t>
      </w:r>
    </w:p>
    <w:p w14:paraId="1EF3760F" w14:textId="33AB6B9E" w:rsidR="000A2B27" w:rsidRDefault="00AB7BC4" w:rsidP="00DB49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2175F" wp14:editId="419292E6">
            <wp:extent cx="1480117" cy="2303585"/>
            <wp:effectExtent l="0" t="0" r="635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48" cy="23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6ABE" w14:textId="01AC8AA3" w:rsidR="000A2B27" w:rsidRPr="000A2B27" w:rsidRDefault="000A2B27" w:rsidP="00DB495C">
      <w:pPr>
        <w:rPr>
          <w:lang w:val="en-US"/>
        </w:rPr>
      </w:pPr>
      <w:r>
        <w:rPr>
          <w:lang w:val="en-US"/>
        </w:rPr>
        <w:t xml:space="preserve">You can write the vector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>
        <w:rPr>
          <w:lang w:val="en-US"/>
        </w:rPr>
        <w:t xml:space="preserve"> as a linear combination of the vectors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lang w:val="en-US"/>
        </w:rPr>
        <w:t>, like this</w:t>
      </w:r>
    </w:p>
    <w:p w14:paraId="417F1F9F" w14:textId="3C4EF786" w:rsidR="000A2B27" w:rsidRPr="000A2B27" w:rsidRDefault="008D4718" w:rsidP="00DB495C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=s*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+t*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</m:oMath>
      </m:oMathPara>
    </w:p>
    <w:p w14:paraId="4E89D078" w14:textId="1787F7A8" w:rsidR="000A2B27" w:rsidRDefault="00527671" w:rsidP="00DB495C">
      <w:pPr>
        <w:rPr>
          <w:lang w:val="en-US"/>
        </w:rPr>
      </w:pPr>
      <w:r>
        <w:rPr>
          <w:lang w:val="en-US"/>
        </w:rPr>
        <w:t>Compute</w:t>
      </w:r>
      <w:r w:rsidR="000A2B27">
        <w:rPr>
          <w:lang w:val="en-US"/>
        </w:rPr>
        <w:t xml:space="preserve"> the values </w:t>
      </w:r>
      <w:r>
        <w:rPr>
          <w:lang w:val="en-US"/>
        </w:rPr>
        <w:t xml:space="preserve">of </w:t>
      </w:r>
      <w:r w:rsidR="000A2B27">
        <w:rPr>
          <w:lang w:val="en-US"/>
        </w:rPr>
        <w:t>s and t?</w:t>
      </w:r>
    </w:p>
    <w:p w14:paraId="5634A9E4" w14:textId="62EBF4ED" w:rsidR="00B149B7" w:rsidRDefault="00755281" w:rsidP="00DB495C">
      <w:pPr>
        <w:rPr>
          <w:lang w:val="en-US"/>
        </w:rPr>
      </w:pPr>
      <w:r>
        <w:rPr>
          <w:lang w:val="en-US"/>
        </w:rPr>
        <w:t>s=1 en t=2</w:t>
      </w:r>
    </w:p>
    <w:p w14:paraId="37A5117C" w14:textId="4B79ED42" w:rsidR="00007994" w:rsidRPr="00007994" w:rsidRDefault="00007994" w:rsidP="006A7C7C">
      <w:pPr>
        <w:rPr>
          <w:lang w:val="en-US"/>
        </w:rPr>
      </w:pPr>
      <w:r w:rsidRPr="00007994">
        <w:rPr>
          <w:lang w:val="en-US"/>
        </w:rPr>
        <w:t xml:space="preserve">Verify your result in </w:t>
      </w:r>
      <w:r w:rsidR="00B149B7">
        <w:rPr>
          <w:lang w:val="en-US"/>
        </w:rPr>
        <w:t>G</w:t>
      </w:r>
      <w:r w:rsidRPr="00007994">
        <w:rPr>
          <w:lang w:val="en-US"/>
        </w:rPr>
        <w:t>eogebra</w:t>
      </w:r>
      <w:r>
        <w:rPr>
          <w:lang w:val="en-US"/>
        </w:rPr>
        <w:t>.</w:t>
      </w:r>
    </w:p>
    <w:p w14:paraId="000D9E45" w14:textId="5DA90483" w:rsidR="002A1E86" w:rsidRDefault="00461E03" w:rsidP="002A1E86">
      <w:pPr>
        <w:pStyle w:val="Heading3"/>
      </w:pPr>
      <w:bookmarkStart w:id="17" w:name="_Toc529433792"/>
      <w:r>
        <w:lastRenderedPageBreak/>
        <w:t>Distance between 2 points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915"/>
      </w:tblGrid>
      <w:tr w:rsidR="00007994" w:rsidRPr="00846787" w14:paraId="4DCA7A69" w14:textId="77777777" w:rsidTr="00007994">
        <w:tc>
          <w:tcPr>
            <w:tcW w:w="3145" w:type="dxa"/>
          </w:tcPr>
          <w:p w14:paraId="23AEFA4E" w14:textId="02BE1354" w:rsidR="00007994" w:rsidRDefault="002A5482" w:rsidP="00007994">
            <w:pPr>
              <w:rPr>
                <w:lang w:val="en-US"/>
              </w:rPr>
            </w:pPr>
            <w:r>
              <w:rPr>
                <w:noProof/>
              </w:rPr>
              <w:object w:dxaOrig="2700" w:dyaOrig="4368" w14:anchorId="13475762">
                <v:shape id="_x0000_i1030" type="#_x0000_t75" alt="" style="width:135.25pt;height:218.5pt;mso-width-percent:0;mso-height-percent:0;mso-width-percent:0;mso-height-percent:0" o:ole="">
                  <v:imagedata r:id="rId31" o:title=""/>
                </v:shape>
                <o:OLEObject Type="Embed" ProgID="PBrush" ShapeID="_x0000_i1030" DrawAspect="Content" ObjectID="_1696854244" r:id="rId32"/>
              </w:object>
            </w:r>
          </w:p>
        </w:tc>
        <w:tc>
          <w:tcPr>
            <w:tcW w:w="5915" w:type="dxa"/>
          </w:tcPr>
          <w:p w14:paraId="489CE0EF" w14:textId="77777777" w:rsidR="00007994" w:rsidRDefault="00007994" w:rsidP="00007994">
            <w:pPr>
              <w:rPr>
                <w:lang w:val="en-US"/>
              </w:rPr>
            </w:pPr>
            <w:r>
              <w:rPr>
                <w:lang w:val="en-US"/>
              </w:rPr>
              <w:t>Given are  2 points A(3,1) and B(1,6). Calculate the distance between those 2 points (tip use vector subtraction and length of resulting vector)</w:t>
            </w:r>
          </w:p>
          <w:p w14:paraId="1D47284C" w14:textId="77777777" w:rsidR="00007994" w:rsidRPr="00E870C5" w:rsidRDefault="00E870C5" w:rsidP="00B149B7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  <w:p w14:paraId="0AC54A92" w14:textId="1CF607C0" w:rsidR="00E870C5" w:rsidRPr="00E870C5" w:rsidRDefault="00E870C5" w:rsidP="00B149B7">
            <w:pPr>
              <w:rPr>
                <w:lang w:val="en-US"/>
              </w:rPr>
            </w:pPr>
            <w:r>
              <w:rPr>
                <w:lang w:val="en-US"/>
              </w:rPr>
              <w:t>||AB||=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</m:t>
                      </m:r>
                    </m:e>
                  </m:rad>
                </m:e>
              </m:rad>
            </m:oMath>
          </w:p>
        </w:tc>
      </w:tr>
    </w:tbl>
    <w:p w14:paraId="381EFB45" w14:textId="77777777" w:rsidR="00007994" w:rsidRPr="00007994" w:rsidRDefault="00007994" w:rsidP="00007994">
      <w:pPr>
        <w:rPr>
          <w:lang w:val="en-US"/>
        </w:rPr>
      </w:pPr>
    </w:p>
    <w:p w14:paraId="230F6C0F" w14:textId="3341D824" w:rsidR="006E496A" w:rsidRDefault="0068606D" w:rsidP="006E496A">
      <w:pPr>
        <w:pStyle w:val="Heading2"/>
      </w:pPr>
      <w:bookmarkStart w:id="18" w:name="_Toc529433793"/>
      <w:r>
        <w:t>Contextual practice</w:t>
      </w:r>
      <w:bookmarkEnd w:id="18"/>
    </w:p>
    <w:p w14:paraId="6CB3D0B3" w14:textId="1C889B69" w:rsidR="002A1E86" w:rsidRDefault="002A1E86" w:rsidP="00774D9A">
      <w:pPr>
        <w:pStyle w:val="Heading3"/>
      </w:pPr>
      <w:bookmarkStart w:id="19" w:name="_Toc529433794"/>
      <w:r>
        <w:t>Vectors as forces</w:t>
      </w:r>
      <w:bookmarkEnd w:id="19"/>
    </w:p>
    <w:p w14:paraId="5B75AC7B" w14:textId="23B4DDF5" w:rsidR="00774D9A" w:rsidRDefault="00164FC9" w:rsidP="002A1E86">
      <w:pPr>
        <w:pStyle w:val="Heading4"/>
      </w:pPr>
      <w:r>
        <w:t>Pulling a box towards a target</w:t>
      </w:r>
    </w:p>
    <w:p w14:paraId="726C8D31" w14:textId="18286A1B" w:rsidR="004E48E7" w:rsidRDefault="004E48E7" w:rsidP="004E48E7">
      <w:pPr>
        <w:rPr>
          <w:lang w:val="en-US"/>
        </w:rPr>
      </w:pPr>
      <w:r>
        <w:rPr>
          <w:lang w:val="en-US"/>
        </w:rPr>
        <w:t xml:space="preserve">Two teams are pulling a box </w:t>
      </w:r>
      <w:r w:rsidR="00392E51">
        <w:rPr>
          <w:lang w:val="en-US"/>
        </w:rPr>
        <w:t xml:space="preserve">located in </w:t>
      </w:r>
      <w:r w:rsidR="00E01A27">
        <w:rPr>
          <w:lang w:val="en-US"/>
        </w:rPr>
        <w:t xml:space="preserve">a point </w:t>
      </w:r>
      <w:r w:rsidR="00392E51">
        <w:rPr>
          <w:lang w:val="en-US"/>
        </w:rPr>
        <w:t xml:space="preserve">S </w:t>
      </w:r>
      <w:r>
        <w:rPr>
          <w:lang w:val="en-US"/>
        </w:rPr>
        <w:t>towards a target</w:t>
      </w:r>
      <w:r w:rsidR="00392E51">
        <w:rPr>
          <w:lang w:val="en-US"/>
        </w:rPr>
        <w:t xml:space="preserve"> point T</w:t>
      </w:r>
      <w:r w:rsidR="00590247">
        <w:rPr>
          <w:lang w:val="en-US"/>
        </w:rPr>
        <w:t xml:space="preserve">, the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392E51">
        <w:rPr>
          <w:lang w:val="en-US"/>
        </w:rPr>
        <w:t xml:space="preserve"> </w:t>
      </w:r>
      <w:r w:rsidR="00590247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590247">
        <w:rPr>
          <w:lang w:val="en-US"/>
        </w:rPr>
        <w:t xml:space="preserve"> </w:t>
      </w:r>
      <w:r w:rsidR="00392E51">
        <w:rPr>
          <w:lang w:val="en-US"/>
        </w:rPr>
        <w:t>are</w:t>
      </w:r>
      <w:r w:rsidR="00590247">
        <w:rPr>
          <w:lang w:val="en-US"/>
        </w:rPr>
        <w:t xml:space="preserve"> the force</w:t>
      </w:r>
      <w:r w:rsidR="00392E51">
        <w:rPr>
          <w:lang w:val="en-US"/>
        </w:rPr>
        <w:t>s</w:t>
      </w:r>
      <w:r w:rsidR="00590247">
        <w:rPr>
          <w:lang w:val="en-US"/>
        </w:rPr>
        <w:t xml:space="preserve"> applied by team A and B</w:t>
      </w:r>
      <w:r w:rsidR="00392E51">
        <w:rPr>
          <w:lang w:val="en-US"/>
        </w:rPr>
        <w:t xml:space="preserve"> respectively</w:t>
      </w:r>
      <w:r w:rsidR="00590247">
        <w:rPr>
          <w:lang w:val="en-US"/>
        </w:rPr>
        <w:t>.</w:t>
      </w:r>
    </w:p>
    <w:p w14:paraId="379006C3" w14:textId="50193484" w:rsidR="00392E51" w:rsidRPr="00392E51" w:rsidRDefault="00392E51" w:rsidP="004E4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05D281" wp14:editId="0DAA0F4A">
            <wp:extent cx="3927475" cy="363410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87F" w14:textId="37C8329E" w:rsidR="008F48CE" w:rsidRDefault="008F48CE" w:rsidP="004E48E7">
      <w:pPr>
        <w:rPr>
          <w:lang w:val="en-US"/>
        </w:rPr>
      </w:pPr>
      <w:r w:rsidRPr="008F48CE">
        <w:rPr>
          <w:lang w:val="en-US"/>
        </w:rPr>
        <w:t>Calculate the resulting force v</w:t>
      </w:r>
      <w:r>
        <w:rPr>
          <w:lang w:val="en-US"/>
        </w:rPr>
        <w:t>ector</w:t>
      </w:r>
      <w:r w:rsidR="00226875">
        <w:rPr>
          <w:lang w:val="en-US"/>
        </w:rPr>
        <w:t xml:space="preserve"> applied on the box</w:t>
      </w:r>
      <w:r w:rsidR="004B5D33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</m:e>
        </m:d>
      </m:oMath>
    </w:p>
    <w:p w14:paraId="0835F16B" w14:textId="636925CD" w:rsidR="00E54130" w:rsidRDefault="00E54130" w:rsidP="00226875">
      <w:pPr>
        <w:rPr>
          <w:lang w:val="en-US"/>
        </w:rPr>
      </w:pPr>
      <w:r>
        <w:rPr>
          <w:lang w:val="en-US"/>
        </w:rPr>
        <w:t>How much force does each team apply on the box?</w:t>
      </w:r>
      <w:r w:rsidR="00E870C5">
        <w:rPr>
          <w:lang w:val="en-US"/>
        </w:rPr>
        <w:t xml:space="preserve"> ||a||=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(3-2)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=3,16</m:t>
        </m:r>
      </m:oMath>
    </w:p>
    <w:p w14:paraId="53DC069C" w14:textId="151EFD8E" w:rsidR="00E870C5" w:rsidRDefault="00E870C5" w:rsidP="00226875">
      <w:pPr>
        <w:rPr>
          <w:lang w:val="en-US"/>
        </w:rPr>
      </w:pPr>
      <w:r>
        <w:rPr>
          <w:lang w:val="en-US"/>
        </w:rPr>
        <w:lastRenderedPageBreak/>
        <w:t>||</w:t>
      </w:r>
      <w:r>
        <w:rPr>
          <w:lang w:val="en-US"/>
        </w:rPr>
        <w:t>b</w:t>
      </w:r>
      <w:r>
        <w:rPr>
          <w:lang w:val="en-US"/>
        </w:rPr>
        <w:t>||=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4,12</m:t>
        </m:r>
      </m:oMath>
    </w:p>
    <w:p w14:paraId="66D1F737" w14:textId="09792966" w:rsidR="00226875" w:rsidRDefault="00226875" w:rsidP="00226875">
      <w:pPr>
        <w:rPr>
          <w:lang w:val="en-US"/>
        </w:rPr>
      </w:pPr>
      <w:r>
        <w:rPr>
          <w:lang w:val="en-US"/>
        </w:rPr>
        <w:t>How much is each of the team’s force going into the direction of the target?</w:t>
      </w:r>
    </w:p>
    <w:p w14:paraId="21B4A536" w14:textId="1D35134D" w:rsidR="00774D9A" w:rsidRDefault="00637E03" w:rsidP="002A1E86">
      <w:pPr>
        <w:pStyle w:val="Heading4"/>
      </w:pPr>
      <w:r>
        <w:t>Which team wins</w:t>
      </w:r>
    </w:p>
    <w:p w14:paraId="71A4D89E" w14:textId="2E76D10F" w:rsidR="004E51D9" w:rsidRDefault="004E51D9" w:rsidP="00D43106">
      <w:pPr>
        <w:rPr>
          <w:lang w:val="en-US"/>
        </w:rPr>
      </w:pPr>
      <w:r>
        <w:rPr>
          <w:lang w:val="en-US"/>
        </w:rPr>
        <w:t>Three</w:t>
      </w:r>
      <w:r w:rsidR="00D43106">
        <w:rPr>
          <w:lang w:val="en-US"/>
        </w:rPr>
        <w:t xml:space="preserve"> teams </w:t>
      </w:r>
      <w:r w:rsidR="003C7807">
        <w:rPr>
          <w:lang w:val="en-US"/>
        </w:rPr>
        <w:t>A, B</w:t>
      </w:r>
      <w:r>
        <w:rPr>
          <w:lang w:val="en-US"/>
        </w:rPr>
        <w:t xml:space="preserve"> and</w:t>
      </w:r>
      <w:r w:rsidR="003C7807">
        <w:rPr>
          <w:lang w:val="en-US"/>
        </w:rPr>
        <w:t xml:space="preserve"> C </w:t>
      </w:r>
      <w:r w:rsidR="00D43106">
        <w:rPr>
          <w:lang w:val="en-US"/>
        </w:rPr>
        <w:t>are trying to pull a treasure into their own area. The treasure is located in point O (4,</w:t>
      </w:r>
      <w:r w:rsidR="008326BA">
        <w:rPr>
          <w:lang w:val="en-US"/>
        </w:rPr>
        <w:t>2</w:t>
      </w:r>
      <w:r w:rsidR="00D43106">
        <w:rPr>
          <w:lang w:val="en-US"/>
        </w:rPr>
        <w:t>)</w:t>
      </w:r>
    </w:p>
    <w:p w14:paraId="5492C083" w14:textId="77777777" w:rsidR="008326BA" w:rsidRDefault="004E51D9" w:rsidP="00D43106">
      <w:pPr>
        <w:rPr>
          <w:lang w:val="en-US"/>
        </w:rPr>
      </w:pPr>
      <w:r>
        <w:rPr>
          <w:lang w:val="en-US"/>
        </w:rPr>
        <w:t xml:space="preserve">The forces </w:t>
      </w:r>
      <w:r w:rsidR="008326BA">
        <w:rPr>
          <w:lang w:val="en-US"/>
        </w:rPr>
        <w:t xml:space="preserve">(vectors) </w:t>
      </w:r>
      <w:r>
        <w:rPr>
          <w:lang w:val="en-US"/>
        </w:rPr>
        <w:t>of each team start in point O, the end points are</w:t>
      </w:r>
      <w:r w:rsidR="008326BA">
        <w:rPr>
          <w:lang w:val="en-US"/>
        </w:rPr>
        <w:t>:</w:t>
      </w:r>
    </w:p>
    <w:p w14:paraId="29F15DA2" w14:textId="1F280C51" w:rsidR="008326BA" w:rsidRDefault="008326BA" w:rsidP="008326BA">
      <w:pPr>
        <w:rPr>
          <w:lang w:val="en-US"/>
        </w:rPr>
      </w:pPr>
      <w:r>
        <w:rPr>
          <w:lang w:val="en-US"/>
        </w:rPr>
        <w:t xml:space="preserve">End point of force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lang w:val="en-US"/>
        </w:rPr>
        <w:t xml:space="preserve"> of team A : (8, 2)</w:t>
      </w:r>
    </w:p>
    <w:p w14:paraId="30855E39" w14:textId="01D9FD47" w:rsidR="008326BA" w:rsidRDefault="008326BA" w:rsidP="008326BA">
      <w:pPr>
        <w:rPr>
          <w:lang w:val="en-US"/>
        </w:rPr>
      </w:pPr>
      <w:r>
        <w:rPr>
          <w:lang w:val="en-US"/>
        </w:rPr>
        <w:t xml:space="preserve">End point of force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lang w:val="en-US"/>
        </w:rPr>
        <w:t xml:space="preserve"> of team B : (</w:t>
      </w:r>
      <w:r w:rsidR="00471FCC">
        <w:rPr>
          <w:lang w:val="en-US"/>
        </w:rPr>
        <w:t>-</w:t>
      </w:r>
      <w:r>
        <w:rPr>
          <w:lang w:val="en-US"/>
        </w:rPr>
        <w:t xml:space="preserve">2, </w:t>
      </w:r>
      <w:r w:rsidR="00471FCC">
        <w:rPr>
          <w:lang w:val="en-US"/>
        </w:rPr>
        <w:t>3</w:t>
      </w:r>
      <w:r>
        <w:rPr>
          <w:lang w:val="en-US"/>
        </w:rPr>
        <w:t>)</w:t>
      </w:r>
    </w:p>
    <w:p w14:paraId="0851BE59" w14:textId="59A03619" w:rsidR="008326BA" w:rsidRDefault="008326BA" w:rsidP="008326BA">
      <w:pPr>
        <w:rPr>
          <w:lang w:val="en-US"/>
        </w:rPr>
      </w:pPr>
      <w:r>
        <w:rPr>
          <w:lang w:val="en-US"/>
        </w:rPr>
        <w:t xml:space="preserve">End point of force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>
        <w:rPr>
          <w:lang w:val="en-US"/>
        </w:rPr>
        <w:t xml:space="preserve"> of team C : (1, -1)</w:t>
      </w:r>
    </w:p>
    <w:p w14:paraId="1E4893A9" w14:textId="7AB15E1F" w:rsidR="00471FCC" w:rsidRDefault="00471FCC" w:rsidP="008326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40EAB" wp14:editId="6E2ACAC2">
            <wp:extent cx="3763010" cy="2872105"/>
            <wp:effectExtent l="0" t="0" r="8890" b="444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D5E7" w14:textId="321C1CE4" w:rsidR="008326BA" w:rsidRDefault="00D55E01" w:rsidP="00D43106">
      <w:pPr>
        <w:rPr>
          <w:lang w:val="en-US"/>
        </w:rPr>
      </w:pPr>
      <w:r>
        <w:rPr>
          <w:lang w:val="en-US"/>
        </w:rPr>
        <w:t xml:space="preserve">Give the components of the location vectors corresponding with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a </m:t>
            </m:r>
          </m:e>
        </m:acc>
      </m:oMath>
      <w:r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b 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c </m:t>
            </m:r>
          </m:e>
        </m:acc>
      </m:oMath>
    </w:p>
    <w:p w14:paraId="7B8D3768" w14:textId="4FB0A24D" w:rsidR="004B5D33" w:rsidRDefault="004B5D33" w:rsidP="00D43106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den>
              </m:f>
            </m:e>
          </m:d>
        </m:oMath>
      </m:oMathPara>
    </w:p>
    <w:p w14:paraId="4672E41E" w14:textId="464F56EA" w:rsidR="00D55E01" w:rsidRDefault="00D55E01" w:rsidP="00D55E01">
      <w:pPr>
        <w:rPr>
          <w:lang w:val="en-US"/>
        </w:rPr>
      </w:pPr>
      <w:r>
        <w:rPr>
          <w:lang w:val="en-US"/>
        </w:rPr>
        <w:t xml:space="preserve">What is the magnitude of the resulting force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C87645">
        <w:rPr>
          <w:lang w:val="en-US"/>
        </w:rPr>
        <w:t xml:space="preserve"> </w:t>
      </w:r>
      <w:r>
        <w:rPr>
          <w:lang w:val="en-US"/>
        </w:rPr>
        <w:t>acting on the treasure?</w:t>
      </w:r>
    </w:p>
    <w:p w14:paraId="6CC61AE8" w14:textId="02D1D49D" w:rsidR="004B5D33" w:rsidRPr="004B5D33" w:rsidRDefault="004B5D33" w:rsidP="00D55E0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den>
              </m:f>
            </m:e>
          </m:d>
        </m:oMath>
      </m:oMathPara>
    </w:p>
    <w:p w14:paraId="46D63DEA" w14:textId="3DFCF56A" w:rsidR="004B5D33" w:rsidRDefault="004B5D33" w:rsidP="00D55E0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29</m:t>
              </m:r>
            </m:e>
          </m:rad>
        </m:oMath>
      </m:oMathPara>
    </w:p>
    <w:p w14:paraId="0772FB5F" w14:textId="0CA81A3C" w:rsidR="00C87645" w:rsidRDefault="00C87645" w:rsidP="00D43106">
      <w:pPr>
        <w:rPr>
          <w:lang w:val="en-US"/>
        </w:rPr>
      </w:pPr>
      <w:r>
        <w:rPr>
          <w:lang w:val="en-US"/>
        </w:rPr>
        <w:t xml:space="preserve">Draw the resulting force that starts in point O. </w:t>
      </w:r>
      <w:r w:rsidR="008326BA">
        <w:rPr>
          <w:lang w:val="en-US"/>
        </w:rPr>
        <w:t>In wh</w:t>
      </w:r>
      <w:r w:rsidR="00471FCC">
        <w:rPr>
          <w:lang w:val="en-US"/>
        </w:rPr>
        <w:t>ich camp</w:t>
      </w:r>
      <w:r w:rsidR="008326BA">
        <w:rPr>
          <w:lang w:val="en-US"/>
        </w:rPr>
        <w:t xml:space="preserve"> is the treasure getting pulled</w:t>
      </w:r>
      <w:r>
        <w:rPr>
          <w:lang w:val="en-US"/>
        </w:rPr>
        <w:t>?</w:t>
      </w:r>
    </w:p>
    <w:p w14:paraId="2803399A" w14:textId="66B9DA61" w:rsidR="00C87645" w:rsidRDefault="000B43D9" w:rsidP="00D43106">
      <w:pPr>
        <w:rPr>
          <w:lang w:val="en-US"/>
        </w:rPr>
      </w:pPr>
      <w:r>
        <w:rPr>
          <w:lang w:val="en-US"/>
        </w:rPr>
        <w:t>Team C</w:t>
      </w:r>
    </w:p>
    <w:p w14:paraId="5327B145" w14:textId="09109352" w:rsidR="00637E03" w:rsidRDefault="00741FE7" w:rsidP="00915977">
      <w:pPr>
        <w:pStyle w:val="Heading3"/>
      </w:pPr>
      <w:bookmarkStart w:id="20" w:name="_Toc529433795"/>
      <w:r>
        <w:t xml:space="preserve">Vectors </w:t>
      </w:r>
      <w:r w:rsidR="006C5D1C">
        <w:t>as</w:t>
      </w:r>
      <w:r>
        <w:t xml:space="preserve"> displacement</w:t>
      </w:r>
      <w:r w:rsidR="006C5D1C">
        <w:t>s</w:t>
      </w:r>
      <w:bookmarkEnd w:id="20"/>
    </w:p>
    <w:p w14:paraId="0EDB12BE" w14:textId="33BCA5DF" w:rsidR="003F2582" w:rsidRDefault="003F2582" w:rsidP="003F2582">
      <w:pPr>
        <w:rPr>
          <w:lang w:val="en-US"/>
        </w:rPr>
      </w:pPr>
      <w:r>
        <w:rPr>
          <w:lang w:val="en-US"/>
        </w:rPr>
        <w:t>In a top-down game the hero moves through the level</w:t>
      </w:r>
      <w:r w:rsidR="00741FE7">
        <w:rPr>
          <w:lang w:val="en-US"/>
        </w:rPr>
        <w:t xml:space="preserve"> looking for some extra </w:t>
      </w:r>
      <w:r w:rsidR="00741FE7" w:rsidRPr="00B4581E">
        <w:rPr>
          <w:lang w:val="en-US"/>
        </w:rPr>
        <w:t>armo</w:t>
      </w:r>
      <w:r w:rsidR="0073173C" w:rsidRPr="00B4581E">
        <w:rPr>
          <w:lang w:val="en-US"/>
        </w:rPr>
        <w:t>u</w:t>
      </w:r>
      <w:r w:rsidR="00741FE7" w:rsidRPr="00B4581E">
        <w:rPr>
          <w:lang w:val="en-US"/>
        </w:rPr>
        <w:t xml:space="preserve">r. </w:t>
      </w:r>
      <w:r w:rsidR="0073173C" w:rsidRPr="00B4581E">
        <w:rPr>
          <w:lang w:val="en-US"/>
        </w:rPr>
        <w:t>He</w:t>
      </w:r>
      <w:r w:rsidR="0073173C" w:rsidRPr="0073173C">
        <w:rPr>
          <w:b/>
          <w:color w:val="00B050"/>
          <w:lang w:val="en-US"/>
        </w:rPr>
        <w:t xml:space="preserve"> </w:t>
      </w:r>
      <w:r w:rsidR="00741FE7">
        <w:rPr>
          <w:lang w:val="en-US"/>
        </w:rPr>
        <w:t xml:space="preserve">starts </w:t>
      </w:r>
      <w:r w:rsidR="003F4F9E">
        <w:rPr>
          <w:lang w:val="en-US"/>
        </w:rPr>
        <w:t>at</w:t>
      </w:r>
      <w:r w:rsidR="00741FE7">
        <w:rPr>
          <w:lang w:val="en-US"/>
        </w:rPr>
        <w:t xml:space="preserve"> a location</w:t>
      </w:r>
      <w:r w:rsidR="006D4B22">
        <w:rPr>
          <w:lang w:val="en-US"/>
        </w:rPr>
        <w:t xml:space="preserve"> S </w:t>
      </w:r>
      <w:r w:rsidR="00741FE7">
        <w:rPr>
          <w:lang w:val="en-US"/>
        </w:rPr>
        <w:t>with coordinates</w:t>
      </w:r>
      <w:r w:rsidR="003F4F9E">
        <w:rPr>
          <w:lang w:val="en-US"/>
        </w:rPr>
        <w:t xml:space="preserve"> (2, 1). </w:t>
      </w:r>
      <w:r w:rsidR="00741FE7">
        <w:rPr>
          <w:lang w:val="en-US"/>
        </w:rPr>
        <w:t>The displacement</w:t>
      </w:r>
      <w:r w:rsidR="003F4F9E">
        <w:rPr>
          <w:lang w:val="en-US"/>
        </w:rPr>
        <w:t>s</w:t>
      </w:r>
      <w:r w:rsidR="00741FE7">
        <w:rPr>
          <w:lang w:val="en-US"/>
        </w:rPr>
        <w:t xml:space="preserve"> (distance and direction) </w:t>
      </w:r>
      <w:r w:rsidR="003576EE">
        <w:rPr>
          <w:lang w:val="en-US"/>
        </w:rPr>
        <w:t xml:space="preserve">of the hero </w:t>
      </w:r>
      <w:r w:rsidR="00741FE7">
        <w:rPr>
          <w:lang w:val="en-US"/>
        </w:rPr>
        <w:t xml:space="preserve">through the level </w:t>
      </w:r>
      <w:r w:rsidR="003F4F9E">
        <w:rPr>
          <w:lang w:val="en-US"/>
        </w:rPr>
        <w:t>are</w:t>
      </w:r>
      <w:r w:rsidR="00741FE7">
        <w:rPr>
          <w:lang w:val="en-US"/>
        </w:rPr>
        <w:t xml:space="preserve"> described by the following vectors:</w:t>
      </w:r>
    </w:p>
    <w:p w14:paraId="6A67837B" w14:textId="77777777" w:rsidR="003F4F9E" w:rsidRPr="003F4F9E" w:rsidRDefault="008D4718" w:rsidP="003F4F9E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d1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1A5EB1B2" w14:textId="134D6BA5" w:rsidR="003F4F9E" w:rsidRPr="003F4F9E" w:rsidRDefault="008D4718" w:rsidP="003F4F9E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d2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8ACED52" w14:textId="35FCD294" w:rsidR="003F4F9E" w:rsidRPr="003F4F9E" w:rsidRDefault="008D4718" w:rsidP="003F4F9E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d3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0CA6BA7F" w14:textId="45FFF9A3" w:rsidR="003F4F9E" w:rsidRPr="003F4F9E" w:rsidRDefault="008D4718" w:rsidP="003F4F9E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d4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00D0BAEE" w14:textId="78477151" w:rsidR="003F4F9E" w:rsidRDefault="00727714" w:rsidP="003F2582">
      <w:pPr>
        <w:rPr>
          <w:lang w:val="en-US"/>
        </w:rPr>
      </w:pPr>
      <w:r>
        <w:rPr>
          <w:lang w:val="en-US"/>
        </w:rPr>
        <w:t>Compute</w:t>
      </w:r>
      <w:r w:rsidR="003F4F9E">
        <w:rPr>
          <w:lang w:val="en-US"/>
        </w:rPr>
        <w:t xml:space="preserve"> the coordinates of the </w:t>
      </w:r>
      <w:r w:rsidR="006D4B22">
        <w:rPr>
          <w:lang w:val="en-US"/>
        </w:rPr>
        <w:t xml:space="preserve">end </w:t>
      </w:r>
      <w:r w:rsidR="003F4F9E">
        <w:rPr>
          <w:lang w:val="en-US"/>
        </w:rPr>
        <w:t xml:space="preserve">point </w:t>
      </w:r>
      <w:r w:rsidR="006D4B22">
        <w:rPr>
          <w:lang w:val="en-US"/>
        </w:rPr>
        <w:t xml:space="preserve">E </w:t>
      </w:r>
      <w:r w:rsidR="003F4F9E">
        <w:rPr>
          <w:lang w:val="en-US"/>
        </w:rPr>
        <w:t>the hero reached at the end of this expedition?</w:t>
      </w:r>
    </w:p>
    <w:p w14:paraId="67D32DD8" w14:textId="72DE66F4" w:rsidR="000B43D9" w:rsidRDefault="000B43D9" w:rsidP="003F2582">
      <w:pPr>
        <w:rPr>
          <w:lang w:val="en-US"/>
        </w:rPr>
      </w:pPr>
      <w:r>
        <w:rPr>
          <w:lang w:val="en-US"/>
        </w:rPr>
        <w:t>E(4,6)</w:t>
      </w:r>
    </w:p>
    <w:p w14:paraId="015D7624" w14:textId="3A1B9D37" w:rsidR="003F4F9E" w:rsidRDefault="00727714" w:rsidP="003F2582">
      <w:pPr>
        <w:rPr>
          <w:lang w:val="en-US"/>
        </w:rPr>
      </w:pPr>
      <w:r>
        <w:rPr>
          <w:lang w:val="en-US"/>
        </w:rPr>
        <w:t>Compute</w:t>
      </w:r>
      <w:r w:rsidR="003F4F9E">
        <w:rPr>
          <w:lang w:val="en-US"/>
        </w:rPr>
        <w:t xml:space="preserve"> </w:t>
      </w:r>
      <w:r w:rsidR="0016241E">
        <w:rPr>
          <w:lang w:val="en-US"/>
        </w:rPr>
        <w:t>the total length l of the travelled distance?</w:t>
      </w:r>
    </w:p>
    <w:p w14:paraId="506B18A7" w14:textId="5716B900" w:rsidR="00E04B19" w:rsidRDefault="00E04B19" w:rsidP="003F2582">
      <w:pPr>
        <w:rPr>
          <w:lang w:val="en-US"/>
        </w:rPr>
      </w:pPr>
      <w:r>
        <w:rPr>
          <w:lang w:val="en-US"/>
        </w:rPr>
        <w:t>l=||d1||+||d2||+||d3||+||4||=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=15,2</m:t>
        </m:r>
      </m:oMath>
    </w:p>
    <w:p w14:paraId="07747548" w14:textId="1DC420D3" w:rsidR="006D4B22" w:rsidRDefault="006D4B22" w:rsidP="006D4B22">
      <w:pPr>
        <w:rPr>
          <w:lang w:val="en-US"/>
        </w:rPr>
      </w:pPr>
      <w:r>
        <w:rPr>
          <w:lang w:val="en-US"/>
        </w:rPr>
        <w:t>At what distance d is the hero from its starting location?</w:t>
      </w:r>
    </w:p>
    <w:p w14:paraId="082C00BE" w14:textId="11B0995B" w:rsidR="00E04B19" w:rsidRDefault="00E04B19" w:rsidP="006D4B22">
      <w:pPr>
        <w:rPr>
          <w:lang w:val="en-US"/>
        </w:rPr>
      </w:pPr>
      <w:r>
        <w:rPr>
          <w:lang w:val="en-US"/>
        </w:rPr>
        <w:t>||E||=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=7,21</m:t>
        </m:r>
      </m:oMath>
    </w:p>
    <w:p w14:paraId="13C6854E" w14:textId="105A2CED" w:rsidR="009B6209" w:rsidRDefault="009B6209" w:rsidP="00530B8F">
      <w:pPr>
        <w:pStyle w:val="Heading3"/>
      </w:pPr>
      <w:bookmarkStart w:id="21" w:name="_Toc529433796"/>
      <w:r>
        <w:t>Point in triangle</w:t>
      </w:r>
      <w:bookmarkEnd w:id="21"/>
    </w:p>
    <w:p w14:paraId="6FC4B796" w14:textId="5766935C" w:rsidR="005B34D9" w:rsidRDefault="00531C19" w:rsidP="001372D5">
      <w:pPr>
        <w:rPr>
          <w:lang w:val="en-US"/>
        </w:rPr>
      </w:pPr>
      <w:r>
        <w:rPr>
          <w:lang w:val="en-US"/>
        </w:rPr>
        <w:t xml:space="preserve">Have a look at the given file </w:t>
      </w:r>
      <w:r w:rsidR="00A01174" w:rsidRPr="006D58A8">
        <w:rPr>
          <w:i/>
          <w:lang w:val="en-US"/>
        </w:rPr>
        <w:t>3_3_3_PointInTriangle.ggb</w:t>
      </w:r>
      <w:r w:rsidR="00A01174">
        <w:rPr>
          <w:lang w:val="en-US"/>
        </w:rPr>
        <w:t xml:space="preserve"> file. </w:t>
      </w:r>
      <w:r w:rsidR="001372D5">
        <w:rPr>
          <w:lang w:val="en-US"/>
        </w:rPr>
        <w:t xml:space="preserve">The vectors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="001372D5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 w:rsidR="001372D5">
        <w:rPr>
          <w:lang w:val="en-US"/>
        </w:rPr>
        <w:t xml:space="preserve"> coincide with 2 sides of triangle</w:t>
      </w:r>
      <w:r w:rsidR="006D58A8">
        <w:rPr>
          <w:lang w:val="en-US"/>
        </w:rPr>
        <w:t xml:space="preserve"> </w:t>
      </w:r>
      <w:r w:rsidR="006D58A8" w:rsidRPr="006D58A8">
        <w:rPr>
          <w:i/>
          <w:lang w:val="en-US"/>
        </w:rPr>
        <w:t>tri</w:t>
      </w:r>
      <w:r w:rsidR="001372D5">
        <w:rPr>
          <w:lang w:val="en-US"/>
        </w:rPr>
        <w:t>.</w:t>
      </w:r>
      <w:r w:rsidR="00A01174">
        <w:rPr>
          <w:lang w:val="en-US"/>
        </w:rPr>
        <w:t xml:space="preserve"> Point P of the vector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OP</m:t>
                </m:r>
              </m:e>
            </m:acc>
          </m:e>
        </m:d>
      </m:oMath>
      <w:r w:rsidR="00A01174">
        <w:rPr>
          <w:lang w:val="en-US"/>
        </w:rPr>
        <w:t xml:space="preserve"> is defined as a linear combination of these 2 triangle vectors, like this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4*s + 1* 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2*s + 4*t</m:t>
                </m:r>
              </m:den>
            </m:f>
          </m:e>
        </m:d>
      </m:oMath>
      <w:r w:rsidR="00A01174">
        <w:rPr>
          <w:lang w:val="en-US"/>
        </w:rPr>
        <w:t>. The values s and t are controlled by 2 sliders. Move the point P using the sliders</w:t>
      </w:r>
      <w:r w:rsidR="005B34D9">
        <w:rPr>
          <w:lang w:val="en-US"/>
        </w:rPr>
        <w:t xml:space="preserve"> and </w:t>
      </w:r>
      <w:r w:rsidR="009B6209">
        <w:rPr>
          <w:lang w:val="en-US"/>
        </w:rPr>
        <w:t>indicate in the third column</w:t>
      </w:r>
      <w:r w:rsidR="005B34D9">
        <w:rPr>
          <w:lang w:val="en-US"/>
        </w:rPr>
        <w:t xml:space="preserve"> the location of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285"/>
        <w:gridCol w:w="3755"/>
      </w:tblGrid>
      <w:tr w:rsidR="005B34D9" w14:paraId="76B82896" w14:textId="77777777" w:rsidTr="004079C9">
        <w:tc>
          <w:tcPr>
            <w:tcW w:w="3020" w:type="dxa"/>
            <w:shd w:val="clear" w:color="auto" w:fill="D9D9D9" w:themeFill="background1" w:themeFillShade="D9"/>
          </w:tcPr>
          <w:p w14:paraId="5EB0AF02" w14:textId="746C6E7A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3B36CB79" w14:textId="4AF0CF5B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14:paraId="4028C270" w14:textId="31127D88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4079C9" w:rsidRPr="004079C9" w14:paraId="35EBC636" w14:textId="77777777" w:rsidTr="004079C9">
        <w:tc>
          <w:tcPr>
            <w:tcW w:w="3020" w:type="dxa"/>
          </w:tcPr>
          <w:p w14:paraId="11FA03E6" w14:textId="37A98001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5" w:type="dxa"/>
          </w:tcPr>
          <w:p w14:paraId="3F743658" w14:textId="15CB05D1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5" w:type="dxa"/>
          </w:tcPr>
          <w:p w14:paraId="685592C0" w14:textId="639F0CFD" w:rsidR="005B34D9" w:rsidRPr="00B44B4F" w:rsidRDefault="00B44B4F" w:rsidP="001372D5">
            <w:pPr>
              <w:rPr>
                <w:lang w:val="en-US"/>
              </w:rPr>
            </w:pPr>
            <w:r w:rsidRPr="00B44B4F">
              <w:rPr>
                <w:lang w:val="en-US"/>
              </w:rPr>
              <w:t>0,</w:t>
            </w:r>
            <w:r>
              <w:rPr>
                <w:lang w:val="en-US"/>
              </w:rPr>
              <w:t xml:space="preserve"> </w:t>
            </w:r>
            <w:r w:rsidRPr="00B44B4F">
              <w:rPr>
                <w:lang w:val="en-US"/>
              </w:rPr>
              <w:t>0</w:t>
            </w:r>
          </w:p>
        </w:tc>
      </w:tr>
      <w:tr w:rsidR="004079C9" w:rsidRPr="004079C9" w14:paraId="0156E2F0" w14:textId="77777777" w:rsidTr="004079C9">
        <w:tc>
          <w:tcPr>
            <w:tcW w:w="3020" w:type="dxa"/>
          </w:tcPr>
          <w:p w14:paraId="311FE620" w14:textId="52E5EC5A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5" w:type="dxa"/>
          </w:tcPr>
          <w:p w14:paraId="2FCC31AB" w14:textId="18D4AC27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5" w:type="dxa"/>
          </w:tcPr>
          <w:p w14:paraId="479A3102" w14:textId="48E06567" w:rsidR="005B34D9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4, 2</w:t>
            </w:r>
          </w:p>
        </w:tc>
      </w:tr>
      <w:tr w:rsidR="004079C9" w:rsidRPr="004079C9" w14:paraId="4933471E" w14:textId="77777777" w:rsidTr="004079C9">
        <w:tc>
          <w:tcPr>
            <w:tcW w:w="3020" w:type="dxa"/>
          </w:tcPr>
          <w:p w14:paraId="7D4CB00E" w14:textId="561F1C05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5" w:type="dxa"/>
          </w:tcPr>
          <w:p w14:paraId="020B0300" w14:textId="79567A0D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5" w:type="dxa"/>
          </w:tcPr>
          <w:p w14:paraId="7B7EC407" w14:textId="2450BFF2" w:rsidR="005B34D9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1, 4</w:t>
            </w:r>
          </w:p>
        </w:tc>
      </w:tr>
      <w:tr w:rsidR="004079C9" w:rsidRPr="004079C9" w14:paraId="1AF18F87" w14:textId="77777777" w:rsidTr="004079C9">
        <w:tc>
          <w:tcPr>
            <w:tcW w:w="3020" w:type="dxa"/>
          </w:tcPr>
          <w:p w14:paraId="5E637EBB" w14:textId="199A3E60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Any value in [0, 1]</w:t>
            </w:r>
          </w:p>
        </w:tc>
        <w:tc>
          <w:tcPr>
            <w:tcW w:w="2285" w:type="dxa"/>
          </w:tcPr>
          <w:p w14:paraId="2A01ADDE" w14:textId="05FF93B8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5" w:type="dxa"/>
          </w:tcPr>
          <w:p w14:paraId="1D77E0A3" w14:textId="7E217ED3" w:rsidR="005B34D9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2, 1</w:t>
            </w:r>
          </w:p>
        </w:tc>
      </w:tr>
      <w:tr w:rsidR="004079C9" w:rsidRPr="004079C9" w14:paraId="0D8D88A8" w14:textId="77777777" w:rsidTr="004079C9">
        <w:tc>
          <w:tcPr>
            <w:tcW w:w="3020" w:type="dxa"/>
          </w:tcPr>
          <w:p w14:paraId="7E9A079F" w14:textId="0FFB371C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5" w:type="dxa"/>
          </w:tcPr>
          <w:p w14:paraId="7623561F" w14:textId="45675CD0" w:rsidR="005B34D9" w:rsidRDefault="005B34D9" w:rsidP="001372D5">
            <w:pPr>
              <w:rPr>
                <w:lang w:val="en-US"/>
              </w:rPr>
            </w:pPr>
            <w:r>
              <w:rPr>
                <w:lang w:val="en-US"/>
              </w:rPr>
              <w:t>Any value in [0,1]</w:t>
            </w:r>
          </w:p>
        </w:tc>
        <w:tc>
          <w:tcPr>
            <w:tcW w:w="3755" w:type="dxa"/>
          </w:tcPr>
          <w:p w14:paraId="44ABCABD" w14:textId="2DB98172" w:rsidR="005B34D9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1,5; 2</w:t>
            </w:r>
          </w:p>
        </w:tc>
      </w:tr>
      <w:tr w:rsidR="004079C9" w:rsidRPr="00846787" w14:paraId="25DDFBC5" w14:textId="77777777" w:rsidTr="004079C9">
        <w:tc>
          <w:tcPr>
            <w:tcW w:w="5305" w:type="dxa"/>
            <w:gridSpan w:val="2"/>
          </w:tcPr>
          <w:p w14:paraId="0EE4B70B" w14:textId="4874E537" w:rsidR="00D442D2" w:rsidRDefault="002A17DD" w:rsidP="001372D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442D2">
              <w:rPr>
                <w:lang w:val="en-US"/>
              </w:rPr>
              <w:t xml:space="preserve"> and t are positive and sum is 1</w:t>
            </w:r>
          </w:p>
        </w:tc>
        <w:tc>
          <w:tcPr>
            <w:tcW w:w="3755" w:type="dxa"/>
          </w:tcPr>
          <w:p w14:paraId="774ED212" w14:textId="209BA1DE" w:rsidR="00D442D2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2,5; 3</w:t>
            </w:r>
          </w:p>
        </w:tc>
      </w:tr>
      <w:tr w:rsidR="004079C9" w:rsidRPr="00846787" w14:paraId="16994874" w14:textId="77777777" w:rsidTr="004079C9">
        <w:tc>
          <w:tcPr>
            <w:tcW w:w="5305" w:type="dxa"/>
            <w:gridSpan w:val="2"/>
          </w:tcPr>
          <w:p w14:paraId="29AA9B6D" w14:textId="5076DC24" w:rsidR="00D442D2" w:rsidRDefault="004079C9" w:rsidP="001372D5">
            <w:pPr>
              <w:rPr>
                <w:lang w:val="en-US"/>
              </w:rPr>
            </w:pPr>
            <w:r>
              <w:rPr>
                <w:lang w:val="en-US"/>
              </w:rPr>
              <w:t>At least one is negative</w:t>
            </w:r>
          </w:p>
        </w:tc>
        <w:tc>
          <w:tcPr>
            <w:tcW w:w="3755" w:type="dxa"/>
          </w:tcPr>
          <w:p w14:paraId="11196736" w14:textId="4C2A8295" w:rsidR="00D442D2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1, -3</w:t>
            </w:r>
          </w:p>
        </w:tc>
      </w:tr>
      <w:tr w:rsidR="004079C9" w:rsidRPr="00846787" w14:paraId="5F000D7D" w14:textId="77777777" w:rsidTr="004079C9">
        <w:tc>
          <w:tcPr>
            <w:tcW w:w="5305" w:type="dxa"/>
            <w:gridSpan w:val="2"/>
          </w:tcPr>
          <w:p w14:paraId="4B4A307E" w14:textId="3AE2F6F2" w:rsidR="004079C9" w:rsidRDefault="004079C9" w:rsidP="001372D5">
            <w:pPr>
              <w:rPr>
                <w:lang w:val="en-US"/>
              </w:rPr>
            </w:pPr>
            <w:r>
              <w:rPr>
                <w:lang w:val="en-US"/>
              </w:rPr>
              <w:t>Both are positive and the sum is &lt; 1</w:t>
            </w:r>
          </w:p>
        </w:tc>
        <w:tc>
          <w:tcPr>
            <w:tcW w:w="3755" w:type="dxa"/>
          </w:tcPr>
          <w:p w14:paraId="78333187" w14:textId="3A7F7DB5" w:rsidR="004079C9" w:rsidRPr="00B44B4F" w:rsidRDefault="00B44B4F" w:rsidP="001372D5">
            <w:pPr>
              <w:rPr>
                <w:lang w:val="en-US"/>
              </w:rPr>
            </w:pPr>
            <w:r>
              <w:rPr>
                <w:lang w:val="en-US"/>
              </w:rPr>
              <w:t>1,9; 2</w:t>
            </w:r>
          </w:p>
        </w:tc>
      </w:tr>
    </w:tbl>
    <w:p w14:paraId="0924D7AB" w14:textId="73B4CC90" w:rsidR="00530B8F" w:rsidRDefault="00530B8F" w:rsidP="001D0C48">
      <w:pPr>
        <w:rPr>
          <w:lang w:val="en-US"/>
        </w:rPr>
      </w:pPr>
      <w:bookmarkStart w:id="22" w:name="_Toc452664327"/>
      <w:bookmarkStart w:id="23" w:name="_Toc403840176"/>
      <w:bookmarkStart w:id="24" w:name="_Toc403895800"/>
    </w:p>
    <w:p w14:paraId="7A189949" w14:textId="7C85E6BE" w:rsidR="009B6209" w:rsidRDefault="009B6209" w:rsidP="001D0C48">
      <w:pPr>
        <w:rPr>
          <w:lang w:val="en-US"/>
        </w:rPr>
      </w:pPr>
      <w:r>
        <w:rPr>
          <w:lang w:val="en-US"/>
        </w:rPr>
        <w:t xml:space="preserve">A video is available at </w:t>
      </w:r>
      <w:hyperlink w:anchor="_Point_in_triangle" w:history="1">
        <w:r w:rsidRPr="009B6209">
          <w:rPr>
            <w:rStyle w:val="Hyperlink"/>
            <w:lang w:val="en-US"/>
          </w:rPr>
          <w:t>Point in triangle</w:t>
        </w:r>
      </w:hyperlink>
    </w:p>
    <w:p w14:paraId="4598BBE1" w14:textId="7C483D7A" w:rsidR="00081E55" w:rsidRDefault="005B5F52" w:rsidP="005B5F52">
      <w:pPr>
        <w:pStyle w:val="Heading3"/>
      </w:pPr>
      <w:bookmarkStart w:id="25" w:name="_Toc529433797"/>
      <w:r w:rsidRPr="005B5F52">
        <w:t>Linearly interpolat</w:t>
      </w:r>
      <w:r>
        <w:t>ion</w:t>
      </w:r>
      <w:r w:rsidRPr="005B5F52">
        <w:t xml:space="preserve"> between two vectors</w:t>
      </w:r>
      <w:r>
        <w:t xml:space="preserve"> (lerp)</w:t>
      </w:r>
      <w:bookmarkEnd w:id="25"/>
    </w:p>
    <w:p w14:paraId="242B3D08" w14:textId="37629601" w:rsidR="00081E55" w:rsidRDefault="006A252F" w:rsidP="001D0C48">
      <w:pPr>
        <w:rPr>
          <w:lang w:val="en-US"/>
        </w:rPr>
      </w:pPr>
      <w:r>
        <w:rPr>
          <w:lang w:val="en-US"/>
        </w:rPr>
        <w:t xml:space="preserve">Lerp means </w:t>
      </w:r>
      <w:r w:rsidR="0052522D">
        <w:rPr>
          <w:lang w:val="en-US"/>
        </w:rPr>
        <w:t xml:space="preserve">linear interpolation between 2 values. </w:t>
      </w:r>
      <w:r w:rsidR="0052522D" w:rsidRPr="0052522D">
        <w:rPr>
          <w:lang w:val="en-US"/>
        </w:rPr>
        <w:t xml:space="preserve">It is commonly used to find a point some fraction of the way along a line between </w:t>
      </w:r>
      <w:r w:rsidR="00DF73E0">
        <w:rPr>
          <w:lang w:val="en-US"/>
        </w:rPr>
        <w:t xml:space="preserve">2 </w:t>
      </w:r>
      <w:r w:rsidR="0052522D" w:rsidRPr="0052522D">
        <w:rPr>
          <w:lang w:val="en-US"/>
        </w:rPr>
        <w:t>point</w:t>
      </w:r>
      <w:r w:rsidR="00DF73E0">
        <w:rPr>
          <w:lang w:val="en-US"/>
        </w:rPr>
        <w:t xml:space="preserve">s, </w:t>
      </w:r>
      <w:r w:rsidR="0052522D" w:rsidRPr="0052522D">
        <w:rPr>
          <w:lang w:val="en-US"/>
        </w:rPr>
        <w:t>e.g. to move an object gradually between those points.</w:t>
      </w:r>
      <w:r w:rsidR="00DF73E0">
        <w:rPr>
          <w:lang w:val="en-US"/>
        </w:rPr>
        <w:t xml:space="preserve"> </w:t>
      </w:r>
    </w:p>
    <w:p w14:paraId="4C928475" w14:textId="6B4F2D6E" w:rsidR="005B5F52" w:rsidRDefault="005B5F52" w:rsidP="001D0C48">
      <w:pPr>
        <w:rPr>
          <w:lang w:val="en-US"/>
        </w:rPr>
      </w:pPr>
      <w:r>
        <w:rPr>
          <w:lang w:val="en-US"/>
        </w:rPr>
        <w:t xml:space="preserve">It is one of the Unity functions: </w:t>
      </w:r>
      <w:hyperlink w:anchor="_Lerp_function_in" w:history="1">
        <w:r w:rsidRPr="005B5F52">
          <w:rPr>
            <w:rStyle w:val="Hyperlink"/>
            <w:lang w:val="en-US"/>
          </w:rPr>
          <w:t>Lerp function in unity</w:t>
        </w:r>
      </w:hyperlink>
    </w:p>
    <w:p w14:paraId="7FDE862F" w14:textId="1134BFB5" w:rsidR="00254E8F" w:rsidRDefault="00254E8F" w:rsidP="001D0C48">
      <w:pPr>
        <w:rPr>
          <w:lang w:val="en-US"/>
        </w:rPr>
      </w:pPr>
      <w:r>
        <w:rPr>
          <w:lang w:val="en-US"/>
        </w:rPr>
        <w:t xml:space="preserve">With the given endpoints S and E </w:t>
      </w:r>
      <w:r w:rsidR="006C503D">
        <w:rPr>
          <w:lang w:val="en-US"/>
        </w:rPr>
        <w:t>of the</w:t>
      </w:r>
      <w:r>
        <w:rPr>
          <w:lang w:val="en-US"/>
        </w:rPr>
        <w:t xml:space="preserve">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>
        <w:rPr>
          <w:lang w:val="en-US"/>
        </w:rPr>
        <w:t xml:space="preserve"> calculate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rPr>
          <w:lang w:val="en-US"/>
        </w:rPr>
        <w:t xml:space="preserve"> for different values </w:t>
      </w:r>
      <w:r w:rsidR="005B5F52">
        <w:rPr>
          <w:lang w:val="en-US"/>
        </w:rPr>
        <w:t>for</w:t>
      </w:r>
      <w:r>
        <w:rPr>
          <w:lang w:val="en-US"/>
        </w:rPr>
        <w:t xml:space="preserve"> the fraction of the distance between S and E</w:t>
      </w:r>
    </w:p>
    <w:p w14:paraId="60C6F831" w14:textId="1D9DE0EF" w:rsidR="00254E8F" w:rsidRDefault="00254E8F" w:rsidP="001D0C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08B8D5" wp14:editId="6B354E06">
            <wp:extent cx="3141785" cy="2308356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37" cy="231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0186" w14:textId="3ED2CAA8" w:rsidR="00254E8F" w:rsidRDefault="00254E8F" w:rsidP="001D0C48">
      <w:pPr>
        <w:rPr>
          <w:lang w:val="en-US"/>
        </w:rPr>
      </w:pPr>
      <w:r>
        <w:rPr>
          <w:lang w:val="en-US"/>
        </w:rPr>
        <w:t xml:space="preserve">What are the components of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SE</m:t>
            </m:r>
          </m:e>
        </m:acc>
      </m:oMath>
      <w:r>
        <w:rPr>
          <w:lang w:val="en-US"/>
        </w:rPr>
        <w:t xml:space="preserve">? </w:t>
      </w:r>
    </w:p>
    <w:p w14:paraId="37B57383" w14:textId="77777777" w:rsidR="00B149B7" w:rsidRDefault="00B149B7" w:rsidP="001D0C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55"/>
      </w:tblGrid>
      <w:tr w:rsidR="00254E8F" w14:paraId="5F1AAE13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1A356962" w14:textId="6CEB8E9B" w:rsidR="00254E8F" w:rsidRDefault="00254E8F" w:rsidP="001D0C4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B5F52">
              <w:rPr>
                <w:lang w:val="en-US"/>
              </w:rPr>
              <w:t>r</w:t>
            </w:r>
            <w:r>
              <w:rPr>
                <w:lang w:val="en-US"/>
              </w:rPr>
              <w:t>action</w:t>
            </w:r>
          </w:p>
        </w:tc>
        <w:tc>
          <w:tcPr>
            <w:tcW w:w="6455" w:type="dxa"/>
            <w:shd w:val="clear" w:color="auto" w:fill="D9D9D9" w:themeFill="background1" w:themeFillShade="D9"/>
          </w:tcPr>
          <w:p w14:paraId="0E188E60" w14:textId="36ACF24E" w:rsidR="00254E8F" w:rsidRDefault="00254E8F" w:rsidP="001D0C48">
            <w:pPr>
              <w:rPr>
                <w:lang w:val="en-US"/>
              </w:rPr>
            </w:pPr>
            <w:r>
              <w:rPr>
                <w:lang w:val="en-US"/>
              </w:rPr>
              <w:t xml:space="preserve">Components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oMath>
          </w:p>
        </w:tc>
      </w:tr>
      <w:tr w:rsidR="00254E8F" w14:paraId="715B3965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6BD03F1F" w14:textId="14FC7F0E" w:rsidR="00254E8F" w:rsidRDefault="00254E8F" w:rsidP="001D0C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5" w:type="dxa"/>
          </w:tcPr>
          <w:p w14:paraId="2B3DE097" w14:textId="77777777" w:rsidR="00254E8F" w:rsidRDefault="00254E8F" w:rsidP="001D0C48">
            <w:pPr>
              <w:rPr>
                <w:color w:val="FF0000"/>
                <w:lang w:val="en-US"/>
              </w:rPr>
            </w:pPr>
          </w:p>
          <w:p w14:paraId="2F126FE4" w14:textId="2532DC65" w:rsidR="00B149B7" w:rsidRPr="00350341" w:rsidRDefault="00B149B7" w:rsidP="001D0C48">
            <w:pPr>
              <w:rPr>
                <w:color w:val="FF0000"/>
                <w:lang w:val="en-US"/>
              </w:rPr>
            </w:pPr>
          </w:p>
        </w:tc>
      </w:tr>
      <w:tr w:rsidR="00254E8F" w14:paraId="1A621E06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1D94E765" w14:textId="46FBFC6E" w:rsidR="00254E8F" w:rsidRDefault="00254E8F" w:rsidP="001D0C48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6455" w:type="dxa"/>
          </w:tcPr>
          <w:p w14:paraId="431F1BC6" w14:textId="77777777" w:rsidR="00254E8F" w:rsidRDefault="00254E8F" w:rsidP="001D0C48">
            <w:pPr>
              <w:rPr>
                <w:color w:val="FF0000"/>
                <w:lang w:val="en-US"/>
              </w:rPr>
            </w:pPr>
          </w:p>
          <w:p w14:paraId="747DD505" w14:textId="65387CF8" w:rsidR="00B149B7" w:rsidRPr="00350341" w:rsidRDefault="00B149B7" w:rsidP="001D0C48">
            <w:pPr>
              <w:rPr>
                <w:color w:val="FF0000"/>
                <w:lang w:val="en-US"/>
              </w:rPr>
            </w:pPr>
          </w:p>
        </w:tc>
      </w:tr>
      <w:tr w:rsidR="00254E8F" w14:paraId="615CAA7A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412693BD" w14:textId="1E0F86EF" w:rsidR="00254E8F" w:rsidRDefault="00254E8F" w:rsidP="001D0C4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6455" w:type="dxa"/>
          </w:tcPr>
          <w:p w14:paraId="77107442" w14:textId="77777777" w:rsidR="00254E8F" w:rsidRDefault="00254E8F" w:rsidP="001D0C48">
            <w:pPr>
              <w:rPr>
                <w:color w:val="FF0000"/>
                <w:lang w:val="en-US"/>
              </w:rPr>
            </w:pPr>
          </w:p>
          <w:p w14:paraId="7FFE7F0A" w14:textId="54F9326D" w:rsidR="00B149B7" w:rsidRPr="00350341" w:rsidRDefault="00B149B7" w:rsidP="001D0C48">
            <w:pPr>
              <w:rPr>
                <w:color w:val="FF0000"/>
                <w:lang w:val="en-US"/>
              </w:rPr>
            </w:pPr>
          </w:p>
        </w:tc>
      </w:tr>
      <w:tr w:rsidR="00254E8F" w14:paraId="1943F85B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3B04F04C" w14:textId="1640AF47" w:rsidR="00254E8F" w:rsidRDefault="00254E8F" w:rsidP="00254E8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455" w:type="dxa"/>
          </w:tcPr>
          <w:p w14:paraId="37E38FC0" w14:textId="77777777" w:rsidR="00254E8F" w:rsidRDefault="00254E8F" w:rsidP="00254E8F">
            <w:pPr>
              <w:rPr>
                <w:color w:val="FF0000"/>
                <w:lang w:val="en-US"/>
              </w:rPr>
            </w:pPr>
          </w:p>
          <w:p w14:paraId="4783759E" w14:textId="29157984" w:rsidR="00B149B7" w:rsidRPr="00350341" w:rsidRDefault="00B149B7" w:rsidP="00254E8F">
            <w:pPr>
              <w:rPr>
                <w:color w:val="FF0000"/>
                <w:lang w:val="en-US"/>
              </w:rPr>
            </w:pPr>
          </w:p>
        </w:tc>
      </w:tr>
      <w:tr w:rsidR="00254E8F" w14:paraId="2780CD7C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088B6EB7" w14:textId="4E4C8C91" w:rsidR="00254E8F" w:rsidRDefault="00254E8F" w:rsidP="00254E8F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6455" w:type="dxa"/>
          </w:tcPr>
          <w:p w14:paraId="7B73AB33" w14:textId="77777777" w:rsidR="00254E8F" w:rsidRDefault="00254E8F" w:rsidP="00254E8F">
            <w:pPr>
              <w:rPr>
                <w:color w:val="FF0000"/>
                <w:lang w:val="en-US"/>
              </w:rPr>
            </w:pPr>
          </w:p>
          <w:p w14:paraId="6823264A" w14:textId="7505D2C4" w:rsidR="00B149B7" w:rsidRPr="00350341" w:rsidRDefault="00B149B7" w:rsidP="00254E8F">
            <w:pPr>
              <w:rPr>
                <w:color w:val="FF0000"/>
                <w:lang w:val="en-US"/>
              </w:rPr>
            </w:pPr>
          </w:p>
        </w:tc>
      </w:tr>
      <w:tr w:rsidR="00254E8F" w14:paraId="242BF60D" w14:textId="77777777" w:rsidTr="00350341">
        <w:tc>
          <w:tcPr>
            <w:tcW w:w="2605" w:type="dxa"/>
            <w:shd w:val="clear" w:color="auto" w:fill="D9D9D9" w:themeFill="background1" w:themeFillShade="D9"/>
          </w:tcPr>
          <w:p w14:paraId="562E42A6" w14:textId="24D4B5A2" w:rsidR="00254E8F" w:rsidRDefault="00254E8F" w:rsidP="00254E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5" w:type="dxa"/>
          </w:tcPr>
          <w:p w14:paraId="49DD1738" w14:textId="77777777" w:rsidR="00254E8F" w:rsidRDefault="00254E8F" w:rsidP="00254E8F">
            <w:pPr>
              <w:rPr>
                <w:color w:val="FF0000"/>
                <w:lang w:val="en-US"/>
              </w:rPr>
            </w:pPr>
          </w:p>
          <w:p w14:paraId="47BFCD18" w14:textId="20070F27" w:rsidR="00B149B7" w:rsidRPr="00350341" w:rsidRDefault="00B149B7" w:rsidP="00254E8F">
            <w:pPr>
              <w:rPr>
                <w:color w:val="FF0000"/>
                <w:lang w:val="en-US"/>
              </w:rPr>
            </w:pPr>
          </w:p>
        </w:tc>
      </w:tr>
    </w:tbl>
    <w:p w14:paraId="78C080D4" w14:textId="34B5FB11" w:rsidR="00254E8F" w:rsidRDefault="00254E8F" w:rsidP="001D0C48">
      <w:pPr>
        <w:rPr>
          <w:lang w:val="en-US"/>
        </w:rPr>
      </w:pPr>
    </w:p>
    <w:p w14:paraId="446D8A4D" w14:textId="644B900D" w:rsidR="00350341" w:rsidRDefault="00350341" w:rsidP="001D0C48">
      <w:pPr>
        <w:rPr>
          <w:lang w:val="en-US"/>
        </w:rPr>
      </w:pPr>
      <w:r>
        <w:rPr>
          <w:lang w:val="en-US"/>
        </w:rPr>
        <w:t xml:space="preserve">Give the general formula of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rPr>
          <w:lang w:val="en-US"/>
        </w:rPr>
        <w:t xml:space="preserve">: </w:t>
      </w:r>
    </w:p>
    <w:p w14:paraId="445C49E0" w14:textId="4B581F46" w:rsidR="00774D9A" w:rsidRDefault="00C737F2" w:rsidP="00774D9A">
      <w:pPr>
        <w:pStyle w:val="Heading3"/>
      </w:pPr>
      <w:bookmarkStart w:id="26" w:name="_Toc529433798"/>
      <w:r>
        <w:t>Vertex normal</w:t>
      </w:r>
      <w:bookmarkEnd w:id="26"/>
    </w:p>
    <w:p w14:paraId="50B98F2B" w14:textId="3353C375" w:rsidR="00C737F2" w:rsidRDefault="008E16FC" w:rsidP="00C737F2">
      <w:pPr>
        <w:rPr>
          <w:lang w:val="en-US"/>
        </w:rPr>
      </w:pPr>
      <w:r>
        <w:rPr>
          <w:lang w:val="en-US"/>
        </w:rPr>
        <w:t xml:space="preserve">In </w:t>
      </w:r>
      <w:r w:rsidR="00F43422">
        <w:rPr>
          <w:lang w:val="en-US"/>
        </w:rPr>
        <w:t xml:space="preserve">3D </w:t>
      </w:r>
      <w:r>
        <w:rPr>
          <w:lang w:val="en-US"/>
        </w:rPr>
        <w:t xml:space="preserve">computer graphics objects are often described as a collection of </w:t>
      </w:r>
      <w:r w:rsidR="00F43422" w:rsidRPr="00F43422">
        <w:rPr>
          <w:lang w:val="en-US"/>
        </w:rPr>
        <w:t>vertices, edges and faces</w:t>
      </w:r>
      <w:r>
        <w:rPr>
          <w:lang w:val="en-US"/>
        </w:rPr>
        <w:t>.</w:t>
      </w:r>
      <w:r w:rsidR="00F43422" w:rsidRPr="00F43422">
        <w:rPr>
          <w:lang w:val="en-US"/>
        </w:rPr>
        <w:t xml:space="preserve"> </w:t>
      </w:r>
      <w:r>
        <w:rPr>
          <w:lang w:val="en-US"/>
        </w:rPr>
        <w:t>One of the properties of a vertex is its normal.</w:t>
      </w:r>
      <w:r w:rsidR="00E37E06">
        <w:rPr>
          <w:lang w:val="en-US"/>
        </w:rPr>
        <w:t xml:space="preserve"> </w:t>
      </w:r>
      <w:r w:rsidR="00B857B4">
        <w:rPr>
          <w:lang w:val="en-US"/>
        </w:rPr>
        <w:t>A v</w:t>
      </w:r>
      <w:r w:rsidR="00E37E06">
        <w:rPr>
          <w:lang w:val="en-US"/>
        </w:rPr>
        <w:t>ertex n</w:t>
      </w:r>
      <w:r w:rsidR="00F77948">
        <w:rPr>
          <w:lang w:val="en-US"/>
        </w:rPr>
        <w:t>ormal</w:t>
      </w:r>
      <w:r w:rsidR="00C737F2">
        <w:rPr>
          <w:lang w:val="en-US"/>
        </w:rPr>
        <w:t xml:space="preserve"> </w:t>
      </w:r>
      <w:r w:rsidR="00E37E06">
        <w:rPr>
          <w:lang w:val="en-US"/>
        </w:rPr>
        <w:t>describe</w:t>
      </w:r>
      <w:r w:rsidR="00B857B4">
        <w:rPr>
          <w:lang w:val="en-US"/>
        </w:rPr>
        <w:t>s</w:t>
      </w:r>
      <w:r w:rsidR="00E37E06">
        <w:rPr>
          <w:lang w:val="en-US"/>
        </w:rPr>
        <w:t xml:space="preserve"> the orientation of the neighboring faces of that vertex</w:t>
      </w:r>
      <w:r>
        <w:rPr>
          <w:lang w:val="en-US"/>
        </w:rPr>
        <w:t xml:space="preserve"> and it </w:t>
      </w:r>
      <w:r w:rsidR="00E37E06">
        <w:rPr>
          <w:lang w:val="en-US"/>
        </w:rPr>
        <w:t xml:space="preserve">used by the lighting </w:t>
      </w:r>
      <w:r w:rsidR="0040665E">
        <w:rPr>
          <w:lang w:val="en-US"/>
        </w:rPr>
        <w:t xml:space="preserve">and shading </w:t>
      </w:r>
      <w:r w:rsidR="00E37E06">
        <w:rPr>
          <w:lang w:val="en-US"/>
        </w:rPr>
        <w:t>technique</w:t>
      </w:r>
      <w:r>
        <w:rPr>
          <w:lang w:val="en-US"/>
        </w:rPr>
        <w:t>s</w:t>
      </w:r>
      <w:r w:rsidR="00E37E06">
        <w:rPr>
          <w:lang w:val="en-US"/>
        </w:rPr>
        <w:t xml:space="preserve"> in </w:t>
      </w:r>
      <w:r w:rsidR="00410706">
        <w:rPr>
          <w:lang w:val="en-US"/>
        </w:rPr>
        <w:t>3D applications</w:t>
      </w:r>
      <w:r w:rsidR="00B857B4">
        <w:rPr>
          <w:lang w:val="en-US"/>
        </w:rPr>
        <w:t xml:space="preserve"> (</w:t>
      </w:r>
      <w:hyperlink w:anchor="_Vertex_normal" w:history="1">
        <w:r w:rsidR="00B857B4" w:rsidRPr="00B857B4">
          <w:rPr>
            <w:rStyle w:val="Hyperlink"/>
            <w:lang w:val="en-US"/>
          </w:rPr>
          <w:t>Vertex normal</w:t>
        </w:r>
      </w:hyperlink>
      <w:r w:rsidR="00B857B4">
        <w:rPr>
          <w:lang w:val="en-US"/>
        </w:rPr>
        <w:t xml:space="preserve">). </w:t>
      </w:r>
      <w:r w:rsidR="00F77948" w:rsidRPr="00F77948">
        <w:rPr>
          <w:lang w:val="en-US"/>
        </w:rPr>
        <w:t xml:space="preserve">Commonly, </w:t>
      </w:r>
      <w:r w:rsidR="00E37E06">
        <w:rPr>
          <w:lang w:val="en-US"/>
        </w:rPr>
        <w:t>a vertex normal</w:t>
      </w:r>
      <w:r w:rsidR="00F77948" w:rsidRPr="00F77948">
        <w:rPr>
          <w:lang w:val="en-US"/>
        </w:rPr>
        <w:t xml:space="preserve"> is computed as the normalized average of the</w:t>
      </w:r>
      <w:r w:rsidR="00F77948">
        <w:rPr>
          <w:lang w:val="en-US"/>
        </w:rPr>
        <w:t xml:space="preserve"> </w:t>
      </w:r>
      <w:r w:rsidR="00F77948" w:rsidRPr="00F77948">
        <w:rPr>
          <w:lang w:val="en-US"/>
        </w:rPr>
        <w:t xml:space="preserve">normals of the </w:t>
      </w:r>
      <w:r w:rsidR="00F77948">
        <w:rPr>
          <w:lang w:val="en-US"/>
        </w:rPr>
        <w:t xml:space="preserve">neighboring </w:t>
      </w:r>
      <w:r w:rsidR="00F77948" w:rsidRPr="00F77948">
        <w:rPr>
          <w:lang w:val="en-US"/>
        </w:rPr>
        <w:t xml:space="preserve"> faces </w:t>
      </w:r>
      <w:r w:rsidR="00F77948">
        <w:rPr>
          <w:lang w:val="en-US"/>
        </w:rPr>
        <w:t>of</w:t>
      </w:r>
      <w:r w:rsidR="00F77948" w:rsidRPr="00F77948">
        <w:rPr>
          <w:lang w:val="en-US"/>
        </w:rPr>
        <w:t xml:space="preserve"> that vertex</w:t>
      </w:r>
      <w:r w:rsidR="00F77948">
        <w:rPr>
          <w:lang w:val="en-US"/>
        </w:rPr>
        <w:t xml:space="preserve">. </w:t>
      </w:r>
    </w:p>
    <w:p w14:paraId="406C36E3" w14:textId="5FC7D1B9" w:rsidR="00612EF7" w:rsidRPr="00612EF7" w:rsidRDefault="008E16FC" w:rsidP="00C737F2">
      <w:pPr>
        <w:rPr>
          <w:lang w:val="en-US"/>
        </w:rPr>
      </w:pPr>
      <w:r>
        <w:rPr>
          <w:lang w:val="en-US"/>
        </w:rPr>
        <w:t>With the vector knowledge you have acquired, you can compute a vertex normal</w:t>
      </w:r>
      <w:r w:rsidR="0040665E">
        <w:rPr>
          <w:lang w:val="en-US"/>
        </w:rPr>
        <w:t>.</w:t>
      </w:r>
      <w:r>
        <w:rPr>
          <w:lang w:val="en-US"/>
        </w:rPr>
        <w:t xml:space="preserve"> </w:t>
      </w:r>
      <w:r w:rsidR="00F77948">
        <w:rPr>
          <w:lang w:val="en-US"/>
        </w:rPr>
        <w:t xml:space="preserve">Consider a vertex </w:t>
      </w:r>
      <w:r w:rsidR="00612EF7">
        <w:rPr>
          <w:lang w:val="en-US"/>
        </w:rPr>
        <w:t xml:space="preserve">B </w:t>
      </w:r>
      <w:r w:rsidR="00F77948">
        <w:rPr>
          <w:lang w:val="en-US"/>
        </w:rPr>
        <w:t xml:space="preserve">with 2 </w:t>
      </w:r>
      <w:r w:rsidR="00B857B4" w:rsidRPr="00E37E06">
        <w:rPr>
          <w:lang w:val="en-US"/>
        </w:rPr>
        <w:t>neighboring</w:t>
      </w:r>
      <w:r w:rsidR="00F77948" w:rsidRPr="00E37E06">
        <w:rPr>
          <w:lang w:val="en-US"/>
        </w:rPr>
        <w:t xml:space="preserve"> </w:t>
      </w:r>
      <w:r w:rsidR="00E37E06" w:rsidRPr="00E37E06">
        <w:rPr>
          <w:lang w:val="en-US"/>
        </w:rPr>
        <w:t>faces</w:t>
      </w:r>
      <w:r w:rsidR="00612EF7" w:rsidRPr="00E37E06">
        <w:rPr>
          <w:lang w:val="en-US"/>
        </w:rPr>
        <w:t xml:space="preserve"> </w:t>
      </w:r>
      <w:r w:rsidR="00B857B4">
        <w:rPr>
          <w:lang w:val="en-US"/>
        </w:rPr>
        <w:t xml:space="preserve">perpendicular to the xy plane and </w:t>
      </w:r>
      <w:r w:rsidR="0040665E">
        <w:rPr>
          <w:lang w:val="en-US"/>
        </w:rPr>
        <w:t>described</w:t>
      </w:r>
      <w:r w:rsidR="00612EF7">
        <w:rPr>
          <w:lang w:val="en-US"/>
        </w:rPr>
        <w:t xml:space="preserve"> by the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F77948">
        <w:rPr>
          <w:lang w:val="en-US"/>
        </w:rPr>
        <w:t xml:space="preserve"> </w:t>
      </w:r>
      <w:r w:rsidR="00612EF7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14:paraId="499BB663" w14:textId="5BDA9FD2" w:rsidR="00612EF7" w:rsidRDefault="00E33A5F" w:rsidP="00C737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7E3715" wp14:editId="7DB0BF27">
            <wp:extent cx="3054350" cy="185081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13" cy="18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A69" w14:textId="5FAC0C0A" w:rsidR="00F77948" w:rsidRPr="00612EF7" w:rsidRDefault="00612EF7" w:rsidP="00C737F2">
      <w:pPr>
        <w:rPr>
          <w:lang w:val="en-US"/>
        </w:rPr>
      </w:pPr>
      <w:r>
        <w:rPr>
          <w:lang w:val="en-US"/>
        </w:rPr>
        <w:t xml:space="preserve">Create this </w:t>
      </w:r>
      <w:r w:rsidR="00111646">
        <w:rPr>
          <w:lang w:val="en-US"/>
        </w:rPr>
        <w:t xml:space="preserve">starting </w:t>
      </w:r>
      <w:r>
        <w:rPr>
          <w:lang w:val="en-US"/>
        </w:rPr>
        <w:t xml:space="preserve">situation in </w:t>
      </w:r>
      <w:r w:rsidR="00111646">
        <w:rPr>
          <w:lang w:val="en-US"/>
        </w:rPr>
        <w:t>G</w:t>
      </w:r>
      <w:r>
        <w:rPr>
          <w:lang w:val="en-US"/>
        </w:rPr>
        <w:t>eogebra and then compute</w:t>
      </w:r>
      <w:r w:rsidR="00F77948">
        <w:rPr>
          <w:lang w:val="en-US"/>
        </w:rPr>
        <w:t xml:space="preserve"> the normal in th</w:t>
      </w:r>
      <w:r>
        <w:rPr>
          <w:lang w:val="en-US"/>
        </w:rPr>
        <w:t>e vertex B</w:t>
      </w:r>
      <w:r w:rsidR="00111646">
        <w:rPr>
          <w:lang w:val="en-US"/>
        </w:rPr>
        <w:t>, like this:</w:t>
      </w:r>
    </w:p>
    <w:p w14:paraId="7345FC4D" w14:textId="77777777" w:rsidR="008E16FC" w:rsidRDefault="00654C41" w:rsidP="008E16FC">
      <w:pPr>
        <w:pStyle w:val="ListParagraph"/>
        <w:numPr>
          <w:ilvl w:val="0"/>
          <w:numId w:val="44"/>
        </w:numPr>
        <w:rPr>
          <w:lang w:val="en-US"/>
        </w:rPr>
      </w:pPr>
      <w:r w:rsidRPr="00C603DE">
        <w:rPr>
          <w:lang w:val="en-US"/>
        </w:rPr>
        <w:t>Create</w:t>
      </w:r>
      <w:r w:rsidR="00612EF7" w:rsidRPr="00C603DE">
        <w:rPr>
          <w:lang w:val="en-US"/>
        </w:rPr>
        <w:t xml:space="preserve"> the </w:t>
      </w:r>
      <w:r w:rsidR="00612EF7" w:rsidRPr="00E33A5F">
        <w:rPr>
          <w:color w:val="FF0000"/>
          <w:lang w:val="en-US"/>
        </w:rPr>
        <w:t xml:space="preserve">orthogonal vectors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lang w:val="en-US"/>
              </w:rPr>
              <m:t>n1</m:t>
            </m:r>
          </m:e>
        </m:acc>
      </m:oMath>
      <w:r w:rsidR="004371ED" w:rsidRPr="00E33A5F">
        <w:rPr>
          <w:color w:val="FF0000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lang w:val="en-US"/>
              </w:rPr>
              <m:t>n2</m:t>
            </m:r>
          </m:e>
        </m:acc>
      </m:oMath>
      <w:r w:rsidR="004371ED" w:rsidRPr="00E33A5F">
        <w:rPr>
          <w:color w:val="FF0000"/>
          <w:lang w:val="en-US"/>
        </w:rPr>
        <w:t xml:space="preserve"> </w:t>
      </w:r>
      <w:r w:rsidR="00612EF7" w:rsidRPr="00C603DE">
        <w:rPr>
          <w:lang w:val="en-US"/>
        </w:rPr>
        <w:t>o</w:t>
      </w:r>
      <w:r w:rsidRPr="00C603DE">
        <w:rPr>
          <w:lang w:val="en-US"/>
        </w:rPr>
        <w:t>n</w:t>
      </w:r>
      <w:r w:rsidR="00612EF7" w:rsidRPr="00C603DE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612EF7" w:rsidRPr="00C603DE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371ED" w:rsidRPr="00C603DE">
        <w:rPr>
          <w:lang w:val="en-US"/>
        </w:rPr>
        <w:t xml:space="preserve"> in Geogebra</w:t>
      </w:r>
    </w:p>
    <w:p w14:paraId="75F22D90" w14:textId="0EE18AAE" w:rsidR="008E16FC" w:rsidRPr="008E16FC" w:rsidRDefault="00F53F8C" w:rsidP="008E16FC">
      <w:pPr>
        <w:pStyle w:val="ListParagraph"/>
        <w:numPr>
          <w:ilvl w:val="0"/>
          <w:numId w:val="44"/>
        </w:numPr>
        <w:rPr>
          <w:lang w:val="en-US"/>
        </w:rPr>
      </w:pPr>
      <w:r w:rsidRPr="008E16FC">
        <w:rPr>
          <w:lang w:val="en-US"/>
        </w:rPr>
        <w:t>Create</w:t>
      </w:r>
      <w:r w:rsidR="00612EF7" w:rsidRPr="008E16FC">
        <w:rPr>
          <w:lang w:val="en-US"/>
        </w:rPr>
        <w:t xml:space="preserve"> the </w:t>
      </w:r>
      <w:r w:rsidR="00B857B4" w:rsidRPr="008E16FC">
        <w:rPr>
          <w:color w:val="76923C" w:themeColor="accent3" w:themeShade="BF"/>
          <w:lang w:val="en-US"/>
        </w:rPr>
        <w:t xml:space="preserve">vector </w:t>
      </w:r>
      <w:r w:rsidR="0031506B" w:rsidRPr="008E16FC">
        <w:rPr>
          <w:color w:val="76923C" w:themeColor="accent3" w:themeShade="BF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76923C" w:themeColor="accent3" w:themeShade="BF"/>
                <w:lang w:val="en-US"/>
              </w:rPr>
            </m:ctrlPr>
          </m:accPr>
          <m:e>
            <m:r>
              <w:rPr>
                <w:rFonts w:ascii="Cambria Math" w:hAnsi="Cambria Math"/>
                <w:color w:val="76923C" w:themeColor="accent3" w:themeShade="BF"/>
                <w:lang w:val="en-US"/>
              </w:rPr>
              <m:t>n</m:t>
            </m:r>
          </m:e>
        </m:acc>
      </m:oMath>
      <w:r w:rsidR="0031506B" w:rsidRPr="008E16FC">
        <w:rPr>
          <w:color w:val="76923C" w:themeColor="accent3" w:themeShade="BF"/>
          <w:lang w:val="en-US"/>
        </w:rPr>
        <w:t xml:space="preserve"> </w:t>
      </w:r>
      <w:r w:rsidR="00612EF7" w:rsidRPr="008E16FC">
        <w:rPr>
          <w:color w:val="76923C" w:themeColor="accent3" w:themeShade="BF"/>
          <w:lang w:val="en-US"/>
        </w:rPr>
        <w:t xml:space="preserve">of </w:t>
      </w:r>
      <w:r w:rsidR="0031506B" w:rsidRPr="008E16FC">
        <w:rPr>
          <w:color w:val="76923C" w:themeColor="accent3" w:themeShade="BF"/>
          <w:lang w:val="en-US"/>
        </w:rPr>
        <w:t xml:space="preserve">vertex </w:t>
      </w:r>
      <w:r w:rsidR="00612EF7" w:rsidRPr="008E16FC">
        <w:rPr>
          <w:color w:val="76923C" w:themeColor="accent3" w:themeShade="BF"/>
          <w:lang w:val="en-US"/>
        </w:rPr>
        <w:t>B</w:t>
      </w:r>
      <w:r w:rsidR="0031506B" w:rsidRPr="008E16FC">
        <w:rPr>
          <w:color w:val="76923C" w:themeColor="accent3" w:themeShade="BF"/>
          <w:lang w:val="en-US"/>
        </w:rPr>
        <w:t>,</w:t>
      </w:r>
      <w:r w:rsidR="00612EF7" w:rsidRPr="008E16FC">
        <w:rPr>
          <w:color w:val="76923C" w:themeColor="accent3" w:themeShade="BF"/>
          <w:lang w:val="en-US"/>
        </w:rPr>
        <w:t xml:space="preserve"> </w:t>
      </w:r>
      <w:r w:rsidR="00612EF7" w:rsidRPr="008E16FC">
        <w:rPr>
          <w:lang w:val="en-US"/>
        </w:rPr>
        <w:t>i</w:t>
      </w:r>
      <w:r w:rsidR="00054587" w:rsidRPr="008E16FC">
        <w:rPr>
          <w:lang w:val="en-US"/>
        </w:rPr>
        <w:t>t is</w:t>
      </w:r>
      <w:r w:rsidR="00612EF7" w:rsidRPr="008E16FC">
        <w:rPr>
          <w:lang w:val="en-US"/>
        </w:rPr>
        <w:t xml:space="preserve"> </w:t>
      </w:r>
      <w:r w:rsidR="00054587" w:rsidRPr="008E16FC">
        <w:rPr>
          <w:lang w:val="en-US"/>
        </w:rPr>
        <w:t xml:space="preserve">the vector </w:t>
      </w:r>
      <w:r w:rsidR="00612EF7" w:rsidRPr="008E16FC">
        <w:rPr>
          <w:lang w:val="en-US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n1</m:t>
            </m:r>
          </m:e>
        </m:acc>
        <m:r>
          <w:rPr>
            <w:rFonts w:ascii="Cambria Math" w:hAnsi="Cambria Math"/>
            <w:lang w:val="en-US"/>
          </w:rPr>
          <m:t xml:space="preserve">/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n1</m:t>
                </m:r>
              </m:e>
            </m:acc>
          </m:e>
        </m:d>
        <m:r>
          <w:rPr>
            <w:rFonts w:ascii="Cambria Math" w:hAnsi="Cambria Math"/>
            <w:lang w:val="en-US"/>
          </w:rPr>
          <m:t xml:space="preserve"> +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n2</m:t>
            </m:r>
          </m:e>
        </m:acc>
        <m:r>
          <w:rPr>
            <w:rFonts w:ascii="Cambria Math" w:hAnsi="Cambria Math"/>
            <w:lang w:val="en-US"/>
          </w:rPr>
          <m:t xml:space="preserve">/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n2</m:t>
                </m:r>
              </m:e>
            </m:acc>
          </m:e>
        </m:d>
      </m:oMath>
      <w:r w:rsidR="00376002" w:rsidRPr="008E16FC">
        <w:rPr>
          <w:lang w:val="en-US"/>
        </w:rPr>
        <w:t xml:space="preserve"> in Geogebra</w:t>
      </w:r>
      <w:r w:rsidR="008E16FC" w:rsidRPr="008E16FC">
        <w:rPr>
          <w:lang w:val="en-US"/>
        </w:rPr>
        <w:br/>
        <w:t xml:space="preserve">This is the result in </w:t>
      </w:r>
      <w:r w:rsidR="0005535E">
        <w:rPr>
          <w:lang w:val="en-US"/>
        </w:rPr>
        <w:t>G</w:t>
      </w:r>
      <w:r w:rsidR="008E16FC" w:rsidRPr="008E16FC">
        <w:rPr>
          <w:lang w:val="en-US"/>
        </w:rPr>
        <w:t>eogebra.</w:t>
      </w:r>
    </w:p>
    <w:p w14:paraId="6337A4B4" w14:textId="129A8FCF" w:rsidR="00612EF7" w:rsidRPr="008E16FC" w:rsidRDefault="008E16FC" w:rsidP="008E16FC">
      <w:pPr>
        <w:ind w:left="36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BB93D" wp14:editId="614E261C">
            <wp:extent cx="3886200" cy="31242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6C46" w14:textId="5615ECFF" w:rsidR="00B857B4" w:rsidRPr="00B97359" w:rsidRDefault="008E16FC" w:rsidP="00612EF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Then</w:t>
      </w:r>
      <w:r w:rsidR="00B857B4">
        <w:rPr>
          <w:lang w:val="en-US"/>
        </w:rPr>
        <w:t xml:space="preserve"> normalize th</w:t>
      </w:r>
      <w:r>
        <w:rPr>
          <w:lang w:val="en-US"/>
        </w:rPr>
        <w:t>e</w:t>
      </w:r>
      <w:r w:rsidR="00B857B4">
        <w:rPr>
          <w:lang w:val="en-US"/>
        </w:rPr>
        <w:t xml:space="preserve"> vector</w:t>
      </w:r>
      <w:r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B97359">
        <w:rPr>
          <w:lang w:val="en-US"/>
        </w:rPr>
        <w:t xml:space="preserve"> (in Geogebra). </w:t>
      </w:r>
      <w:r w:rsidR="00B857B4">
        <w:rPr>
          <w:lang w:val="en-US"/>
        </w:rPr>
        <w:t xml:space="preserve">What are the components of this normalized vector? </w:t>
      </w:r>
      <w:r w:rsidR="00B97359">
        <w:rPr>
          <w:lang w:val="en-US"/>
        </w:rPr>
        <w:br/>
      </w:r>
    </w:p>
    <w:p w14:paraId="44743933" w14:textId="6BE57A30" w:rsidR="00612EF7" w:rsidRPr="00F77948" w:rsidRDefault="00612EF7" w:rsidP="00C737F2">
      <w:pPr>
        <w:rPr>
          <w:lang w:val="en-US"/>
        </w:rPr>
      </w:pPr>
    </w:p>
    <w:p w14:paraId="7E4BA674" w14:textId="77777777" w:rsidR="007F5AA8" w:rsidRDefault="007F5AA8" w:rsidP="00164CCB">
      <w:pPr>
        <w:pStyle w:val="Heading1"/>
      </w:pPr>
      <w:bookmarkStart w:id="27" w:name="_Toc529433799"/>
      <w:r w:rsidRPr="00BC1332">
        <w:t>References</w:t>
      </w:r>
      <w:bookmarkEnd w:id="22"/>
      <w:bookmarkEnd w:id="27"/>
    </w:p>
    <w:p w14:paraId="373DAA50" w14:textId="334B7A61" w:rsidR="009C6755" w:rsidRDefault="009B6209" w:rsidP="009C6755">
      <w:pPr>
        <w:pStyle w:val="Heading2"/>
      </w:pPr>
      <w:bookmarkStart w:id="28" w:name="_Initializer_list"/>
      <w:bookmarkStart w:id="29" w:name="_Toc529433800"/>
      <w:bookmarkEnd w:id="28"/>
      <w:r>
        <w:t>Linear combination of vectors</w:t>
      </w:r>
      <w:bookmarkEnd w:id="29"/>
    </w:p>
    <w:p w14:paraId="07FA989A" w14:textId="531CC3A1" w:rsidR="003F4F9E" w:rsidRDefault="004079C9" w:rsidP="009B6209">
      <w:pPr>
        <w:pStyle w:val="Heading3"/>
      </w:pPr>
      <w:bookmarkStart w:id="30" w:name="_std::initializer_list"/>
      <w:bookmarkStart w:id="31" w:name="_Point_in_triangle"/>
      <w:bookmarkStart w:id="32" w:name="_Toc529433801"/>
      <w:bookmarkEnd w:id="30"/>
      <w:bookmarkEnd w:id="31"/>
      <w:r>
        <w:t>Point in triangle</w:t>
      </w:r>
      <w:bookmarkEnd w:id="32"/>
    </w:p>
    <w:p w14:paraId="59335C5F" w14:textId="77777777" w:rsidR="004079C9" w:rsidRDefault="008D4718" w:rsidP="004079C9">
      <w:pPr>
        <w:rPr>
          <w:lang w:val="en-US"/>
        </w:rPr>
      </w:pPr>
      <w:hyperlink r:id="rId38" w:history="1">
        <w:r w:rsidR="004079C9" w:rsidRPr="00F7592B">
          <w:rPr>
            <w:rStyle w:val="Hyperlink"/>
            <w:lang w:val="en-US"/>
          </w:rPr>
          <w:t>https://www.youtube.com/watch?v=HYAgJN3x4GA</w:t>
        </w:r>
      </w:hyperlink>
    </w:p>
    <w:p w14:paraId="4E2FC1B1" w14:textId="7447F543" w:rsidR="00EB0240" w:rsidRDefault="00EB0240" w:rsidP="00EB0240">
      <w:pPr>
        <w:pStyle w:val="Heading2"/>
      </w:pPr>
      <w:bookmarkStart w:id="33" w:name="_Vertex_normal"/>
      <w:bookmarkStart w:id="34" w:name="_Toc529433802"/>
      <w:bookmarkEnd w:id="33"/>
      <w:r>
        <w:lastRenderedPageBreak/>
        <w:t xml:space="preserve">Vertex </w:t>
      </w:r>
      <w:r w:rsidR="00F77948">
        <w:t>normal</w:t>
      </w:r>
      <w:bookmarkEnd w:id="34"/>
      <w:r>
        <w:t xml:space="preserve"> </w:t>
      </w:r>
    </w:p>
    <w:p w14:paraId="07991104" w14:textId="324A8204" w:rsidR="00755E7E" w:rsidRPr="00755E7E" w:rsidRDefault="00755E7E" w:rsidP="00755E7E">
      <w:pPr>
        <w:pStyle w:val="Heading2"/>
      </w:pPr>
      <w:bookmarkStart w:id="35" w:name="_Toc529433803"/>
      <w:r>
        <w:t>Vertices, faces and edges</w:t>
      </w:r>
      <w:bookmarkEnd w:id="35"/>
    </w:p>
    <w:p w14:paraId="57ADC93F" w14:textId="728EAC1C" w:rsidR="00755E7E" w:rsidRDefault="008D4718" w:rsidP="00755E7E">
      <w:pPr>
        <w:rPr>
          <w:lang w:val="en-US"/>
        </w:rPr>
      </w:pPr>
      <w:hyperlink r:id="rId39" w:history="1">
        <w:r w:rsidR="00755E7E" w:rsidRPr="00EB02AB">
          <w:rPr>
            <w:rStyle w:val="Hyperlink"/>
            <w:lang w:val="en-US"/>
          </w:rPr>
          <w:t>https://www.mathsisfun.com/geometry/vertices-faces-edges.html</w:t>
        </w:r>
      </w:hyperlink>
    </w:p>
    <w:p w14:paraId="666DA7B4" w14:textId="7EDB338D" w:rsidR="00755E7E" w:rsidRDefault="008D4718" w:rsidP="00755E7E">
      <w:pPr>
        <w:rPr>
          <w:lang w:val="en-US"/>
        </w:rPr>
      </w:pPr>
      <w:hyperlink r:id="rId40" w:history="1">
        <w:r w:rsidR="00755E7E" w:rsidRPr="00EB02AB">
          <w:rPr>
            <w:rStyle w:val="Hyperlink"/>
            <w:lang w:val="en-US"/>
          </w:rPr>
          <w:t>https://revisionmaths.com/gcse-maths/geometry-and-measures/3d-shapes</w:t>
        </w:r>
      </w:hyperlink>
    </w:p>
    <w:p w14:paraId="4BEB6E34" w14:textId="13D0D95F" w:rsidR="00EB0240" w:rsidRDefault="00EB0240" w:rsidP="00EB0240">
      <w:pPr>
        <w:pStyle w:val="Heading3"/>
      </w:pPr>
      <w:bookmarkStart w:id="36" w:name="_Smooth_shading"/>
      <w:bookmarkStart w:id="37" w:name="_Toc529433804"/>
      <w:bookmarkEnd w:id="36"/>
      <w:r>
        <w:t>Smooth shading</w:t>
      </w:r>
      <w:bookmarkEnd w:id="37"/>
    </w:p>
    <w:p w14:paraId="21EFA346" w14:textId="77777777" w:rsidR="00EB0240" w:rsidRDefault="008D4718" w:rsidP="00EB0240">
      <w:pPr>
        <w:rPr>
          <w:lang w:val="en-US"/>
        </w:rPr>
      </w:pPr>
      <w:hyperlink r:id="rId41" w:history="1">
        <w:r w:rsidR="00EB0240" w:rsidRPr="00C9083C">
          <w:rPr>
            <w:rStyle w:val="Hyperlink"/>
            <w:lang w:val="en-US"/>
          </w:rPr>
          <w:t>https://www.youtube.com/watch?v=PMgjVJogIbc</w:t>
        </w:r>
      </w:hyperlink>
    </w:p>
    <w:p w14:paraId="34BAB1BA" w14:textId="794AF27A" w:rsidR="00EB0240" w:rsidRDefault="00EB0240" w:rsidP="00E3529E">
      <w:pPr>
        <w:pStyle w:val="Heading2"/>
      </w:pPr>
      <w:bookmarkStart w:id="38" w:name="_Toc529433805"/>
      <w:r>
        <w:t>Lerp</w:t>
      </w:r>
      <w:bookmarkEnd w:id="38"/>
    </w:p>
    <w:p w14:paraId="4B45331F" w14:textId="38DCF6E8" w:rsidR="005B5F52" w:rsidRPr="005B5F52" w:rsidRDefault="005B5F52" w:rsidP="005B5F52">
      <w:pPr>
        <w:pStyle w:val="Heading3"/>
      </w:pPr>
      <w:bookmarkStart w:id="39" w:name="_Lerp_function_in"/>
      <w:bookmarkStart w:id="40" w:name="_Ref528753078"/>
      <w:bookmarkStart w:id="41" w:name="_Toc529433806"/>
      <w:bookmarkEnd w:id="39"/>
      <w:r>
        <w:t>Lerp function in unity</w:t>
      </w:r>
      <w:bookmarkEnd w:id="40"/>
      <w:bookmarkEnd w:id="41"/>
    </w:p>
    <w:p w14:paraId="76F6AD11" w14:textId="58E4AD17" w:rsidR="009A2E1A" w:rsidRPr="005B5F52" w:rsidRDefault="008D4718" w:rsidP="009A2E1A">
      <w:pPr>
        <w:rPr>
          <w:rFonts w:ascii="Calibri" w:hAnsi="Calibri"/>
          <w:lang w:val="en-US"/>
        </w:rPr>
      </w:pPr>
      <w:hyperlink r:id="rId42" w:history="1">
        <w:r w:rsidR="009A2E1A" w:rsidRPr="005B5F52">
          <w:rPr>
            <w:rStyle w:val="Hyperlink"/>
            <w:lang w:val="en-US"/>
          </w:rPr>
          <w:t>https://docs.unity3d.com/ScriptReference/Vector3.html</w:t>
        </w:r>
      </w:hyperlink>
    </w:p>
    <w:bookmarkEnd w:id="23"/>
    <w:bookmarkEnd w:id="24"/>
    <w:p w14:paraId="2916CE29" w14:textId="77777777" w:rsidR="004E51D9" w:rsidRPr="00D225E1" w:rsidRDefault="004E51D9" w:rsidP="00392E51">
      <w:pPr>
        <w:rPr>
          <w:lang w:val="en-US"/>
        </w:rPr>
      </w:pPr>
    </w:p>
    <w:sectPr w:rsidR="004E51D9" w:rsidRPr="00D225E1" w:rsidSect="00E17C37">
      <w:headerReference w:type="default" r:id="rId43"/>
      <w:footerReference w:type="default" r:id="rId44"/>
      <w:headerReference w:type="first" r:id="rId45"/>
      <w:footerReference w:type="first" r:id="rId4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79F5" w14:textId="77777777" w:rsidR="008D4718" w:rsidRDefault="008D4718" w:rsidP="009E62E0">
      <w:r>
        <w:separator/>
      </w:r>
    </w:p>
  </w:endnote>
  <w:endnote w:type="continuationSeparator" w:id="0">
    <w:p w14:paraId="0F0F3767" w14:textId="77777777" w:rsidR="008D4718" w:rsidRDefault="008D4718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40D3" w14:textId="0E9B888B" w:rsidR="00790B38" w:rsidRPr="009E62E0" w:rsidRDefault="00790B3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05535E">
      <w:rPr>
        <w:noProof/>
        <w:color w:val="555555"/>
      </w:rPr>
      <w:t>13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05535E">
      <w:rPr>
        <w:noProof/>
        <w:color w:val="555555"/>
      </w:rPr>
      <w:t>13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13D1" w14:textId="77777777" w:rsidR="00790B38" w:rsidRPr="009E62E0" w:rsidRDefault="00790B3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0A33" w14:textId="77777777" w:rsidR="008D4718" w:rsidRDefault="008D4718" w:rsidP="009E62E0">
      <w:r>
        <w:separator/>
      </w:r>
    </w:p>
  </w:footnote>
  <w:footnote w:type="continuationSeparator" w:id="0">
    <w:p w14:paraId="43837E74" w14:textId="77777777" w:rsidR="008D4718" w:rsidRDefault="008D4718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5398" w14:textId="4492652E" w:rsidR="00790B38" w:rsidRPr="00C12C7E" w:rsidRDefault="00790B38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C12C7E">
      <w:rPr>
        <w:lang w:val="en-US"/>
      </w:rPr>
      <w:t>Lab Applied Maths &amp; Physics</w:t>
    </w:r>
    <w:r w:rsidR="00814FE3" w:rsidRPr="00C12C7E">
      <w:rPr>
        <w:lang w:val="en-US"/>
      </w:rPr>
      <w:tab/>
    </w:r>
    <w:r w:rsidR="00814FE3" w:rsidRPr="00C12C7E">
      <w:rPr>
        <w:lang w:val="en-US"/>
      </w:rPr>
      <w:tab/>
    </w:r>
    <w:r w:rsidR="00814FE3" w:rsidRPr="00C12C7E">
      <w:rPr>
        <w:b/>
        <w:lang w:val="en-US"/>
      </w:rPr>
      <w:t>VERSION 202</w:t>
    </w:r>
    <w:r w:rsidR="00C12C7E">
      <w:rPr>
        <w:b/>
        <w:lang w:val="en-US"/>
      </w:rPr>
      <w:t>1</w:t>
    </w:r>
    <w:r w:rsidR="00814FE3" w:rsidRPr="00C12C7E">
      <w:rPr>
        <w:b/>
        <w:lang w:val="en-US"/>
      </w:rPr>
      <w:t>-2</w:t>
    </w:r>
    <w:r w:rsidR="00C12C7E">
      <w:rPr>
        <w:b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790B38" w14:paraId="3822F29D" w14:textId="77777777" w:rsidTr="00E90025">
      <w:tc>
        <w:tcPr>
          <w:tcW w:w="4219" w:type="dxa"/>
        </w:tcPr>
        <w:p w14:paraId="2FD0ADA5" w14:textId="77777777" w:rsidR="00790B38" w:rsidRDefault="00790B3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73A265A9" w14:textId="77777777" w:rsidR="00790B38" w:rsidRDefault="00790B38"/>
      </w:tc>
    </w:tr>
  </w:tbl>
  <w:p w14:paraId="2FC2525E" w14:textId="77777777" w:rsidR="00790B38" w:rsidRPr="009E62E0" w:rsidRDefault="00790B38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A0324"/>
    <w:multiLevelType w:val="hybridMultilevel"/>
    <w:tmpl w:val="6A70AF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DA4908"/>
    <w:multiLevelType w:val="hybridMultilevel"/>
    <w:tmpl w:val="2124C8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4773E"/>
    <w:multiLevelType w:val="hybridMultilevel"/>
    <w:tmpl w:val="E4E013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784ACA"/>
    <w:multiLevelType w:val="hybridMultilevel"/>
    <w:tmpl w:val="A85442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0736B"/>
    <w:multiLevelType w:val="hybridMultilevel"/>
    <w:tmpl w:val="F68E6D8C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586D5B"/>
    <w:multiLevelType w:val="hybridMultilevel"/>
    <w:tmpl w:val="F0F81B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22974"/>
    <w:multiLevelType w:val="hybridMultilevel"/>
    <w:tmpl w:val="095C499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6"/>
  </w:num>
  <w:num w:numId="3">
    <w:abstractNumId w:val="21"/>
  </w:num>
  <w:num w:numId="4">
    <w:abstractNumId w:val="6"/>
  </w:num>
  <w:num w:numId="5">
    <w:abstractNumId w:val="28"/>
  </w:num>
  <w:num w:numId="6">
    <w:abstractNumId w:val="25"/>
  </w:num>
  <w:num w:numId="7">
    <w:abstractNumId w:val="1"/>
  </w:num>
  <w:num w:numId="8">
    <w:abstractNumId w:val="3"/>
  </w:num>
  <w:num w:numId="9">
    <w:abstractNumId w:val="30"/>
  </w:num>
  <w:num w:numId="10">
    <w:abstractNumId w:val="34"/>
  </w:num>
  <w:num w:numId="11">
    <w:abstractNumId w:val="41"/>
  </w:num>
  <w:num w:numId="12">
    <w:abstractNumId w:val="7"/>
  </w:num>
  <w:num w:numId="13">
    <w:abstractNumId w:val="29"/>
  </w:num>
  <w:num w:numId="14">
    <w:abstractNumId w:val="23"/>
  </w:num>
  <w:num w:numId="15">
    <w:abstractNumId w:val="18"/>
  </w:num>
  <w:num w:numId="16">
    <w:abstractNumId w:val="10"/>
  </w:num>
  <w:num w:numId="17">
    <w:abstractNumId w:val="38"/>
  </w:num>
  <w:num w:numId="18">
    <w:abstractNumId w:val="26"/>
  </w:num>
  <w:num w:numId="19">
    <w:abstractNumId w:val="4"/>
  </w:num>
  <w:num w:numId="20">
    <w:abstractNumId w:val="15"/>
  </w:num>
  <w:num w:numId="21">
    <w:abstractNumId w:val="32"/>
  </w:num>
  <w:num w:numId="22">
    <w:abstractNumId w:val="17"/>
  </w:num>
  <w:num w:numId="23">
    <w:abstractNumId w:val="8"/>
  </w:num>
  <w:num w:numId="24">
    <w:abstractNumId w:val="36"/>
  </w:num>
  <w:num w:numId="25">
    <w:abstractNumId w:val="9"/>
  </w:num>
  <w:num w:numId="26">
    <w:abstractNumId w:val="35"/>
  </w:num>
  <w:num w:numId="27">
    <w:abstractNumId w:val="12"/>
  </w:num>
  <w:num w:numId="28">
    <w:abstractNumId w:val="19"/>
  </w:num>
  <w:num w:numId="29">
    <w:abstractNumId w:val="0"/>
  </w:num>
  <w:num w:numId="30">
    <w:abstractNumId w:val="39"/>
  </w:num>
  <w:num w:numId="31">
    <w:abstractNumId w:val="45"/>
  </w:num>
  <w:num w:numId="32">
    <w:abstractNumId w:val="24"/>
  </w:num>
  <w:num w:numId="33">
    <w:abstractNumId w:val="40"/>
  </w:num>
  <w:num w:numId="34">
    <w:abstractNumId w:val="20"/>
  </w:num>
  <w:num w:numId="35">
    <w:abstractNumId w:val="44"/>
  </w:num>
  <w:num w:numId="36">
    <w:abstractNumId w:val="5"/>
  </w:num>
  <w:num w:numId="37">
    <w:abstractNumId w:val="37"/>
  </w:num>
  <w:num w:numId="38">
    <w:abstractNumId w:val="14"/>
  </w:num>
  <w:num w:numId="39">
    <w:abstractNumId w:val="22"/>
  </w:num>
  <w:num w:numId="40">
    <w:abstractNumId w:val="43"/>
  </w:num>
  <w:num w:numId="41">
    <w:abstractNumId w:val="27"/>
  </w:num>
  <w:num w:numId="42">
    <w:abstractNumId w:val="11"/>
  </w:num>
  <w:num w:numId="43">
    <w:abstractNumId w:val="42"/>
  </w:num>
  <w:num w:numId="44">
    <w:abstractNumId w:val="13"/>
  </w:num>
  <w:num w:numId="45">
    <w:abstractNumId w:val="2"/>
  </w:num>
  <w:num w:numId="46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0AA"/>
    <w:rsid w:val="00002193"/>
    <w:rsid w:val="0000247C"/>
    <w:rsid w:val="00002642"/>
    <w:rsid w:val="00003214"/>
    <w:rsid w:val="0000588D"/>
    <w:rsid w:val="00005B23"/>
    <w:rsid w:val="000069CF"/>
    <w:rsid w:val="00006D63"/>
    <w:rsid w:val="00007994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8DA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2C1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5B"/>
    <w:rsid w:val="00052AB8"/>
    <w:rsid w:val="00052C69"/>
    <w:rsid w:val="00052E49"/>
    <w:rsid w:val="00054587"/>
    <w:rsid w:val="00054637"/>
    <w:rsid w:val="00054F77"/>
    <w:rsid w:val="000552E0"/>
    <w:rsid w:val="0005535E"/>
    <w:rsid w:val="0005549F"/>
    <w:rsid w:val="00056510"/>
    <w:rsid w:val="00056D3B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66CE"/>
    <w:rsid w:val="00067774"/>
    <w:rsid w:val="00067C75"/>
    <w:rsid w:val="00071155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193"/>
    <w:rsid w:val="0008181F"/>
    <w:rsid w:val="00081E55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57FF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B2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1B5"/>
    <w:rsid w:val="000B3226"/>
    <w:rsid w:val="000B38C8"/>
    <w:rsid w:val="000B43D9"/>
    <w:rsid w:val="000B4F0F"/>
    <w:rsid w:val="000B57F6"/>
    <w:rsid w:val="000B584C"/>
    <w:rsid w:val="000B61EA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46D"/>
    <w:rsid w:val="000C5EEB"/>
    <w:rsid w:val="000C60C0"/>
    <w:rsid w:val="000C64EC"/>
    <w:rsid w:val="000C6852"/>
    <w:rsid w:val="000C78DE"/>
    <w:rsid w:val="000D1D7E"/>
    <w:rsid w:val="000D25F7"/>
    <w:rsid w:val="000D2B77"/>
    <w:rsid w:val="000D401A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B93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4AD"/>
    <w:rsid w:val="001075B9"/>
    <w:rsid w:val="00107C0F"/>
    <w:rsid w:val="00107EBA"/>
    <w:rsid w:val="00110B9D"/>
    <w:rsid w:val="00111646"/>
    <w:rsid w:val="00112472"/>
    <w:rsid w:val="00112F24"/>
    <w:rsid w:val="001140D4"/>
    <w:rsid w:val="0011461B"/>
    <w:rsid w:val="00114672"/>
    <w:rsid w:val="0011489A"/>
    <w:rsid w:val="00116EA3"/>
    <w:rsid w:val="00117808"/>
    <w:rsid w:val="00121887"/>
    <w:rsid w:val="001227A4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6EEE"/>
    <w:rsid w:val="001372D5"/>
    <w:rsid w:val="00141A71"/>
    <w:rsid w:val="00141B66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57B8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734A"/>
    <w:rsid w:val="001575AA"/>
    <w:rsid w:val="00160361"/>
    <w:rsid w:val="0016241E"/>
    <w:rsid w:val="00164AC2"/>
    <w:rsid w:val="00164C9A"/>
    <w:rsid w:val="00164CCB"/>
    <w:rsid w:val="00164FC9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294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9C5"/>
    <w:rsid w:val="00190DDE"/>
    <w:rsid w:val="00191061"/>
    <w:rsid w:val="00191CCA"/>
    <w:rsid w:val="0019215E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45F"/>
    <w:rsid w:val="00197C62"/>
    <w:rsid w:val="001A01DC"/>
    <w:rsid w:val="001A068E"/>
    <w:rsid w:val="001A086B"/>
    <w:rsid w:val="001A0922"/>
    <w:rsid w:val="001A0C05"/>
    <w:rsid w:val="001A10D6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8C0"/>
    <w:rsid w:val="001B1B4C"/>
    <w:rsid w:val="001B2526"/>
    <w:rsid w:val="001B256D"/>
    <w:rsid w:val="001B2BFB"/>
    <w:rsid w:val="001B2F44"/>
    <w:rsid w:val="001B397B"/>
    <w:rsid w:val="001B3BE7"/>
    <w:rsid w:val="001B49A9"/>
    <w:rsid w:val="001B5538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2976"/>
    <w:rsid w:val="001D39FC"/>
    <w:rsid w:val="001D4574"/>
    <w:rsid w:val="001D5DC8"/>
    <w:rsid w:val="001D6529"/>
    <w:rsid w:val="001D6BFC"/>
    <w:rsid w:val="001D77C6"/>
    <w:rsid w:val="001D77F1"/>
    <w:rsid w:val="001E056A"/>
    <w:rsid w:val="001E0A43"/>
    <w:rsid w:val="001E119D"/>
    <w:rsid w:val="001E16B3"/>
    <w:rsid w:val="001E1785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875"/>
    <w:rsid w:val="00226BBE"/>
    <w:rsid w:val="00227D4B"/>
    <w:rsid w:val="00230778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57C5"/>
    <w:rsid w:val="002362E4"/>
    <w:rsid w:val="0023780D"/>
    <w:rsid w:val="00237F24"/>
    <w:rsid w:val="002410CF"/>
    <w:rsid w:val="00241535"/>
    <w:rsid w:val="0024161D"/>
    <w:rsid w:val="0024165D"/>
    <w:rsid w:val="00241DEC"/>
    <w:rsid w:val="00241EFF"/>
    <w:rsid w:val="002432CE"/>
    <w:rsid w:val="00243A1C"/>
    <w:rsid w:val="00243AB4"/>
    <w:rsid w:val="00243F4B"/>
    <w:rsid w:val="002444A9"/>
    <w:rsid w:val="00244949"/>
    <w:rsid w:val="00244A46"/>
    <w:rsid w:val="00244C01"/>
    <w:rsid w:val="002451AA"/>
    <w:rsid w:val="002451BA"/>
    <w:rsid w:val="00245276"/>
    <w:rsid w:val="002477E1"/>
    <w:rsid w:val="00247AD9"/>
    <w:rsid w:val="0025078A"/>
    <w:rsid w:val="0025088C"/>
    <w:rsid w:val="00251034"/>
    <w:rsid w:val="002512EB"/>
    <w:rsid w:val="002515B0"/>
    <w:rsid w:val="0025274E"/>
    <w:rsid w:val="00253434"/>
    <w:rsid w:val="00253481"/>
    <w:rsid w:val="0025464E"/>
    <w:rsid w:val="00254E8F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DA6"/>
    <w:rsid w:val="0027336B"/>
    <w:rsid w:val="00273F47"/>
    <w:rsid w:val="00273FE7"/>
    <w:rsid w:val="00274308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4BD9"/>
    <w:rsid w:val="0029530C"/>
    <w:rsid w:val="00295360"/>
    <w:rsid w:val="00295389"/>
    <w:rsid w:val="00295EBD"/>
    <w:rsid w:val="00296E04"/>
    <w:rsid w:val="00297120"/>
    <w:rsid w:val="00297969"/>
    <w:rsid w:val="002A04F8"/>
    <w:rsid w:val="002A17DD"/>
    <w:rsid w:val="002A1E86"/>
    <w:rsid w:val="002A337A"/>
    <w:rsid w:val="002A43ED"/>
    <w:rsid w:val="002A4885"/>
    <w:rsid w:val="002A5482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B7E88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6A46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2622"/>
    <w:rsid w:val="002F28B9"/>
    <w:rsid w:val="002F324B"/>
    <w:rsid w:val="002F3814"/>
    <w:rsid w:val="002F3B20"/>
    <w:rsid w:val="002F3F6F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1B09"/>
    <w:rsid w:val="00312552"/>
    <w:rsid w:val="00312AC8"/>
    <w:rsid w:val="003133B0"/>
    <w:rsid w:val="0031349F"/>
    <w:rsid w:val="00313CDF"/>
    <w:rsid w:val="003144CC"/>
    <w:rsid w:val="00314569"/>
    <w:rsid w:val="00314974"/>
    <w:rsid w:val="0031506B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20D"/>
    <w:rsid w:val="00327345"/>
    <w:rsid w:val="0032737E"/>
    <w:rsid w:val="0033019D"/>
    <w:rsid w:val="00330264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236"/>
    <w:rsid w:val="00344973"/>
    <w:rsid w:val="00345C53"/>
    <w:rsid w:val="00345ED5"/>
    <w:rsid w:val="0034619D"/>
    <w:rsid w:val="003463DE"/>
    <w:rsid w:val="00346406"/>
    <w:rsid w:val="00346627"/>
    <w:rsid w:val="003473AE"/>
    <w:rsid w:val="00350341"/>
    <w:rsid w:val="003519B0"/>
    <w:rsid w:val="00352293"/>
    <w:rsid w:val="003542F5"/>
    <w:rsid w:val="00355D26"/>
    <w:rsid w:val="003576EE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381A"/>
    <w:rsid w:val="00364344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6E83"/>
    <w:rsid w:val="00367633"/>
    <w:rsid w:val="00370DDA"/>
    <w:rsid w:val="00371C0A"/>
    <w:rsid w:val="003735AF"/>
    <w:rsid w:val="0037427C"/>
    <w:rsid w:val="00374F91"/>
    <w:rsid w:val="00375982"/>
    <w:rsid w:val="0037600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2E51"/>
    <w:rsid w:val="003934F9"/>
    <w:rsid w:val="00393AA5"/>
    <w:rsid w:val="00393E79"/>
    <w:rsid w:val="003946EB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0CF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E42"/>
    <w:rsid w:val="003C6648"/>
    <w:rsid w:val="003C725E"/>
    <w:rsid w:val="003C77B7"/>
    <w:rsid w:val="003C7807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77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2582"/>
    <w:rsid w:val="003F3199"/>
    <w:rsid w:val="003F4F9E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65E"/>
    <w:rsid w:val="00407784"/>
    <w:rsid w:val="004079C9"/>
    <w:rsid w:val="00407DCA"/>
    <w:rsid w:val="00410706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17D97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1ED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1E03"/>
    <w:rsid w:val="00461FB4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1FCC"/>
    <w:rsid w:val="00472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1978"/>
    <w:rsid w:val="004A3182"/>
    <w:rsid w:val="004A3A6E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1F5"/>
    <w:rsid w:val="004B36DD"/>
    <w:rsid w:val="004B370E"/>
    <w:rsid w:val="004B3C98"/>
    <w:rsid w:val="004B44BF"/>
    <w:rsid w:val="004B561A"/>
    <w:rsid w:val="004B59E7"/>
    <w:rsid w:val="004B5D33"/>
    <w:rsid w:val="004B657D"/>
    <w:rsid w:val="004B7C60"/>
    <w:rsid w:val="004C0074"/>
    <w:rsid w:val="004C00E5"/>
    <w:rsid w:val="004C051C"/>
    <w:rsid w:val="004C1131"/>
    <w:rsid w:val="004C2B07"/>
    <w:rsid w:val="004C2E59"/>
    <w:rsid w:val="004C2E60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383"/>
    <w:rsid w:val="004D1D32"/>
    <w:rsid w:val="004D20F3"/>
    <w:rsid w:val="004D3C09"/>
    <w:rsid w:val="004D3C39"/>
    <w:rsid w:val="004D3D62"/>
    <w:rsid w:val="004D3D79"/>
    <w:rsid w:val="004D3E38"/>
    <w:rsid w:val="004D42BF"/>
    <w:rsid w:val="004D430B"/>
    <w:rsid w:val="004D4B4C"/>
    <w:rsid w:val="004D539E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8E7"/>
    <w:rsid w:val="004E4DF0"/>
    <w:rsid w:val="004E51D9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3B1E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576C"/>
    <w:rsid w:val="0051641C"/>
    <w:rsid w:val="00516754"/>
    <w:rsid w:val="00520C1E"/>
    <w:rsid w:val="00520CD9"/>
    <w:rsid w:val="005239DF"/>
    <w:rsid w:val="00524AE3"/>
    <w:rsid w:val="0052522D"/>
    <w:rsid w:val="005259BD"/>
    <w:rsid w:val="00525A2D"/>
    <w:rsid w:val="005261C1"/>
    <w:rsid w:val="00526374"/>
    <w:rsid w:val="005266C7"/>
    <w:rsid w:val="005267D2"/>
    <w:rsid w:val="00526C78"/>
    <w:rsid w:val="00526FCE"/>
    <w:rsid w:val="00527671"/>
    <w:rsid w:val="0053051C"/>
    <w:rsid w:val="00530B8F"/>
    <w:rsid w:val="00530FC0"/>
    <w:rsid w:val="00531A17"/>
    <w:rsid w:val="00531C19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0C21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16F1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247"/>
    <w:rsid w:val="00590481"/>
    <w:rsid w:val="005913B5"/>
    <w:rsid w:val="005918B7"/>
    <w:rsid w:val="00592A8D"/>
    <w:rsid w:val="00592B47"/>
    <w:rsid w:val="00592F78"/>
    <w:rsid w:val="0059346C"/>
    <w:rsid w:val="00594C4C"/>
    <w:rsid w:val="005953B0"/>
    <w:rsid w:val="005958C2"/>
    <w:rsid w:val="00595F7B"/>
    <w:rsid w:val="005961C7"/>
    <w:rsid w:val="00596E94"/>
    <w:rsid w:val="00597081"/>
    <w:rsid w:val="005975E0"/>
    <w:rsid w:val="005A0421"/>
    <w:rsid w:val="005A1B72"/>
    <w:rsid w:val="005A2094"/>
    <w:rsid w:val="005A256A"/>
    <w:rsid w:val="005A26CB"/>
    <w:rsid w:val="005A34A0"/>
    <w:rsid w:val="005A3850"/>
    <w:rsid w:val="005A3A08"/>
    <w:rsid w:val="005A3FF2"/>
    <w:rsid w:val="005A4043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4D9"/>
    <w:rsid w:val="005B3A20"/>
    <w:rsid w:val="005B40E5"/>
    <w:rsid w:val="005B430A"/>
    <w:rsid w:val="005B4558"/>
    <w:rsid w:val="005B52F9"/>
    <w:rsid w:val="005B58AF"/>
    <w:rsid w:val="005B5F52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3AB4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4D3D"/>
    <w:rsid w:val="005D5628"/>
    <w:rsid w:val="005D5CD8"/>
    <w:rsid w:val="005D684D"/>
    <w:rsid w:val="005D69F0"/>
    <w:rsid w:val="005D6D2C"/>
    <w:rsid w:val="005D71E2"/>
    <w:rsid w:val="005E01C0"/>
    <w:rsid w:val="005E0819"/>
    <w:rsid w:val="005E0839"/>
    <w:rsid w:val="005E19A2"/>
    <w:rsid w:val="005E1DED"/>
    <w:rsid w:val="005E2B92"/>
    <w:rsid w:val="005E2BD7"/>
    <w:rsid w:val="005E319B"/>
    <w:rsid w:val="005E32BE"/>
    <w:rsid w:val="005E468B"/>
    <w:rsid w:val="005E46B4"/>
    <w:rsid w:val="005E46C4"/>
    <w:rsid w:val="005E494D"/>
    <w:rsid w:val="005E4B20"/>
    <w:rsid w:val="005E5718"/>
    <w:rsid w:val="005E589B"/>
    <w:rsid w:val="005E6C5B"/>
    <w:rsid w:val="005E7436"/>
    <w:rsid w:val="005F1A49"/>
    <w:rsid w:val="005F35AD"/>
    <w:rsid w:val="005F3A26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AE6"/>
    <w:rsid w:val="00612EF7"/>
    <w:rsid w:val="006137D0"/>
    <w:rsid w:val="00614707"/>
    <w:rsid w:val="00615418"/>
    <w:rsid w:val="006164BE"/>
    <w:rsid w:val="006174A5"/>
    <w:rsid w:val="00617CDB"/>
    <w:rsid w:val="00617E40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6785"/>
    <w:rsid w:val="00636CB1"/>
    <w:rsid w:val="00636F03"/>
    <w:rsid w:val="00637087"/>
    <w:rsid w:val="00637E03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4C41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7F0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A03"/>
    <w:rsid w:val="00690F2E"/>
    <w:rsid w:val="00691F4C"/>
    <w:rsid w:val="006930E6"/>
    <w:rsid w:val="006938CF"/>
    <w:rsid w:val="00693C20"/>
    <w:rsid w:val="00693E29"/>
    <w:rsid w:val="006948EC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252F"/>
    <w:rsid w:val="006A3C66"/>
    <w:rsid w:val="006A3C95"/>
    <w:rsid w:val="006A65C8"/>
    <w:rsid w:val="006A6CB0"/>
    <w:rsid w:val="006A7C7C"/>
    <w:rsid w:val="006B023E"/>
    <w:rsid w:val="006B0F8B"/>
    <w:rsid w:val="006B1AEC"/>
    <w:rsid w:val="006B1B32"/>
    <w:rsid w:val="006B1E39"/>
    <w:rsid w:val="006B327A"/>
    <w:rsid w:val="006B34CB"/>
    <w:rsid w:val="006B352B"/>
    <w:rsid w:val="006B3571"/>
    <w:rsid w:val="006B3834"/>
    <w:rsid w:val="006B3DBC"/>
    <w:rsid w:val="006B4B51"/>
    <w:rsid w:val="006B4B99"/>
    <w:rsid w:val="006B55F8"/>
    <w:rsid w:val="006B69CC"/>
    <w:rsid w:val="006B7399"/>
    <w:rsid w:val="006B7526"/>
    <w:rsid w:val="006B7DC6"/>
    <w:rsid w:val="006C168C"/>
    <w:rsid w:val="006C179D"/>
    <w:rsid w:val="006C1982"/>
    <w:rsid w:val="006C1E66"/>
    <w:rsid w:val="006C2F9A"/>
    <w:rsid w:val="006C3696"/>
    <w:rsid w:val="006C503D"/>
    <w:rsid w:val="006C5D1C"/>
    <w:rsid w:val="006C6679"/>
    <w:rsid w:val="006C6F0C"/>
    <w:rsid w:val="006C7887"/>
    <w:rsid w:val="006C7B87"/>
    <w:rsid w:val="006D0387"/>
    <w:rsid w:val="006D365B"/>
    <w:rsid w:val="006D3DE0"/>
    <w:rsid w:val="006D4431"/>
    <w:rsid w:val="006D453F"/>
    <w:rsid w:val="006D4B22"/>
    <w:rsid w:val="006D4DCA"/>
    <w:rsid w:val="006D4E43"/>
    <w:rsid w:val="006D5069"/>
    <w:rsid w:val="006D58A8"/>
    <w:rsid w:val="006D6E2D"/>
    <w:rsid w:val="006E0154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0A53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5D02"/>
    <w:rsid w:val="00726B17"/>
    <w:rsid w:val="00726D43"/>
    <w:rsid w:val="00726FC5"/>
    <w:rsid w:val="007270A5"/>
    <w:rsid w:val="007276F2"/>
    <w:rsid w:val="00727714"/>
    <w:rsid w:val="00727D97"/>
    <w:rsid w:val="00731118"/>
    <w:rsid w:val="0073173C"/>
    <w:rsid w:val="00731D15"/>
    <w:rsid w:val="00732F11"/>
    <w:rsid w:val="0073351C"/>
    <w:rsid w:val="0073403D"/>
    <w:rsid w:val="007340DA"/>
    <w:rsid w:val="00735AB2"/>
    <w:rsid w:val="00735E7F"/>
    <w:rsid w:val="00737B3E"/>
    <w:rsid w:val="00741B7B"/>
    <w:rsid w:val="00741FE7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281"/>
    <w:rsid w:val="00755526"/>
    <w:rsid w:val="00755645"/>
    <w:rsid w:val="00755E7E"/>
    <w:rsid w:val="0075665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4D9A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359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0B38"/>
    <w:rsid w:val="00791201"/>
    <w:rsid w:val="0079150F"/>
    <w:rsid w:val="007918A8"/>
    <w:rsid w:val="00792748"/>
    <w:rsid w:val="00793361"/>
    <w:rsid w:val="007934E8"/>
    <w:rsid w:val="00793AF6"/>
    <w:rsid w:val="00797083"/>
    <w:rsid w:val="00797299"/>
    <w:rsid w:val="007A002B"/>
    <w:rsid w:val="007A1439"/>
    <w:rsid w:val="007A1C99"/>
    <w:rsid w:val="007A1D62"/>
    <w:rsid w:val="007A248A"/>
    <w:rsid w:val="007A24ED"/>
    <w:rsid w:val="007A26F2"/>
    <w:rsid w:val="007A2BCC"/>
    <w:rsid w:val="007A31FE"/>
    <w:rsid w:val="007A37C0"/>
    <w:rsid w:val="007A38E6"/>
    <w:rsid w:val="007A3989"/>
    <w:rsid w:val="007A478B"/>
    <w:rsid w:val="007A5A29"/>
    <w:rsid w:val="007A5CC8"/>
    <w:rsid w:val="007A5F8C"/>
    <w:rsid w:val="007A67F3"/>
    <w:rsid w:val="007A6A92"/>
    <w:rsid w:val="007B005A"/>
    <w:rsid w:val="007B0F94"/>
    <w:rsid w:val="007B1112"/>
    <w:rsid w:val="007B16F9"/>
    <w:rsid w:val="007B1A83"/>
    <w:rsid w:val="007B1B42"/>
    <w:rsid w:val="007B1E90"/>
    <w:rsid w:val="007B5BB7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3BDF"/>
    <w:rsid w:val="007D4865"/>
    <w:rsid w:val="007D4BC7"/>
    <w:rsid w:val="007D5378"/>
    <w:rsid w:val="007D5C5B"/>
    <w:rsid w:val="007D6223"/>
    <w:rsid w:val="007D7AA6"/>
    <w:rsid w:val="007E0DE2"/>
    <w:rsid w:val="007E0FE8"/>
    <w:rsid w:val="007E1668"/>
    <w:rsid w:val="007E1D27"/>
    <w:rsid w:val="007E1E3B"/>
    <w:rsid w:val="007E2A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0FAC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07EB0"/>
    <w:rsid w:val="00810050"/>
    <w:rsid w:val="00811449"/>
    <w:rsid w:val="00811AFD"/>
    <w:rsid w:val="00812970"/>
    <w:rsid w:val="00813B6E"/>
    <w:rsid w:val="00813CE1"/>
    <w:rsid w:val="00814043"/>
    <w:rsid w:val="00814542"/>
    <w:rsid w:val="008145FC"/>
    <w:rsid w:val="00814B79"/>
    <w:rsid w:val="00814FE3"/>
    <w:rsid w:val="0081513F"/>
    <w:rsid w:val="008154F4"/>
    <w:rsid w:val="00815934"/>
    <w:rsid w:val="0081623B"/>
    <w:rsid w:val="00816B3A"/>
    <w:rsid w:val="008173A9"/>
    <w:rsid w:val="00817E28"/>
    <w:rsid w:val="008200E9"/>
    <w:rsid w:val="008204FC"/>
    <w:rsid w:val="0082167F"/>
    <w:rsid w:val="00823083"/>
    <w:rsid w:val="008237A9"/>
    <w:rsid w:val="00823810"/>
    <w:rsid w:val="0082464F"/>
    <w:rsid w:val="008255C8"/>
    <w:rsid w:val="00825CAA"/>
    <w:rsid w:val="008262F5"/>
    <w:rsid w:val="0082698B"/>
    <w:rsid w:val="00826FCB"/>
    <w:rsid w:val="00827185"/>
    <w:rsid w:val="00827B10"/>
    <w:rsid w:val="00827BCC"/>
    <w:rsid w:val="00827CE7"/>
    <w:rsid w:val="008302C5"/>
    <w:rsid w:val="00830CAB"/>
    <w:rsid w:val="00830F57"/>
    <w:rsid w:val="00831C43"/>
    <w:rsid w:val="00831E5A"/>
    <w:rsid w:val="00832186"/>
    <w:rsid w:val="00832300"/>
    <w:rsid w:val="0083258B"/>
    <w:rsid w:val="008326BA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4334"/>
    <w:rsid w:val="00845439"/>
    <w:rsid w:val="00845C31"/>
    <w:rsid w:val="008463DF"/>
    <w:rsid w:val="00846787"/>
    <w:rsid w:val="00846A51"/>
    <w:rsid w:val="00846D0C"/>
    <w:rsid w:val="0085029C"/>
    <w:rsid w:val="008508D6"/>
    <w:rsid w:val="0085173F"/>
    <w:rsid w:val="0085182F"/>
    <w:rsid w:val="0085271B"/>
    <w:rsid w:val="0085486D"/>
    <w:rsid w:val="008559D6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681"/>
    <w:rsid w:val="00865982"/>
    <w:rsid w:val="00867871"/>
    <w:rsid w:val="00867E37"/>
    <w:rsid w:val="00870748"/>
    <w:rsid w:val="00870EB0"/>
    <w:rsid w:val="0087266C"/>
    <w:rsid w:val="00873B91"/>
    <w:rsid w:val="00873C6D"/>
    <w:rsid w:val="00874760"/>
    <w:rsid w:val="00874D25"/>
    <w:rsid w:val="00874F0B"/>
    <w:rsid w:val="0087511C"/>
    <w:rsid w:val="008752DD"/>
    <w:rsid w:val="008805FF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18"/>
    <w:rsid w:val="008D47B2"/>
    <w:rsid w:val="008D4838"/>
    <w:rsid w:val="008D4DF4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7532"/>
    <w:rsid w:val="008E0FFC"/>
    <w:rsid w:val="008E16FC"/>
    <w:rsid w:val="008E1908"/>
    <w:rsid w:val="008E2CEA"/>
    <w:rsid w:val="008E326A"/>
    <w:rsid w:val="008E50FC"/>
    <w:rsid w:val="008E5353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48CE"/>
    <w:rsid w:val="008F505B"/>
    <w:rsid w:val="008F51CC"/>
    <w:rsid w:val="008F51F5"/>
    <w:rsid w:val="008F526F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AB6"/>
    <w:rsid w:val="00912B94"/>
    <w:rsid w:val="00912D7B"/>
    <w:rsid w:val="009138BC"/>
    <w:rsid w:val="00913FF3"/>
    <w:rsid w:val="009144DB"/>
    <w:rsid w:val="00914A7F"/>
    <w:rsid w:val="009152ED"/>
    <w:rsid w:val="00915977"/>
    <w:rsid w:val="00916414"/>
    <w:rsid w:val="0091643B"/>
    <w:rsid w:val="00916E4E"/>
    <w:rsid w:val="00917338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473D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19E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2DD6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654"/>
    <w:rsid w:val="009738BB"/>
    <w:rsid w:val="0097394C"/>
    <w:rsid w:val="0097557F"/>
    <w:rsid w:val="00975D94"/>
    <w:rsid w:val="00976067"/>
    <w:rsid w:val="00976ADA"/>
    <w:rsid w:val="00976CDB"/>
    <w:rsid w:val="00976D02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1A"/>
    <w:rsid w:val="009A2E4B"/>
    <w:rsid w:val="009A3311"/>
    <w:rsid w:val="009A357A"/>
    <w:rsid w:val="009A376F"/>
    <w:rsid w:val="009A38BD"/>
    <w:rsid w:val="009A3F74"/>
    <w:rsid w:val="009A447E"/>
    <w:rsid w:val="009A4F48"/>
    <w:rsid w:val="009A501E"/>
    <w:rsid w:val="009A5059"/>
    <w:rsid w:val="009A506A"/>
    <w:rsid w:val="009A5110"/>
    <w:rsid w:val="009A6158"/>
    <w:rsid w:val="009A698A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209"/>
    <w:rsid w:val="009B69F0"/>
    <w:rsid w:val="009B6A60"/>
    <w:rsid w:val="009B7240"/>
    <w:rsid w:val="009C0453"/>
    <w:rsid w:val="009C0ECC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1A38"/>
    <w:rsid w:val="009F235C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1174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113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B20"/>
    <w:rsid w:val="00A34E1B"/>
    <w:rsid w:val="00A351D4"/>
    <w:rsid w:val="00A360F0"/>
    <w:rsid w:val="00A36364"/>
    <w:rsid w:val="00A36555"/>
    <w:rsid w:val="00A37B90"/>
    <w:rsid w:val="00A41F14"/>
    <w:rsid w:val="00A42263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0958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F96"/>
    <w:rsid w:val="00A9523B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BC4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7D2"/>
    <w:rsid w:val="00AE4D35"/>
    <w:rsid w:val="00AE5C44"/>
    <w:rsid w:val="00AE605D"/>
    <w:rsid w:val="00AE624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A0B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2A85"/>
    <w:rsid w:val="00B1305F"/>
    <w:rsid w:val="00B13252"/>
    <w:rsid w:val="00B13406"/>
    <w:rsid w:val="00B13BD7"/>
    <w:rsid w:val="00B149B7"/>
    <w:rsid w:val="00B15564"/>
    <w:rsid w:val="00B156BA"/>
    <w:rsid w:val="00B1608D"/>
    <w:rsid w:val="00B163C7"/>
    <w:rsid w:val="00B16466"/>
    <w:rsid w:val="00B16882"/>
    <w:rsid w:val="00B17367"/>
    <w:rsid w:val="00B17EE6"/>
    <w:rsid w:val="00B2103B"/>
    <w:rsid w:val="00B21205"/>
    <w:rsid w:val="00B21D61"/>
    <w:rsid w:val="00B221E3"/>
    <w:rsid w:val="00B22390"/>
    <w:rsid w:val="00B2318A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4B4F"/>
    <w:rsid w:val="00B450FC"/>
    <w:rsid w:val="00B452E7"/>
    <w:rsid w:val="00B4581E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1E8"/>
    <w:rsid w:val="00B727AC"/>
    <w:rsid w:val="00B7282C"/>
    <w:rsid w:val="00B72DBB"/>
    <w:rsid w:val="00B7412F"/>
    <w:rsid w:val="00B7418C"/>
    <w:rsid w:val="00B74B7D"/>
    <w:rsid w:val="00B761C1"/>
    <w:rsid w:val="00B77B42"/>
    <w:rsid w:val="00B80605"/>
    <w:rsid w:val="00B808ED"/>
    <w:rsid w:val="00B80FA6"/>
    <w:rsid w:val="00B81497"/>
    <w:rsid w:val="00B81B1C"/>
    <w:rsid w:val="00B81C18"/>
    <w:rsid w:val="00B8233A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57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C50"/>
    <w:rsid w:val="00B97359"/>
    <w:rsid w:val="00BA0175"/>
    <w:rsid w:val="00BA06A5"/>
    <w:rsid w:val="00BA1828"/>
    <w:rsid w:val="00BA187C"/>
    <w:rsid w:val="00BA2010"/>
    <w:rsid w:val="00BA2A93"/>
    <w:rsid w:val="00BA33D6"/>
    <w:rsid w:val="00BA5D55"/>
    <w:rsid w:val="00BA6A85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C11"/>
    <w:rsid w:val="00BC3E66"/>
    <w:rsid w:val="00BC57BF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D753F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2F5B"/>
    <w:rsid w:val="00BF30FE"/>
    <w:rsid w:val="00BF34B1"/>
    <w:rsid w:val="00BF40F4"/>
    <w:rsid w:val="00BF43BF"/>
    <w:rsid w:val="00BF55CD"/>
    <w:rsid w:val="00BF5C40"/>
    <w:rsid w:val="00BF67DD"/>
    <w:rsid w:val="00BF6871"/>
    <w:rsid w:val="00BF6DF5"/>
    <w:rsid w:val="00BF70F9"/>
    <w:rsid w:val="00BF7887"/>
    <w:rsid w:val="00BF7C08"/>
    <w:rsid w:val="00BF7CA3"/>
    <w:rsid w:val="00C00946"/>
    <w:rsid w:val="00C01360"/>
    <w:rsid w:val="00C0156C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2C7E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43CB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3DE"/>
    <w:rsid w:val="00C607A1"/>
    <w:rsid w:val="00C60934"/>
    <w:rsid w:val="00C61C60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7F2"/>
    <w:rsid w:val="00C73857"/>
    <w:rsid w:val="00C73A03"/>
    <w:rsid w:val="00C745A8"/>
    <w:rsid w:val="00C747DA"/>
    <w:rsid w:val="00C74B45"/>
    <w:rsid w:val="00C74F66"/>
    <w:rsid w:val="00C7787D"/>
    <w:rsid w:val="00C77AA4"/>
    <w:rsid w:val="00C77E0D"/>
    <w:rsid w:val="00C81D62"/>
    <w:rsid w:val="00C81E2B"/>
    <w:rsid w:val="00C81EE1"/>
    <w:rsid w:val="00C82A9D"/>
    <w:rsid w:val="00C83CA2"/>
    <w:rsid w:val="00C84680"/>
    <w:rsid w:val="00C84987"/>
    <w:rsid w:val="00C84BB8"/>
    <w:rsid w:val="00C84D2B"/>
    <w:rsid w:val="00C85309"/>
    <w:rsid w:val="00C870C2"/>
    <w:rsid w:val="00C87645"/>
    <w:rsid w:val="00C878BB"/>
    <w:rsid w:val="00C87D63"/>
    <w:rsid w:val="00C908B9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9E1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C7F18"/>
    <w:rsid w:val="00CD0511"/>
    <w:rsid w:val="00CD0675"/>
    <w:rsid w:val="00CD14C5"/>
    <w:rsid w:val="00CD1833"/>
    <w:rsid w:val="00CD280B"/>
    <w:rsid w:val="00CD2BE4"/>
    <w:rsid w:val="00CD556F"/>
    <w:rsid w:val="00CD56E2"/>
    <w:rsid w:val="00CD587B"/>
    <w:rsid w:val="00CD6202"/>
    <w:rsid w:val="00CD6451"/>
    <w:rsid w:val="00CD75BD"/>
    <w:rsid w:val="00CD7843"/>
    <w:rsid w:val="00CE086B"/>
    <w:rsid w:val="00CE09A6"/>
    <w:rsid w:val="00CE1392"/>
    <w:rsid w:val="00CE1B53"/>
    <w:rsid w:val="00CE1E03"/>
    <w:rsid w:val="00CE23C2"/>
    <w:rsid w:val="00CE2727"/>
    <w:rsid w:val="00CE3F61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6CF"/>
    <w:rsid w:val="00D0474E"/>
    <w:rsid w:val="00D04867"/>
    <w:rsid w:val="00D06FC0"/>
    <w:rsid w:val="00D07635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25E1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98F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106"/>
    <w:rsid w:val="00D43DA6"/>
    <w:rsid w:val="00D43FA3"/>
    <w:rsid w:val="00D442D2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5E01"/>
    <w:rsid w:val="00D577B1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CE3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704"/>
    <w:rsid w:val="00DA5572"/>
    <w:rsid w:val="00DA6061"/>
    <w:rsid w:val="00DA61A9"/>
    <w:rsid w:val="00DA6378"/>
    <w:rsid w:val="00DA7DF8"/>
    <w:rsid w:val="00DB0E01"/>
    <w:rsid w:val="00DB1878"/>
    <w:rsid w:val="00DB2747"/>
    <w:rsid w:val="00DB3300"/>
    <w:rsid w:val="00DB3590"/>
    <w:rsid w:val="00DB366F"/>
    <w:rsid w:val="00DB495C"/>
    <w:rsid w:val="00DB5318"/>
    <w:rsid w:val="00DB548A"/>
    <w:rsid w:val="00DB63AD"/>
    <w:rsid w:val="00DB674A"/>
    <w:rsid w:val="00DB6997"/>
    <w:rsid w:val="00DB7314"/>
    <w:rsid w:val="00DB7635"/>
    <w:rsid w:val="00DB77EB"/>
    <w:rsid w:val="00DB7F89"/>
    <w:rsid w:val="00DC01C6"/>
    <w:rsid w:val="00DC0210"/>
    <w:rsid w:val="00DC0280"/>
    <w:rsid w:val="00DC0E06"/>
    <w:rsid w:val="00DC115E"/>
    <w:rsid w:val="00DC11D0"/>
    <w:rsid w:val="00DC135F"/>
    <w:rsid w:val="00DC19AE"/>
    <w:rsid w:val="00DC1B5F"/>
    <w:rsid w:val="00DC2362"/>
    <w:rsid w:val="00DC2AEA"/>
    <w:rsid w:val="00DC350D"/>
    <w:rsid w:val="00DC3B24"/>
    <w:rsid w:val="00DC3D30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515"/>
    <w:rsid w:val="00DE0CF7"/>
    <w:rsid w:val="00DE21AA"/>
    <w:rsid w:val="00DE24FB"/>
    <w:rsid w:val="00DE2BDE"/>
    <w:rsid w:val="00DE34F1"/>
    <w:rsid w:val="00DE3923"/>
    <w:rsid w:val="00DE4002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3121"/>
    <w:rsid w:val="00DF4100"/>
    <w:rsid w:val="00DF44A3"/>
    <w:rsid w:val="00DF4CDB"/>
    <w:rsid w:val="00DF5B7B"/>
    <w:rsid w:val="00DF5E5D"/>
    <w:rsid w:val="00DF73E0"/>
    <w:rsid w:val="00DF78E4"/>
    <w:rsid w:val="00E00377"/>
    <w:rsid w:val="00E00508"/>
    <w:rsid w:val="00E006C8"/>
    <w:rsid w:val="00E012EE"/>
    <w:rsid w:val="00E016D9"/>
    <w:rsid w:val="00E01A27"/>
    <w:rsid w:val="00E02FE1"/>
    <w:rsid w:val="00E03029"/>
    <w:rsid w:val="00E0373A"/>
    <w:rsid w:val="00E04363"/>
    <w:rsid w:val="00E04B19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E8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3A5F"/>
    <w:rsid w:val="00E348C4"/>
    <w:rsid w:val="00E3529E"/>
    <w:rsid w:val="00E352C0"/>
    <w:rsid w:val="00E35D36"/>
    <w:rsid w:val="00E36638"/>
    <w:rsid w:val="00E36794"/>
    <w:rsid w:val="00E369B6"/>
    <w:rsid w:val="00E36D20"/>
    <w:rsid w:val="00E37CDD"/>
    <w:rsid w:val="00E37E06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05ED"/>
    <w:rsid w:val="00E5106D"/>
    <w:rsid w:val="00E5156D"/>
    <w:rsid w:val="00E521EE"/>
    <w:rsid w:val="00E53799"/>
    <w:rsid w:val="00E53C0C"/>
    <w:rsid w:val="00E53D86"/>
    <w:rsid w:val="00E53EFB"/>
    <w:rsid w:val="00E54130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1FC4"/>
    <w:rsid w:val="00E62306"/>
    <w:rsid w:val="00E62506"/>
    <w:rsid w:val="00E62C60"/>
    <w:rsid w:val="00E62EAB"/>
    <w:rsid w:val="00E63106"/>
    <w:rsid w:val="00E631C7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1FD2"/>
    <w:rsid w:val="00E724EC"/>
    <w:rsid w:val="00E72C83"/>
    <w:rsid w:val="00E72CF5"/>
    <w:rsid w:val="00E73073"/>
    <w:rsid w:val="00E7333F"/>
    <w:rsid w:val="00E7350F"/>
    <w:rsid w:val="00E743A2"/>
    <w:rsid w:val="00E74929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4E30"/>
    <w:rsid w:val="00E86DA6"/>
    <w:rsid w:val="00E870C5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9748C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240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3C41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BDE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A1F"/>
    <w:rsid w:val="00EF1B0E"/>
    <w:rsid w:val="00EF297F"/>
    <w:rsid w:val="00EF4083"/>
    <w:rsid w:val="00EF439A"/>
    <w:rsid w:val="00EF45E7"/>
    <w:rsid w:val="00EF5422"/>
    <w:rsid w:val="00EF6465"/>
    <w:rsid w:val="00EF7426"/>
    <w:rsid w:val="00F00EFC"/>
    <w:rsid w:val="00F01DF5"/>
    <w:rsid w:val="00F03B32"/>
    <w:rsid w:val="00F043B4"/>
    <w:rsid w:val="00F04468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6E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B3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3422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BCC"/>
    <w:rsid w:val="00F533ED"/>
    <w:rsid w:val="00F53F8C"/>
    <w:rsid w:val="00F55611"/>
    <w:rsid w:val="00F561C1"/>
    <w:rsid w:val="00F56275"/>
    <w:rsid w:val="00F56536"/>
    <w:rsid w:val="00F569BD"/>
    <w:rsid w:val="00F56F99"/>
    <w:rsid w:val="00F57DA7"/>
    <w:rsid w:val="00F6065B"/>
    <w:rsid w:val="00F6111F"/>
    <w:rsid w:val="00F61763"/>
    <w:rsid w:val="00F64AA2"/>
    <w:rsid w:val="00F64AB0"/>
    <w:rsid w:val="00F64C06"/>
    <w:rsid w:val="00F64DE5"/>
    <w:rsid w:val="00F65966"/>
    <w:rsid w:val="00F66920"/>
    <w:rsid w:val="00F66ED1"/>
    <w:rsid w:val="00F671C0"/>
    <w:rsid w:val="00F679A1"/>
    <w:rsid w:val="00F67B26"/>
    <w:rsid w:val="00F700F9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2C14"/>
    <w:rsid w:val="00F7390F"/>
    <w:rsid w:val="00F73F10"/>
    <w:rsid w:val="00F74454"/>
    <w:rsid w:val="00F74A33"/>
    <w:rsid w:val="00F75F2D"/>
    <w:rsid w:val="00F75F9D"/>
    <w:rsid w:val="00F76372"/>
    <w:rsid w:val="00F763D4"/>
    <w:rsid w:val="00F76681"/>
    <w:rsid w:val="00F77948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3D2B"/>
    <w:rsid w:val="00FA4316"/>
    <w:rsid w:val="00FA491B"/>
    <w:rsid w:val="00FA528F"/>
    <w:rsid w:val="00FA545D"/>
    <w:rsid w:val="00FA584B"/>
    <w:rsid w:val="00FA63C7"/>
    <w:rsid w:val="00FA7CF7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1D92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D7A8E"/>
    <w:rsid w:val="00FE0D9A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1E9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2D1D6791"/>
  <w15:docId w15:val="{3FB5A11B-C14F-494F-8EA7-12399D05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0148DA"/>
  </w:style>
  <w:style w:type="character" w:customStyle="1" w:styleId="pun">
    <w:name w:val="pun"/>
    <w:basedOn w:val="DefaultParagraphFont"/>
    <w:rsid w:val="000148DA"/>
  </w:style>
  <w:style w:type="paragraph" w:styleId="HTMLPreformatted">
    <w:name w:val="HTML Preformatted"/>
    <w:basedOn w:val="Normal"/>
    <w:link w:val="HTMLPreformattedChar"/>
    <w:uiPriority w:val="99"/>
    <w:unhideWhenUsed/>
    <w:rsid w:val="00A95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23B"/>
    <w:rPr>
      <w:rFonts w:ascii="Courier New" w:hAnsi="Courier New" w:cs="Courier New"/>
      <w:lang w:val="nl-NL" w:eastAsia="nl-NL"/>
    </w:rPr>
  </w:style>
  <w:style w:type="character" w:customStyle="1" w:styleId="kwd">
    <w:name w:val="kwd"/>
    <w:basedOn w:val="DefaultParagraphFont"/>
    <w:rsid w:val="00A9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9" Type="http://schemas.openxmlformats.org/officeDocument/2006/relationships/hyperlink" Target="https://www.mathsisfun.com/geometry/vertices-faces-edges.html" TargetMode="External"/><Relationship Id="rId21" Type="http://schemas.openxmlformats.org/officeDocument/2006/relationships/oleObject" Target="embeddings/oleObject2.bin"/><Relationship Id="rId34" Type="http://schemas.openxmlformats.org/officeDocument/2006/relationships/image" Target="media/image17.png"/><Relationship Id="rId42" Type="http://schemas.openxmlformats.org/officeDocument/2006/relationships/hyperlink" Target="https://docs.unity3d.com/ScriptReference/Vector3.html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ogebra.org/classic" TargetMode="External"/><Relationship Id="rId24" Type="http://schemas.openxmlformats.org/officeDocument/2006/relationships/image" Target="media/image10.png"/><Relationship Id="rId32" Type="http://schemas.openxmlformats.org/officeDocument/2006/relationships/oleObject" Target="embeddings/oleObject6.bin"/><Relationship Id="rId37" Type="http://schemas.openxmlformats.org/officeDocument/2006/relationships/image" Target="media/image20.png"/><Relationship Id="rId40" Type="http://schemas.openxmlformats.org/officeDocument/2006/relationships/hyperlink" Target="https://revisionmaths.com/gcse-maths/geometry-and-measures/3d-shapes" TargetMode="External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31" Type="http://schemas.openxmlformats.org/officeDocument/2006/relationships/image" Target="media/image15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hyperlink" Target="https://www.youtube.com/watch?v=HYAgJN3x4GA" TargetMode="External"/><Relationship Id="rId4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hyperlink" Target="https://www.youtube.com/watch?v=PMgjVJogIb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61C71D62-46B8-4DFD-8646-11502BEAC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8D07A-FC9D-A441-9AFC-B825FBAE24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B8989B-7D65-4C84-9206-FAE176E62E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7D65F9-B37B-48C6-B292-46793499E9E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145</TotalTime>
  <Pages>14</Pages>
  <Words>1950</Words>
  <Characters>11120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subject/>
  <dc:creator>Marleen.De.Wandel</dc:creator>
  <cp:keywords/>
  <dc:description/>
  <cp:lastModifiedBy>Wieme Jarne</cp:lastModifiedBy>
  <cp:revision>19</cp:revision>
  <cp:lastPrinted>2017-02-21T12:48:00Z</cp:lastPrinted>
  <dcterms:created xsi:type="dcterms:W3CDTF">2018-11-08T08:19:00Z</dcterms:created>
  <dcterms:modified xsi:type="dcterms:W3CDTF">2021-10-27T13:37:00Z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