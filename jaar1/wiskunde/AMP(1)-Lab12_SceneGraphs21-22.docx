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5869" w14:textId="2D5E3C63" w:rsidR="00332E14" w:rsidRPr="00AB5B5D" w:rsidRDefault="000E6302" w:rsidP="0089247F">
      <w:pPr>
        <w:pStyle w:val="Heading3"/>
        <w:numPr>
          <w:ilvl w:val="0"/>
          <w:numId w:val="0"/>
        </w:numPr>
        <w:ind w:left="936"/>
        <w:rPr>
          <w:sz w:val="32"/>
          <w:szCs w:val="32"/>
        </w:rPr>
      </w:pPr>
      <w:bookmarkStart w:id="0" w:name="_Toc25235312"/>
      <w:proofErr w:type="gramStart"/>
      <w:r>
        <w:rPr>
          <w:sz w:val="32"/>
          <w:szCs w:val="32"/>
        </w:rPr>
        <w:t>AMP(</w:t>
      </w:r>
      <w:proofErr w:type="gramEnd"/>
      <w:r>
        <w:rPr>
          <w:sz w:val="32"/>
          <w:szCs w:val="32"/>
        </w:rPr>
        <w:t xml:space="preserve">1) </w:t>
      </w:r>
      <w:r w:rsidR="00F8394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="00F83941">
        <w:rPr>
          <w:sz w:val="32"/>
          <w:szCs w:val="32"/>
        </w:rPr>
        <w:t xml:space="preserve"> </w:t>
      </w:r>
      <w:r w:rsidR="00294BD5" w:rsidRPr="00AB5B5D">
        <w:rPr>
          <w:sz w:val="32"/>
          <w:szCs w:val="32"/>
        </w:rPr>
        <w:t>Lab</w:t>
      </w:r>
      <w:r w:rsidR="00AB5B5D" w:rsidRPr="00AB5B5D">
        <w:rPr>
          <w:sz w:val="32"/>
          <w:szCs w:val="32"/>
        </w:rPr>
        <w:t>1</w:t>
      </w:r>
      <w:r w:rsidR="00F83941">
        <w:rPr>
          <w:sz w:val="32"/>
          <w:szCs w:val="32"/>
        </w:rPr>
        <w:t>2</w:t>
      </w:r>
      <w:r w:rsidR="00294BD5" w:rsidRPr="00AB5B5D">
        <w:rPr>
          <w:sz w:val="32"/>
          <w:szCs w:val="32"/>
        </w:rPr>
        <w:t xml:space="preserve"> </w:t>
      </w:r>
      <w:r w:rsidR="00E5106D" w:rsidRPr="00AB5B5D">
        <w:rPr>
          <w:sz w:val="32"/>
          <w:szCs w:val="32"/>
        </w:rPr>
        <w:t>–</w:t>
      </w:r>
      <w:r w:rsidR="00294BD5" w:rsidRPr="00AB5B5D">
        <w:rPr>
          <w:sz w:val="32"/>
          <w:szCs w:val="32"/>
        </w:rPr>
        <w:t xml:space="preserve"> </w:t>
      </w:r>
      <w:r w:rsidR="00887451" w:rsidRPr="00AB5B5D">
        <w:rPr>
          <w:sz w:val="32"/>
          <w:szCs w:val="32"/>
        </w:rPr>
        <w:t>Scene</w:t>
      </w:r>
      <w:r w:rsidR="00147E26">
        <w:rPr>
          <w:sz w:val="32"/>
          <w:szCs w:val="32"/>
        </w:rPr>
        <w:t xml:space="preserve"> G</w:t>
      </w:r>
      <w:r w:rsidR="00887451" w:rsidRPr="00AB5B5D">
        <w:rPr>
          <w:sz w:val="32"/>
          <w:szCs w:val="32"/>
        </w:rPr>
        <w:t>raphs</w:t>
      </w:r>
      <w:bookmarkEnd w:id="0"/>
    </w:p>
    <w:p w14:paraId="12F2B027" w14:textId="77777777" w:rsidR="00A640EA" w:rsidRDefault="00A640EA" w:rsidP="00700A51">
      <w:pPr>
        <w:pStyle w:val="Heading1"/>
      </w:pPr>
      <w:bookmarkStart w:id="1" w:name="_Toc25235313"/>
      <w:r w:rsidRPr="00D2440B">
        <w:t>Content</w:t>
      </w:r>
      <w:bookmarkEnd w:id="1"/>
    </w:p>
    <w:p w14:paraId="035C9340" w14:textId="548EC3C8" w:rsidR="00B81DB8" w:rsidRDefault="00B81DB8" w:rsidP="00B81DB8"/>
    <w:p w14:paraId="040014C6" w14:textId="1D74AAD8" w:rsidR="00BD63B7" w:rsidRDefault="00BD63B7" w:rsidP="00B81DB8"/>
    <w:p w14:paraId="1FCAEA33" w14:textId="46B77B8C" w:rsidR="00BD63B7" w:rsidRDefault="00BD63B7" w:rsidP="00B81DB8"/>
    <w:p w14:paraId="080B91DD" w14:textId="5D2ADC6B" w:rsidR="00BD63B7" w:rsidRDefault="00BD63B7" w:rsidP="00B81DB8"/>
    <w:p w14:paraId="5056D993" w14:textId="7F98E28D" w:rsidR="00BD63B7" w:rsidRDefault="00BD63B7" w:rsidP="00B81DB8"/>
    <w:p w14:paraId="56D6CF7B" w14:textId="77777777" w:rsidR="00BD63B7" w:rsidRPr="00B74014" w:rsidRDefault="00BD63B7" w:rsidP="00B81DB8"/>
    <w:p w14:paraId="7B9DA4A3" w14:textId="77777777" w:rsidR="00B672E8" w:rsidRPr="00D2440B" w:rsidRDefault="00911BB4" w:rsidP="00700A51">
      <w:pPr>
        <w:pStyle w:val="Heading1"/>
      </w:pPr>
      <w:bookmarkStart w:id="2" w:name="_Toc25235314"/>
      <w:r>
        <w:t>Learning o</w:t>
      </w:r>
      <w:r w:rsidR="00B519E4">
        <w:t>bjective</w:t>
      </w:r>
      <w:r w:rsidR="00294BD5">
        <w:t>s</w:t>
      </w:r>
      <w:bookmarkEnd w:id="2"/>
    </w:p>
    <w:p w14:paraId="69C1EC49" w14:textId="77777777" w:rsidR="004017FF" w:rsidRDefault="004017FF" w:rsidP="004017FF">
      <w:pPr>
        <w:pStyle w:val="Heading2"/>
      </w:pPr>
      <w:bookmarkStart w:id="3" w:name="_Toc25235315"/>
      <w:bookmarkStart w:id="4" w:name="_Toc403840145"/>
      <w:bookmarkStart w:id="5" w:name="_Toc403895781"/>
      <w:r>
        <w:t>Exam objectives</w:t>
      </w:r>
      <w:bookmarkEnd w:id="3"/>
    </w:p>
    <w:p w14:paraId="4F929C16" w14:textId="77777777" w:rsidR="002F3EC0" w:rsidRPr="002F3EC0" w:rsidRDefault="00262A25" w:rsidP="002F3EC0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 xml:space="preserve">this </w:t>
      </w:r>
      <w:proofErr w:type="gramStart"/>
      <w:r w:rsidR="00911BB4">
        <w:rPr>
          <w:lang w:val="en-US"/>
        </w:rPr>
        <w:t>lab</w:t>
      </w:r>
      <w:proofErr w:type="gramEnd"/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375FBB96" w14:textId="77777777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Design the object tree of a scene graph rooted in 2D World Space, with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subsequent (parent-child) local space nodes</w:t>
      </w:r>
    </w:p>
    <w:p w14:paraId="6EAC4B6C" w14:textId="1ADAC26E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Construct the embeddings which tie up the total scene graph</w:t>
      </w:r>
    </w:p>
    <w:p w14:paraId="736B89E6" w14:textId="77777777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Design the object tree of a bone structure rooted in 2D World Space, with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subsequent (parent-child) bone space nodes</w:t>
      </w:r>
    </w:p>
    <w:p w14:paraId="7F9629B9" w14:textId="4F21F271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Construct the embedding matrices between bones which tie up the structure</w:t>
      </w:r>
    </w:p>
    <w:p w14:paraId="080BB1A7" w14:textId="77777777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Design the object tree of a solar system rooted a central star, with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its subsequent (parent-child) planet space nodes</w:t>
      </w:r>
    </w:p>
    <w:p w14:paraId="43AB0173" w14:textId="342C2DBD" w:rsidR="0005613C" w:rsidRDefault="0005613C" w:rsidP="0005613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Construct the embedding transformation matrices between planets</w:t>
      </w:r>
    </w:p>
    <w:p w14:paraId="1B08E465" w14:textId="4195C82E" w:rsidR="00262A25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3F2EB748" w14:textId="77777777" w:rsidR="004017FF" w:rsidRDefault="004017FF" w:rsidP="004017FF">
      <w:pPr>
        <w:pStyle w:val="Heading2"/>
      </w:pPr>
      <w:bookmarkStart w:id="6" w:name="_Toc25235316"/>
      <w:r>
        <w:t>Supportive objectives</w:t>
      </w:r>
      <w:bookmarkEnd w:id="6"/>
    </w:p>
    <w:p w14:paraId="7E3A0EA8" w14:textId="77777777" w:rsidR="004017FF" w:rsidRPr="00A94E56" w:rsidRDefault="004017FF" w:rsidP="004017FF">
      <w:pPr>
        <w:pStyle w:val="Heading3"/>
        <w:rPr>
          <w:color w:val="595959" w:themeColor="text1" w:themeTint="A6"/>
        </w:rPr>
      </w:pPr>
      <w:bookmarkStart w:id="7" w:name="_Toc25235317"/>
      <w:r w:rsidRPr="00A94E56">
        <w:rPr>
          <w:color w:val="595959" w:themeColor="text1" w:themeTint="A6"/>
        </w:rPr>
        <w:t>Self-support by GeoGebra</w:t>
      </w:r>
      <w:bookmarkEnd w:id="7"/>
    </w:p>
    <w:p w14:paraId="14514A81" w14:textId="77777777" w:rsidR="0046380B" w:rsidRDefault="00946F27" w:rsidP="0046380B">
      <w:pPr>
        <w:rPr>
          <w:lang w:val="en-US"/>
        </w:rPr>
      </w:pPr>
      <w:r>
        <w:rPr>
          <w:lang w:val="en-US"/>
        </w:rPr>
        <w:t>More specifically related to the above</w:t>
      </w:r>
      <w:r w:rsidR="0046380B" w:rsidRPr="00D2440B">
        <w:rPr>
          <w:lang w:val="en-US"/>
        </w:rPr>
        <w:t xml:space="preserve"> you should</w:t>
      </w:r>
      <w:r w:rsidR="0046380B">
        <w:rPr>
          <w:lang w:val="en-US"/>
        </w:rPr>
        <w:t xml:space="preserve"> </w:t>
      </w:r>
      <w:r w:rsidR="004017FF">
        <w:rPr>
          <w:lang w:val="en-US"/>
        </w:rPr>
        <w:t>in GeoGebra</w:t>
      </w:r>
      <w:r w:rsidR="0046380B" w:rsidRPr="00D2440B">
        <w:rPr>
          <w:lang w:val="en-US"/>
        </w:rPr>
        <w:t>:</w:t>
      </w:r>
    </w:p>
    <w:p w14:paraId="13584DBE" w14:textId="4DCA2717" w:rsidR="00F31A3D" w:rsidRDefault="00F31A3D" w:rsidP="000D5F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Construct the scene graph in GeoGebra</w:t>
      </w:r>
    </w:p>
    <w:p w14:paraId="0DA3F9ED" w14:textId="14942B92" w:rsidR="000D5FB7" w:rsidRDefault="00B84598" w:rsidP="000D5F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Visualize </w:t>
      </w:r>
      <w:r w:rsidR="004D79C3">
        <w:rPr>
          <w:lang w:val="en-US"/>
        </w:rPr>
        <w:t xml:space="preserve">the </w:t>
      </w:r>
      <w:r w:rsidR="005E00D5">
        <w:rPr>
          <w:lang w:val="en-US"/>
        </w:rPr>
        <w:t>scene</w:t>
      </w:r>
      <w:r w:rsidR="000A10A4">
        <w:rPr>
          <w:lang w:val="en-US"/>
        </w:rPr>
        <w:t xml:space="preserve"> </w:t>
      </w:r>
      <w:r w:rsidR="005E00D5">
        <w:rPr>
          <w:lang w:val="en-US"/>
        </w:rPr>
        <w:t xml:space="preserve">graph </w:t>
      </w:r>
      <w:r w:rsidR="00F31A3D">
        <w:rPr>
          <w:lang w:val="en-US"/>
        </w:rPr>
        <w:t>in GeoGebra</w:t>
      </w:r>
    </w:p>
    <w:p w14:paraId="32A8CF71" w14:textId="43B0C325" w:rsidR="005E00D5" w:rsidRPr="00B84598" w:rsidRDefault="005A45AF" w:rsidP="000D5F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O</w:t>
      </w:r>
      <w:r w:rsidR="00954DB7">
        <w:rPr>
          <w:lang w:val="en-US"/>
        </w:rPr>
        <w:t xml:space="preserve">rganize angular sliders in GeoGebra to demonstrate the </w:t>
      </w:r>
      <w:r w:rsidR="000A10A4">
        <w:rPr>
          <w:lang w:val="en-US"/>
        </w:rPr>
        <w:t>scene graph</w:t>
      </w:r>
    </w:p>
    <w:p w14:paraId="112AF17A" w14:textId="77777777" w:rsidR="005A2094" w:rsidRPr="00D2440B" w:rsidRDefault="00DA31E1" w:rsidP="00700A51">
      <w:pPr>
        <w:pStyle w:val="Heading1"/>
      </w:pPr>
      <w:bookmarkStart w:id="8" w:name="_Toc25235318"/>
      <w:bookmarkEnd w:id="4"/>
      <w:bookmarkEnd w:id="5"/>
      <w:r w:rsidRPr="00D2440B">
        <w:t>Exercises</w:t>
      </w:r>
      <w:bookmarkEnd w:id="8"/>
    </w:p>
    <w:p w14:paraId="377E9D7A" w14:textId="77777777" w:rsidR="00641A69" w:rsidRDefault="00641A69" w:rsidP="00E6751B">
      <w:pPr>
        <w:rPr>
          <w:rStyle w:val="Emphasis"/>
          <w:b w:val="0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>
        <w:rPr>
          <w:lang w:val="en-US"/>
        </w:rPr>
        <w:t>throughout the course of this</w:t>
      </w:r>
      <w:r>
        <w:rPr>
          <w:lang w:val="en-US"/>
        </w:rPr>
        <w:t xml:space="preserve"> lab, you </w:t>
      </w:r>
      <w:r w:rsidR="00635280">
        <w:rPr>
          <w:lang w:val="en-US"/>
        </w:rPr>
        <w:t>backup</w:t>
      </w:r>
      <w:r w:rsidR="00297120">
        <w:rPr>
          <w:lang w:val="en-US"/>
        </w:rPr>
        <w:t xml:space="preserve"> sufficiently</w:t>
      </w:r>
      <w:r>
        <w:rPr>
          <w:lang w:val="en-US"/>
        </w:rPr>
        <w:t xml:space="preserve"> your</w:t>
      </w:r>
      <w:r w:rsidR="00E6751B">
        <w:rPr>
          <w:lang w:val="en-US"/>
        </w:rPr>
        <w:t xml:space="preserve"> solution</w:t>
      </w:r>
      <w:r>
        <w:rPr>
          <w:lang w:val="en-US"/>
        </w:rPr>
        <w:t xml:space="preserve"> file</w:t>
      </w:r>
      <w:r w:rsidR="00E6751B">
        <w:rPr>
          <w:lang w:val="en-US"/>
        </w:rPr>
        <w:t xml:space="preserve"> </w:t>
      </w:r>
      <w:r w:rsidRPr="00635280">
        <w:rPr>
          <w:rStyle w:val="Emphasis"/>
          <w:lang w:val="en-US"/>
        </w:rPr>
        <w:t xml:space="preserve">on </w:t>
      </w:r>
      <w:r w:rsidR="00297120" w:rsidRPr="00635280">
        <w:rPr>
          <w:rStyle w:val="Emphasis"/>
          <w:lang w:val="en-US"/>
        </w:rPr>
        <w:t>your local machine</w:t>
      </w:r>
      <w:r w:rsidR="00E6751B" w:rsidRPr="00641A69">
        <w:rPr>
          <w:rStyle w:val="Emphasis"/>
          <w:b w:val="0"/>
          <w:lang w:val="en-US"/>
        </w:rPr>
        <w:t xml:space="preserve"> </w:t>
      </w:r>
      <w:r w:rsidRPr="00641A69">
        <w:rPr>
          <w:rStyle w:val="Emphasis"/>
          <w:b w:val="0"/>
          <w:lang w:val="en-US"/>
        </w:rPr>
        <w:t xml:space="preserve">as </w:t>
      </w:r>
    </w:p>
    <w:p w14:paraId="0F6C2817" w14:textId="77777777" w:rsidR="00E6751B" w:rsidRDefault="00641A69" w:rsidP="00E6751B">
      <w:pPr>
        <w:rPr>
          <w:lang w:val="en-US"/>
        </w:rPr>
      </w:pPr>
      <w:r w:rsidRPr="00641A69">
        <w:rPr>
          <w:b/>
          <w:lang w:val="en-US"/>
        </w:rPr>
        <w:t>1DAExx-</w:t>
      </w:r>
      <w:r w:rsidR="00E6751B" w:rsidRPr="00641A69">
        <w:rPr>
          <w:b/>
          <w:lang w:val="en-US"/>
        </w:rPr>
        <w:t>0</w:t>
      </w:r>
      <w:r w:rsidRPr="00641A69">
        <w:rPr>
          <w:b/>
          <w:lang w:val="en-US"/>
        </w:rPr>
        <w:t>y-</w:t>
      </w:r>
      <w:r w:rsidR="00E6751B" w:rsidRPr="00641A69">
        <w:rPr>
          <w:b/>
          <w:lang w:val="en-US"/>
        </w:rPr>
        <w:t>name</w:t>
      </w:r>
      <w:r w:rsidRPr="00641A69">
        <w:rPr>
          <w:b/>
          <w:lang w:val="en-US"/>
        </w:rPr>
        <w:t>1</w:t>
      </w:r>
      <w:r>
        <w:rPr>
          <w:lang w:val="en-US"/>
        </w:rPr>
        <w:t>(+name2+name3</w:t>
      </w:r>
      <w:proofErr w:type="gramStart"/>
      <w:r>
        <w:rPr>
          <w:lang w:val="en-US"/>
        </w:rPr>
        <w:t>).GGB</w:t>
      </w:r>
      <w:proofErr w:type="gramEnd"/>
      <w:r w:rsidR="001040FF">
        <w:rPr>
          <w:lang w:val="en-US"/>
        </w:rPr>
        <w:t xml:space="preserve"> given </w:t>
      </w:r>
      <w:r w:rsidR="001040FF" w:rsidRPr="001040FF">
        <w:rPr>
          <w:b/>
          <w:lang w:val="en-US"/>
        </w:rPr>
        <w:t>xx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groupcode</w:t>
      </w:r>
      <w:proofErr w:type="spellEnd"/>
      <w:r w:rsidR="001040FF">
        <w:rPr>
          <w:lang w:val="en-US"/>
        </w:rPr>
        <w:t xml:space="preserve">, </w:t>
      </w:r>
      <w:r w:rsidR="001040FF" w:rsidRPr="001040FF">
        <w:rPr>
          <w:b/>
          <w:lang w:val="en-US"/>
        </w:rPr>
        <w:t>0y</w:t>
      </w:r>
      <w:r w:rsidR="001040FF">
        <w:rPr>
          <w:lang w:val="en-US"/>
        </w:rPr>
        <w:t>=</w:t>
      </w:r>
      <w:proofErr w:type="spellStart"/>
      <w:r w:rsidR="001040FF">
        <w:rPr>
          <w:lang w:val="en-US"/>
        </w:rPr>
        <w:t>labindex</w:t>
      </w:r>
      <w:proofErr w:type="spellEnd"/>
    </w:p>
    <w:p w14:paraId="410C9ED0" w14:textId="2A2D638E" w:rsidR="009C00F8" w:rsidRPr="004D3E0E" w:rsidRDefault="008B49FE" w:rsidP="004D3E0E">
      <w:pPr>
        <w:rPr>
          <w:lang w:val="en-US"/>
        </w:rPr>
      </w:pPr>
      <w:r>
        <w:rPr>
          <w:lang w:val="en-US"/>
        </w:rPr>
        <w:t>If not already on your machine,</w:t>
      </w:r>
      <w:r w:rsidRPr="008B49FE">
        <w:rPr>
          <w:lang w:val="en-US"/>
        </w:rPr>
        <w:t xml:space="preserve"> get </w:t>
      </w:r>
      <w:r w:rsidRPr="008B49FE">
        <w:rPr>
          <w:b/>
          <w:lang w:val="en-US"/>
        </w:rPr>
        <w:t>GeoGebra</w:t>
      </w:r>
      <w:r>
        <w:rPr>
          <w:b/>
          <w:lang w:val="en-US"/>
        </w:rPr>
        <w:t xml:space="preserve"> Classic </w:t>
      </w:r>
      <w:r w:rsidRPr="008B49FE">
        <w:rPr>
          <w:b/>
          <w:lang w:val="en-US"/>
        </w:rPr>
        <w:t>5.0 or 6.0</w:t>
      </w:r>
      <w:r>
        <w:rPr>
          <w:lang w:val="en-US"/>
        </w:rPr>
        <w:t xml:space="preserve"> via </w:t>
      </w:r>
      <w:r w:rsidR="00D36585">
        <w:fldChar w:fldCharType="begin"/>
      </w:r>
      <w:r w:rsidR="00D36585" w:rsidRPr="00F83941">
        <w:rPr>
          <w:lang w:val="en-US"/>
        </w:rPr>
        <w:instrText xml:space="preserve"> HYPERLINK "https://www.geogebra.org/download" </w:instrText>
      </w:r>
      <w:r w:rsidR="00D36585">
        <w:fldChar w:fldCharType="separate"/>
      </w:r>
      <w:r w:rsidRPr="008576E1">
        <w:rPr>
          <w:rStyle w:val="Hyperlink"/>
          <w:lang w:val="en-US"/>
        </w:rPr>
        <w:t>https://www.geogebra.org/download</w:t>
      </w:r>
      <w:r w:rsidR="00D36585">
        <w:rPr>
          <w:rStyle w:val="Hyperlink"/>
          <w:lang w:val="en-US"/>
        </w:rPr>
        <w:fldChar w:fldCharType="end"/>
      </w:r>
      <w:r>
        <w:rPr>
          <w:lang w:val="en-US"/>
        </w:rPr>
        <w:t xml:space="preserve"> </w:t>
      </w:r>
    </w:p>
    <w:p w14:paraId="1C356569" w14:textId="44CEED99" w:rsidR="00A339A4" w:rsidRDefault="001F0A1A" w:rsidP="00926642">
      <w:pPr>
        <w:pStyle w:val="Heading2"/>
      </w:pPr>
      <w:bookmarkStart w:id="9" w:name="_Toc25235319"/>
      <w:r>
        <w:lastRenderedPageBreak/>
        <w:t>Contextual practice</w:t>
      </w:r>
      <w:bookmarkEnd w:id="9"/>
    </w:p>
    <w:p w14:paraId="478035E6" w14:textId="2B9F9A2B" w:rsidR="0092719A" w:rsidRDefault="003139F5" w:rsidP="0092719A">
      <w:pPr>
        <w:pStyle w:val="Heading3"/>
      </w:pPr>
      <w:bookmarkStart w:id="10" w:name="_Toc25235320"/>
      <w:r>
        <w:t>Bone</w:t>
      </w:r>
      <w:r w:rsidR="00B02FA8">
        <w:t xml:space="preserve"> structure</w:t>
      </w:r>
      <w:bookmarkEnd w:id="10"/>
    </w:p>
    <w:p w14:paraId="1CA0A0B5" w14:textId="45C749ED" w:rsidR="00544A7D" w:rsidRDefault="003139F5" w:rsidP="003139F5">
      <w:pPr>
        <w:tabs>
          <w:tab w:val="left" w:pos="2956"/>
        </w:tabs>
        <w:rPr>
          <w:lang w:val="en-US"/>
        </w:rPr>
      </w:pPr>
      <w:r>
        <w:rPr>
          <w:lang w:val="en-US"/>
        </w:rPr>
        <w:tab/>
      </w:r>
    </w:p>
    <w:p w14:paraId="096BEC9B" w14:textId="6435E90D" w:rsidR="003139F5" w:rsidRDefault="003139F5" w:rsidP="003139F5">
      <w:pPr>
        <w:tabs>
          <w:tab w:val="left" w:pos="2956"/>
        </w:tabs>
        <w:rPr>
          <w:lang w:val="en-US"/>
        </w:rPr>
      </w:pPr>
      <w:r>
        <w:rPr>
          <w:lang w:val="en-US"/>
        </w:rPr>
        <w:t xml:space="preserve">Below you see a representation of </w:t>
      </w:r>
      <w:r w:rsidR="005B7BA8">
        <w:rPr>
          <w:lang w:val="en-US"/>
        </w:rPr>
        <w:t>three</w:t>
      </w:r>
      <w:r>
        <w:rPr>
          <w:lang w:val="en-US"/>
        </w:rPr>
        <w:t xml:space="preserve"> bones</w:t>
      </w:r>
      <w:r w:rsidR="005B7BA8">
        <w:rPr>
          <w:lang w:val="en-US"/>
        </w:rPr>
        <w:t xml:space="preserve"> B</w:t>
      </w:r>
      <w:r w:rsidR="005B7BA8">
        <w:rPr>
          <w:vertAlign w:val="subscript"/>
          <w:lang w:val="en-US"/>
        </w:rPr>
        <w:t>1</w:t>
      </w:r>
      <w:r w:rsidR="005B7BA8">
        <w:rPr>
          <w:lang w:val="en-US"/>
        </w:rPr>
        <w:t>, B</w:t>
      </w:r>
      <w:r w:rsidR="005B7BA8">
        <w:rPr>
          <w:vertAlign w:val="subscript"/>
          <w:lang w:val="en-US"/>
        </w:rPr>
        <w:t>2</w:t>
      </w:r>
      <w:r w:rsidR="005B7BA8">
        <w:rPr>
          <w:lang w:val="en-US"/>
        </w:rPr>
        <w:t>, B</w:t>
      </w:r>
      <w:r w:rsidR="005B7BA8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="005B7BA8">
        <w:rPr>
          <w:lang w:val="en-US"/>
        </w:rPr>
        <w:t>that</w:t>
      </w:r>
      <w:r>
        <w:rPr>
          <w:lang w:val="en-US"/>
        </w:rPr>
        <w:t xml:space="preserve"> model a robot arm.  The</w:t>
      </w:r>
      <w:r w:rsidR="00B338B4">
        <w:rPr>
          <w:lang w:val="en-US"/>
        </w:rPr>
        <w:t>se</w:t>
      </w:r>
      <w:r>
        <w:rPr>
          <w:lang w:val="en-US"/>
        </w:rPr>
        <w:t xml:space="preserve"> bones</w:t>
      </w:r>
      <w:r w:rsidR="00B338B4">
        <w:rPr>
          <w:lang w:val="en-US"/>
        </w:rPr>
        <w:t xml:space="preserve"> B</w:t>
      </w:r>
      <w:r w:rsidR="00B338B4">
        <w:rPr>
          <w:vertAlign w:val="subscript"/>
          <w:lang w:val="en-US"/>
        </w:rPr>
        <w:t>1</w:t>
      </w:r>
      <w:r w:rsidR="00B338B4">
        <w:rPr>
          <w:lang w:val="en-US"/>
        </w:rPr>
        <w:t>, B</w:t>
      </w:r>
      <w:r w:rsidR="00B338B4">
        <w:rPr>
          <w:vertAlign w:val="subscript"/>
          <w:lang w:val="en-US"/>
        </w:rPr>
        <w:t>2</w:t>
      </w:r>
      <w:r w:rsidR="00B338B4">
        <w:rPr>
          <w:lang w:val="en-US"/>
        </w:rPr>
        <w:t>, B</w:t>
      </w:r>
      <w:r w:rsidR="00B338B4">
        <w:rPr>
          <w:vertAlign w:val="subscript"/>
          <w:lang w:val="en-US"/>
        </w:rPr>
        <w:t>3</w:t>
      </w:r>
      <w:r>
        <w:rPr>
          <w:lang w:val="en-US"/>
        </w:rPr>
        <w:t xml:space="preserve"> are respectively 4, 3 and 5 </w:t>
      </w: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.  The first bone’s position is </w:t>
      </w:r>
      <w:r w:rsidR="005B7BA8">
        <w:rPr>
          <w:lang w:val="en-US"/>
        </w:rPr>
        <w:t>in</w:t>
      </w:r>
      <w:r>
        <w:rPr>
          <w:lang w:val="en-US"/>
        </w:rPr>
        <w:t xml:space="preserve"> </w:t>
      </w:r>
      <w:r w:rsidR="00B338B4">
        <w:rPr>
          <w:lang w:val="en-US"/>
        </w:rPr>
        <w:t xml:space="preserve">point </w:t>
      </w:r>
      <w:r>
        <w:rPr>
          <w:lang w:val="en-US"/>
        </w:rPr>
        <w:t>(1,0).</w:t>
      </w:r>
      <w:r w:rsidR="0023274D">
        <w:rPr>
          <w:lang w:val="en-US"/>
        </w:rPr>
        <w:t xml:space="preserve">  In this way the (</w:t>
      </w:r>
      <w:proofErr w:type="spellStart"/>
      <w:proofErr w:type="gramStart"/>
      <w:r w:rsidR="0023274D">
        <w:rPr>
          <w:lang w:val="en-US"/>
        </w:rPr>
        <w:t>x,y</w:t>
      </w:r>
      <w:proofErr w:type="spellEnd"/>
      <w:proofErr w:type="gramEnd"/>
      <w:r w:rsidR="0023274D">
        <w:rPr>
          <w:lang w:val="en-US"/>
        </w:rPr>
        <w:t xml:space="preserve">)-World Space contains three </w:t>
      </w:r>
      <w:r w:rsidR="00C36CD7">
        <w:rPr>
          <w:lang w:val="en-US"/>
        </w:rPr>
        <w:t>embedded</w:t>
      </w:r>
      <w:r w:rsidR="0023274D">
        <w:rPr>
          <w:lang w:val="en-US"/>
        </w:rPr>
        <w:t xml:space="preserve"> Local Spaces:</w:t>
      </w:r>
    </w:p>
    <w:p w14:paraId="24631080" w14:textId="4DD7F6B6" w:rsidR="00994073" w:rsidRDefault="00994073" w:rsidP="003139F5">
      <w:pPr>
        <w:tabs>
          <w:tab w:val="left" w:pos="295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09542" wp14:editId="0CDC15A0">
            <wp:extent cx="5716678" cy="150511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8 at 19.33.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26" cy="15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26C4" w14:textId="77777777" w:rsidR="00C13E4A" w:rsidRDefault="00C13E4A" w:rsidP="003139F5">
      <w:pPr>
        <w:tabs>
          <w:tab w:val="left" w:pos="2956"/>
        </w:tabs>
        <w:rPr>
          <w:lang w:val="en-US"/>
        </w:rPr>
      </w:pPr>
    </w:p>
    <w:p w14:paraId="3D69D1F0" w14:textId="6DB6ED75" w:rsidR="003139F5" w:rsidRPr="003139F5" w:rsidRDefault="003139F5" w:rsidP="003139F5">
      <w:pPr>
        <w:tabs>
          <w:tab w:val="left" w:pos="2956"/>
        </w:tabs>
        <w:rPr>
          <w:lang w:val="en-US"/>
        </w:rPr>
      </w:pPr>
      <w:r>
        <w:rPr>
          <w:lang w:val="en-US"/>
        </w:rPr>
        <w:t xml:space="preserve">We model the bones itself by </w:t>
      </w:r>
      <w:r w:rsidR="008140F7">
        <w:rPr>
          <w:lang w:val="en-US"/>
        </w:rPr>
        <w:t xml:space="preserve">scaling </w:t>
      </w:r>
      <w:r>
        <w:rPr>
          <w:lang w:val="en-US"/>
        </w:rPr>
        <w:t xml:space="preserve">the </w:t>
      </w:r>
      <w:r w:rsidR="002D668C">
        <w:rPr>
          <w:lang w:val="en-US"/>
        </w:rPr>
        <w:t xml:space="preserve">blueprint </w:t>
      </w:r>
      <w:r>
        <w:rPr>
          <w:lang w:val="en-US"/>
        </w:rPr>
        <w:t>diamond B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</w:t>
      </w:r>
      <w:r w:rsidR="00DE19D5">
        <w:rPr>
          <w:lang w:val="en-US"/>
        </w:rPr>
        <w:t>accordingly</w:t>
      </w:r>
      <w:r>
        <w:rPr>
          <w:lang w:val="en-US"/>
        </w:rPr>
        <w:t xml:space="preserve"> to the</w:t>
      </w:r>
      <w:r w:rsidR="008140F7">
        <w:rPr>
          <w:lang w:val="en-US"/>
        </w:rPr>
        <w:t>ir</w:t>
      </w:r>
      <w:r>
        <w:rPr>
          <w:lang w:val="en-US"/>
        </w:rPr>
        <w:t xml:space="preserve"> required size</w:t>
      </w:r>
      <w:r w:rsidR="00AA270A">
        <w:rPr>
          <w:lang w:val="en-US"/>
        </w:rPr>
        <w:t>:</w:t>
      </w:r>
    </w:p>
    <w:p w14:paraId="6E7F8650" w14:textId="4E35C5EB" w:rsidR="00CD02FC" w:rsidRDefault="00CD02FC" w:rsidP="00E02FA0">
      <w:pPr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ABFD2B7" w14:textId="77777777" w:rsidR="00B03551" w:rsidRPr="00CD02FC" w:rsidRDefault="00B03551" w:rsidP="00E02FA0">
      <w:pPr>
        <w:rPr>
          <w:b/>
          <w:lang w:val="en-US"/>
        </w:rPr>
      </w:pPr>
    </w:p>
    <w:p w14:paraId="051A4E42" w14:textId="61E434EE" w:rsidR="007609B8" w:rsidRDefault="00C13E4A" w:rsidP="00C74645">
      <w:pPr>
        <w:ind w:left="360" w:hanging="360"/>
        <w:rPr>
          <w:lang w:val="en-US"/>
        </w:rPr>
      </w:pPr>
      <w:r>
        <w:rPr>
          <w:lang w:val="en-US"/>
        </w:rPr>
        <w:t>Exercise</w:t>
      </w:r>
      <w:r w:rsidR="00490604">
        <w:rPr>
          <w:lang w:val="en-US"/>
        </w:rPr>
        <w:t xml:space="preserve"> </w:t>
      </w:r>
      <w:r>
        <w:rPr>
          <w:lang w:val="en-US"/>
        </w:rPr>
        <w:t xml:space="preserve">1: </w:t>
      </w:r>
      <w:r w:rsidR="005B7BA8" w:rsidRPr="00C13E4A">
        <w:rPr>
          <w:lang w:val="en-US"/>
        </w:rPr>
        <w:t xml:space="preserve">Design the (parent to child) </w:t>
      </w:r>
      <w:r w:rsidR="005B7BA8" w:rsidRPr="00C13E4A">
        <w:rPr>
          <w:b/>
          <w:lang w:val="en-US"/>
        </w:rPr>
        <w:t>object tree</w:t>
      </w:r>
      <w:r w:rsidR="005B7BA8" w:rsidRPr="00C13E4A">
        <w:rPr>
          <w:lang w:val="en-US"/>
        </w:rPr>
        <w:t xml:space="preserve"> for this robot arm</w:t>
      </w:r>
    </w:p>
    <w:p w14:paraId="4633EEDD" w14:textId="7792533F" w:rsidR="006B55FE" w:rsidRDefault="008A2E82" w:rsidP="00C74645">
      <w:p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909877" wp14:editId="3A8AF4D5">
                <wp:simplePos x="0" y="0"/>
                <wp:positionH relativeFrom="column">
                  <wp:posOffset>3084</wp:posOffset>
                </wp:positionH>
                <wp:positionV relativeFrom="paragraph">
                  <wp:posOffset>71846</wp:posOffset>
                </wp:positionV>
                <wp:extent cx="5716270" cy="4158343"/>
                <wp:effectExtent l="0" t="0" r="1143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415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E0363" w14:textId="77777777" w:rsidR="008A2E82" w:rsidRDefault="008A2E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0987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.25pt;margin-top:5.65pt;width:450.1pt;height:32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" fillcolor="white [3201]" strokeweight=".5pt">
                <v:textbox>
                  <w:txbxContent>
                    <w:p w14:paraId="362E0363" w14:textId="77777777" w:rsidR="008A2E82" w:rsidRDefault="008A2E82"/>
                  </w:txbxContent>
                </v:textbox>
              </v:shape>
            </w:pict>
          </mc:Fallback>
        </mc:AlternateContent>
      </w:r>
    </w:p>
    <w:p w14:paraId="7BE4E7F0" w14:textId="2BE113E3" w:rsidR="00C74645" w:rsidRDefault="00C74645" w:rsidP="00C74645">
      <w:pPr>
        <w:ind w:left="360" w:hanging="360"/>
        <w:rPr>
          <w:lang w:val="en-US"/>
        </w:rPr>
      </w:pPr>
    </w:p>
    <w:p w14:paraId="74C4AC93" w14:textId="381D7DB0" w:rsidR="00C74645" w:rsidRDefault="00C74645" w:rsidP="00C74645">
      <w:pPr>
        <w:ind w:left="360" w:hanging="360"/>
        <w:rPr>
          <w:lang w:val="en-US"/>
        </w:rPr>
      </w:pPr>
    </w:p>
    <w:p w14:paraId="5E6B8D32" w14:textId="5F14A336" w:rsidR="00C74645" w:rsidRDefault="00C74645" w:rsidP="00C74645">
      <w:pPr>
        <w:ind w:left="360" w:hanging="360"/>
        <w:rPr>
          <w:lang w:val="en-US"/>
        </w:rPr>
      </w:pPr>
    </w:p>
    <w:p w14:paraId="35C6259C" w14:textId="0D9DA718" w:rsidR="00C74645" w:rsidRDefault="00C74645" w:rsidP="00C74645">
      <w:pPr>
        <w:ind w:left="360" w:hanging="360"/>
        <w:rPr>
          <w:lang w:val="en-US"/>
        </w:rPr>
      </w:pPr>
    </w:p>
    <w:p w14:paraId="741FF9E4" w14:textId="09C2862F" w:rsidR="00C74645" w:rsidRDefault="00C74645" w:rsidP="00C74645">
      <w:pPr>
        <w:ind w:left="360" w:hanging="360"/>
        <w:rPr>
          <w:lang w:val="en-US"/>
        </w:rPr>
      </w:pPr>
    </w:p>
    <w:p w14:paraId="06A27159" w14:textId="20E3269F" w:rsidR="00C74645" w:rsidRDefault="00C74645" w:rsidP="00C74645">
      <w:pPr>
        <w:ind w:left="360" w:hanging="360"/>
        <w:rPr>
          <w:lang w:val="en-US"/>
        </w:rPr>
      </w:pPr>
    </w:p>
    <w:p w14:paraId="454D5995" w14:textId="43728F55" w:rsidR="00C74645" w:rsidRDefault="00C74645" w:rsidP="00C74645">
      <w:pPr>
        <w:ind w:left="360" w:hanging="360"/>
        <w:rPr>
          <w:lang w:val="en-US"/>
        </w:rPr>
      </w:pPr>
    </w:p>
    <w:p w14:paraId="1CF1806E" w14:textId="77D8B98D" w:rsidR="00C74645" w:rsidRDefault="00C74645" w:rsidP="00C74645">
      <w:pPr>
        <w:ind w:left="360" w:hanging="360"/>
        <w:rPr>
          <w:lang w:val="en-US"/>
        </w:rPr>
      </w:pPr>
    </w:p>
    <w:p w14:paraId="50533BE6" w14:textId="242DD321" w:rsidR="00C74645" w:rsidRDefault="00C74645" w:rsidP="00C74645">
      <w:pPr>
        <w:ind w:left="360" w:hanging="360"/>
        <w:rPr>
          <w:lang w:val="en-US"/>
        </w:rPr>
      </w:pPr>
    </w:p>
    <w:p w14:paraId="0D095409" w14:textId="39E995D7" w:rsidR="00C74645" w:rsidRDefault="00C74645" w:rsidP="00C74645">
      <w:pPr>
        <w:ind w:left="360" w:hanging="360"/>
        <w:rPr>
          <w:lang w:val="en-US"/>
        </w:rPr>
      </w:pPr>
    </w:p>
    <w:p w14:paraId="51263844" w14:textId="42495667" w:rsidR="00C74645" w:rsidRDefault="00C74645" w:rsidP="00C74645">
      <w:pPr>
        <w:ind w:left="360" w:hanging="360"/>
        <w:rPr>
          <w:lang w:val="en-US"/>
        </w:rPr>
      </w:pPr>
    </w:p>
    <w:p w14:paraId="1284951F" w14:textId="035988BA" w:rsidR="00C74645" w:rsidRDefault="00C74645" w:rsidP="00C74645">
      <w:pPr>
        <w:ind w:left="360" w:hanging="360"/>
        <w:rPr>
          <w:lang w:val="en-US"/>
        </w:rPr>
      </w:pPr>
    </w:p>
    <w:p w14:paraId="1CDEFF78" w14:textId="31FB6567" w:rsidR="00C74645" w:rsidRDefault="00C74645" w:rsidP="00C74645">
      <w:pPr>
        <w:ind w:left="360" w:hanging="360"/>
        <w:rPr>
          <w:lang w:val="en-US"/>
        </w:rPr>
      </w:pPr>
    </w:p>
    <w:p w14:paraId="146DECD9" w14:textId="5823FECC" w:rsidR="00C74645" w:rsidRDefault="00C74645" w:rsidP="00C74645">
      <w:pPr>
        <w:ind w:left="360" w:hanging="360"/>
        <w:rPr>
          <w:lang w:val="en-US"/>
        </w:rPr>
      </w:pPr>
    </w:p>
    <w:p w14:paraId="77F2BA43" w14:textId="35E09A98" w:rsidR="00C74645" w:rsidRDefault="00C74645" w:rsidP="00C74645">
      <w:pPr>
        <w:ind w:left="360" w:hanging="360"/>
        <w:rPr>
          <w:lang w:val="en-US"/>
        </w:rPr>
      </w:pPr>
    </w:p>
    <w:p w14:paraId="0497959C" w14:textId="77777777" w:rsidR="00C74645" w:rsidRDefault="00C74645" w:rsidP="00C74645">
      <w:pPr>
        <w:ind w:left="360" w:hanging="360"/>
        <w:rPr>
          <w:lang w:val="en-US"/>
        </w:rPr>
      </w:pPr>
    </w:p>
    <w:p w14:paraId="57E7D294" w14:textId="77777777" w:rsidR="006B55FE" w:rsidRDefault="006B55FE" w:rsidP="00C13E4A">
      <w:pPr>
        <w:ind w:left="360" w:hanging="360"/>
        <w:rPr>
          <w:lang w:val="en-US"/>
        </w:rPr>
      </w:pPr>
    </w:p>
    <w:p w14:paraId="4416A801" w14:textId="42395C3D" w:rsidR="00931537" w:rsidRPr="00C13E4A" w:rsidRDefault="00C13E4A" w:rsidP="00C13E4A">
      <w:pPr>
        <w:ind w:left="360" w:hanging="360"/>
        <w:rPr>
          <w:lang w:val="en-US"/>
        </w:rPr>
      </w:pPr>
      <w:r>
        <w:rPr>
          <w:lang w:val="en-US"/>
        </w:rPr>
        <w:lastRenderedPageBreak/>
        <w:t>Exercise</w:t>
      </w:r>
      <w:r w:rsidR="00490604">
        <w:rPr>
          <w:lang w:val="en-US"/>
        </w:rPr>
        <w:t xml:space="preserve"> </w:t>
      </w:r>
      <w:r>
        <w:rPr>
          <w:lang w:val="en-US"/>
        </w:rPr>
        <w:t xml:space="preserve">2: </w:t>
      </w:r>
      <w:r w:rsidR="005B7BA8" w:rsidRPr="00C13E4A">
        <w:rPr>
          <w:lang w:val="en-US"/>
        </w:rPr>
        <w:t xml:space="preserve">Determine </w:t>
      </w:r>
      <w:r w:rsidR="001C0326" w:rsidRPr="00C13E4A">
        <w:rPr>
          <w:lang w:val="en-US"/>
        </w:rPr>
        <w:t>the</w:t>
      </w:r>
      <w:r w:rsidR="00DE19D5" w:rsidRPr="00C13E4A">
        <w:rPr>
          <w:lang w:val="en-US"/>
        </w:rPr>
        <w:t xml:space="preserve"> </w:t>
      </w:r>
      <w:r w:rsidR="009C0C44" w:rsidRPr="009C0C44">
        <w:rPr>
          <w:b/>
          <w:lang w:val="en-US"/>
        </w:rPr>
        <w:t xml:space="preserve">embedding </w:t>
      </w:r>
      <w:proofErr w:type="spellStart"/>
      <w:r w:rsidR="005B7BA8" w:rsidRPr="00C13E4A">
        <w:rPr>
          <w:b/>
          <w:lang w:val="en-US"/>
        </w:rPr>
        <w:t>tranformations</w:t>
      </w:r>
      <w:proofErr w:type="spellEnd"/>
      <w:r w:rsidR="009C0C44">
        <w:rPr>
          <w:b/>
          <w:lang w:val="en-US"/>
        </w:rPr>
        <w:t xml:space="preserve"> E</w:t>
      </w:r>
      <w:r w:rsidR="005B7BA8" w:rsidRPr="00C13E4A">
        <w:rPr>
          <w:lang w:val="en-US"/>
        </w:rPr>
        <w:t xml:space="preserve"> that link each</w:t>
      </w:r>
      <w:r w:rsidR="00DE19D5" w:rsidRPr="00C13E4A">
        <w:rPr>
          <w:lang w:val="en-US"/>
        </w:rPr>
        <w:t xml:space="preserve"> successive </w:t>
      </w:r>
      <w:r w:rsidR="005B7BA8" w:rsidRPr="00C13E4A">
        <w:rPr>
          <w:lang w:val="en-US"/>
        </w:rPr>
        <w:t xml:space="preserve">Local Space of the </w:t>
      </w:r>
      <w:proofErr w:type="spellStart"/>
      <w:r w:rsidR="005B7BA8" w:rsidRPr="00C13E4A">
        <w:rPr>
          <w:lang w:val="en-US"/>
        </w:rPr>
        <w:t>scenegraph</w:t>
      </w:r>
      <w:proofErr w:type="spellEnd"/>
      <w:r w:rsidR="005B7BA8" w:rsidRPr="00C13E4A">
        <w:rPr>
          <w:lang w:val="en-US"/>
        </w:rPr>
        <w:t xml:space="preserve">.  Firstly, do this pen and paper for </w:t>
      </w:r>
    </w:p>
    <w:p w14:paraId="192ECEC3" w14:textId="59161B49" w:rsidR="00931537" w:rsidRDefault="00DE19D5" w:rsidP="00931537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931537">
        <w:rPr>
          <w:lang w:val="en-US"/>
        </w:rPr>
        <w:t>B</w:t>
      </w:r>
      <w:r w:rsidRPr="00931537">
        <w:rPr>
          <w:vertAlign w:val="subscript"/>
          <w:lang w:val="en-US"/>
        </w:rPr>
        <w:t>1</w:t>
      </w:r>
      <w:r w:rsidRPr="00931537">
        <w:rPr>
          <w:lang w:val="en-US"/>
        </w:rPr>
        <w:t xml:space="preserve"> constantly 20° inclined (instead of horizontally </w:t>
      </w:r>
      <w:r w:rsidR="001C0326" w:rsidRPr="00931537">
        <w:rPr>
          <w:lang w:val="en-US"/>
        </w:rPr>
        <w:t>in the World Space</w:t>
      </w:r>
      <w:r w:rsidRPr="00931537">
        <w:rPr>
          <w:lang w:val="en-US"/>
        </w:rPr>
        <w:t xml:space="preserve">), </w:t>
      </w:r>
      <w:r w:rsidR="00931537">
        <w:rPr>
          <w:lang w:val="en-US"/>
        </w:rPr>
        <w:t>with</w:t>
      </w:r>
    </w:p>
    <w:p w14:paraId="388A8B17" w14:textId="02F0546B" w:rsidR="00931537" w:rsidRDefault="00DE19D5" w:rsidP="00931537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931537">
        <w:rPr>
          <w:lang w:val="en-US"/>
        </w:rPr>
        <w:t>B</w:t>
      </w:r>
      <w:r w:rsidRPr="00931537">
        <w:rPr>
          <w:vertAlign w:val="subscript"/>
          <w:lang w:val="en-US"/>
        </w:rPr>
        <w:t>2</w:t>
      </w:r>
      <w:r w:rsidRPr="00931537">
        <w:rPr>
          <w:lang w:val="en-US"/>
        </w:rPr>
        <w:t xml:space="preserve"> variably </w:t>
      </w:r>
      <w:r w:rsidRPr="00DE19D5">
        <w:rPr>
          <w:sz w:val="28"/>
          <w:szCs w:val="28"/>
          <w:lang w:val="en-US"/>
        </w:rPr>
        <w:sym w:font="Symbol" w:char="F061"/>
      </w:r>
      <w:r w:rsidRPr="00931537">
        <w:rPr>
          <w:lang w:val="en-US"/>
        </w:rPr>
        <w:t>° inclined</w:t>
      </w:r>
      <w:r w:rsidR="001C0326" w:rsidRPr="00931537">
        <w:rPr>
          <w:lang w:val="en-US"/>
        </w:rPr>
        <w:t xml:space="preserve"> </w:t>
      </w:r>
      <w:r w:rsidR="008051FC">
        <w:rPr>
          <w:lang w:val="en-US"/>
        </w:rPr>
        <w:t>with</w:t>
      </w:r>
      <w:r w:rsidR="001C0326" w:rsidRPr="00931537">
        <w:rPr>
          <w:lang w:val="en-US"/>
        </w:rPr>
        <w:t>in its B</w:t>
      </w:r>
      <w:r w:rsidR="001C0326" w:rsidRPr="00931537">
        <w:rPr>
          <w:vertAlign w:val="subscript"/>
          <w:lang w:val="en-US"/>
        </w:rPr>
        <w:t>1</w:t>
      </w:r>
      <w:r w:rsidR="001C0326" w:rsidRPr="00931537">
        <w:rPr>
          <w:lang w:val="en-US"/>
        </w:rPr>
        <w:t>-Local Space</w:t>
      </w:r>
      <w:r w:rsidR="00931537">
        <w:rPr>
          <w:lang w:val="en-US"/>
        </w:rPr>
        <w:t>,</w:t>
      </w:r>
      <w:r w:rsidR="001C0326" w:rsidRPr="00931537">
        <w:rPr>
          <w:lang w:val="en-US"/>
        </w:rPr>
        <w:t xml:space="preserve"> and finally </w:t>
      </w:r>
    </w:p>
    <w:p w14:paraId="737793A3" w14:textId="4897F131" w:rsidR="00893F19" w:rsidRDefault="001C0326" w:rsidP="00931537">
      <w:pPr>
        <w:pStyle w:val="ListParagraph"/>
        <w:numPr>
          <w:ilvl w:val="0"/>
          <w:numId w:val="0"/>
        </w:numPr>
        <w:ind w:left="360"/>
        <w:rPr>
          <w:lang w:val="en-US"/>
        </w:rPr>
      </w:pPr>
      <w:r w:rsidRPr="00931537">
        <w:rPr>
          <w:lang w:val="en-US"/>
        </w:rPr>
        <w:t>B</w:t>
      </w:r>
      <w:r w:rsidRPr="00931537">
        <w:rPr>
          <w:vertAlign w:val="subscript"/>
          <w:lang w:val="en-US"/>
        </w:rPr>
        <w:t>3</w:t>
      </w:r>
      <w:r w:rsidRPr="00931537">
        <w:rPr>
          <w:lang w:val="en-US"/>
        </w:rPr>
        <w:t xml:space="preserve"> variably </w:t>
      </w:r>
      <w:r>
        <w:rPr>
          <w:sz w:val="28"/>
          <w:szCs w:val="28"/>
          <w:lang w:val="en-US"/>
        </w:rPr>
        <w:sym w:font="Symbol" w:char="F062"/>
      </w:r>
      <w:r w:rsidRPr="00931537">
        <w:rPr>
          <w:lang w:val="en-US"/>
        </w:rPr>
        <w:t xml:space="preserve">° inclined </w:t>
      </w:r>
      <w:r w:rsidR="008051FC">
        <w:rPr>
          <w:lang w:val="en-US"/>
        </w:rPr>
        <w:t>with</w:t>
      </w:r>
      <w:r w:rsidRPr="00931537">
        <w:rPr>
          <w:lang w:val="en-US"/>
        </w:rPr>
        <w:t>in</w:t>
      </w:r>
      <w:r w:rsidR="008051FC">
        <w:rPr>
          <w:lang w:val="en-US"/>
        </w:rPr>
        <w:t xml:space="preserve"> </w:t>
      </w:r>
      <w:r w:rsidRPr="00931537">
        <w:rPr>
          <w:lang w:val="en-US"/>
        </w:rPr>
        <w:t>its</w:t>
      </w:r>
      <w:r w:rsidR="00931537">
        <w:rPr>
          <w:lang w:val="en-US"/>
        </w:rPr>
        <w:t xml:space="preserve"> </w:t>
      </w:r>
      <w:r w:rsidRPr="00931537">
        <w:rPr>
          <w:lang w:val="en-US"/>
        </w:rPr>
        <w:t>B</w:t>
      </w:r>
      <w:r w:rsidRPr="00931537">
        <w:rPr>
          <w:vertAlign w:val="subscript"/>
          <w:lang w:val="en-US"/>
        </w:rPr>
        <w:t>2</w:t>
      </w:r>
      <w:r w:rsidRPr="00931537">
        <w:rPr>
          <w:lang w:val="en-US"/>
        </w:rPr>
        <w:t>-Local Space</w:t>
      </w:r>
      <w:r w:rsidR="00577852">
        <w:rPr>
          <w:lang w:val="en-US"/>
        </w:rPr>
        <w:t>.</w:t>
      </w:r>
    </w:p>
    <w:p w14:paraId="71F88BF4" w14:textId="69965119" w:rsidR="00BA2D49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22983" wp14:editId="063810E2">
                <wp:simplePos x="0" y="0"/>
                <wp:positionH relativeFrom="column">
                  <wp:posOffset>35742</wp:posOffset>
                </wp:positionH>
                <wp:positionV relativeFrom="paragraph">
                  <wp:posOffset>107496</wp:posOffset>
                </wp:positionV>
                <wp:extent cx="5856424" cy="6770915"/>
                <wp:effectExtent l="0" t="0" r="1143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424" cy="677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4E93C" w14:textId="77777777" w:rsidR="0090251A" w:rsidRDefault="009025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22983" id="Text Box 39" o:spid="_x0000_s1027" type="#_x0000_t202" style="position:absolute;left:0;text-align:left;margin-left:2.8pt;margin-top:8.45pt;width:461.15pt;height:53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" fillcolor="white [3201]" strokeweight=".5pt">
                <v:textbox>
                  <w:txbxContent>
                    <w:p w14:paraId="69B4E93C" w14:textId="77777777" w:rsidR="0090251A" w:rsidRDefault="0090251A"/>
                  </w:txbxContent>
                </v:textbox>
              </v:shape>
            </w:pict>
          </mc:Fallback>
        </mc:AlternateContent>
      </w:r>
    </w:p>
    <w:p w14:paraId="7D770168" w14:textId="4CE2DF2B" w:rsidR="00FA1136" w:rsidRDefault="00FA1136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40B48FC" w14:textId="0DCA4874" w:rsidR="00BA2D49" w:rsidRDefault="00BA2D49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2EC271E" w14:textId="0D24D942" w:rsidR="00B03551" w:rsidRDefault="00B03551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9AF706D" w14:textId="3A78DFF4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A346071" w14:textId="5664AFDB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FBB5878" w14:textId="013DF3BA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0BBCB10" w14:textId="7F69E9E5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D3EEDA1" w14:textId="122F01A6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05EEDB6" w14:textId="44D21FA1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C144C63" w14:textId="41C35731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DF4DBD9" w14:textId="35A306FF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A504585" w14:textId="0487D3D7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9D68E62" w14:textId="6721370A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0497AFD" w14:textId="1DFFF528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F6CD0AD" w14:textId="0C8E8093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1E74777" w14:textId="30AD85AF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BEE622B" w14:textId="5338CC0F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4F93D61" w14:textId="28B49B97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3C1B22B" w14:textId="28DCEBF2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E5471F7" w14:textId="48A4DC68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7A86D27" w14:textId="1370562D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7A6AA21" w14:textId="2FD98D27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808F0DA" w14:textId="1A0CB350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447CEEA" w14:textId="01D9D276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C6B9844" w14:textId="66BD204D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08D1247" w14:textId="3F02DB46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BA2F015" w14:textId="64E15142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2F74617" w14:textId="5348B686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78F082D" w14:textId="3539637D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5AA94A3" w14:textId="2C153670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4D63F07" w14:textId="6A3CCF4D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9E99C0F" w14:textId="5214B22E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F047A87" w14:textId="69DD9BDB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5B1027D" w14:textId="22B95EC3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C75214D" w14:textId="748B653B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2B7759B" w14:textId="732787CF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E91FB7F" w14:textId="516A152C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DBB113F" w14:textId="3C919D0A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9426BEA" w14:textId="77777777" w:rsidR="0090251A" w:rsidRDefault="0090251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C334E04" w14:textId="77777777" w:rsidR="0095127B" w:rsidRDefault="0095127B" w:rsidP="003A0A74">
      <w:pPr>
        <w:ind w:left="360" w:hanging="360"/>
        <w:rPr>
          <w:lang w:val="en-US"/>
        </w:rPr>
      </w:pPr>
    </w:p>
    <w:p w14:paraId="5AA1F4B3" w14:textId="12C901B9" w:rsidR="0095127B" w:rsidRPr="00C133AA" w:rsidRDefault="0095127B" w:rsidP="00C133AA">
      <w:pPr>
        <w:rPr>
          <w:lang w:val="en-US"/>
        </w:rPr>
      </w:pPr>
      <w:r w:rsidRPr="007539C8">
        <w:rPr>
          <w:b/>
          <w:lang w:val="en-US"/>
        </w:rPr>
        <w:t>Hint:</w:t>
      </w:r>
      <w:r w:rsidRPr="00C133AA">
        <w:rPr>
          <w:lang w:val="en-US"/>
        </w:rPr>
        <w:t xml:space="preserve"> given diamond B</w:t>
      </w:r>
      <w:r w:rsidRPr="00C133AA">
        <w:rPr>
          <w:vertAlign w:val="subscript"/>
          <w:lang w:val="en-US"/>
        </w:rPr>
        <w:t>0</w:t>
      </w:r>
      <w:r w:rsidRPr="00C133AA">
        <w:rPr>
          <w:lang w:val="en-US"/>
        </w:rPr>
        <w:t xml:space="preserve"> and the above pictured representation of the robot arm, retrieve the respective scale transformations creating the bones B</w:t>
      </w:r>
      <w:r w:rsidRPr="00C133AA">
        <w:rPr>
          <w:vertAlign w:val="subscript"/>
          <w:lang w:val="en-US"/>
        </w:rPr>
        <w:t>1</w:t>
      </w:r>
      <w:r w:rsidRPr="00C133AA">
        <w:rPr>
          <w:lang w:val="en-US"/>
        </w:rPr>
        <w:t>, B</w:t>
      </w:r>
      <w:r w:rsidRPr="00C133AA">
        <w:rPr>
          <w:vertAlign w:val="subscript"/>
          <w:lang w:val="en-US"/>
        </w:rPr>
        <w:t>2</w:t>
      </w:r>
      <w:r w:rsidRPr="00C133AA">
        <w:rPr>
          <w:lang w:val="en-US"/>
        </w:rPr>
        <w:t>, B</w:t>
      </w:r>
      <w:r w:rsidRPr="00C133AA">
        <w:rPr>
          <w:vertAlign w:val="subscript"/>
          <w:lang w:val="en-US"/>
        </w:rPr>
        <w:t>3</w:t>
      </w:r>
      <w:r w:rsidRPr="00C133AA">
        <w:rPr>
          <w:lang w:val="en-US"/>
        </w:rPr>
        <w:t xml:space="preserve">.  </w:t>
      </w:r>
      <w:r w:rsidRPr="009C0C44">
        <w:rPr>
          <w:color w:val="FF0000"/>
          <w:lang w:val="en-US"/>
        </w:rPr>
        <w:t>Moreover, sufficiently allow each bone to take its required space via an appropriate translation</w:t>
      </w:r>
      <w:r w:rsidR="00285243" w:rsidRPr="009C0C44">
        <w:rPr>
          <w:color w:val="FF0000"/>
          <w:lang w:val="en-US"/>
        </w:rPr>
        <w:t xml:space="preserve"> for that</w:t>
      </w:r>
      <w:r w:rsidRPr="009C0C44">
        <w:rPr>
          <w:color w:val="FF0000"/>
          <w:lang w:val="en-US"/>
        </w:rPr>
        <w:t>.</w:t>
      </w:r>
    </w:p>
    <w:p w14:paraId="754CFD61" w14:textId="77777777" w:rsidR="0095127B" w:rsidRDefault="0095127B" w:rsidP="003A0A74">
      <w:pPr>
        <w:ind w:left="360" w:hanging="360"/>
        <w:rPr>
          <w:lang w:val="en-US"/>
        </w:rPr>
      </w:pPr>
    </w:p>
    <w:p w14:paraId="59A7B313" w14:textId="77777777" w:rsidR="00995906" w:rsidRDefault="00995906" w:rsidP="00275E79">
      <w:pPr>
        <w:ind w:left="360" w:hanging="360"/>
        <w:rPr>
          <w:lang w:val="en-US"/>
        </w:rPr>
      </w:pPr>
    </w:p>
    <w:p w14:paraId="010A639A" w14:textId="77ECFCB5" w:rsidR="00187DFA" w:rsidRDefault="00533575" w:rsidP="00275E79">
      <w:pPr>
        <w:ind w:left="360" w:hanging="360"/>
        <w:rPr>
          <w:lang w:val="en-US"/>
        </w:rPr>
      </w:pPr>
      <w:r>
        <w:rPr>
          <w:lang w:val="en-US"/>
        </w:rPr>
        <w:t>Firstly - g</w:t>
      </w:r>
      <w:r w:rsidR="00187DFA">
        <w:rPr>
          <w:lang w:val="en-US"/>
        </w:rPr>
        <w:t>iven the previous hint</w:t>
      </w:r>
      <w:r>
        <w:rPr>
          <w:lang w:val="en-US"/>
        </w:rPr>
        <w:t xml:space="preserve"> -</w:t>
      </w:r>
      <w:r w:rsidR="00187DFA">
        <w:rPr>
          <w:lang w:val="en-US"/>
        </w:rPr>
        <w:t xml:space="preserve"> we tackle the required scale transformations: </w:t>
      </w:r>
    </w:p>
    <w:p w14:paraId="2A36C9DD" w14:textId="2FEC64E0" w:rsidR="0063038F" w:rsidRDefault="0063038F" w:rsidP="00275E79">
      <w:pPr>
        <w:ind w:left="360" w:hanging="360"/>
        <w:rPr>
          <w:lang w:val="en-US"/>
        </w:rPr>
      </w:pPr>
    </w:p>
    <w:p w14:paraId="1AE6B6C0" w14:textId="1FFDA145" w:rsidR="0090251A" w:rsidRDefault="0090251A" w:rsidP="00275E79">
      <w:pPr>
        <w:ind w:left="360" w:hanging="360"/>
        <w:rPr>
          <w:lang w:val="en-US"/>
        </w:rPr>
      </w:pPr>
    </w:p>
    <w:p w14:paraId="60208C69" w14:textId="77777777" w:rsidR="0090251A" w:rsidRDefault="0090251A" w:rsidP="00275E79">
      <w:pPr>
        <w:ind w:left="360" w:hanging="360"/>
        <w:rPr>
          <w:lang w:val="en-US"/>
        </w:rPr>
      </w:pPr>
    </w:p>
    <w:p w14:paraId="56C43778" w14:textId="62DA51D3" w:rsidR="0026023F" w:rsidRDefault="0026023F" w:rsidP="00275E79">
      <w:pPr>
        <w:ind w:left="360" w:hanging="360"/>
        <w:rPr>
          <w:lang w:val="en-US"/>
        </w:rPr>
      </w:pPr>
    </w:p>
    <w:p w14:paraId="6C81F35A" w14:textId="77777777" w:rsidR="0026023F" w:rsidRDefault="0026023F" w:rsidP="00275E79">
      <w:pPr>
        <w:ind w:left="360" w:hanging="360"/>
        <w:rPr>
          <w:lang w:val="en-US"/>
        </w:rPr>
      </w:pPr>
    </w:p>
    <w:p w14:paraId="17A105E2" w14:textId="4BBDC809" w:rsidR="00275E79" w:rsidRDefault="0063038F" w:rsidP="00E8534B">
      <w:pPr>
        <w:ind w:left="360" w:hanging="360"/>
        <w:rPr>
          <w:lang w:val="en-US"/>
        </w:rPr>
      </w:pPr>
      <w:r>
        <w:rPr>
          <w:lang w:val="en-US"/>
        </w:rPr>
        <w:t xml:space="preserve">Secondly, we determine all subsequent </w:t>
      </w:r>
      <w:r w:rsidR="00C64F9C">
        <w:rPr>
          <w:lang w:val="en-US"/>
        </w:rPr>
        <w:t>Local Space -</w:t>
      </w:r>
      <w:r>
        <w:rPr>
          <w:lang w:val="en-US"/>
        </w:rPr>
        <w:t xml:space="preserve"> linking transformations:</w:t>
      </w:r>
    </w:p>
    <w:p w14:paraId="1A425A6F" w14:textId="5BB788C3" w:rsidR="0026023F" w:rsidRDefault="0026023F" w:rsidP="00BA4D91">
      <w:pPr>
        <w:rPr>
          <w:lang w:val="en-US"/>
        </w:rPr>
      </w:pPr>
    </w:p>
    <w:p w14:paraId="2B067AE8" w14:textId="32A5D67F" w:rsidR="0090251A" w:rsidRDefault="0090251A" w:rsidP="00BA4D91">
      <w:pPr>
        <w:rPr>
          <w:lang w:val="en-US"/>
        </w:rPr>
      </w:pPr>
    </w:p>
    <w:p w14:paraId="1F22932A" w14:textId="0C74819C" w:rsidR="0090251A" w:rsidRDefault="0090251A" w:rsidP="00BA4D91">
      <w:pPr>
        <w:rPr>
          <w:lang w:val="en-US"/>
        </w:rPr>
      </w:pPr>
    </w:p>
    <w:p w14:paraId="6C9CFEDB" w14:textId="5DEA18CF" w:rsidR="0090251A" w:rsidRDefault="0090251A" w:rsidP="00BA4D91">
      <w:pPr>
        <w:rPr>
          <w:lang w:val="en-US"/>
        </w:rPr>
      </w:pPr>
    </w:p>
    <w:p w14:paraId="78C6A3C6" w14:textId="7785D651" w:rsidR="0090251A" w:rsidRDefault="0090251A" w:rsidP="00BA4D91">
      <w:pPr>
        <w:rPr>
          <w:lang w:val="en-US"/>
        </w:rPr>
      </w:pPr>
    </w:p>
    <w:p w14:paraId="647BD723" w14:textId="7DF94156" w:rsidR="0090251A" w:rsidRDefault="0090251A" w:rsidP="00BA4D91">
      <w:pPr>
        <w:rPr>
          <w:lang w:val="en-US"/>
        </w:rPr>
      </w:pPr>
    </w:p>
    <w:p w14:paraId="5E4C8876" w14:textId="391BF966" w:rsidR="0090251A" w:rsidRDefault="0090251A" w:rsidP="00BA4D91">
      <w:pPr>
        <w:rPr>
          <w:lang w:val="en-US"/>
        </w:rPr>
      </w:pPr>
    </w:p>
    <w:p w14:paraId="013B926E" w14:textId="656D274D" w:rsidR="0090251A" w:rsidRDefault="0090251A" w:rsidP="00BA4D91">
      <w:pPr>
        <w:rPr>
          <w:lang w:val="en-US"/>
        </w:rPr>
      </w:pPr>
    </w:p>
    <w:p w14:paraId="2789AEA9" w14:textId="67FE47BC" w:rsidR="0090251A" w:rsidRDefault="0090251A" w:rsidP="00BA4D91">
      <w:pPr>
        <w:rPr>
          <w:lang w:val="en-US"/>
        </w:rPr>
      </w:pPr>
    </w:p>
    <w:p w14:paraId="2112D5EF" w14:textId="6AA5F51C" w:rsidR="0090251A" w:rsidRDefault="0090251A" w:rsidP="00BA4D91">
      <w:pPr>
        <w:rPr>
          <w:lang w:val="en-US"/>
        </w:rPr>
      </w:pPr>
    </w:p>
    <w:p w14:paraId="7BB9115A" w14:textId="05DBB644" w:rsidR="0090251A" w:rsidRDefault="0090251A" w:rsidP="00BA4D91">
      <w:pPr>
        <w:rPr>
          <w:lang w:val="en-US"/>
        </w:rPr>
      </w:pPr>
    </w:p>
    <w:p w14:paraId="58EBF8E3" w14:textId="6FB8006B" w:rsidR="0090251A" w:rsidRDefault="0090251A" w:rsidP="00BA4D91">
      <w:pPr>
        <w:rPr>
          <w:lang w:val="en-US"/>
        </w:rPr>
      </w:pPr>
    </w:p>
    <w:p w14:paraId="00F4EE8E" w14:textId="4F705D6E" w:rsidR="0090251A" w:rsidRDefault="0090251A" w:rsidP="00BA4D91">
      <w:pPr>
        <w:rPr>
          <w:lang w:val="en-US"/>
        </w:rPr>
      </w:pPr>
    </w:p>
    <w:p w14:paraId="24BD265F" w14:textId="0775CE8D" w:rsidR="0090251A" w:rsidRDefault="0090251A" w:rsidP="00BA4D91">
      <w:pPr>
        <w:rPr>
          <w:lang w:val="en-US"/>
        </w:rPr>
      </w:pPr>
    </w:p>
    <w:p w14:paraId="4D81A800" w14:textId="0216EB5C" w:rsidR="0090251A" w:rsidRDefault="0090251A" w:rsidP="00BA4D91">
      <w:pPr>
        <w:rPr>
          <w:lang w:val="en-US"/>
        </w:rPr>
      </w:pPr>
    </w:p>
    <w:p w14:paraId="444FD65A" w14:textId="45DF21CD" w:rsidR="0090251A" w:rsidRDefault="0090251A" w:rsidP="00BA4D91">
      <w:pPr>
        <w:rPr>
          <w:lang w:val="en-US"/>
        </w:rPr>
      </w:pPr>
    </w:p>
    <w:p w14:paraId="1C207D8E" w14:textId="257D8063" w:rsidR="0090251A" w:rsidRDefault="0090251A" w:rsidP="00BA4D91">
      <w:pPr>
        <w:rPr>
          <w:lang w:val="en-US"/>
        </w:rPr>
      </w:pPr>
    </w:p>
    <w:p w14:paraId="5AB31A99" w14:textId="2410481C" w:rsidR="0090251A" w:rsidRDefault="0090251A" w:rsidP="00BA4D91">
      <w:pPr>
        <w:rPr>
          <w:lang w:val="en-US"/>
        </w:rPr>
      </w:pPr>
    </w:p>
    <w:p w14:paraId="1FAB1C90" w14:textId="0273713F" w:rsidR="0090251A" w:rsidRDefault="0090251A" w:rsidP="00BA4D91">
      <w:pPr>
        <w:rPr>
          <w:lang w:val="en-US"/>
        </w:rPr>
      </w:pPr>
    </w:p>
    <w:p w14:paraId="21CC2274" w14:textId="2F528832" w:rsidR="0090251A" w:rsidRDefault="0090251A" w:rsidP="00BA4D91">
      <w:pPr>
        <w:rPr>
          <w:lang w:val="en-US"/>
        </w:rPr>
      </w:pPr>
    </w:p>
    <w:p w14:paraId="0C3FBEA8" w14:textId="0481FA5E" w:rsidR="0090251A" w:rsidRDefault="0090251A" w:rsidP="00BA4D91">
      <w:pPr>
        <w:rPr>
          <w:lang w:val="en-US"/>
        </w:rPr>
      </w:pPr>
    </w:p>
    <w:p w14:paraId="096E98A1" w14:textId="72E21FF8" w:rsidR="0090251A" w:rsidRDefault="0090251A" w:rsidP="00BA4D91">
      <w:pPr>
        <w:rPr>
          <w:lang w:val="en-US"/>
        </w:rPr>
      </w:pPr>
    </w:p>
    <w:p w14:paraId="67F151DF" w14:textId="2FDEBDB1" w:rsidR="0090251A" w:rsidRDefault="0090251A" w:rsidP="00BA4D91">
      <w:pPr>
        <w:rPr>
          <w:lang w:val="en-US"/>
        </w:rPr>
      </w:pPr>
    </w:p>
    <w:p w14:paraId="0F1FF570" w14:textId="58177DC3" w:rsidR="0090251A" w:rsidRDefault="0090251A" w:rsidP="00BA4D91">
      <w:pPr>
        <w:rPr>
          <w:lang w:val="en-US"/>
        </w:rPr>
      </w:pPr>
    </w:p>
    <w:p w14:paraId="184084E6" w14:textId="7E3723F9" w:rsidR="0090251A" w:rsidRDefault="0090251A" w:rsidP="00BA4D91">
      <w:pPr>
        <w:rPr>
          <w:lang w:val="en-US"/>
        </w:rPr>
      </w:pPr>
    </w:p>
    <w:p w14:paraId="246BFF0B" w14:textId="5E241EF0" w:rsidR="0090251A" w:rsidRDefault="0090251A" w:rsidP="00BA4D91">
      <w:pPr>
        <w:rPr>
          <w:lang w:val="en-US"/>
        </w:rPr>
      </w:pPr>
    </w:p>
    <w:p w14:paraId="2AC3C424" w14:textId="33486295" w:rsidR="0090251A" w:rsidRDefault="0090251A" w:rsidP="00BA4D91">
      <w:pPr>
        <w:rPr>
          <w:lang w:val="en-US"/>
        </w:rPr>
      </w:pPr>
    </w:p>
    <w:p w14:paraId="7AFACF3C" w14:textId="02ED1A3A" w:rsidR="0090251A" w:rsidRDefault="0090251A" w:rsidP="00BA4D91">
      <w:pPr>
        <w:rPr>
          <w:lang w:val="en-US"/>
        </w:rPr>
      </w:pPr>
    </w:p>
    <w:p w14:paraId="15ADD95D" w14:textId="48AADA65" w:rsidR="001204F9" w:rsidRDefault="001204F9" w:rsidP="003A0A74">
      <w:pPr>
        <w:ind w:left="360" w:hanging="360"/>
        <w:rPr>
          <w:lang w:val="en-US"/>
        </w:rPr>
      </w:pPr>
    </w:p>
    <w:p w14:paraId="5D89350D" w14:textId="77777777" w:rsidR="005E019B" w:rsidRDefault="005E019B" w:rsidP="003A0A74">
      <w:pPr>
        <w:ind w:left="360" w:hanging="360"/>
        <w:rPr>
          <w:lang w:val="en-US"/>
        </w:rPr>
      </w:pPr>
    </w:p>
    <w:p w14:paraId="146E8773" w14:textId="3A9338BE" w:rsidR="00600620" w:rsidRPr="003A0A74" w:rsidRDefault="003A0A74" w:rsidP="003A0A74">
      <w:pPr>
        <w:ind w:left="360" w:hanging="360"/>
        <w:rPr>
          <w:lang w:val="en-US"/>
        </w:rPr>
      </w:pPr>
      <w:r>
        <w:rPr>
          <w:lang w:val="en-US"/>
        </w:rPr>
        <w:t>Exercise</w:t>
      </w:r>
      <w:r w:rsidR="00490604">
        <w:rPr>
          <w:lang w:val="en-US"/>
        </w:rPr>
        <w:t xml:space="preserve"> </w:t>
      </w:r>
      <w:r>
        <w:rPr>
          <w:lang w:val="en-US"/>
        </w:rPr>
        <w:t xml:space="preserve">3: </w:t>
      </w:r>
      <w:r w:rsidR="00600620" w:rsidRPr="003A0A74">
        <w:rPr>
          <w:lang w:val="en-US"/>
        </w:rPr>
        <w:t xml:space="preserve">Implement all the previous </w:t>
      </w:r>
      <w:r w:rsidR="00B42BA3" w:rsidRPr="003A0A74">
        <w:rPr>
          <w:lang w:val="en-US"/>
        </w:rPr>
        <w:t xml:space="preserve">in GeoGebra, realizing a </w:t>
      </w:r>
      <w:r w:rsidR="00B42BA3" w:rsidRPr="003A0A74">
        <w:rPr>
          <w:b/>
          <w:lang w:val="en-US"/>
        </w:rPr>
        <w:t>GeoGebra-</w:t>
      </w:r>
      <w:r w:rsidR="000449CE" w:rsidRPr="003A0A74">
        <w:rPr>
          <w:b/>
          <w:lang w:val="en-US"/>
        </w:rPr>
        <w:t>simulation</w:t>
      </w:r>
      <w:r w:rsidR="00600620" w:rsidRPr="003A0A74">
        <w:rPr>
          <w:lang w:val="en-US"/>
        </w:rPr>
        <w:t xml:space="preserve"> </w:t>
      </w:r>
      <w:r w:rsidR="00B42BA3" w:rsidRPr="003A0A74">
        <w:rPr>
          <w:lang w:val="en-US"/>
        </w:rPr>
        <w:t>of the robot arm</w:t>
      </w:r>
      <w:r w:rsidR="005B14DC" w:rsidRPr="003A0A74">
        <w:rPr>
          <w:lang w:val="en-US"/>
        </w:rPr>
        <w:t xml:space="preserve">, </w:t>
      </w:r>
      <w:r w:rsidR="00B42BA3" w:rsidRPr="003A0A74">
        <w:rPr>
          <w:lang w:val="en-US"/>
        </w:rPr>
        <w:t>by means of</w:t>
      </w:r>
      <w:r w:rsidR="00600620" w:rsidRPr="003A0A74">
        <w:rPr>
          <w:lang w:val="en-US"/>
        </w:rPr>
        <w:t xml:space="preserve"> the two (</w:t>
      </w:r>
      <w:r w:rsidR="00421CA2">
        <w:rPr>
          <w:lang w:val="en-US"/>
        </w:rPr>
        <w:t xml:space="preserve">between 0° and 90° </w:t>
      </w:r>
      <w:r w:rsidR="00600620" w:rsidRPr="003A0A74">
        <w:rPr>
          <w:lang w:val="en-US"/>
        </w:rPr>
        <w:t xml:space="preserve">clipped) angular sliders (for respectively </w:t>
      </w:r>
      <w:r w:rsidR="00600620" w:rsidRPr="00DE19D5">
        <w:rPr>
          <w:sz w:val="28"/>
          <w:szCs w:val="28"/>
          <w:lang w:val="en-US"/>
        </w:rPr>
        <w:sym w:font="Symbol" w:char="F061"/>
      </w:r>
      <w:r w:rsidR="00600620" w:rsidRPr="003A0A74">
        <w:rPr>
          <w:lang w:val="en-US"/>
        </w:rPr>
        <w:t xml:space="preserve"> and </w:t>
      </w:r>
      <w:r w:rsidR="00600620">
        <w:rPr>
          <w:sz w:val="28"/>
          <w:szCs w:val="28"/>
          <w:lang w:val="en-US"/>
        </w:rPr>
        <w:sym w:font="Symbol" w:char="F062"/>
      </w:r>
      <w:r w:rsidR="00600620" w:rsidRPr="003A0A74">
        <w:rPr>
          <w:lang w:val="en-US"/>
        </w:rPr>
        <w:t>)</w:t>
      </w:r>
      <w:r w:rsidR="00B42BA3" w:rsidRPr="003A0A74">
        <w:rPr>
          <w:b/>
          <w:lang w:val="en-US"/>
        </w:rPr>
        <w:t>.</w:t>
      </w:r>
    </w:p>
    <w:p w14:paraId="7E4ABBA8" w14:textId="76CDCFA2" w:rsidR="004706F8" w:rsidRDefault="004706F8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5E3950A" w14:textId="79D505CE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4947711" w14:textId="77777777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9AAB149" w14:textId="77777777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E9D6EFB" w14:textId="77777777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145AE02" w14:textId="693135D3" w:rsidR="008A21B1" w:rsidRDefault="008A21B1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FEADB36" w14:textId="1D7BD191" w:rsidR="008A21B1" w:rsidRPr="004706F8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23754D" wp14:editId="72840650">
            <wp:extent cx="5759450" cy="407924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one-model-solution-alfa0beta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5F02" w14:textId="77777777" w:rsidR="00E440DD" w:rsidRDefault="00E440DD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7F88154" w14:textId="6D44DDCC" w:rsidR="00544A7D" w:rsidRDefault="00544A7D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5FDDA7E" w14:textId="76B3BF27" w:rsidR="00C13E4A" w:rsidRDefault="00C13E4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8B941E3" w14:textId="046010D8" w:rsidR="00C13E4A" w:rsidRDefault="00C13E4A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472E158" w14:textId="763BD39E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0324EE7" w14:textId="3FD0ACF6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38820A0" w14:textId="0829F21F" w:rsidR="00BD71A3" w:rsidRDefault="00BD71A3" w:rsidP="00E440DD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3A36D3" wp14:editId="1CFED212">
            <wp:extent cx="5759450" cy="4095115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one-model-solution-alfa45beta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E12A" w14:textId="06FBE82D" w:rsidR="00E25F87" w:rsidRDefault="00E25F87" w:rsidP="00D072FB">
      <w:pPr>
        <w:rPr>
          <w:lang w:val="en-US"/>
        </w:rPr>
      </w:pPr>
    </w:p>
    <w:p w14:paraId="0906A9B8" w14:textId="5FA9A121" w:rsidR="00E405CF" w:rsidRDefault="00E405CF" w:rsidP="00D072FB">
      <w:pPr>
        <w:rPr>
          <w:lang w:val="en-US"/>
        </w:rPr>
      </w:pPr>
    </w:p>
    <w:p w14:paraId="09974C0E" w14:textId="0C4D5921" w:rsidR="00E405CF" w:rsidRDefault="00E405CF" w:rsidP="00D072FB">
      <w:pPr>
        <w:rPr>
          <w:lang w:val="en-US"/>
        </w:rPr>
      </w:pPr>
    </w:p>
    <w:p w14:paraId="0E6108A1" w14:textId="3B94C076" w:rsidR="00E405CF" w:rsidRDefault="00E405CF" w:rsidP="00D072FB">
      <w:pPr>
        <w:rPr>
          <w:lang w:val="en-US"/>
        </w:rPr>
      </w:pPr>
    </w:p>
    <w:p w14:paraId="54A83CA4" w14:textId="552B4E3F" w:rsidR="00E405CF" w:rsidRDefault="00E405CF" w:rsidP="00D072FB">
      <w:pPr>
        <w:rPr>
          <w:lang w:val="en-US"/>
        </w:rPr>
      </w:pPr>
    </w:p>
    <w:p w14:paraId="7965AB96" w14:textId="4C749E7D" w:rsidR="00E405CF" w:rsidRDefault="00E405CF" w:rsidP="00D072FB">
      <w:pPr>
        <w:rPr>
          <w:lang w:val="en-US"/>
        </w:rPr>
      </w:pPr>
    </w:p>
    <w:p w14:paraId="30F10B23" w14:textId="2A44FC82" w:rsidR="00E405CF" w:rsidRDefault="00E405CF" w:rsidP="00D072FB">
      <w:pPr>
        <w:rPr>
          <w:lang w:val="en-US"/>
        </w:rPr>
      </w:pPr>
    </w:p>
    <w:p w14:paraId="3397C2F2" w14:textId="601E8ED6" w:rsidR="00E405CF" w:rsidRDefault="00E405CF" w:rsidP="00D072FB">
      <w:pPr>
        <w:rPr>
          <w:lang w:val="en-US"/>
        </w:rPr>
      </w:pPr>
    </w:p>
    <w:p w14:paraId="0F5A882E" w14:textId="1F26F76C" w:rsidR="00E405CF" w:rsidRDefault="00E405CF" w:rsidP="00D072FB">
      <w:pPr>
        <w:rPr>
          <w:lang w:val="en-US"/>
        </w:rPr>
      </w:pPr>
    </w:p>
    <w:p w14:paraId="34EEB23E" w14:textId="4438BD5B" w:rsidR="00E405CF" w:rsidRDefault="00E405CF" w:rsidP="00D072FB">
      <w:pPr>
        <w:rPr>
          <w:lang w:val="en-US"/>
        </w:rPr>
      </w:pPr>
    </w:p>
    <w:p w14:paraId="4FC514D0" w14:textId="56BC57B6" w:rsidR="00E405CF" w:rsidRDefault="00E405CF" w:rsidP="00D072FB">
      <w:pPr>
        <w:rPr>
          <w:lang w:val="en-US"/>
        </w:rPr>
      </w:pPr>
    </w:p>
    <w:p w14:paraId="127DCD64" w14:textId="7F3D3ADC" w:rsidR="00E405CF" w:rsidRDefault="00E405CF" w:rsidP="00D072FB">
      <w:pPr>
        <w:rPr>
          <w:lang w:val="en-US"/>
        </w:rPr>
      </w:pPr>
    </w:p>
    <w:p w14:paraId="6B07F957" w14:textId="2BF55C58" w:rsidR="00E405CF" w:rsidRDefault="00E405CF" w:rsidP="00D072FB">
      <w:pPr>
        <w:rPr>
          <w:lang w:val="en-US"/>
        </w:rPr>
      </w:pPr>
    </w:p>
    <w:p w14:paraId="7EE4586F" w14:textId="19218A92" w:rsidR="00E405CF" w:rsidRDefault="00E405CF" w:rsidP="00D072FB">
      <w:pPr>
        <w:rPr>
          <w:lang w:val="en-US"/>
        </w:rPr>
      </w:pPr>
    </w:p>
    <w:p w14:paraId="36CDBA69" w14:textId="0D7530E7" w:rsidR="00E405CF" w:rsidRDefault="00E405CF" w:rsidP="00D072FB">
      <w:pPr>
        <w:rPr>
          <w:lang w:val="en-US"/>
        </w:rPr>
      </w:pPr>
    </w:p>
    <w:p w14:paraId="63E1D0D4" w14:textId="691536B8" w:rsidR="00E405CF" w:rsidRDefault="00E405CF" w:rsidP="00D072FB">
      <w:pPr>
        <w:rPr>
          <w:lang w:val="en-US"/>
        </w:rPr>
      </w:pPr>
    </w:p>
    <w:p w14:paraId="6DE12BA6" w14:textId="77777777" w:rsidR="00E405CF" w:rsidRDefault="00E405CF" w:rsidP="00D072FB">
      <w:pPr>
        <w:rPr>
          <w:lang w:val="en-US"/>
        </w:rPr>
      </w:pPr>
    </w:p>
    <w:p w14:paraId="28529D0B" w14:textId="77777777" w:rsidR="000A7FDF" w:rsidRDefault="000A7FDF" w:rsidP="00D072FB">
      <w:pPr>
        <w:rPr>
          <w:lang w:val="en-US"/>
        </w:rPr>
      </w:pPr>
    </w:p>
    <w:p w14:paraId="6B51A797" w14:textId="77777777" w:rsidR="00E25F87" w:rsidRPr="00D072FB" w:rsidRDefault="00E25F87" w:rsidP="00D072FB">
      <w:pPr>
        <w:rPr>
          <w:lang w:val="en-US"/>
        </w:rPr>
      </w:pPr>
    </w:p>
    <w:p w14:paraId="55F0968C" w14:textId="3F60543B" w:rsidR="00CC59EE" w:rsidRDefault="004E3AA7" w:rsidP="00CC59EE">
      <w:pPr>
        <w:pStyle w:val="Heading3"/>
      </w:pPr>
      <w:bookmarkStart w:id="11" w:name="_Toc25235321"/>
      <w:r>
        <w:lastRenderedPageBreak/>
        <w:t>Solar system</w:t>
      </w:r>
      <w:bookmarkEnd w:id="11"/>
    </w:p>
    <w:p w14:paraId="60D04796" w14:textId="77777777" w:rsidR="009171B8" w:rsidRDefault="009171B8" w:rsidP="00C61D05">
      <w:pPr>
        <w:rPr>
          <w:lang w:val="en-US"/>
        </w:rPr>
      </w:pPr>
    </w:p>
    <w:p w14:paraId="46E77259" w14:textId="12327C96" w:rsidR="00E478B1" w:rsidRDefault="00BC48BC" w:rsidP="00BC48BC">
      <w:pPr>
        <w:tabs>
          <w:tab w:val="left" w:pos="2956"/>
        </w:tabs>
        <w:rPr>
          <w:lang w:val="en-US"/>
        </w:rPr>
      </w:pPr>
      <w:r>
        <w:rPr>
          <w:lang w:val="en-US"/>
        </w:rPr>
        <w:t xml:space="preserve">Below you see a representation of a solar system </w:t>
      </w:r>
      <w:r w:rsidR="00854897">
        <w:rPr>
          <w:lang w:val="en-US"/>
        </w:rPr>
        <w:t xml:space="preserve">featuring a central </w:t>
      </w:r>
      <w:r w:rsidR="00F3093B">
        <w:rPr>
          <w:lang w:val="en-US"/>
        </w:rPr>
        <w:t xml:space="preserve">star with a radius of 30. </w:t>
      </w:r>
      <w:r w:rsidR="000B6A9C">
        <w:rPr>
          <w:lang w:val="en-US"/>
        </w:rPr>
        <w:t xml:space="preserve"> A planet with a radius of 15 is circling the star at </w:t>
      </w:r>
      <w:proofErr w:type="gramStart"/>
      <w:r w:rsidR="000B6A9C">
        <w:rPr>
          <w:lang w:val="en-US"/>
        </w:rPr>
        <w:t>a distance of 100</w:t>
      </w:r>
      <w:proofErr w:type="gramEnd"/>
      <w:r w:rsidR="000B6A9C">
        <w:rPr>
          <w:lang w:val="en-US"/>
        </w:rPr>
        <w:t xml:space="preserve"> between the star center and the planet center.</w:t>
      </w:r>
      <w:r w:rsidR="000A7FDF">
        <w:rPr>
          <w:lang w:val="en-US"/>
        </w:rPr>
        <w:t xml:space="preserve">  The entire planetary orbit counts 350 days.  A moon with radius 5 is circling the planet at </w:t>
      </w:r>
      <w:proofErr w:type="gramStart"/>
      <w:r w:rsidR="000A7FDF">
        <w:rPr>
          <w:lang w:val="en-US"/>
        </w:rPr>
        <w:t>a distance of 40</w:t>
      </w:r>
      <w:proofErr w:type="gramEnd"/>
      <w:r w:rsidR="000A7FDF">
        <w:rPr>
          <w:lang w:val="en-US"/>
        </w:rPr>
        <w:t xml:space="preserve"> and the lunar orbit counts 50 days.  Around the moon an isosceles space</w:t>
      </w:r>
      <w:r w:rsidR="002308AD">
        <w:rPr>
          <w:lang w:val="en-US"/>
        </w:rPr>
        <w:t xml:space="preserve"> c</w:t>
      </w:r>
      <w:r w:rsidR="000A7FDF">
        <w:rPr>
          <w:lang w:val="en-US"/>
        </w:rPr>
        <w:t xml:space="preserve">raft (with its </w:t>
      </w:r>
      <w:r w:rsidR="005E019B">
        <w:rPr>
          <w:lang w:val="en-US"/>
        </w:rPr>
        <w:t>modeled</w:t>
      </w:r>
      <w:r w:rsidR="000A7FDF">
        <w:rPr>
          <w:lang w:val="en-US"/>
        </w:rPr>
        <w:t xml:space="preserve"> coordinates below) </w:t>
      </w:r>
      <w:r w:rsidR="00410B55">
        <w:rPr>
          <w:lang w:val="en-US"/>
        </w:rPr>
        <w:t xml:space="preserve">is circling the moon at </w:t>
      </w:r>
      <w:proofErr w:type="gramStart"/>
      <w:r w:rsidR="00410B55">
        <w:rPr>
          <w:lang w:val="en-US"/>
        </w:rPr>
        <w:t>a distance of 15</w:t>
      </w:r>
      <w:proofErr w:type="gramEnd"/>
      <w:r w:rsidR="00410B55">
        <w:rPr>
          <w:lang w:val="en-US"/>
        </w:rPr>
        <w:t xml:space="preserve"> and completes its orbit in only 5 days.</w:t>
      </w:r>
    </w:p>
    <w:p w14:paraId="5041C59A" w14:textId="22576CEC" w:rsidR="00BC48BC" w:rsidRDefault="00BC48BC" w:rsidP="00BC48BC">
      <w:pPr>
        <w:tabs>
          <w:tab w:val="left" w:pos="2956"/>
        </w:tabs>
        <w:rPr>
          <w:lang w:val="en-US"/>
        </w:rPr>
      </w:pPr>
      <w:r>
        <w:rPr>
          <w:lang w:val="en-US"/>
        </w:rPr>
        <w:t>In this way the 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)-World Space contains three </w:t>
      </w:r>
      <w:r w:rsidR="00385E23">
        <w:rPr>
          <w:lang w:val="en-US"/>
        </w:rPr>
        <w:t>embedded</w:t>
      </w:r>
      <w:r>
        <w:rPr>
          <w:lang w:val="en-US"/>
        </w:rPr>
        <w:t xml:space="preserve"> Local Spaces:</w:t>
      </w:r>
    </w:p>
    <w:p w14:paraId="06467E1D" w14:textId="1CB7A11F" w:rsidR="00BC48BC" w:rsidRDefault="00E478B1" w:rsidP="00BC48BC">
      <w:pPr>
        <w:tabs>
          <w:tab w:val="left" w:pos="295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CD344" wp14:editId="3AA88663">
            <wp:extent cx="6356221" cy="301832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ar-system-day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794" cy="30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D7DB" w14:textId="77777777" w:rsidR="00BC48BC" w:rsidRDefault="00BC48BC" w:rsidP="00BC48BC">
      <w:pPr>
        <w:tabs>
          <w:tab w:val="left" w:pos="2956"/>
        </w:tabs>
        <w:rPr>
          <w:lang w:val="en-US"/>
        </w:rPr>
      </w:pPr>
    </w:p>
    <w:p w14:paraId="7345C4AC" w14:textId="43ECCB21" w:rsidR="00BC48BC" w:rsidRPr="003139F5" w:rsidRDefault="00BC48BC" w:rsidP="00BC48BC">
      <w:pPr>
        <w:tabs>
          <w:tab w:val="left" w:pos="2956"/>
        </w:tabs>
        <w:rPr>
          <w:lang w:val="en-US"/>
        </w:rPr>
      </w:pPr>
      <w:r>
        <w:rPr>
          <w:lang w:val="en-US"/>
        </w:rPr>
        <w:t xml:space="preserve">We model the </w:t>
      </w:r>
      <w:r w:rsidR="000A7FDF">
        <w:rPr>
          <w:lang w:val="en-US"/>
        </w:rPr>
        <w:t xml:space="preserve">said </w:t>
      </w:r>
      <w:r w:rsidR="003139AC">
        <w:rPr>
          <w:lang w:val="en-US"/>
        </w:rPr>
        <w:t xml:space="preserve">isosceles </w:t>
      </w:r>
      <w:r w:rsidR="000A7FDF">
        <w:rPr>
          <w:lang w:val="en-US"/>
        </w:rPr>
        <w:t>space</w:t>
      </w:r>
      <w:r w:rsidR="008E5190">
        <w:rPr>
          <w:lang w:val="en-US"/>
        </w:rPr>
        <w:t xml:space="preserve"> </w:t>
      </w:r>
      <w:r w:rsidR="000A7FDF">
        <w:rPr>
          <w:lang w:val="en-US"/>
        </w:rPr>
        <w:t xml:space="preserve">craft </w:t>
      </w:r>
      <w:r w:rsidR="003139AC">
        <w:rPr>
          <w:lang w:val="en-US"/>
        </w:rPr>
        <w:t xml:space="preserve">by </w:t>
      </w:r>
      <w:r w:rsidR="005A7EFA">
        <w:rPr>
          <w:lang w:val="en-US"/>
        </w:rPr>
        <w:t>its</w:t>
      </w:r>
      <w:r w:rsidR="003139AC">
        <w:rPr>
          <w:lang w:val="en-US"/>
        </w:rPr>
        <w:t xml:space="preserve"> vertices</w:t>
      </w:r>
      <w:r>
        <w:rPr>
          <w:lang w:val="en-US"/>
        </w:rPr>
        <w:t>:</w:t>
      </w:r>
    </w:p>
    <w:p w14:paraId="5696EBB3" w14:textId="51A4723B" w:rsidR="00BC48BC" w:rsidRDefault="000A7FDF" w:rsidP="00BC48BC">
      <w:pPr>
        <w:rPr>
          <w:lang w:val="en-US"/>
        </w:rPr>
      </w:pPr>
      <w:r>
        <w:rPr>
          <w:lang w:val="en-US"/>
        </w:rPr>
        <w:t>Craft</w:t>
      </w:r>
      <w:r w:rsidR="00BC48BC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-1.0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</w:p>
    <w:p w14:paraId="5D4F2955" w14:textId="66E85600" w:rsidR="005A7EFA" w:rsidRDefault="005A7EFA" w:rsidP="00BC48BC">
      <w:pPr>
        <w:rPr>
          <w:b/>
          <w:lang w:val="en-US"/>
        </w:rPr>
      </w:pPr>
    </w:p>
    <w:p w14:paraId="7A383B21" w14:textId="5A4147DD" w:rsidR="009C3C5F" w:rsidRDefault="009C3C5F" w:rsidP="00BC48BC">
      <w:pPr>
        <w:rPr>
          <w:b/>
          <w:lang w:val="en-US"/>
        </w:rPr>
      </w:pPr>
    </w:p>
    <w:p w14:paraId="156ED243" w14:textId="57851A2C" w:rsidR="009C3C5F" w:rsidRDefault="009C3C5F" w:rsidP="00BC48BC">
      <w:pPr>
        <w:rPr>
          <w:b/>
          <w:lang w:val="en-US"/>
        </w:rPr>
      </w:pPr>
    </w:p>
    <w:p w14:paraId="2849EEEA" w14:textId="375F542F" w:rsidR="009C3C5F" w:rsidRDefault="009C3C5F" w:rsidP="00BC48BC">
      <w:pPr>
        <w:rPr>
          <w:b/>
          <w:lang w:val="en-US"/>
        </w:rPr>
      </w:pPr>
    </w:p>
    <w:p w14:paraId="5F2D6C5C" w14:textId="6CA2E4BA" w:rsidR="009C3C5F" w:rsidRDefault="009C3C5F" w:rsidP="00BC48BC">
      <w:pPr>
        <w:rPr>
          <w:b/>
          <w:lang w:val="en-US"/>
        </w:rPr>
      </w:pPr>
    </w:p>
    <w:p w14:paraId="402DB592" w14:textId="349B8193" w:rsidR="009C3C5F" w:rsidRDefault="009C3C5F" w:rsidP="00BC48BC">
      <w:pPr>
        <w:rPr>
          <w:b/>
          <w:lang w:val="en-US"/>
        </w:rPr>
      </w:pPr>
    </w:p>
    <w:p w14:paraId="4CC6AE95" w14:textId="7D245D39" w:rsidR="009C3C5F" w:rsidRDefault="009C3C5F" w:rsidP="00BC48BC">
      <w:pPr>
        <w:rPr>
          <w:b/>
          <w:lang w:val="en-US"/>
        </w:rPr>
      </w:pPr>
    </w:p>
    <w:p w14:paraId="77193E67" w14:textId="1E7BE86F" w:rsidR="009C3C5F" w:rsidRDefault="009C3C5F" w:rsidP="00BC48BC">
      <w:pPr>
        <w:rPr>
          <w:b/>
          <w:lang w:val="en-US"/>
        </w:rPr>
      </w:pPr>
    </w:p>
    <w:p w14:paraId="1290BD46" w14:textId="55B9DCD4" w:rsidR="009C3C5F" w:rsidRDefault="009C3C5F" w:rsidP="00BC48BC">
      <w:pPr>
        <w:rPr>
          <w:b/>
          <w:lang w:val="en-US"/>
        </w:rPr>
      </w:pPr>
    </w:p>
    <w:p w14:paraId="565985E9" w14:textId="43730DC4" w:rsidR="009C3C5F" w:rsidRDefault="009C3C5F" w:rsidP="00BC48BC">
      <w:pPr>
        <w:rPr>
          <w:b/>
          <w:lang w:val="en-US"/>
        </w:rPr>
      </w:pPr>
    </w:p>
    <w:p w14:paraId="2FE3F50A" w14:textId="573C5C7E" w:rsidR="009C3C5F" w:rsidRDefault="009C3C5F" w:rsidP="00BC48BC">
      <w:pPr>
        <w:rPr>
          <w:b/>
          <w:lang w:val="en-US"/>
        </w:rPr>
      </w:pPr>
    </w:p>
    <w:p w14:paraId="41B54223" w14:textId="77777777" w:rsidR="009C3C5F" w:rsidRDefault="009C3C5F" w:rsidP="00BC48BC">
      <w:pPr>
        <w:rPr>
          <w:b/>
          <w:lang w:val="en-US"/>
        </w:rPr>
      </w:pPr>
    </w:p>
    <w:p w14:paraId="34B16287" w14:textId="77777777" w:rsidR="00BC48BC" w:rsidRPr="00CD02FC" w:rsidRDefault="00BC48BC" w:rsidP="00BC48BC">
      <w:pPr>
        <w:rPr>
          <w:b/>
          <w:lang w:val="en-US"/>
        </w:rPr>
      </w:pPr>
    </w:p>
    <w:p w14:paraId="141D9689" w14:textId="2634AA52" w:rsidR="00BC48BC" w:rsidRDefault="00BC48BC" w:rsidP="00BC48BC">
      <w:pPr>
        <w:ind w:left="360" w:hanging="360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8F3831">
        <w:rPr>
          <w:lang w:val="en-US"/>
        </w:rPr>
        <w:t>4</w:t>
      </w:r>
      <w:r>
        <w:rPr>
          <w:lang w:val="en-US"/>
        </w:rPr>
        <w:t xml:space="preserve">: </w:t>
      </w:r>
      <w:r w:rsidRPr="00C13E4A">
        <w:rPr>
          <w:lang w:val="en-US"/>
        </w:rPr>
        <w:t xml:space="preserve">Design the (parent to child) </w:t>
      </w:r>
      <w:r w:rsidRPr="00C13E4A">
        <w:rPr>
          <w:b/>
          <w:lang w:val="en-US"/>
        </w:rPr>
        <w:t>object tree</w:t>
      </w:r>
      <w:r w:rsidRPr="00C13E4A">
        <w:rPr>
          <w:lang w:val="en-US"/>
        </w:rPr>
        <w:t xml:space="preserve"> for this </w:t>
      </w:r>
      <w:r w:rsidR="005A7EFA">
        <w:rPr>
          <w:lang w:val="en-US"/>
        </w:rPr>
        <w:t>solar system.</w:t>
      </w:r>
    </w:p>
    <w:p w14:paraId="1D377CE2" w14:textId="09D6D4E3" w:rsidR="009C3C5F" w:rsidRDefault="00620AFE" w:rsidP="00BC48BC">
      <w:p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B1C16A" wp14:editId="3E470195">
                <wp:simplePos x="0" y="0"/>
                <wp:positionH relativeFrom="column">
                  <wp:posOffset>-18687</wp:posOffset>
                </wp:positionH>
                <wp:positionV relativeFrom="paragraph">
                  <wp:posOffset>60960</wp:posOffset>
                </wp:positionV>
                <wp:extent cx="5715000" cy="5959929"/>
                <wp:effectExtent l="0" t="0" r="1270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95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53C1D" w14:textId="77777777" w:rsidR="00620AFE" w:rsidRDefault="00620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C16A" id="Text Box 43" o:spid="_x0000_s1028" type="#_x0000_t202" style="position:absolute;left:0;text-align:left;margin-left:-1.45pt;margin-top:4.8pt;width:450pt;height:469.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" fillcolor="white [3201]" strokeweight=".5pt">
                <v:textbox>
                  <w:txbxContent>
                    <w:p w14:paraId="52053C1D" w14:textId="77777777" w:rsidR="00620AFE" w:rsidRDefault="00620AFE"/>
                  </w:txbxContent>
                </v:textbox>
              </v:shape>
            </w:pict>
          </mc:Fallback>
        </mc:AlternateContent>
      </w:r>
    </w:p>
    <w:p w14:paraId="46CEA454" w14:textId="008317D7" w:rsidR="00620AFE" w:rsidRDefault="00620AFE" w:rsidP="00BC48BC">
      <w:pPr>
        <w:ind w:left="360" w:hanging="360"/>
        <w:rPr>
          <w:lang w:val="en-US"/>
        </w:rPr>
      </w:pPr>
    </w:p>
    <w:p w14:paraId="4036471B" w14:textId="77777777" w:rsidR="00620AFE" w:rsidRDefault="00620AFE" w:rsidP="00BC48BC">
      <w:pPr>
        <w:ind w:left="360" w:hanging="360"/>
        <w:rPr>
          <w:lang w:val="en-US"/>
        </w:rPr>
      </w:pPr>
    </w:p>
    <w:p w14:paraId="5D99C604" w14:textId="61B715ED" w:rsidR="009C3C5F" w:rsidRDefault="009C3C5F" w:rsidP="00BC48BC">
      <w:pPr>
        <w:ind w:left="360" w:hanging="360"/>
        <w:rPr>
          <w:lang w:val="en-US"/>
        </w:rPr>
      </w:pPr>
    </w:p>
    <w:p w14:paraId="47D0FD70" w14:textId="37979172" w:rsidR="009C3C5F" w:rsidRDefault="009C3C5F" w:rsidP="00BC48BC">
      <w:pPr>
        <w:ind w:left="360" w:hanging="360"/>
        <w:rPr>
          <w:lang w:val="en-US"/>
        </w:rPr>
      </w:pPr>
    </w:p>
    <w:p w14:paraId="4CB3A17F" w14:textId="2247723C" w:rsidR="009C3C5F" w:rsidRDefault="009C3C5F" w:rsidP="00BC48BC">
      <w:pPr>
        <w:ind w:left="360" w:hanging="360"/>
        <w:rPr>
          <w:lang w:val="en-US"/>
        </w:rPr>
      </w:pPr>
    </w:p>
    <w:p w14:paraId="29F62D42" w14:textId="6432FF10" w:rsidR="009C3C5F" w:rsidRDefault="009C3C5F" w:rsidP="00BC48BC">
      <w:pPr>
        <w:ind w:left="360" w:hanging="360"/>
        <w:rPr>
          <w:lang w:val="en-US"/>
        </w:rPr>
      </w:pPr>
    </w:p>
    <w:p w14:paraId="136FEA99" w14:textId="4787A4A2" w:rsidR="009C3C5F" w:rsidRDefault="009C3C5F" w:rsidP="00BC48BC">
      <w:pPr>
        <w:ind w:left="360" w:hanging="360"/>
        <w:rPr>
          <w:lang w:val="en-US"/>
        </w:rPr>
      </w:pPr>
    </w:p>
    <w:p w14:paraId="39C3A568" w14:textId="21AD565B" w:rsidR="009C3C5F" w:rsidRDefault="009C3C5F" w:rsidP="00BC48BC">
      <w:pPr>
        <w:ind w:left="360" w:hanging="360"/>
        <w:rPr>
          <w:lang w:val="en-US"/>
        </w:rPr>
      </w:pPr>
    </w:p>
    <w:p w14:paraId="11D6B728" w14:textId="753D21B1" w:rsidR="009C3C5F" w:rsidRDefault="009C3C5F" w:rsidP="00BC48BC">
      <w:pPr>
        <w:ind w:left="360" w:hanging="360"/>
        <w:rPr>
          <w:lang w:val="en-US"/>
        </w:rPr>
      </w:pPr>
    </w:p>
    <w:p w14:paraId="45426AED" w14:textId="200CE808" w:rsidR="009C3C5F" w:rsidRDefault="009C3C5F" w:rsidP="00BC48BC">
      <w:pPr>
        <w:ind w:left="360" w:hanging="360"/>
        <w:rPr>
          <w:lang w:val="en-US"/>
        </w:rPr>
      </w:pPr>
    </w:p>
    <w:p w14:paraId="2A2E3DE5" w14:textId="4B093C81" w:rsidR="009C3C5F" w:rsidRDefault="009C3C5F" w:rsidP="00BC48BC">
      <w:pPr>
        <w:ind w:left="360" w:hanging="360"/>
        <w:rPr>
          <w:lang w:val="en-US"/>
        </w:rPr>
      </w:pPr>
    </w:p>
    <w:p w14:paraId="3C62F130" w14:textId="77777777" w:rsidR="009C3C5F" w:rsidRDefault="009C3C5F" w:rsidP="00BC48BC">
      <w:pPr>
        <w:ind w:left="360" w:hanging="360"/>
        <w:rPr>
          <w:lang w:val="en-US"/>
        </w:rPr>
      </w:pPr>
    </w:p>
    <w:p w14:paraId="2DB50362" w14:textId="144F9C8C" w:rsidR="009C3C5F" w:rsidRDefault="009C3C5F" w:rsidP="00BC48BC">
      <w:pPr>
        <w:ind w:left="360" w:hanging="360"/>
        <w:rPr>
          <w:lang w:val="en-US"/>
        </w:rPr>
      </w:pPr>
    </w:p>
    <w:p w14:paraId="4D356772" w14:textId="14CE7049" w:rsidR="009C3C5F" w:rsidRDefault="009C3C5F" w:rsidP="00BC48BC">
      <w:pPr>
        <w:ind w:left="360" w:hanging="360"/>
        <w:rPr>
          <w:lang w:val="en-US"/>
        </w:rPr>
      </w:pPr>
    </w:p>
    <w:p w14:paraId="4EB65B43" w14:textId="7D52B2E5" w:rsidR="009C3C5F" w:rsidRDefault="009C3C5F" w:rsidP="00BC48BC">
      <w:pPr>
        <w:ind w:left="360" w:hanging="360"/>
        <w:rPr>
          <w:lang w:val="en-US"/>
        </w:rPr>
      </w:pPr>
    </w:p>
    <w:p w14:paraId="68A5E98F" w14:textId="3FFE0238" w:rsidR="00620AFE" w:rsidRDefault="00620AFE" w:rsidP="00BC48BC">
      <w:pPr>
        <w:ind w:left="360" w:hanging="360"/>
        <w:rPr>
          <w:lang w:val="en-US"/>
        </w:rPr>
      </w:pPr>
    </w:p>
    <w:p w14:paraId="0EA7EE12" w14:textId="5B64E634" w:rsidR="00620AFE" w:rsidRDefault="00620AFE" w:rsidP="00BC48BC">
      <w:pPr>
        <w:ind w:left="360" w:hanging="360"/>
        <w:rPr>
          <w:lang w:val="en-US"/>
        </w:rPr>
      </w:pPr>
    </w:p>
    <w:p w14:paraId="48E04589" w14:textId="5ED88125" w:rsidR="00620AFE" w:rsidRDefault="00620AFE" w:rsidP="00BC48BC">
      <w:pPr>
        <w:ind w:left="360" w:hanging="360"/>
        <w:rPr>
          <w:lang w:val="en-US"/>
        </w:rPr>
      </w:pPr>
    </w:p>
    <w:p w14:paraId="32DF4341" w14:textId="3A23F426" w:rsidR="00620AFE" w:rsidRDefault="00620AFE" w:rsidP="00BC48BC">
      <w:pPr>
        <w:ind w:left="360" w:hanging="360"/>
        <w:rPr>
          <w:lang w:val="en-US"/>
        </w:rPr>
      </w:pPr>
    </w:p>
    <w:p w14:paraId="105A1FFD" w14:textId="6C89D9A4" w:rsidR="00620AFE" w:rsidRDefault="00620AFE" w:rsidP="00BC48BC">
      <w:pPr>
        <w:ind w:left="360" w:hanging="360"/>
        <w:rPr>
          <w:lang w:val="en-US"/>
        </w:rPr>
      </w:pPr>
    </w:p>
    <w:p w14:paraId="7F6F5346" w14:textId="6CDA9771" w:rsidR="00620AFE" w:rsidRDefault="00620AFE" w:rsidP="00BC48BC">
      <w:pPr>
        <w:ind w:left="360" w:hanging="360"/>
        <w:rPr>
          <w:lang w:val="en-US"/>
        </w:rPr>
      </w:pPr>
    </w:p>
    <w:p w14:paraId="18F0C35D" w14:textId="67837D42" w:rsidR="00620AFE" w:rsidRDefault="00620AFE" w:rsidP="00BC48BC">
      <w:pPr>
        <w:ind w:left="360" w:hanging="360"/>
        <w:rPr>
          <w:lang w:val="en-US"/>
        </w:rPr>
      </w:pPr>
    </w:p>
    <w:p w14:paraId="3A6928D7" w14:textId="6F508E1A" w:rsidR="00620AFE" w:rsidRDefault="00620AFE" w:rsidP="00BC48BC">
      <w:pPr>
        <w:ind w:left="360" w:hanging="360"/>
        <w:rPr>
          <w:lang w:val="en-US"/>
        </w:rPr>
      </w:pPr>
    </w:p>
    <w:p w14:paraId="00687F06" w14:textId="43DDBB28" w:rsidR="00620AFE" w:rsidRDefault="00620AFE" w:rsidP="00BC48BC">
      <w:pPr>
        <w:ind w:left="360" w:hanging="360"/>
        <w:rPr>
          <w:lang w:val="en-US"/>
        </w:rPr>
      </w:pPr>
    </w:p>
    <w:p w14:paraId="2C61CD4B" w14:textId="3F0D7D5A" w:rsidR="00620AFE" w:rsidRDefault="00620AFE" w:rsidP="00BC48BC">
      <w:pPr>
        <w:ind w:left="360" w:hanging="360"/>
        <w:rPr>
          <w:lang w:val="en-US"/>
        </w:rPr>
      </w:pPr>
    </w:p>
    <w:p w14:paraId="038ECE00" w14:textId="1881837C" w:rsidR="00620AFE" w:rsidRDefault="00620AFE" w:rsidP="00BC48BC">
      <w:pPr>
        <w:ind w:left="360" w:hanging="360"/>
        <w:rPr>
          <w:lang w:val="en-US"/>
        </w:rPr>
      </w:pPr>
    </w:p>
    <w:p w14:paraId="3B9DE957" w14:textId="340D7869" w:rsidR="00620AFE" w:rsidRDefault="00620AFE" w:rsidP="00BC48BC">
      <w:pPr>
        <w:ind w:left="360" w:hanging="360"/>
        <w:rPr>
          <w:lang w:val="en-US"/>
        </w:rPr>
      </w:pPr>
    </w:p>
    <w:p w14:paraId="03D12AC4" w14:textId="0A6253C9" w:rsidR="00620AFE" w:rsidRDefault="00620AFE" w:rsidP="00BC48BC">
      <w:pPr>
        <w:ind w:left="360" w:hanging="360"/>
        <w:rPr>
          <w:lang w:val="en-US"/>
        </w:rPr>
      </w:pPr>
    </w:p>
    <w:p w14:paraId="7934EA6E" w14:textId="7E1288CD" w:rsidR="00620AFE" w:rsidRDefault="00620AFE" w:rsidP="00BC48BC">
      <w:pPr>
        <w:ind w:left="360" w:hanging="360"/>
        <w:rPr>
          <w:lang w:val="en-US"/>
        </w:rPr>
      </w:pPr>
    </w:p>
    <w:p w14:paraId="281710A4" w14:textId="17E63A46" w:rsidR="00620AFE" w:rsidRDefault="00620AFE" w:rsidP="00BC48BC">
      <w:pPr>
        <w:ind w:left="360" w:hanging="360"/>
        <w:rPr>
          <w:lang w:val="en-US"/>
        </w:rPr>
      </w:pPr>
    </w:p>
    <w:p w14:paraId="765648F9" w14:textId="673A657A" w:rsidR="00620AFE" w:rsidRDefault="00620AFE" w:rsidP="00BC48BC">
      <w:pPr>
        <w:ind w:left="360" w:hanging="360"/>
        <w:rPr>
          <w:lang w:val="en-US"/>
        </w:rPr>
      </w:pPr>
    </w:p>
    <w:p w14:paraId="4653DE40" w14:textId="77777777" w:rsidR="00620AFE" w:rsidRDefault="00620AFE" w:rsidP="00BC48BC">
      <w:pPr>
        <w:ind w:left="360" w:hanging="360"/>
        <w:rPr>
          <w:lang w:val="en-US"/>
        </w:rPr>
      </w:pPr>
    </w:p>
    <w:p w14:paraId="2DEEE27C" w14:textId="40737B40" w:rsidR="009C3C5F" w:rsidRDefault="009C3C5F" w:rsidP="00BC48BC">
      <w:pPr>
        <w:ind w:left="360" w:hanging="360"/>
        <w:rPr>
          <w:lang w:val="en-US"/>
        </w:rPr>
      </w:pPr>
    </w:p>
    <w:p w14:paraId="294C15AD" w14:textId="77777777" w:rsidR="009C3C5F" w:rsidRPr="00C13E4A" w:rsidRDefault="009C3C5F" w:rsidP="00BC48BC">
      <w:pPr>
        <w:ind w:left="360" w:hanging="360"/>
        <w:rPr>
          <w:lang w:val="en-US"/>
        </w:rPr>
      </w:pPr>
    </w:p>
    <w:p w14:paraId="4E24AFCE" w14:textId="77777777" w:rsidR="00BC48BC" w:rsidRPr="009667FC" w:rsidRDefault="00BC48BC" w:rsidP="00BC48BC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4DDA71DB" w14:textId="4C2A117D" w:rsidR="002A14B8" w:rsidRDefault="00BC48BC" w:rsidP="00620AFE">
      <w:pPr>
        <w:ind w:left="360" w:hanging="360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8A1F04">
        <w:rPr>
          <w:lang w:val="en-US"/>
        </w:rPr>
        <w:t>5</w:t>
      </w:r>
      <w:r>
        <w:rPr>
          <w:lang w:val="en-US"/>
        </w:rPr>
        <w:t xml:space="preserve">: </w:t>
      </w:r>
      <w:r w:rsidRPr="00C13E4A">
        <w:rPr>
          <w:lang w:val="en-US"/>
        </w:rPr>
        <w:t xml:space="preserve">Determine the </w:t>
      </w:r>
      <w:r w:rsidR="00E7718B" w:rsidRPr="00E7718B">
        <w:rPr>
          <w:b/>
          <w:lang w:val="en-US"/>
        </w:rPr>
        <w:t>embedding</w:t>
      </w:r>
      <w:r w:rsidR="00E7718B">
        <w:rPr>
          <w:lang w:val="en-US"/>
        </w:rPr>
        <w:t xml:space="preserve"> </w:t>
      </w:r>
      <w:proofErr w:type="spellStart"/>
      <w:r w:rsidRPr="00C13E4A">
        <w:rPr>
          <w:b/>
          <w:lang w:val="en-US"/>
        </w:rPr>
        <w:t>tranformations</w:t>
      </w:r>
      <w:proofErr w:type="spellEnd"/>
      <w:r w:rsidR="00E7718B">
        <w:rPr>
          <w:b/>
          <w:lang w:val="en-US"/>
        </w:rPr>
        <w:t xml:space="preserve"> E</w:t>
      </w:r>
      <w:r w:rsidRPr="00C13E4A">
        <w:rPr>
          <w:lang w:val="en-US"/>
        </w:rPr>
        <w:t xml:space="preserve"> that link each successive Local Space of the </w:t>
      </w:r>
      <w:proofErr w:type="spellStart"/>
      <w:r w:rsidRPr="00C13E4A">
        <w:rPr>
          <w:lang w:val="en-US"/>
        </w:rPr>
        <w:t>scenegraph</w:t>
      </w:r>
      <w:proofErr w:type="spellEnd"/>
      <w:r w:rsidR="0092622B">
        <w:rPr>
          <w:lang w:val="en-US"/>
        </w:rPr>
        <w:t xml:space="preserve"> making use of the variable ‘</w:t>
      </w:r>
      <w:r w:rsidR="0092622B" w:rsidRPr="0092622B">
        <w:rPr>
          <w:b/>
          <w:lang w:val="en-US"/>
        </w:rPr>
        <w:t>day</w:t>
      </w:r>
      <w:r w:rsidR="0092622B">
        <w:rPr>
          <w:lang w:val="en-US"/>
        </w:rPr>
        <w:t>’ where appropriate.</w:t>
      </w:r>
      <w:r w:rsidR="00620AFE">
        <w:rPr>
          <w:lang w:val="en-US"/>
        </w:rPr>
        <w:t xml:space="preserve"> </w:t>
      </w:r>
    </w:p>
    <w:p w14:paraId="21F7A558" w14:textId="695E89B8" w:rsidR="00F61471" w:rsidRDefault="00F61471" w:rsidP="00620AFE">
      <w:p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63C2C" wp14:editId="649BAF52">
                <wp:simplePos x="0" y="0"/>
                <wp:positionH relativeFrom="column">
                  <wp:posOffset>-35016</wp:posOffset>
                </wp:positionH>
                <wp:positionV relativeFrom="paragraph">
                  <wp:posOffset>120015</wp:posOffset>
                </wp:positionV>
                <wp:extent cx="5780315" cy="8392886"/>
                <wp:effectExtent l="0" t="0" r="11430" b="146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315" cy="8392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2AB1F" w14:textId="77777777" w:rsidR="00F61471" w:rsidRDefault="00F614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63C2C" id="Text Box 45" o:spid="_x0000_s1029" type="#_x0000_t202" style="position:absolute;left:0;text-align:left;margin-left:-2.75pt;margin-top:9.45pt;width:455.15pt;height:660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" fillcolor="white [3201]" strokeweight=".5pt">
                <v:textbox>
                  <w:txbxContent>
                    <w:p w14:paraId="25C2AB1F" w14:textId="77777777" w:rsidR="00F61471" w:rsidRDefault="00F61471"/>
                  </w:txbxContent>
                </v:textbox>
              </v:shape>
            </w:pict>
          </mc:Fallback>
        </mc:AlternateContent>
      </w:r>
    </w:p>
    <w:p w14:paraId="504EB45A" w14:textId="1CE498A7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669B9B5" w14:textId="4065DCD2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1064CDD" w14:textId="10DB2AD8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9BF9AB7" w14:textId="44F6501B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69F55EB" w14:textId="2874471F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D961317" w14:textId="77777777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167293B" w14:textId="77777777" w:rsidR="002A14B8" w:rsidRDefault="002A14B8" w:rsidP="002A14B8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5DE7C33" w14:textId="334F6E6B" w:rsidR="009A78CF" w:rsidRDefault="009A78CF" w:rsidP="008A1F04">
      <w:pPr>
        <w:ind w:left="360" w:hanging="360"/>
        <w:rPr>
          <w:lang w:val="en-US"/>
        </w:rPr>
      </w:pPr>
    </w:p>
    <w:p w14:paraId="094BDA10" w14:textId="3DF94D76" w:rsidR="009A78CF" w:rsidRDefault="009A78CF" w:rsidP="008A1F04">
      <w:pPr>
        <w:ind w:left="360" w:hanging="360"/>
        <w:rPr>
          <w:lang w:val="en-US"/>
        </w:rPr>
      </w:pPr>
    </w:p>
    <w:p w14:paraId="201D83CE" w14:textId="27564ACE" w:rsidR="009A78CF" w:rsidRDefault="009A78CF" w:rsidP="008A1F04">
      <w:pPr>
        <w:ind w:left="360" w:hanging="360"/>
        <w:rPr>
          <w:lang w:val="en-US"/>
        </w:rPr>
      </w:pPr>
    </w:p>
    <w:p w14:paraId="348099ED" w14:textId="449DF1D0" w:rsidR="009A78CF" w:rsidRDefault="009A78CF" w:rsidP="008A1F04">
      <w:pPr>
        <w:ind w:left="360" w:hanging="360"/>
        <w:rPr>
          <w:lang w:val="en-US"/>
        </w:rPr>
      </w:pPr>
    </w:p>
    <w:p w14:paraId="7A5294CC" w14:textId="02D90BF1" w:rsidR="009A78CF" w:rsidRDefault="009A78CF" w:rsidP="008A1F04">
      <w:pPr>
        <w:ind w:left="360" w:hanging="360"/>
        <w:rPr>
          <w:lang w:val="en-US"/>
        </w:rPr>
      </w:pPr>
    </w:p>
    <w:p w14:paraId="5BABDE69" w14:textId="6B805562" w:rsidR="00620AFE" w:rsidRDefault="00620AFE" w:rsidP="008A1F04">
      <w:pPr>
        <w:ind w:left="360" w:hanging="360"/>
        <w:rPr>
          <w:lang w:val="en-US"/>
        </w:rPr>
      </w:pPr>
    </w:p>
    <w:p w14:paraId="35588F62" w14:textId="218162F8" w:rsidR="00620AFE" w:rsidRDefault="00620AFE" w:rsidP="008A1F04">
      <w:pPr>
        <w:ind w:left="360" w:hanging="360"/>
        <w:rPr>
          <w:lang w:val="en-US"/>
        </w:rPr>
      </w:pPr>
    </w:p>
    <w:p w14:paraId="7BBE78B1" w14:textId="55290BC5" w:rsidR="00620AFE" w:rsidRDefault="00620AFE" w:rsidP="008A1F04">
      <w:pPr>
        <w:ind w:left="360" w:hanging="360"/>
        <w:rPr>
          <w:lang w:val="en-US"/>
        </w:rPr>
      </w:pPr>
    </w:p>
    <w:p w14:paraId="22B56CF2" w14:textId="2521345E" w:rsidR="00620AFE" w:rsidRDefault="00620AFE" w:rsidP="008A1F04">
      <w:pPr>
        <w:ind w:left="360" w:hanging="360"/>
        <w:rPr>
          <w:lang w:val="en-US"/>
        </w:rPr>
      </w:pPr>
    </w:p>
    <w:p w14:paraId="05E2B353" w14:textId="65061AF7" w:rsidR="00620AFE" w:rsidRDefault="00620AFE" w:rsidP="008A1F04">
      <w:pPr>
        <w:ind w:left="360" w:hanging="360"/>
        <w:rPr>
          <w:lang w:val="en-US"/>
        </w:rPr>
      </w:pPr>
    </w:p>
    <w:p w14:paraId="36456F31" w14:textId="20C76F23" w:rsidR="00620AFE" w:rsidRDefault="00620AFE" w:rsidP="008A1F04">
      <w:pPr>
        <w:ind w:left="360" w:hanging="360"/>
        <w:rPr>
          <w:lang w:val="en-US"/>
        </w:rPr>
      </w:pPr>
    </w:p>
    <w:p w14:paraId="1DFF5E5E" w14:textId="68D40F04" w:rsidR="00620AFE" w:rsidRDefault="00620AFE" w:rsidP="008A1F04">
      <w:pPr>
        <w:ind w:left="360" w:hanging="360"/>
        <w:rPr>
          <w:lang w:val="en-US"/>
        </w:rPr>
      </w:pPr>
    </w:p>
    <w:p w14:paraId="2A51089C" w14:textId="01C421B1" w:rsidR="00620AFE" w:rsidRDefault="00620AFE" w:rsidP="008A1F04">
      <w:pPr>
        <w:ind w:left="360" w:hanging="360"/>
        <w:rPr>
          <w:lang w:val="en-US"/>
        </w:rPr>
      </w:pPr>
    </w:p>
    <w:p w14:paraId="5C4D2EAF" w14:textId="1804CFF0" w:rsidR="00620AFE" w:rsidRDefault="00620AFE" w:rsidP="008A1F04">
      <w:pPr>
        <w:ind w:left="360" w:hanging="360"/>
        <w:rPr>
          <w:lang w:val="en-US"/>
        </w:rPr>
      </w:pPr>
    </w:p>
    <w:p w14:paraId="0BA9E4EF" w14:textId="0FC067E3" w:rsidR="00620AFE" w:rsidRDefault="00620AFE" w:rsidP="008A1F04">
      <w:pPr>
        <w:ind w:left="360" w:hanging="360"/>
        <w:rPr>
          <w:lang w:val="en-US"/>
        </w:rPr>
      </w:pPr>
    </w:p>
    <w:p w14:paraId="635E38BE" w14:textId="30B3C397" w:rsidR="00620AFE" w:rsidRDefault="00620AFE" w:rsidP="008A1F04">
      <w:pPr>
        <w:ind w:left="360" w:hanging="360"/>
        <w:rPr>
          <w:lang w:val="en-US"/>
        </w:rPr>
      </w:pPr>
    </w:p>
    <w:p w14:paraId="7B634747" w14:textId="2AB25D50" w:rsidR="00620AFE" w:rsidRDefault="00620AFE" w:rsidP="008A1F04">
      <w:pPr>
        <w:ind w:left="360" w:hanging="360"/>
        <w:rPr>
          <w:lang w:val="en-US"/>
        </w:rPr>
      </w:pPr>
    </w:p>
    <w:p w14:paraId="17B29CE8" w14:textId="3A3A37C3" w:rsidR="00620AFE" w:rsidRDefault="00620AFE" w:rsidP="008A1F04">
      <w:pPr>
        <w:ind w:left="360" w:hanging="360"/>
        <w:rPr>
          <w:lang w:val="en-US"/>
        </w:rPr>
      </w:pPr>
    </w:p>
    <w:p w14:paraId="667A189E" w14:textId="750F4B00" w:rsidR="00620AFE" w:rsidRDefault="00620AFE" w:rsidP="008A1F04">
      <w:pPr>
        <w:ind w:left="360" w:hanging="360"/>
        <w:rPr>
          <w:lang w:val="en-US"/>
        </w:rPr>
      </w:pPr>
    </w:p>
    <w:p w14:paraId="66BD2487" w14:textId="012F2DAE" w:rsidR="00620AFE" w:rsidRDefault="00620AFE" w:rsidP="008A1F04">
      <w:pPr>
        <w:ind w:left="360" w:hanging="360"/>
        <w:rPr>
          <w:lang w:val="en-US"/>
        </w:rPr>
      </w:pPr>
    </w:p>
    <w:p w14:paraId="09F82F80" w14:textId="1142F953" w:rsidR="00620AFE" w:rsidRDefault="00620AFE" w:rsidP="008A1F04">
      <w:pPr>
        <w:ind w:left="360" w:hanging="360"/>
        <w:rPr>
          <w:lang w:val="en-US"/>
        </w:rPr>
      </w:pPr>
    </w:p>
    <w:p w14:paraId="5163B07E" w14:textId="7876B0F7" w:rsidR="00620AFE" w:rsidRDefault="00620AFE" w:rsidP="008A1F04">
      <w:pPr>
        <w:ind w:left="360" w:hanging="360"/>
        <w:rPr>
          <w:lang w:val="en-US"/>
        </w:rPr>
      </w:pPr>
    </w:p>
    <w:p w14:paraId="7C6FFE7F" w14:textId="6F833742" w:rsidR="00620AFE" w:rsidRDefault="00620AFE" w:rsidP="008A1F04">
      <w:pPr>
        <w:ind w:left="360" w:hanging="360"/>
        <w:rPr>
          <w:lang w:val="en-US"/>
        </w:rPr>
      </w:pPr>
    </w:p>
    <w:p w14:paraId="17EBD930" w14:textId="4DF7C3CE" w:rsidR="00620AFE" w:rsidRDefault="00620AFE" w:rsidP="008A1F04">
      <w:pPr>
        <w:ind w:left="360" w:hanging="360"/>
        <w:rPr>
          <w:lang w:val="en-US"/>
        </w:rPr>
      </w:pPr>
    </w:p>
    <w:p w14:paraId="351F869C" w14:textId="157BE12C" w:rsidR="00620AFE" w:rsidRDefault="00620AFE" w:rsidP="008A1F04">
      <w:pPr>
        <w:ind w:left="360" w:hanging="360"/>
        <w:rPr>
          <w:lang w:val="en-US"/>
        </w:rPr>
      </w:pPr>
    </w:p>
    <w:p w14:paraId="4C7A07EF" w14:textId="008F4973" w:rsidR="00620AFE" w:rsidRDefault="00620AFE" w:rsidP="008A1F04">
      <w:pPr>
        <w:ind w:left="360" w:hanging="360"/>
        <w:rPr>
          <w:lang w:val="en-US"/>
        </w:rPr>
      </w:pPr>
    </w:p>
    <w:p w14:paraId="14016A4A" w14:textId="1557647D" w:rsidR="00620AFE" w:rsidRDefault="00620AFE" w:rsidP="008A1F04">
      <w:pPr>
        <w:ind w:left="360" w:hanging="360"/>
        <w:rPr>
          <w:lang w:val="en-US"/>
        </w:rPr>
      </w:pPr>
    </w:p>
    <w:p w14:paraId="54B6D8F4" w14:textId="05ADDA0E" w:rsidR="00620AFE" w:rsidRDefault="00620AFE" w:rsidP="008A1F04">
      <w:pPr>
        <w:ind w:left="360" w:hanging="360"/>
        <w:rPr>
          <w:lang w:val="en-US"/>
        </w:rPr>
      </w:pPr>
    </w:p>
    <w:p w14:paraId="7992F8F0" w14:textId="166515B0" w:rsidR="00620AFE" w:rsidRDefault="00620AFE" w:rsidP="008A1F04">
      <w:pPr>
        <w:ind w:left="360" w:hanging="360"/>
        <w:rPr>
          <w:lang w:val="en-US"/>
        </w:rPr>
      </w:pPr>
    </w:p>
    <w:p w14:paraId="079C65EA" w14:textId="77777777" w:rsidR="00A7326D" w:rsidRDefault="00A7326D" w:rsidP="006078E3">
      <w:pPr>
        <w:ind w:left="360" w:hanging="360"/>
        <w:rPr>
          <w:lang w:val="en-US"/>
        </w:rPr>
      </w:pPr>
    </w:p>
    <w:p w14:paraId="300DD0CE" w14:textId="66488828" w:rsidR="006078E3" w:rsidRDefault="006078E3" w:rsidP="006078E3">
      <w:pPr>
        <w:ind w:left="360" w:hanging="360"/>
        <w:rPr>
          <w:lang w:val="en-US"/>
        </w:rPr>
      </w:pPr>
      <w:r>
        <w:rPr>
          <w:lang w:val="en-US"/>
        </w:rPr>
        <w:t>Let us now specify all subsequent Local Space - linking transformations:</w:t>
      </w:r>
    </w:p>
    <w:p w14:paraId="1D102BD4" w14:textId="77777777" w:rsidR="006078E3" w:rsidRDefault="006078E3" w:rsidP="006078E3">
      <w:pPr>
        <w:rPr>
          <w:lang w:val="en-US"/>
        </w:rPr>
      </w:pPr>
    </w:p>
    <w:p w14:paraId="6817D8E9" w14:textId="4978739E" w:rsidR="009A78CF" w:rsidRDefault="009A78CF" w:rsidP="00A84C1A">
      <w:pPr>
        <w:rPr>
          <w:lang w:val="en-US"/>
        </w:rPr>
      </w:pPr>
    </w:p>
    <w:p w14:paraId="2CF84A66" w14:textId="4C4AFA7A" w:rsidR="001204F9" w:rsidRDefault="001204F9" w:rsidP="00A84C1A">
      <w:pPr>
        <w:rPr>
          <w:lang w:val="en-US"/>
        </w:rPr>
      </w:pPr>
    </w:p>
    <w:p w14:paraId="737808D6" w14:textId="5EF7F6DF" w:rsidR="001204F9" w:rsidRDefault="001204F9" w:rsidP="00A84C1A">
      <w:pPr>
        <w:rPr>
          <w:lang w:val="en-US"/>
        </w:rPr>
      </w:pPr>
    </w:p>
    <w:p w14:paraId="69C6B009" w14:textId="065C401C" w:rsidR="001204F9" w:rsidRDefault="001204F9" w:rsidP="00A84C1A">
      <w:pPr>
        <w:rPr>
          <w:lang w:val="en-US"/>
        </w:rPr>
      </w:pPr>
    </w:p>
    <w:p w14:paraId="1C1428CC" w14:textId="4C6DDD8B" w:rsidR="001204F9" w:rsidRDefault="001204F9" w:rsidP="00A84C1A">
      <w:pPr>
        <w:rPr>
          <w:lang w:val="en-US"/>
        </w:rPr>
      </w:pPr>
    </w:p>
    <w:p w14:paraId="2DD9099E" w14:textId="7A52D05B" w:rsidR="001204F9" w:rsidRDefault="001204F9" w:rsidP="00A84C1A">
      <w:pPr>
        <w:rPr>
          <w:lang w:val="en-US"/>
        </w:rPr>
      </w:pPr>
    </w:p>
    <w:p w14:paraId="56102AB8" w14:textId="4543B1D4" w:rsidR="001204F9" w:rsidRDefault="001204F9" w:rsidP="00A84C1A">
      <w:pPr>
        <w:rPr>
          <w:lang w:val="en-US"/>
        </w:rPr>
      </w:pPr>
    </w:p>
    <w:p w14:paraId="5109FBD0" w14:textId="070E46B0" w:rsidR="001204F9" w:rsidRDefault="001204F9" w:rsidP="00A84C1A">
      <w:pPr>
        <w:rPr>
          <w:lang w:val="en-US"/>
        </w:rPr>
      </w:pPr>
    </w:p>
    <w:p w14:paraId="49BA8589" w14:textId="13A1AA12" w:rsidR="001204F9" w:rsidRDefault="001204F9" w:rsidP="00A84C1A">
      <w:pPr>
        <w:rPr>
          <w:lang w:val="en-US"/>
        </w:rPr>
      </w:pPr>
    </w:p>
    <w:p w14:paraId="3C062B16" w14:textId="53AFCDD2" w:rsidR="001204F9" w:rsidRDefault="001204F9" w:rsidP="00A84C1A">
      <w:pPr>
        <w:rPr>
          <w:lang w:val="en-US"/>
        </w:rPr>
      </w:pPr>
    </w:p>
    <w:p w14:paraId="1A77E189" w14:textId="0413FBFF" w:rsidR="001204F9" w:rsidRDefault="001204F9" w:rsidP="00A84C1A">
      <w:pPr>
        <w:rPr>
          <w:lang w:val="en-US"/>
        </w:rPr>
      </w:pPr>
    </w:p>
    <w:p w14:paraId="0DB71418" w14:textId="438AA7DF" w:rsidR="001204F9" w:rsidRDefault="001204F9" w:rsidP="00A84C1A">
      <w:pPr>
        <w:rPr>
          <w:lang w:val="en-US"/>
        </w:rPr>
      </w:pPr>
    </w:p>
    <w:p w14:paraId="3956F6F8" w14:textId="584D6394" w:rsidR="001204F9" w:rsidRDefault="001204F9" w:rsidP="00A84C1A">
      <w:pPr>
        <w:rPr>
          <w:lang w:val="en-US"/>
        </w:rPr>
      </w:pPr>
    </w:p>
    <w:p w14:paraId="2BF21CA7" w14:textId="0241FE20" w:rsidR="001204F9" w:rsidRDefault="001204F9" w:rsidP="00A84C1A">
      <w:pPr>
        <w:rPr>
          <w:lang w:val="en-US"/>
        </w:rPr>
      </w:pPr>
    </w:p>
    <w:p w14:paraId="38BEC1BB" w14:textId="091AEDF1" w:rsidR="001204F9" w:rsidRDefault="001204F9" w:rsidP="00A84C1A">
      <w:pPr>
        <w:rPr>
          <w:lang w:val="en-US"/>
        </w:rPr>
      </w:pPr>
    </w:p>
    <w:p w14:paraId="6926FA35" w14:textId="1759C449" w:rsidR="001204F9" w:rsidRDefault="001204F9" w:rsidP="00A84C1A">
      <w:pPr>
        <w:rPr>
          <w:lang w:val="en-US"/>
        </w:rPr>
      </w:pPr>
    </w:p>
    <w:p w14:paraId="69CBCFC0" w14:textId="4AEDF189" w:rsidR="001204F9" w:rsidRDefault="001204F9" w:rsidP="00A84C1A">
      <w:pPr>
        <w:rPr>
          <w:lang w:val="en-US"/>
        </w:rPr>
      </w:pPr>
    </w:p>
    <w:p w14:paraId="2557E71E" w14:textId="384A3547" w:rsidR="001204F9" w:rsidRDefault="001204F9" w:rsidP="00A84C1A">
      <w:pPr>
        <w:rPr>
          <w:lang w:val="en-US"/>
        </w:rPr>
      </w:pPr>
    </w:p>
    <w:p w14:paraId="11EAB44C" w14:textId="7413705E" w:rsidR="001204F9" w:rsidRDefault="001204F9" w:rsidP="00A84C1A">
      <w:pPr>
        <w:rPr>
          <w:lang w:val="en-US"/>
        </w:rPr>
      </w:pPr>
    </w:p>
    <w:p w14:paraId="28CABF29" w14:textId="051448DC" w:rsidR="001204F9" w:rsidRDefault="001204F9" w:rsidP="00A84C1A">
      <w:pPr>
        <w:rPr>
          <w:lang w:val="en-US"/>
        </w:rPr>
      </w:pPr>
    </w:p>
    <w:p w14:paraId="763BE5E7" w14:textId="72EFC1C8" w:rsidR="001204F9" w:rsidRDefault="001204F9" w:rsidP="00A84C1A">
      <w:pPr>
        <w:rPr>
          <w:lang w:val="en-US"/>
        </w:rPr>
      </w:pPr>
    </w:p>
    <w:p w14:paraId="72EA0107" w14:textId="16364EA0" w:rsidR="001204F9" w:rsidRDefault="001204F9" w:rsidP="00A84C1A">
      <w:pPr>
        <w:rPr>
          <w:lang w:val="en-US"/>
        </w:rPr>
      </w:pPr>
    </w:p>
    <w:p w14:paraId="3C7304F3" w14:textId="2391BA4B" w:rsidR="001204F9" w:rsidRDefault="001204F9" w:rsidP="00A84C1A">
      <w:pPr>
        <w:rPr>
          <w:lang w:val="en-US"/>
        </w:rPr>
      </w:pPr>
    </w:p>
    <w:p w14:paraId="28A484D2" w14:textId="4A884142" w:rsidR="001204F9" w:rsidRDefault="001204F9" w:rsidP="00A84C1A">
      <w:pPr>
        <w:rPr>
          <w:lang w:val="en-US"/>
        </w:rPr>
      </w:pPr>
    </w:p>
    <w:p w14:paraId="683C5A10" w14:textId="6E5816E3" w:rsidR="001204F9" w:rsidRDefault="001204F9" w:rsidP="00A84C1A">
      <w:pPr>
        <w:rPr>
          <w:lang w:val="en-US"/>
        </w:rPr>
      </w:pPr>
    </w:p>
    <w:p w14:paraId="44730511" w14:textId="0B9627BC" w:rsidR="001204F9" w:rsidRDefault="001204F9" w:rsidP="00A84C1A">
      <w:pPr>
        <w:rPr>
          <w:lang w:val="en-US"/>
        </w:rPr>
      </w:pPr>
    </w:p>
    <w:p w14:paraId="1A7F0083" w14:textId="15435152" w:rsidR="001204F9" w:rsidRDefault="001204F9" w:rsidP="00A84C1A">
      <w:pPr>
        <w:rPr>
          <w:lang w:val="en-US"/>
        </w:rPr>
      </w:pPr>
    </w:p>
    <w:p w14:paraId="52938550" w14:textId="77777777" w:rsidR="001204F9" w:rsidRDefault="001204F9" w:rsidP="00A84C1A">
      <w:pPr>
        <w:rPr>
          <w:lang w:val="en-US"/>
        </w:rPr>
      </w:pPr>
    </w:p>
    <w:p w14:paraId="12126F15" w14:textId="683C4414" w:rsidR="009A78CF" w:rsidRDefault="009A78CF" w:rsidP="008A1F04">
      <w:pPr>
        <w:ind w:left="360" w:hanging="360"/>
        <w:rPr>
          <w:lang w:val="en-US"/>
        </w:rPr>
      </w:pPr>
    </w:p>
    <w:p w14:paraId="6B0CB018" w14:textId="60CC7A15" w:rsidR="009A78CF" w:rsidRDefault="009A78CF" w:rsidP="008A1F04">
      <w:pPr>
        <w:ind w:left="360" w:hanging="360"/>
        <w:rPr>
          <w:lang w:val="en-US"/>
        </w:rPr>
      </w:pPr>
    </w:p>
    <w:p w14:paraId="1F747117" w14:textId="512343B0" w:rsidR="009A78CF" w:rsidRDefault="009A78CF" w:rsidP="008A1F04">
      <w:pPr>
        <w:ind w:left="360" w:hanging="360"/>
        <w:rPr>
          <w:lang w:val="en-US"/>
        </w:rPr>
      </w:pPr>
    </w:p>
    <w:p w14:paraId="50E8A9F4" w14:textId="08CCC884" w:rsidR="009A78CF" w:rsidRDefault="009A78CF" w:rsidP="008A1F04">
      <w:pPr>
        <w:ind w:left="360" w:hanging="360"/>
        <w:rPr>
          <w:lang w:val="en-US"/>
        </w:rPr>
      </w:pPr>
    </w:p>
    <w:p w14:paraId="33351F62" w14:textId="1801CB9E" w:rsidR="009A78CF" w:rsidRDefault="009A78CF" w:rsidP="008A1F04">
      <w:pPr>
        <w:ind w:left="360" w:hanging="360"/>
        <w:rPr>
          <w:lang w:val="en-US"/>
        </w:rPr>
      </w:pPr>
    </w:p>
    <w:p w14:paraId="108BE929" w14:textId="77777777" w:rsidR="009A78CF" w:rsidRPr="008A1F04" w:rsidRDefault="009A78CF" w:rsidP="009721E7">
      <w:pPr>
        <w:rPr>
          <w:lang w:val="en-US"/>
        </w:rPr>
      </w:pPr>
    </w:p>
    <w:p w14:paraId="66D3DBD5" w14:textId="77777777" w:rsidR="00BC48BC" w:rsidRPr="005F302B" w:rsidRDefault="00BC48BC" w:rsidP="005F302B">
      <w:pPr>
        <w:ind w:left="360" w:hanging="360"/>
        <w:rPr>
          <w:lang w:val="en-US"/>
        </w:rPr>
      </w:pPr>
    </w:p>
    <w:p w14:paraId="7E23137B" w14:textId="4B2C7DE4" w:rsidR="00607D65" w:rsidRDefault="00BC48BC" w:rsidP="00F85970">
      <w:pPr>
        <w:ind w:left="360" w:hanging="360"/>
        <w:rPr>
          <w:b/>
          <w:lang w:val="en-US"/>
        </w:rPr>
      </w:pPr>
      <w:r>
        <w:rPr>
          <w:lang w:val="en-US"/>
        </w:rPr>
        <w:t xml:space="preserve">Exercise </w:t>
      </w:r>
      <w:r w:rsidR="008A1F04">
        <w:rPr>
          <w:lang w:val="en-US"/>
        </w:rPr>
        <w:t>6</w:t>
      </w:r>
      <w:r>
        <w:rPr>
          <w:lang w:val="en-US"/>
        </w:rPr>
        <w:t xml:space="preserve">: </w:t>
      </w:r>
      <w:r w:rsidRPr="003A0A74">
        <w:rPr>
          <w:lang w:val="en-US"/>
        </w:rPr>
        <w:t xml:space="preserve">Implement all the previous in GeoGebra, realizing a </w:t>
      </w:r>
      <w:r w:rsidRPr="003A0A74">
        <w:rPr>
          <w:b/>
          <w:lang w:val="en-US"/>
        </w:rPr>
        <w:t>GeoGebra-simulation</w:t>
      </w:r>
      <w:r w:rsidRPr="003A0A74">
        <w:rPr>
          <w:lang w:val="en-US"/>
        </w:rPr>
        <w:t xml:space="preserve"> of the </w:t>
      </w:r>
      <w:r w:rsidR="005F302B">
        <w:rPr>
          <w:lang w:val="en-US"/>
        </w:rPr>
        <w:t>solar system</w:t>
      </w:r>
      <w:r w:rsidRPr="003A0A74">
        <w:rPr>
          <w:lang w:val="en-US"/>
        </w:rPr>
        <w:t xml:space="preserve">, by means of </w:t>
      </w:r>
      <w:r w:rsidR="00A57BD9">
        <w:rPr>
          <w:lang w:val="en-US"/>
        </w:rPr>
        <w:t>a</w:t>
      </w:r>
      <w:r w:rsidRPr="003A0A74">
        <w:rPr>
          <w:lang w:val="en-US"/>
        </w:rPr>
        <w:t xml:space="preserve"> </w:t>
      </w:r>
      <w:r w:rsidR="005F302B">
        <w:rPr>
          <w:lang w:val="en-US"/>
        </w:rPr>
        <w:t xml:space="preserve">(between 0 and 350 </w:t>
      </w:r>
      <w:r w:rsidRPr="003A0A74">
        <w:rPr>
          <w:lang w:val="en-US"/>
        </w:rPr>
        <w:t xml:space="preserve">clipped) slider for </w:t>
      </w:r>
      <w:r w:rsidR="005F302B">
        <w:rPr>
          <w:lang w:val="en-US"/>
        </w:rPr>
        <w:t>the variable ‘</w:t>
      </w:r>
      <w:r w:rsidR="005F302B" w:rsidRPr="005F302B">
        <w:rPr>
          <w:b/>
          <w:lang w:val="en-US"/>
        </w:rPr>
        <w:t>day</w:t>
      </w:r>
      <w:r w:rsidR="005F302B">
        <w:rPr>
          <w:lang w:val="en-US"/>
        </w:rPr>
        <w:t>’</w:t>
      </w:r>
      <w:r w:rsidRPr="003A0A74">
        <w:rPr>
          <w:b/>
          <w:lang w:val="en-US"/>
        </w:rPr>
        <w:t>.</w:t>
      </w:r>
    </w:p>
    <w:p w14:paraId="177A97AB" w14:textId="67240FD7" w:rsidR="004657E1" w:rsidRDefault="004657E1" w:rsidP="00F85970">
      <w:pPr>
        <w:ind w:left="360" w:hanging="360"/>
        <w:rPr>
          <w:lang w:val="en-US"/>
        </w:rPr>
      </w:pPr>
    </w:p>
    <w:p w14:paraId="0D18A88B" w14:textId="77777777" w:rsidR="000A720B" w:rsidRDefault="000A720B" w:rsidP="00F85970">
      <w:pPr>
        <w:ind w:left="360" w:hanging="360"/>
        <w:rPr>
          <w:lang w:val="en-US"/>
        </w:rPr>
      </w:pPr>
    </w:p>
    <w:p w14:paraId="76BD370E" w14:textId="17679B72" w:rsidR="009721E7" w:rsidRDefault="000A720B" w:rsidP="00F85970">
      <w:pPr>
        <w:ind w:left="360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C33509" wp14:editId="481C3FFB">
            <wp:extent cx="6135315" cy="4118846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olar-system-day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762" cy="41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15BD" w14:textId="4D3C563C" w:rsidR="009721E7" w:rsidRDefault="009721E7" w:rsidP="00F85970">
      <w:pPr>
        <w:ind w:left="360" w:hanging="360"/>
        <w:rPr>
          <w:lang w:val="en-US"/>
        </w:rPr>
      </w:pPr>
    </w:p>
    <w:p w14:paraId="00A932A7" w14:textId="7608E9FC" w:rsidR="009721E7" w:rsidRDefault="009721E7" w:rsidP="00F85970">
      <w:pPr>
        <w:ind w:left="360" w:hanging="360"/>
        <w:rPr>
          <w:lang w:val="en-US"/>
        </w:rPr>
      </w:pPr>
    </w:p>
    <w:p w14:paraId="4F056707" w14:textId="6B1BC096" w:rsidR="009721E7" w:rsidRDefault="009721E7" w:rsidP="00F85970">
      <w:pPr>
        <w:ind w:left="360" w:hanging="360"/>
        <w:rPr>
          <w:lang w:val="en-US"/>
        </w:rPr>
      </w:pPr>
    </w:p>
    <w:p w14:paraId="6E6D9D60" w14:textId="7E3B5957" w:rsidR="001369C1" w:rsidRDefault="001369C1" w:rsidP="00F85970">
      <w:pPr>
        <w:ind w:left="360" w:hanging="360"/>
        <w:rPr>
          <w:lang w:val="en-US"/>
        </w:rPr>
      </w:pPr>
    </w:p>
    <w:p w14:paraId="22AF5477" w14:textId="3BB256BB" w:rsidR="00544A7D" w:rsidRDefault="00F85970" w:rsidP="005F2029">
      <w:pPr>
        <w:ind w:left="360" w:hanging="360"/>
        <w:rPr>
          <w:b/>
          <w:lang w:val="en-US"/>
        </w:rPr>
      </w:pPr>
      <w:r>
        <w:rPr>
          <w:lang w:val="en-US"/>
        </w:rPr>
        <w:t xml:space="preserve">Exercise </w:t>
      </w:r>
      <w:r w:rsidR="005F2029">
        <w:rPr>
          <w:lang w:val="en-US"/>
        </w:rPr>
        <w:t>7</w:t>
      </w:r>
      <w:r w:rsidR="00540B4F">
        <w:rPr>
          <w:lang w:val="en-US"/>
        </w:rPr>
        <w:t xml:space="preserve"> (EXTRA)</w:t>
      </w:r>
      <w:r w:rsidR="00ED44AC">
        <w:rPr>
          <w:lang w:val="en-US"/>
        </w:rPr>
        <w:t>:</w:t>
      </w:r>
      <w:r w:rsidR="00AF30D1">
        <w:rPr>
          <w:lang w:val="en-US"/>
        </w:rPr>
        <w:t xml:space="preserve"> </w:t>
      </w:r>
      <w:r w:rsidR="003C4DB2">
        <w:rPr>
          <w:lang w:val="en-US"/>
        </w:rPr>
        <w:t xml:space="preserve">Extend the previous </w:t>
      </w:r>
      <w:r w:rsidR="00F6134B">
        <w:rPr>
          <w:lang w:val="en-US"/>
        </w:rPr>
        <w:t>exercise 6,</w:t>
      </w:r>
      <w:r w:rsidR="003C4DB2">
        <w:rPr>
          <w:lang w:val="en-US"/>
        </w:rPr>
        <w:t xml:space="preserve"> by making the space</w:t>
      </w:r>
      <w:r w:rsidR="000558B9">
        <w:rPr>
          <w:lang w:val="en-US"/>
        </w:rPr>
        <w:t xml:space="preserve"> </w:t>
      </w:r>
      <w:r w:rsidR="003C4DB2">
        <w:rPr>
          <w:lang w:val="en-US"/>
        </w:rPr>
        <w:t xml:space="preserve">craft </w:t>
      </w:r>
      <w:r w:rsidR="008644D0">
        <w:rPr>
          <w:lang w:val="en-US"/>
        </w:rPr>
        <w:t xml:space="preserve">finally </w:t>
      </w:r>
      <w:r w:rsidR="003C4DB2">
        <w:rPr>
          <w:lang w:val="en-US"/>
        </w:rPr>
        <w:t>spinning around its centroid C every 4 days</w:t>
      </w:r>
      <w:r w:rsidRPr="003A0A74">
        <w:rPr>
          <w:b/>
          <w:lang w:val="en-US"/>
        </w:rPr>
        <w:t>.</w:t>
      </w:r>
    </w:p>
    <w:p w14:paraId="00054DB6" w14:textId="77777777" w:rsidR="00B7429B" w:rsidRDefault="00B7429B" w:rsidP="005F2029">
      <w:pPr>
        <w:ind w:left="360" w:hanging="360"/>
        <w:rPr>
          <w:lang w:val="en-US"/>
        </w:rPr>
      </w:pPr>
    </w:p>
    <w:p w14:paraId="3C55CED8" w14:textId="61B75863" w:rsidR="006E5FD3" w:rsidRDefault="006E5FD3" w:rsidP="005F2029">
      <w:pPr>
        <w:ind w:left="360" w:hanging="360"/>
        <w:rPr>
          <w:lang w:val="en-US"/>
        </w:rPr>
      </w:pPr>
    </w:p>
    <w:p w14:paraId="51C6CAB8" w14:textId="525BDF3E" w:rsidR="009A68A9" w:rsidRDefault="009A68A9" w:rsidP="005F2029">
      <w:pPr>
        <w:ind w:left="360" w:hanging="360"/>
        <w:rPr>
          <w:lang w:val="en-US"/>
        </w:rPr>
      </w:pPr>
    </w:p>
    <w:p w14:paraId="299024AB" w14:textId="1BAA611F" w:rsidR="009A68A9" w:rsidRDefault="009A68A9" w:rsidP="005F2029">
      <w:pPr>
        <w:ind w:left="360" w:hanging="360"/>
        <w:rPr>
          <w:lang w:val="en-US"/>
        </w:rPr>
      </w:pPr>
    </w:p>
    <w:p w14:paraId="725C9356" w14:textId="77777777" w:rsidR="009A68A9" w:rsidRPr="00544A7D" w:rsidRDefault="009A68A9" w:rsidP="005F2029">
      <w:pPr>
        <w:ind w:left="360" w:hanging="360"/>
        <w:rPr>
          <w:lang w:val="en-US"/>
        </w:rPr>
      </w:pPr>
    </w:p>
    <w:p w14:paraId="3B481998" w14:textId="7B83E993" w:rsidR="007F5AA8" w:rsidRDefault="00F85970" w:rsidP="00164CCB">
      <w:pPr>
        <w:pStyle w:val="Heading1"/>
      </w:pPr>
      <w:bookmarkStart w:id="12" w:name="_Toc452664327"/>
      <w:bookmarkStart w:id="13" w:name="_Toc25235322"/>
      <w:bookmarkStart w:id="14" w:name="_Toc403840176"/>
      <w:bookmarkStart w:id="15" w:name="_Toc403895800"/>
      <w:proofErr w:type="spellStart"/>
      <w:r>
        <w:lastRenderedPageBreak/>
        <w:t>R</w:t>
      </w:r>
      <w:r w:rsidR="007F5AA8" w:rsidRPr="00BC1332">
        <w:t>eferece</w:t>
      </w:r>
      <w:bookmarkEnd w:id="12"/>
      <w:r w:rsidR="00C46FEA">
        <w:t>nces</w:t>
      </w:r>
      <w:bookmarkEnd w:id="13"/>
      <w:proofErr w:type="spellEnd"/>
    </w:p>
    <w:p w14:paraId="580AB72E" w14:textId="77777777" w:rsidR="009A6B54" w:rsidRPr="00607D65" w:rsidRDefault="00C5342A" w:rsidP="005E494D">
      <w:pPr>
        <w:pStyle w:val="Heading2"/>
      </w:pPr>
      <w:bookmarkStart w:id="16" w:name="_Initializer_list"/>
      <w:bookmarkStart w:id="17" w:name="_Toc25235323"/>
      <w:bookmarkEnd w:id="16"/>
      <w:r>
        <w:t>Basics</w:t>
      </w:r>
      <w:bookmarkStart w:id="18" w:name="_std::initializer_list"/>
      <w:bookmarkEnd w:id="17"/>
      <w:bookmarkEnd w:id="18"/>
    </w:p>
    <w:p w14:paraId="2E224D2F" w14:textId="77777777" w:rsidR="00826A9A" w:rsidRDefault="00826A9A" w:rsidP="00826A9A">
      <w:pPr>
        <w:pStyle w:val="Heading3"/>
      </w:pPr>
      <w:bookmarkStart w:id="19" w:name="_Size_member_function"/>
      <w:bookmarkStart w:id="20" w:name="_Toc25235324"/>
      <w:bookmarkEnd w:id="19"/>
      <w:r>
        <w:t xml:space="preserve">English </w:t>
      </w:r>
      <w:proofErr w:type="spellStart"/>
      <w:r>
        <w:t>maths</w:t>
      </w:r>
      <w:proofErr w:type="spellEnd"/>
      <w:r>
        <w:t xml:space="preserve"> dictionary</w:t>
      </w:r>
      <w:bookmarkEnd w:id="20"/>
    </w:p>
    <w:p w14:paraId="74F7C602" w14:textId="77777777" w:rsidR="00607D65" w:rsidRPr="00607D65" w:rsidRDefault="00D36585" w:rsidP="00607D65">
      <w:pPr>
        <w:ind w:left="228" w:firstLine="708"/>
        <w:rPr>
          <w:color w:val="0000FF"/>
          <w:u w:val="single"/>
          <w:lang w:val="en-US"/>
        </w:rPr>
      </w:pPr>
      <w:hyperlink r:id="rId13" w:history="1">
        <w:r w:rsidR="00A10ACE" w:rsidRPr="00C74655">
          <w:rPr>
            <w:rStyle w:val="Hyperlink"/>
            <w:lang w:val="en-US"/>
          </w:rPr>
          <w:t>http://www.mathwords.com</w:t>
        </w:r>
      </w:hyperlink>
    </w:p>
    <w:p w14:paraId="607434EF" w14:textId="77777777" w:rsidR="004019E0" w:rsidRDefault="004019E0" w:rsidP="00A10ACE">
      <w:pPr>
        <w:ind w:left="228" w:firstLine="708"/>
        <w:rPr>
          <w:lang w:val="en-US"/>
        </w:rPr>
      </w:pPr>
    </w:p>
    <w:p w14:paraId="651F988D" w14:textId="77777777" w:rsidR="00626F3C" w:rsidRPr="00C61D05" w:rsidRDefault="00696685" w:rsidP="00C61D05">
      <w:pPr>
        <w:pStyle w:val="Heading2"/>
      </w:pPr>
      <w:bookmarkStart w:id="21" w:name="_Toc527443786"/>
      <w:bookmarkStart w:id="22" w:name="_Toc25235325"/>
      <w:r>
        <w:t>Demos in art and programming</w:t>
      </w:r>
      <w:bookmarkEnd w:id="21"/>
      <w:bookmarkEnd w:id="22"/>
    </w:p>
    <w:p w14:paraId="082C505D" w14:textId="1A78791A" w:rsidR="00626F3C" w:rsidRDefault="00521135" w:rsidP="00626F3C">
      <w:pPr>
        <w:pStyle w:val="Heading3"/>
      </w:pPr>
      <w:bookmarkStart w:id="23" w:name="_Toc25235326"/>
      <w:proofErr w:type="spellStart"/>
      <w:r>
        <w:t>Scenegraphs</w:t>
      </w:r>
      <w:proofErr w:type="spellEnd"/>
      <w:r>
        <w:t xml:space="preserve"> in game engines</w:t>
      </w:r>
      <w:bookmarkEnd w:id="23"/>
    </w:p>
    <w:p w14:paraId="2713ABEB" w14:textId="1F5903C3" w:rsidR="00626F3C" w:rsidRDefault="00D36585" w:rsidP="00521135">
      <w:pPr>
        <w:ind w:left="708"/>
        <w:rPr>
          <w:lang w:val="en-US"/>
        </w:rPr>
      </w:pPr>
      <w:hyperlink r:id="rId14" w:history="1">
        <w:r w:rsidR="00521135" w:rsidRPr="002C1C3B">
          <w:rPr>
            <w:rStyle w:val="Hyperlink"/>
            <w:lang w:val="en-US"/>
          </w:rPr>
          <w:t>https://www.haroldserrano.com/blog/the-purpose-of-a-scenograph-in-a-game-engine</w:t>
        </w:r>
      </w:hyperlink>
    </w:p>
    <w:p w14:paraId="42A2A5B1" w14:textId="77777777" w:rsidR="00521135" w:rsidRPr="00C23BE4" w:rsidRDefault="00521135" w:rsidP="00626F3C">
      <w:pPr>
        <w:rPr>
          <w:lang w:val="en-US"/>
        </w:rPr>
      </w:pPr>
    </w:p>
    <w:bookmarkEnd w:id="14"/>
    <w:bookmarkEnd w:id="15"/>
    <w:p w14:paraId="38B72FB0" w14:textId="77777777" w:rsidR="00985361" w:rsidRPr="00424B86" w:rsidRDefault="00985361" w:rsidP="00C61D05">
      <w:pPr>
        <w:ind w:left="708"/>
        <w:rPr>
          <w:lang w:val="en-US"/>
        </w:rPr>
      </w:pPr>
    </w:p>
    <w:sectPr w:rsidR="00985361" w:rsidRPr="00424B86" w:rsidSect="00E17C37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4856" w14:textId="77777777" w:rsidR="00D36585" w:rsidRDefault="00D36585" w:rsidP="009E62E0">
      <w:r>
        <w:separator/>
      </w:r>
    </w:p>
  </w:endnote>
  <w:endnote w:type="continuationSeparator" w:id="0">
    <w:p w14:paraId="0235A07D" w14:textId="77777777" w:rsidR="00D36585" w:rsidRDefault="00D36585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9B71" w14:textId="77777777" w:rsidR="000471C6" w:rsidRPr="009E62E0" w:rsidRDefault="000471C6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20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D553" w14:textId="77777777" w:rsidR="000471C6" w:rsidRPr="009E62E0" w:rsidRDefault="000471C6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66F2" w14:textId="77777777" w:rsidR="00D36585" w:rsidRDefault="00D36585" w:rsidP="009E62E0">
      <w:r>
        <w:separator/>
      </w:r>
    </w:p>
  </w:footnote>
  <w:footnote w:type="continuationSeparator" w:id="0">
    <w:p w14:paraId="35CDB3FE" w14:textId="77777777" w:rsidR="00D36585" w:rsidRDefault="00D36585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EBA4" w14:textId="6930210F" w:rsidR="000471C6" w:rsidRPr="00F83941" w:rsidRDefault="000471C6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F83941">
      <w:rPr>
        <w:lang w:val="en-US"/>
      </w:rPr>
      <w:t xml:space="preserve">Lab Applied </w:t>
    </w:r>
    <w:proofErr w:type="spellStart"/>
    <w:r w:rsidRPr="00F83941">
      <w:rPr>
        <w:lang w:val="en-US"/>
      </w:rPr>
      <w:t>Maths</w:t>
    </w:r>
    <w:proofErr w:type="spellEnd"/>
    <w:r w:rsidRPr="00F83941">
      <w:rPr>
        <w:lang w:val="en-US"/>
      </w:rPr>
      <w:t xml:space="preserve"> &amp; Physics</w:t>
    </w:r>
    <w:r w:rsidR="000E6302" w:rsidRPr="00F83941">
      <w:rPr>
        <w:lang w:val="en-US"/>
      </w:rPr>
      <w:tab/>
    </w:r>
    <w:r w:rsidR="000E6302" w:rsidRPr="00F83941">
      <w:rPr>
        <w:lang w:val="en-US"/>
      </w:rPr>
      <w:tab/>
    </w:r>
    <w:r w:rsidR="000E6302" w:rsidRPr="00F83941">
      <w:rPr>
        <w:b/>
        <w:lang w:val="en-US"/>
      </w:rPr>
      <w:t>VERSION 202</w:t>
    </w:r>
    <w:r w:rsidR="00F83941">
      <w:rPr>
        <w:b/>
        <w:lang w:val="en-US"/>
      </w:rPr>
      <w:t>1-22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0471C6" w14:paraId="37A3384F" w14:textId="77777777" w:rsidTr="00E90025">
      <w:tc>
        <w:tcPr>
          <w:tcW w:w="4219" w:type="dxa"/>
        </w:tcPr>
        <w:p w14:paraId="3B54FE5B" w14:textId="77777777" w:rsidR="000471C6" w:rsidRDefault="000471C6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Pr="00A569C7">
            <w:rPr>
              <w:b/>
              <w:bCs/>
              <w:noProof/>
            </w:rPr>
            <w:t>Templates</w:t>
          </w:r>
          <w:r>
            <w:rPr>
              <w:noProof/>
            </w:rPr>
            <w:t xml:space="preserve"> – sequence containers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46AEB6AF" w14:textId="77777777" w:rsidR="000471C6" w:rsidRDefault="000471C6"/>
      </w:tc>
    </w:tr>
  </w:tbl>
  <w:p w14:paraId="0BB3F549" w14:textId="77777777" w:rsidR="000471C6" w:rsidRPr="009E62E0" w:rsidRDefault="000471C6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3430"/>
    <w:multiLevelType w:val="hybridMultilevel"/>
    <w:tmpl w:val="79726C20"/>
    <w:lvl w:ilvl="0" w:tplc="3B36F9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6278CB"/>
    <w:multiLevelType w:val="hybridMultilevel"/>
    <w:tmpl w:val="BF3A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D47F49"/>
    <w:multiLevelType w:val="hybridMultilevel"/>
    <w:tmpl w:val="F0381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5C1441"/>
    <w:multiLevelType w:val="hybridMultilevel"/>
    <w:tmpl w:val="5A92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4"/>
  </w:num>
  <w:num w:numId="3">
    <w:abstractNumId w:val="20"/>
  </w:num>
  <w:num w:numId="4">
    <w:abstractNumId w:val="6"/>
  </w:num>
  <w:num w:numId="5">
    <w:abstractNumId w:val="27"/>
  </w:num>
  <w:num w:numId="6">
    <w:abstractNumId w:val="24"/>
  </w:num>
  <w:num w:numId="7">
    <w:abstractNumId w:val="1"/>
  </w:num>
  <w:num w:numId="8">
    <w:abstractNumId w:val="2"/>
  </w:num>
  <w:num w:numId="9">
    <w:abstractNumId w:val="29"/>
  </w:num>
  <w:num w:numId="10">
    <w:abstractNumId w:val="32"/>
  </w:num>
  <w:num w:numId="11">
    <w:abstractNumId w:val="40"/>
  </w:num>
  <w:num w:numId="12">
    <w:abstractNumId w:val="7"/>
  </w:num>
  <w:num w:numId="13">
    <w:abstractNumId w:val="28"/>
  </w:num>
  <w:num w:numId="14">
    <w:abstractNumId w:val="22"/>
  </w:num>
  <w:num w:numId="15">
    <w:abstractNumId w:val="16"/>
  </w:num>
  <w:num w:numId="16">
    <w:abstractNumId w:val="10"/>
  </w:num>
  <w:num w:numId="17">
    <w:abstractNumId w:val="37"/>
  </w:num>
  <w:num w:numId="18">
    <w:abstractNumId w:val="26"/>
  </w:num>
  <w:num w:numId="19">
    <w:abstractNumId w:val="3"/>
  </w:num>
  <w:num w:numId="20">
    <w:abstractNumId w:val="13"/>
  </w:num>
  <w:num w:numId="21">
    <w:abstractNumId w:val="31"/>
  </w:num>
  <w:num w:numId="22">
    <w:abstractNumId w:val="15"/>
  </w:num>
  <w:num w:numId="23">
    <w:abstractNumId w:val="8"/>
  </w:num>
  <w:num w:numId="24">
    <w:abstractNumId w:val="34"/>
  </w:num>
  <w:num w:numId="25">
    <w:abstractNumId w:val="9"/>
  </w:num>
  <w:num w:numId="26">
    <w:abstractNumId w:val="33"/>
  </w:num>
  <w:num w:numId="27">
    <w:abstractNumId w:val="11"/>
  </w:num>
  <w:num w:numId="28">
    <w:abstractNumId w:val="17"/>
  </w:num>
  <w:num w:numId="29">
    <w:abstractNumId w:val="0"/>
  </w:num>
  <w:num w:numId="30">
    <w:abstractNumId w:val="38"/>
  </w:num>
  <w:num w:numId="31">
    <w:abstractNumId w:val="42"/>
  </w:num>
  <w:num w:numId="32">
    <w:abstractNumId w:val="23"/>
  </w:num>
  <w:num w:numId="33">
    <w:abstractNumId w:val="39"/>
  </w:num>
  <w:num w:numId="34">
    <w:abstractNumId w:val="19"/>
  </w:num>
  <w:num w:numId="35">
    <w:abstractNumId w:val="41"/>
  </w:num>
  <w:num w:numId="36">
    <w:abstractNumId w:val="5"/>
  </w:num>
  <w:num w:numId="37">
    <w:abstractNumId w:val="36"/>
  </w:num>
  <w:num w:numId="38">
    <w:abstractNumId w:val="12"/>
  </w:num>
  <w:num w:numId="39">
    <w:abstractNumId w:val="21"/>
  </w:num>
  <w:num w:numId="40">
    <w:abstractNumId w:val="4"/>
  </w:num>
  <w:num w:numId="41">
    <w:abstractNumId w:val="25"/>
  </w:num>
  <w:num w:numId="42">
    <w:abstractNumId w:val="35"/>
  </w:num>
  <w:num w:numId="43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1F7"/>
    <w:rsid w:val="000143BF"/>
    <w:rsid w:val="000145E9"/>
    <w:rsid w:val="000147EC"/>
    <w:rsid w:val="00014E1A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5142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6DC7"/>
    <w:rsid w:val="0003750F"/>
    <w:rsid w:val="00037814"/>
    <w:rsid w:val="00037F1C"/>
    <w:rsid w:val="00040048"/>
    <w:rsid w:val="00041253"/>
    <w:rsid w:val="000416C8"/>
    <w:rsid w:val="00044027"/>
    <w:rsid w:val="0004428C"/>
    <w:rsid w:val="000449CE"/>
    <w:rsid w:val="00044A26"/>
    <w:rsid w:val="00044ACB"/>
    <w:rsid w:val="00044AE1"/>
    <w:rsid w:val="00045268"/>
    <w:rsid w:val="00045833"/>
    <w:rsid w:val="00045E90"/>
    <w:rsid w:val="0004664D"/>
    <w:rsid w:val="00046A78"/>
    <w:rsid w:val="000471C6"/>
    <w:rsid w:val="00047311"/>
    <w:rsid w:val="00047433"/>
    <w:rsid w:val="0004751F"/>
    <w:rsid w:val="00047B08"/>
    <w:rsid w:val="00051603"/>
    <w:rsid w:val="00052631"/>
    <w:rsid w:val="00052AB8"/>
    <w:rsid w:val="00052C69"/>
    <w:rsid w:val="00052E49"/>
    <w:rsid w:val="00054637"/>
    <w:rsid w:val="000552E0"/>
    <w:rsid w:val="0005549F"/>
    <w:rsid w:val="000558B9"/>
    <w:rsid w:val="0005613C"/>
    <w:rsid w:val="00056207"/>
    <w:rsid w:val="00056510"/>
    <w:rsid w:val="00056D3B"/>
    <w:rsid w:val="000577F4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7774"/>
    <w:rsid w:val="00067C75"/>
    <w:rsid w:val="0007045C"/>
    <w:rsid w:val="00071155"/>
    <w:rsid w:val="00071F9D"/>
    <w:rsid w:val="00072EFA"/>
    <w:rsid w:val="00072F27"/>
    <w:rsid w:val="000731E9"/>
    <w:rsid w:val="000732FA"/>
    <w:rsid w:val="000735ED"/>
    <w:rsid w:val="00073D48"/>
    <w:rsid w:val="0007466F"/>
    <w:rsid w:val="00076ABD"/>
    <w:rsid w:val="000773DD"/>
    <w:rsid w:val="00077635"/>
    <w:rsid w:val="000800D1"/>
    <w:rsid w:val="00080A91"/>
    <w:rsid w:val="00080F2D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28"/>
    <w:rsid w:val="000950CA"/>
    <w:rsid w:val="000957EA"/>
    <w:rsid w:val="000958ED"/>
    <w:rsid w:val="0009619E"/>
    <w:rsid w:val="0009737C"/>
    <w:rsid w:val="0009772A"/>
    <w:rsid w:val="0009777A"/>
    <w:rsid w:val="00097824"/>
    <w:rsid w:val="00097EFD"/>
    <w:rsid w:val="00097F1C"/>
    <w:rsid w:val="000A0ACD"/>
    <w:rsid w:val="000A10A4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883"/>
    <w:rsid w:val="000A59C9"/>
    <w:rsid w:val="000A5A77"/>
    <w:rsid w:val="000A5B32"/>
    <w:rsid w:val="000A5DB2"/>
    <w:rsid w:val="000A605A"/>
    <w:rsid w:val="000A6ACA"/>
    <w:rsid w:val="000A720B"/>
    <w:rsid w:val="000A7BB3"/>
    <w:rsid w:val="000A7FDF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620"/>
    <w:rsid w:val="000B6844"/>
    <w:rsid w:val="000B6A9C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CF2"/>
    <w:rsid w:val="000C4FD3"/>
    <w:rsid w:val="000C51B5"/>
    <w:rsid w:val="000C5EEB"/>
    <w:rsid w:val="000C60C0"/>
    <w:rsid w:val="000C64EC"/>
    <w:rsid w:val="000C6852"/>
    <w:rsid w:val="000C78DE"/>
    <w:rsid w:val="000D06E4"/>
    <w:rsid w:val="000D1D7E"/>
    <w:rsid w:val="000D25E0"/>
    <w:rsid w:val="000D25F7"/>
    <w:rsid w:val="000D2B77"/>
    <w:rsid w:val="000D2ECB"/>
    <w:rsid w:val="000D4141"/>
    <w:rsid w:val="000D4CB9"/>
    <w:rsid w:val="000D5FB7"/>
    <w:rsid w:val="000D6630"/>
    <w:rsid w:val="000D6A85"/>
    <w:rsid w:val="000D6C80"/>
    <w:rsid w:val="000D71FF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2B4"/>
    <w:rsid w:val="000E25A1"/>
    <w:rsid w:val="000E2C42"/>
    <w:rsid w:val="000E371F"/>
    <w:rsid w:val="000E4693"/>
    <w:rsid w:val="000E5648"/>
    <w:rsid w:val="000E5CA2"/>
    <w:rsid w:val="000E6302"/>
    <w:rsid w:val="000E6567"/>
    <w:rsid w:val="000E699B"/>
    <w:rsid w:val="000E6D6D"/>
    <w:rsid w:val="000E6E74"/>
    <w:rsid w:val="000E77F8"/>
    <w:rsid w:val="000E7956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27FF"/>
    <w:rsid w:val="000F33B0"/>
    <w:rsid w:val="000F4220"/>
    <w:rsid w:val="000F4AAD"/>
    <w:rsid w:val="000F52CD"/>
    <w:rsid w:val="000F5F6D"/>
    <w:rsid w:val="000F624C"/>
    <w:rsid w:val="000F639E"/>
    <w:rsid w:val="000F76B8"/>
    <w:rsid w:val="0010096F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5E75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04F9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5B1E"/>
    <w:rsid w:val="0013683D"/>
    <w:rsid w:val="001369C1"/>
    <w:rsid w:val="00137999"/>
    <w:rsid w:val="00141A71"/>
    <w:rsid w:val="00141BA7"/>
    <w:rsid w:val="00141E9E"/>
    <w:rsid w:val="00142150"/>
    <w:rsid w:val="00142AFF"/>
    <w:rsid w:val="00142D26"/>
    <w:rsid w:val="00143005"/>
    <w:rsid w:val="0014369F"/>
    <w:rsid w:val="00144103"/>
    <w:rsid w:val="00144E6E"/>
    <w:rsid w:val="00145297"/>
    <w:rsid w:val="001452C3"/>
    <w:rsid w:val="001454E0"/>
    <w:rsid w:val="00146640"/>
    <w:rsid w:val="00146921"/>
    <w:rsid w:val="00147449"/>
    <w:rsid w:val="00147E26"/>
    <w:rsid w:val="00147E46"/>
    <w:rsid w:val="00150009"/>
    <w:rsid w:val="001501C5"/>
    <w:rsid w:val="001504B5"/>
    <w:rsid w:val="001509CA"/>
    <w:rsid w:val="00151DB0"/>
    <w:rsid w:val="001526A4"/>
    <w:rsid w:val="00153AEC"/>
    <w:rsid w:val="001540AF"/>
    <w:rsid w:val="00155822"/>
    <w:rsid w:val="0015595C"/>
    <w:rsid w:val="00155DDE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6DCD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2A9F"/>
    <w:rsid w:val="0017314B"/>
    <w:rsid w:val="00173271"/>
    <w:rsid w:val="00173896"/>
    <w:rsid w:val="00173BB6"/>
    <w:rsid w:val="001747BE"/>
    <w:rsid w:val="00174D98"/>
    <w:rsid w:val="00175419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1F91"/>
    <w:rsid w:val="0018339B"/>
    <w:rsid w:val="00184CFA"/>
    <w:rsid w:val="00185E55"/>
    <w:rsid w:val="001862EF"/>
    <w:rsid w:val="00186496"/>
    <w:rsid w:val="001865FB"/>
    <w:rsid w:val="00187DFA"/>
    <w:rsid w:val="00190DDE"/>
    <w:rsid w:val="00191061"/>
    <w:rsid w:val="00191CCA"/>
    <w:rsid w:val="001926AF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07BF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8A9"/>
    <w:rsid w:val="001B6AAD"/>
    <w:rsid w:val="001B7AC0"/>
    <w:rsid w:val="001C000C"/>
    <w:rsid w:val="001C0326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BFC"/>
    <w:rsid w:val="001D77F1"/>
    <w:rsid w:val="001E056A"/>
    <w:rsid w:val="001E0A43"/>
    <w:rsid w:val="001E0B00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A1A"/>
    <w:rsid w:val="001F0E75"/>
    <w:rsid w:val="001F0F9D"/>
    <w:rsid w:val="001F12F4"/>
    <w:rsid w:val="001F2151"/>
    <w:rsid w:val="001F221A"/>
    <w:rsid w:val="001F2B09"/>
    <w:rsid w:val="001F3074"/>
    <w:rsid w:val="001F30FE"/>
    <w:rsid w:val="001F436F"/>
    <w:rsid w:val="001F4E36"/>
    <w:rsid w:val="001F5CEC"/>
    <w:rsid w:val="001F5FE7"/>
    <w:rsid w:val="001F6FD2"/>
    <w:rsid w:val="0020089F"/>
    <w:rsid w:val="00200B42"/>
    <w:rsid w:val="00200CEC"/>
    <w:rsid w:val="00202413"/>
    <w:rsid w:val="00202FB1"/>
    <w:rsid w:val="002039B1"/>
    <w:rsid w:val="00203A61"/>
    <w:rsid w:val="00203AFD"/>
    <w:rsid w:val="00203D24"/>
    <w:rsid w:val="00204337"/>
    <w:rsid w:val="0020495B"/>
    <w:rsid w:val="0020679C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20F"/>
    <w:rsid w:val="002243ED"/>
    <w:rsid w:val="002243F5"/>
    <w:rsid w:val="00224454"/>
    <w:rsid w:val="0022484A"/>
    <w:rsid w:val="00224E97"/>
    <w:rsid w:val="002252A5"/>
    <w:rsid w:val="002255A2"/>
    <w:rsid w:val="00225C8B"/>
    <w:rsid w:val="00226BBE"/>
    <w:rsid w:val="00227D4B"/>
    <w:rsid w:val="002308AD"/>
    <w:rsid w:val="00230900"/>
    <w:rsid w:val="00230D22"/>
    <w:rsid w:val="002315FB"/>
    <w:rsid w:val="002323EC"/>
    <w:rsid w:val="0023274D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025D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4DAC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4AE1"/>
    <w:rsid w:val="00255F27"/>
    <w:rsid w:val="0025677D"/>
    <w:rsid w:val="002567A9"/>
    <w:rsid w:val="002568B2"/>
    <w:rsid w:val="00257476"/>
    <w:rsid w:val="00257B66"/>
    <w:rsid w:val="00257D1A"/>
    <w:rsid w:val="0026023F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0C27"/>
    <w:rsid w:val="0027336B"/>
    <w:rsid w:val="00273EE4"/>
    <w:rsid w:val="00273F47"/>
    <w:rsid w:val="00273FE7"/>
    <w:rsid w:val="0027435D"/>
    <w:rsid w:val="00274C88"/>
    <w:rsid w:val="00274ECF"/>
    <w:rsid w:val="00275471"/>
    <w:rsid w:val="0027597D"/>
    <w:rsid w:val="00275E79"/>
    <w:rsid w:val="0027624B"/>
    <w:rsid w:val="002769EC"/>
    <w:rsid w:val="0027751E"/>
    <w:rsid w:val="00277958"/>
    <w:rsid w:val="00277B01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36E9"/>
    <w:rsid w:val="00284D97"/>
    <w:rsid w:val="00285243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14B8"/>
    <w:rsid w:val="002A1FBF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1CFB"/>
    <w:rsid w:val="002B214C"/>
    <w:rsid w:val="002B2EF3"/>
    <w:rsid w:val="002B3D2B"/>
    <w:rsid w:val="002B3FFD"/>
    <w:rsid w:val="002B6E69"/>
    <w:rsid w:val="002B74C0"/>
    <w:rsid w:val="002B7619"/>
    <w:rsid w:val="002C05EC"/>
    <w:rsid w:val="002C0864"/>
    <w:rsid w:val="002C1F87"/>
    <w:rsid w:val="002C2857"/>
    <w:rsid w:val="002C28EB"/>
    <w:rsid w:val="002C2D49"/>
    <w:rsid w:val="002C2F22"/>
    <w:rsid w:val="002C30F9"/>
    <w:rsid w:val="002C35D7"/>
    <w:rsid w:val="002C4138"/>
    <w:rsid w:val="002C496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5B8"/>
    <w:rsid w:val="002D1873"/>
    <w:rsid w:val="002D1ACC"/>
    <w:rsid w:val="002D1C3D"/>
    <w:rsid w:val="002D1CD3"/>
    <w:rsid w:val="002D24D6"/>
    <w:rsid w:val="002D4178"/>
    <w:rsid w:val="002D42EE"/>
    <w:rsid w:val="002D5755"/>
    <w:rsid w:val="002D61BE"/>
    <w:rsid w:val="002D668C"/>
    <w:rsid w:val="002D669D"/>
    <w:rsid w:val="002D6DD4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EC0"/>
    <w:rsid w:val="002F3F6F"/>
    <w:rsid w:val="002F4C28"/>
    <w:rsid w:val="002F5324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58F0"/>
    <w:rsid w:val="003069D5"/>
    <w:rsid w:val="00306C3E"/>
    <w:rsid w:val="0030705D"/>
    <w:rsid w:val="00307294"/>
    <w:rsid w:val="00307E92"/>
    <w:rsid w:val="00307F31"/>
    <w:rsid w:val="003106FA"/>
    <w:rsid w:val="00310E0D"/>
    <w:rsid w:val="00311642"/>
    <w:rsid w:val="00312552"/>
    <w:rsid w:val="00312AC8"/>
    <w:rsid w:val="003133B0"/>
    <w:rsid w:val="00313711"/>
    <w:rsid w:val="003139AC"/>
    <w:rsid w:val="003139F5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D41"/>
    <w:rsid w:val="00325503"/>
    <w:rsid w:val="0032626F"/>
    <w:rsid w:val="0032665B"/>
    <w:rsid w:val="00326D6F"/>
    <w:rsid w:val="00326EDA"/>
    <w:rsid w:val="00327345"/>
    <w:rsid w:val="0032737E"/>
    <w:rsid w:val="00327E5B"/>
    <w:rsid w:val="0033019D"/>
    <w:rsid w:val="00331087"/>
    <w:rsid w:val="00332397"/>
    <w:rsid w:val="003327E3"/>
    <w:rsid w:val="00332E14"/>
    <w:rsid w:val="00332E46"/>
    <w:rsid w:val="00333A7A"/>
    <w:rsid w:val="00334273"/>
    <w:rsid w:val="0033538C"/>
    <w:rsid w:val="00335751"/>
    <w:rsid w:val="00335866"/>
    <w:rsid w:val="0033689C"/>
    <w:rsid w:val="00336C1E"/>
    <w:rsid w:val="00337180"/>
    <w:rsid w:val="00337356"/>
    <w:rsid w:val="0033736D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2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A7"/>
    <w:rsid w:val="00365868"/>
    <w:rsid w:val="00365AA4"/>
    <w:rsid w:val="00365B8C"/>
    <w:rsid w:val="00366B89"/>
    <w:rsid w:val="0036715B"/>
    <w:rsid w:val="00367633"/>
    <w:rsid w:val="00370DDA"/>
    <w:rsid w:val="00371C0A"/>
    <w:rsid w:val="003735AF"/>
    <w:rsid w:val="0037427C"/>
    <w:rsid w:val="00375982"/>
    <w:rsid w:val="00376A41"/>
    <w:rsid w:val="00376ECB"/>
    <w:rsid w:val="00377429"/>
    <w:rsid w:val="003809EA"/>
    <w:rsid w:val="00380DBE"/>
    <w:rsid w:val="00381102"/>
    <w:rsid w:val="003820F5"/>
    <w:rsid w:val="003823A8"/>
    <w:rsid w:val="00382718"/>
    <w:rsid w:val="00382C08"/>
    <w:rsid w:val="0038346C"/>
    <w:rsid w:val="00384667"/>
    <w:rsid w:val="00384AFD"/>
    <w:rsid w:val="00384CB3"/>
    <w:rsid w:val="00385E23"/>
    <w:rsid w:val="00386015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631"/>
    <w:rsid w:val="00395B3A"/>
    <w:rsid w:val="0039634E"/>
    <w:rsid w:val="003966CC"/>
    <w:rsid w:val="00396CD4"/>
    <w:rsid w:val="00397D7C"/>
    <w:rsid w:val="003A02BA"/>
    <w:rsid w:val="003A0A74"/>
    <w:rsid w:val="003A0DBD"/>
    <w:rsid w:val="003A13AE"/>
    <w:rsid w:val="003A1502"/>
    <w:rsid w:val="003A241C"/>
    <w:rsid w:val="003A2768"/>
    <w:rsid w:val="003A3569"/>
    <w:rsid w:val="003A39DF"/>
    <w:rsid w:val="003A3F74"/>
    <w:rsid w:val="003A3F89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4DB2"/>
    <w:rsid w:val="003C6648"/>
    <w:rsid w:val="003C725E"/>
    <w:rsid w:val="003C77B7"/>
    <w:rsid w:val="003D1026"/>
    <w:rsid w:val="003D10F7"/>
    <w:rsid w:val="003D12CF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6BC2"/>
    <w:rsid w:val="003D7AAD"/>
    <w:rsid w:val="003E057F"/>
    <w:rsid w:val="003E0C6B"/>
    <w:rsid w:val="003E1174"/>
    <w:rsid w:val="003E17AD"/>
    <w:rsid w:val="003E21AB"/>
    <w:rsid w:val="003E28F5"/>
    <w:rsid w:val="003E3214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1D16"/>
    <w:rsid w:val="003F3199"/>
    <w:rsid w:val="003F479C"/>
    <w:rsid w:val="003F5899"/>
    <w:rsid w:val="003F6FCA"/>
    <w:rsid w:val="003F749E"/>
    <w:rsid w:val="003F775C"/>
    <w:rsid w:val="0040006B"/>
    <w:rsid w:val="0040089B"/>
    <w:rsid w:val="00401769"/>
    <w:rsid w:val="004017FF"/>
    <w:rsid w:val="004019CF"/>
    <w:rsid w:val="004019E0"/>
    <w:rsid w:val="004019F6"/>
    <w:rsid w:val="00401DA3"/>
    <w:rsid w:val="004025BC"/>
    <w:rsid w:val="00402D0D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65EA"/>
    <w:rsid w:val="0040683B"/>
    <w:rsid w:val="00407784"/>
    <w:rsid w:val="00410B55"/>
    <w:rsid w:val="00410F95"/>
    <w:rsid w:val="00411213"/>
    <w:rsid w:val="0041199F"/>
    <w:rsid w:val="004133E3"/>
    <w:rsid w:val="004137A3"/>
    <w:rsid w:val="00413A7F"/>
    <w:rsid w:val="00414BAB"/>
    <w:rsid w:val="004159F8"/>
    <w:rsid w:val="00415D13"/>
    <w:rsid w:val="00416C7C"/>
    <w:rsid w:val="0041700E"/>
    <w:rsid w:val="004171D3"/>
    <w:rsid w:val="00420254"/>
    <w:rsid w:val="00421593"/>
    <w:rsid w:val="00421CA2"/>
    <w:rsid w:val="0042260A"/>
    <w:rsid w:val="00422658"/>
    <w:rsid w:val="00423C81"/>
    <w:rsid w:val="0042400D"/>
    <w:rsid w:val="004246BD"/>
    <w:rsid w:val="00424B86"/>
    <w:rsid w:val="004255EC"/>
    <w:rsid w:val="004257BD"/>
    <w:rsid w:val="00425A8B"/>
    <w:rsid w:val="00425ADA"/>
    <w:rsid w:val="004262D1"/>
    <w:rsid w:val="0042746F"/>
    <w:rsid w:val="00430FE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42C"/>
    <w:rsid w:val="00445ABB"/>
    <w:rsid w:val="00446259"/>
    <w:rsid w:val="004469AB"/>
    <w:rsid w:val="00446EDE"/>
    <w:rsid w:val="0044706C"/>
    <w:rsid w:val="0044763C"/>
    <w:rsid w:val="00447E3F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824"/>
    <w:rsid w:val="00461938"/>
    <w:rsid w:val="00461BE9"/>
    <w:rsid w:val="004620F4"/>
    <w:rsid w:val="0046285F"/>
    <w:rsid w:val="0046380B"/>
    <w:rsid w:val="00463AED"/>
    <w:rsid w:val="00463DD7"/>
    <w:rsid w:val="0046440E"/>
    <w:rsid w:val="00464E05"/>
    <w:rsid w:val="00464FC1"/>
    <w:rsid w:val="004657E1"/>
    <w:rsid w:val="004658E7"/>
    <w:rsid w:val="004667A2"/>
    <w:rsid w:val="00466ABA"/>
    <w:rsid w:val="00470228"/>
    <w:rsid w:val="004706F8"/>
    <w:rsid w:val="0047181A"/>
    <w:rsid w:val="004726E9"/>
    <w:rsid w:val="004736E9"/>
    <w:rsid w:val="004748B6"/>
    <w:rsid w:val="004760DB"/>
    <w:rsid w:val="00476338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04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550C"/>
    <w:rsid w:val="004960FC"/>
    <w:rsid w:val="00496354"/>
    <w:rsid w:val="004963A2"/>
    <w:rsid w:val="004975BF"/>
    <w:rsid w:val="00497AAD"/>
    <w:rsid w:val="00497F31"/>
    <w:rsid w:val="004A0BAE"/>
    <w:rsid w:val="004A0E9F"/>
    <w:rsid w:val="004A15AD"/>
    <w:rsid w:val="004A3182"/>
    <w:rsid w:val="004A3C34"/>
    <w:rsid w:val="004A4F59"/>
    <w:rsid w:val="004A4FC0"/>
    <w:rsid w:val="004A514F"/>
    <w:rsid w:val="004A5849"/>
    <w:rsid w:val="004A5B00"/>
    <w:rsid w:val="004A747A"/>
    <w:rsid w:val="004A7C5F"/>
    <w:rsid w:val="004A7D83"/>
    <w:rsid w:val="004B09FA"/>
    <w:rsid w:val="004B17B0"/>
    <w:rsid w:val="004B1C16"/>
    <w:rsid w:val="004B1E93"/>
    <w:rsid w:val="004B32B3"/>
    <w:rsid w:val="004B36DD"/>
    <w:rsid w:val="004B370E"/>
    <w:rsid w:val="004B3C98"/>
    <w:rsid w:val="004B44BF"/>
    <w:rsid w:val="004B561A"/>
    <w:rsid w:val="004B59E7"/>
    <w:rsid w:val="004B657D"/>
    <w:rsid w:val="004B70E2"/>
    <w:rsid w:val="004B7C60"/>
    <w:rsid w:val="004C0074"/>
    <w:rsid w:val="004C051C"/>
    <w:rsid w:val="004C0B26"/>
    <w:rsid w:val="004C1131"/>
    <w:rsid w:val="004C18BD"/>
    <w:rsid w:val="004C2B07"/>
    <w:rsid w:val="004C2E59"/>
    <w:rsid w:val="004C3203"/>
    <w:rsid w:val="004C36E2"/>
    <w:rsid w:val="004C3A04"/>
    <w:rsid w:val="004C3B6C"/>
    <w:rsid w:val="004C3C11"/>
    <w:rsid w:val="004C3C5D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0E"/>
    <w:rsid w:val="004D3E38"/>
    <w:rsid w:val="004D42BF"/>
    <w:rsid w:val="004D430B"/>
    <w:rsid w:val="004D4B4C"/>
    <w:rsid w:val="004D539E"/>
    <w:rsid w:val="004D7701"/>
    <w:rsid w:val="004D79C3"/>
    <w:rsid w:val="004E061D"/>
    <w:rsid w:val="004E08CD"/>
    <w:rsid w:val="004E0E98"/>
    <w:rsid w:val="004E12CF"/>
    <w:rsid w:val="004E19D8"/>
    <w:rsid w:val="004E1C61"/>
    <w:rsid w:val="004E226C"/>
    <w:rsid w:val="004E3166"/>
    <w:rsid w:val="004E336F"/>
    <w:rsid w:val="004E3AA7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2207"/>
    <w:rsid w:val="0050313B"/>
    <w:rsid w:val="00503645"/>
    <w:rsid w:val="00503930"/>
    <w:rsid w:val="00503A3A"/>
    <w:rsid w:val="00504145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2DA0"/>
    <w:rsid w:val="005135CE"/>
    <w:rsid w:val="00513AAD"/>
    <w:rsid w:val="0051410A"/>
    <w:rsid w:val="00514FDE"/>
    <w:rsid w:val="00515450"/>
    <w:rsid w:val="00515981"/>
    <w:rsid w:val="0051641C"/>
    <w:rsid w:val="00516754"/>
    <w:rsid w:val="00517244"/>
    <w:rsid w:val="00520C1E"/>
    <w:rsid w:val="00520CD9"/>
    <w:rsid w:val="00521135"/>
    <w:rsid w:val="00522622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275B7"/>
    <w:rsid w:val="00530FC0"/>
    <w:rsid w:val="00531A17"/>
    <w:rsid w:val="00531FC3"/>
    <w:rsid w:val="005321B4"/>
    <w:rsid w:val="0053285B"/>
    <w:rsid w:val="00532DA0"/>
    <w:rsid w:val="00533376"/>
    <w:rsid w:val="0053349E"/>
    <w:rsid w:val="00533575"/>
    <w:rsid w:val="00534149"/>
    <w:rsid w:val="00535AE2"/>
    <w:rsid w:val="00537DBD"/>
    <w:rsid w:val="005402C9"/>
    <w:rsid w:val="00540411"/>
    <w:rsid w:val="00540B4F"/>
    <w:rsid w:val="00541490"/>
    <w:rsid w:val="005429DD"/>
    <w:rsid w:val="00542BCC"/>
    <w:rsid w:val="00544A7D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BC"/>
    <w:rsid w:val="00555ACD"/>
    <w:rsid w:val="00555B3D"/>
    <w:rsid w:val="005562EF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705"/>
    <w:rsid w:val="00570911"/>
    <w:rsid w:val="00571926"/>
    <w:rsid w:val="005723C1"/>
    <w:rsid w:val="00572544"/>
    <w:rsid w:val="005726C1"/>
    <w:rsid w:val="00573849"/>
    <w:rsid w:val="00574870"/>
    <w:rsid w:val="0057685E"/>
    <w:rsid w:val="00576B2F"/>
    <w:rsid w:val="00576DF4"/>
    <w:rsid w:val="00577734"/>
    <w:rsid w:val="005777A0"/>
    <w:rsid w:val="00577852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8B7"/>
    <w:rsid w:val="005921C8"/>
    <w:rsid w:val="00592307"/>
    <w:rsid w:val="00592B47"/>
    <w:rsid w:val="00592F78"/>
    <w:rsid w:val="0059346C"/>
    <w:rsid w:val="005953B0"/>
    <w:rsid w:val="005958C2"/>
    <w:rsid w:val="00595D4F"/>
    <w:rsid w:val="00595F7B"/>
    <w:rsid w:val="00596E94"/>
    <w:rsid w:val="00597081"/>
    <w:rsid w:val="005975E0"/>
    <w:rsid w:val="005A0EAA"/>
    <w:rsid w:val="005A1B72"/>
    <w:rsid w:val="005A2094"/>
    <w:rsid w:val="005A256A"/>
    <w:rsid w:val="005A34A0"/>
    <w:rsid w:val="005A3850"/>
    <w:rsid w:val="005A3A08"/>
    <w:rsid w:val="005A3FF2"/>
    <w:rsid w:val="005A45AF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A7EFA"/>
    <w:rsid w:val="005B06CA"/>
    <w:rsid w:val="005B0C6D"/>
    <w:rsid w:val="005B13F3"/>
    <w:rsid w:val="005B14DC"/>
    <w:rsid w:val="005B1A79"/>
    <w:rsid w:val="005B1B58"/>
    <w:rsid w:val="005B1DDF"/>
    <w:rsid w:val="005B24D9"/>
    <w:rsid w:val="005B26C8"/>
    <w:rsid w:val="005B3A20"/>
    <w:rsid w:val="005B40E5"/>
    <w:rsid w:val="005B4131"/>
    <w:rsid w:val="005B430A"/>
    <w:rsid w:val="005B4558"/>
    <w:rsid w:val="005B52F9"/>
    <w:rsid w:val="005B58AF"/>
    <w:rsid w:val="005B6015"/>
    <w:rsid w:val="005B759B"/>
    <w:rsid w:val="005B7BA8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0A9A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84D"/>
    <w:rsid w:val="005D69F0"/>
    <w:rsid w:val="005D6D2C"/>
    <w:rsid w:val="005D71E2"/>
    <w:rsid w:val="005E00D5"/>
    <w:rsid w:val="005E019B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2029"/>
    <w:rsid w:val="005F302B"/>
    <w:rsid w:val="005F3CD4"/>
    <w:rsid w:val="005F3D50"/>
    <w:rsid w:val="005F3E34"/>
    <w:rsid w:val="005F430A"/>
    <w:rsid w:val="005F474D"/>
    <w:rsid w:val="005F5047"/>
    <w:rsid w:val="005F5456"/>
    <w:rsid w:val="005F5628"/>
    <w:rsid w:val="005F6EDF"/>
    <w:rsid w:val="005F71FB"/>
    <w:rsid w:val="005F7359"/>
    <w:rsid w:val="005F7786"/>
    <w:rsid w:val="005F7BD1"/>
    <w:rsid w:val="005F7C1B"/>
    <w:rsid w:val="005F7D7C"/>
    <w:rsid w:val="00600620"/>
    <w:rsid w:val="00601B64"/>
    <w:rsid w:val="00602CF9"/>
    <w:rsid w:val="00603D4D"/>
    <w:rsid w:val="0060493C"/>
    <w:rsid w:val="0060523B"/>
    <w:rsid w:val="006056AC"/>
    <w:rsid w:val="00605A1B"/>
    <w:rsid w:val="00605AA1"/>
    <w:rsid w:val="00605EA0"/>
    <w:rsid w:val="00606634"/>
    <w:rsid w:val="00606F5F"/>
    <w:rsid w:val="006078E3"/>
    <w:rsid w:val="00607D65"/>
    <w:rsid w:val="00610175"/>
    <w:rsid w:val="00610C1E"/>
    <w:rsid w:val="00610DE1"/>
    <w:rsid w:val="00612AE6"/>
    <w:rsid w:val="006137D0"/>
    <w:rsid w:val="00614707"/>
    <w:rsid w:val="00615418"/>
    <w:rsid w:val="006164BE"/>
    <w:rsid w:val="006165AA"/>
    <w:rsid w:val="006174A5"/>
    <w:rsid w:val="00617CDB"/>
    <w:rsid w:val="0062023A"/>
    <w:rsid w:val="00620AFE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F3C"/>
    <w:rsid w:val="0063038F"/>
    <w:rsid w:val="00630F0B"/>
    <w:rsid w:val="00631204"/>
    <w:rsid w:val="0063204E"/>
    <w:rsid w:val="0063208B"/>
    <w:rsid w:val="0063211B"/>
    <w:rsid w:val="00632762"/>
    <w:rsid w:val="00632F3E"/>
    <w:rsid w:val="0063303E"/>
    <w:rsid w:val="00633191"/>
    <w:rsid w:val="0063462F"/>
    <w:rsid w:val="00635280"/>
    <w:rsid w:val="00635B83"/>
    <w:rsid w:val="00636785"/>
    <w:rsid w:val="00636CB1"/>
    <w:rsid w:val="00636F03"/>
    <w:rsid w:val="00637087"/>
    <w:rsid w:val="006373CC"/>
    <w:rsid w:val="006416F7"/>
    <w:rsid w:val="006418C5"/>
    <w:rsid w:val="006418D3"/>
    <w:rsid w:val="00641A69"/>
    <w:rsid w:val="0064251E"/>
    <w:rsid w:val="00642DD5"/>
    <w:rsid w:val="0064466C"/>
    <w:rsid w:val="0064487C"/>
    <w:rsid w:val="006456FC"/>
    <w:rsid w:val="006457F8"/>
    <w:rsid w:val="00645FB9"/>
    <w:rsid w:val="0064773F"/>
    <w:rsid w:val="00650A21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5B3A"/>
    <w:rsid w:val="006565BF"/>
    <w:rsid w:val="006565CF"/>
    <w:rsid w:val="00656B0E"/>
    <w:rsid w:val="00656B12"/>
    <w:rsid w:val="006572E2"/>
    <w:rsid w:val="00660DCE"/>
    <w:rsid w:val="00660FD6"/>
    <w:rsid w:val="00661F32"/>
    <w:rsid w:val="0066286D"/>
    <w:rsid w:val="00664A0E"/>
    <w:rsid w:val="00664E79"/>
    <w:rsid w:val="00665085"/>
    <w:rsid w:val="006657CC"/>
    <w:rsid w:val="00667432"/>
    <w:rsid w:val="00670513"/>
    <w:rsid w:val="00671751"/>
    <w:rsid w:val="00672025"/>
    <w:rsid w:val="006723B9"/>
    <w:rsid w:val="00672EEC"/>
    <w:rsid w:val="00672FD6"/>
    <w:rsid w:val="00673DFE"/>
    <w:rsid w:val="00674649"/>
    <w:rsid w:val="006752AB"/>
    <w:rsid w:val="006754CA"/>
    <w:rsid w:val="0067555D"/>
    <w:rsid w:val="00675CF4"/>
    <w:rsid w:val="0067620D"/>
    <w:rsid w:val="00677587"/>
    <w:rsid w:val="00677593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2DA0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58A5"/>
    <w:rsid w:val="00696685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499"/>
    <w:rsid w:val="006A1CAA"/>
    <w:rsid w:val="006A3C66"/>
    <w:rsid w:val="006A3C95"/>
    <w:rsid w:val="006A65C8"/>
    <w:rsid w:val="006A6CB0"/>
    <w:rsid w:val="006B023E"/>
    <w:rsid w:val="006B0C98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55FE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36A"/>
    <w:rsid w:val="006D4431"/>
    <w:rsid w:val="006D453F"/>
    <w:rsid w:val="006D4DCA"/>
    <w:rsid w:val="006D4E43"/>
    <w:rsid w:val="006D5069"/>
    <w:rsid w:val="006D530A"/>
    <w:rsid w:val="006D55B6"/>
    <w:rsid w:val="006D6E2D"/>
    <w:rsid w:val="006D6E86"/>
    <w:rsid w:val="006E0A24"/>
    <w:rsid w:val="006E11F7"/>
    <w:rsid w:val="006E15AA"/>
    <w:rsid w:val="006E1CC0"/>
    <w:rsid w:val="006E20D2"/>
    <w:rsid w:val="006E2BAC"/>
    <w:rsid w:val="006E2C59"/>
    <w:rsid w:val="006E3199"/>
    <w:rsid w:val="006E3B69"/>
    <w:rsid w:val="006E3E2A"/>
    <w:rsid w:val="006E4004"/>
    <w:rsid w:val="006E4C9E"/>
    <w:rsid w:val="006E5FD3"/>
    <w:rsid w:val="006E63B4"/>
    <w:rsid w:val="006E6A2B"/>
    <w:rsid w:val="006E6BB9"/>
    <w:rsid w:val="006E72FB"/>
    <w:rsid w:val="006F13C4"/>
    <w:rsid w:val="006F19D4"/>
    <w:rsid w:val="006F1B3D"/>
    <w:rsid w:val="006F2924"/>
    <w:rsid w:val="006F2AE7"/>
    <w:rsid w:val="006F36DA"/>
    <w:rsid w:val="006F4365"/>
    <w:rsid w:val="006F551D"/>
    <w:rsid w:val="006F5B2E"/>
    <w:rsid w:val="006F5D7A"/>
    <w:rsid w:val="006F612A"/>
    <w:rsid w:val="006F65A2"/>
    <w:rsid w:val="006F6C0F"/>
    <w:rsid w:val="006F7184"/>
    <w:rsid w:val="006F752F"/>
    <w:rsid w:val="00700841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D84"/>
    <w:rsid w:val="00732F11"/>
    <w:rsid w:val="0073403D"/>
    <w:rsid w:val="007340DA"/>
    <w:rsid w:val="00735AB2"/>
    <w:rsid w:val="00735E7F"/>
    <w:rsid w:val="0073622C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39C8"/>
    <w:rsid w:val="007543E7"/>
    <w:rsid w:val="007543F6"/>
    <w:rsid w:val="00755526"/>
    <w:rsid w:val="00755645"/>
    <w:rsid w:val="00756658"/>
    <w:rsid w:val="00756AF8"/>
    <w:rsid w:val="007576D0"/>
    <w:rsid w:val="007578FD"/>
    <w:rsid w:val="007579B5"/>
    <w:rsid w:val="007609B8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FFC"/>
    <w:rsid w:val="007712A7"/>
    <w:rsid w:val="007725A7"/>
    <w:rsid w:val="007727FB"/>
    <w:rsid w:val="007729C0"/>
    <w:rsid w:val="00772D92"/>
    <w:rsid w:val="007748E6"/>
    <w:rsid w:val="007748F4"/>
    <w:rsid w:val="00774FF5"/>
    <w:rsid w:val="00776DE7"/>
    <w:rsid w:val="00776F08"/>
    <w:rsid w:val="00776F0E"/>
    <w:rsid w:val="007773AF"/>
    <w:rsid w:val="00777497"/>
    <w:rsid w:val="007774CD"/>
    <w:rsid w:val="00777507"/>
    <w:rsid w:val="00780B1E"/>
    <w:rsid w:val="00780FDA"/>
    <w:rsid w:val="007811F3"/>
    <w:rsid w:val="00781839"/>
    <w:rsid w:val="00781A37"/>
    <w:rsid w:val="00782ED0"/>
    <w:rsid w:val="00782F3B"/>
    <w:rsid w:val="00783545"/>
    <w:rsid w:val="00783B48"/>
    <w:rsid w:val="00784C67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6E8"/>
    <w:rsid w:val="00790A23"/>
    <w:rsid w:val="00791201"/>
    <w:rsid w:val="0079150F"/>
    <w:rsid w:val="007918A8"/>
    <w:rsid w:val="00792748"/>
    <w:rsid w:val="00793361"/>
    <w:rsid w:val="007934E8"/>
    <w:rsid w:val="00793AF6"/>
    <w:rsid w:val="007963C0"/>
    <w:rsid w:val="00797083"/>
    <w:rsid w:val="007A002B"/>
    <w:rsid w:val="007A1C99"/>
    <w:rsid w:val="007A1D62"/>
    <w:rsid w:val="007A1E76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A7F68"/>
    <w:rsid w:val="007B005A"/>
    <w:rsid w:val="007B0F94"/>
    <w:rsid w:val="007B1112"/>
    <w:rsid w:val="007B1A83"/>
    <w:rsid w:val="007B1B42"/>
    <w:rsid w:val="007B1E90"/>
    <w:rsid w:val="007B2523"/>
    <w:rsid w:val="007B6C34"/>
    <w:rsid w:val="007B7344"/>
    <w:rsid w:val="007B74D3"/>
    <w:rsid w:val="007B7E09"/>
    <w:rsid w:val="007C0258"/>
    <w:rsid w:val="007C0296"/>
    <w:rsid w:val="007C116F"/>
    <w:rsid w:val="007C1F74"/>
    <w:rsid w:val="007C2C1E"/>
    <w:rsid w:val="007C3445"/>
    <w:rsid w:val="007C3F8C"/>
    <w:rsid w:val="007C50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5DF6"/>
    <w:rsid w:val="007D6223"/>
    <w:rsid w:val="007D7AA6"/>
    <w:rsid w:val="007E0DE2"/>
    <w:rsid w:val="007E1668"/>
    <w:rsid w:val="007E1C5E"/>
    <w:rsid w:val="007E1D27"/>
    <w:rsid w:val="007E1E3B"/>
    <w:rsid w:val="007E3392"/>
    <w:rsid w:val="007E3FC6"/>
    <w:rsid w:val="007E44ED"/>
    <w:rsid w:val="007E5086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7F71AC"/>
    <w:rsid w:val="008008CD"/>
    <w:rsid w:val="008010E4"/>
    <w:rsid w:val="00801368"/>
    <w:rsid w:val="00802AFC"/>
    <w:rsid w:val="00803717"/>
    <w:rsid w:val="008044DC"/>
    <w:rsid w:val="00804A97"/>
    <w:rsid w:val="00804D23"/>
    <w:rsid w:val="008051FC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0F7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A9A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469"/>
    <w:rsid w:val="008337F0"/>
    <w:rsid w:val="00833F1A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4897"/>
    <w:rsid w:val="00856344"/>
    <w:rsid w:val="00860386"/>
    <w:rsid w:val="00860BED"/>
    <w:rsid w:val="0086150A"/>
    <w:rsid w:val="008623DC"/>
    <w:rsid w:val="0086246D"/>
    <w:rsid w:val="0086262C"/>
    <w:rsid w:val="008634F8"/>
    <w:rsid w:val="00863C4C"/>
    <w:rsid w:val="008644D0"/>
    <w:rsid w:val="00865386"/>
    <w:rsid w:val="00865982"/>
    <w:rsid w:val="00867871"/>
    <w:rsid w:val="00867E37"/>
    <w:rsid w:val="00870748"/>
    <w:rsid w:val="00870EB0"/>
    <w:rsid w:val="0087266C"/>
    <w:rsid w:val="00873B91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2965"/>
    <w:rsid w:val="00883112"/>
    <w:rsid w:val="008833CA"/>
    <w:rsid w:val="00883D74"/>
    <w:rsid w:val="008840A3"/>
    <w:rsid w:val="0088494A"/>
    <w:rsid w:val="0088591C"/>
    <w:rsid w:val="00885F7F"/>
    <w:rsid w:val="0088620D"/>
    <w:rsid w:val="008863E5"/>
    <w:rsid w:val="00886911"/>
    <w:rsid w:val="00886EDB"/>
    <w:rsid w:val="00887264"/>
    <w:rsid w:val="00887451"/>
    <w:rsid w:val="00890373"/>
    <w:rsid w:val="00890D91"/>
    <w:rsid w:val="00891412"/>
    <w:rsid w:val="008917D2"/>
    <w:rsid w:val="00892253"/>
    <w:rsid w:val="0089247F"/>
    <w:rsid w:val="00892BDD"/>
    <w:rsid w:val="0089318C"/>
    <w:rsid w:val="00893F19"/>
    <w:rsid w:val="0089557E"/>
    <w:rsid w:val="00895CC3"/>
    <w:rsid w:val="00896563"/>
    <w:rsid w:val="00896DB8"/>
    <w:rsid w:val="00896FF5"/>
    <w:rsid w:val="008A0D5F"/>
    <w:rsid w:val="008A1B1C"/>
    <w:rsid w:val="008A1F04"/>
    <w:rsid w:val="008A21B1"/>
    <w:rsid w:val="008A2494"/>
    <w:rsid w:val="008A298D"/>
    <w:rsid w:val="008A2E82"/>
    <w:rsid w:val="008A2F00"/>
    <w:rsid w:val="008A5EB1"/>
    <w:rsid w:val="008A62DB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124"/>
    <w:rsid w:val="008B49FE"/>
    <w:rsid w:val="008B4C9F"/>
    <w:rsid w:val="008B524F"/>
    <w:rsid w:val="008B614E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C7CE6"/>
    <w:rsid w:val="008D022B"/>
    <w:rsid w:val="008D04D8"/>
    <w:rsid w:val="008D0EBA"/>
    <w:rsid w:val="008D18B0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C0F"/>
    <w:rsid w:val="008D5F60"/>
    <w:rsid w:val="008D60EE"/>
    <w:rsid w:val="008D671D"/>
    <w:rsid w:val="008D67AA"/>
    <w:rsid w:val="008D68F1"/>
    <w:rsid w:val="008E011E"/>
    <w:rsid w:val="008E0FFC"/>
    <w:rsid w:val="008E1908"/>
    <w:rsid w:val="008E25C9"/>
    <w:rsid w:val="008E2CEA"/>
    <w:rsid w:val="008E326A"/>
    <w:rsid w:val="008E4B20"/>
    <w:rsid w:val="008E50FC"/>
    <w:rsid w:val="008E5190"/>
    <w:rsid w:val="008E5F12"/>
    <w:rsid w:val="008E79EF"/>
    <w:rsid w:val="008E79F1"/>
    <w:rsid w:val="008F0489"/>
    <w:rsid w:val="008F0A18"/>
    <w:rsid w:val="008F0DB3"/>
    <w:rsid w:val="008F1650"/>
    <w:rsid w:val="008F1DEA"/>
    <w:rsid w:val="008F3688"/>
    <w:rsid w:val="008F3831"/>
    <w:rsid w:val="008F385B"/>
    <w:rsid w:val="008F3E94"/>
    <w:rsid w:val="008F45B1"/>
    <w:rsid w:val="008F505B"/>
    <w:rsid w:val="008F51F5"/>
    <w:rsid w:val="008F68FD"/>
    <w:rsid w:val="008F7364"/>
    <w:rsid w:val="008F7661"/>
    <w:rsid w:val="008F7E8F"/>
    <w:rsid w:val="00900F51"/>
    <w:rsid w:val="00901825"/>
    <w:rsid w:val="00901C5C"/>
    <w:rsid w:val="0090251A"/>
    <w:rsid w:val="00902B9C"/>
    <w:rsid w:val="00902D5A"/>
    <w:rsid w:val="00903B25"/>
    <w:rsid w:val="0090466A"/>
    <w:rsid w:val="00906D0E"/>
    <w:rsid w:val="009075F3"/>
    <w:rsid w:val="00907C6E"/>
    <w:rsid w:val="0091085D"/>
    <w:rsid w:val="009108C8"/>
    <w:rsid w:val="00911883"/>
    <w:rsid w:val="00911BB4"/>
    <w:rsid w:val="00912B94"/>
    <w:rsid w:val="00912D7B"/>
    <w:rsid w:val="009138BC"/>
    <w:rsid w:val="00913E6B"/>
    <w:rsid w:val="00913FF3"/>
    <w:rsid w:val="009144DB"/>
    <w:rsid w:val="00914A7F"/>
    <w:rsid w:val="009152ED"/>
    <w:rsid w:val="0091613E"/>
    <w:rsid w:val="00916208"/>
    <w:rsid w:val="00916414"/>
    <w:rsid w:val="0091643B"/>
    <w:rsid w:val="00916E4E"/>
    <w:rsid w:val="009171B8"/>
    <w:rsid w:val="00917D28"/>
    <w:rsid w:val="00920419"/>
    <w:rsid w:val="00920693"/>
    <w:rsid w:val="00920E80"/>
    <w:rsid w:val="009216AD"/>
    <w:rsid w:val="00921A2C"/>
    <w:rsid w:val="00922247"/>
    <w:rsid w:val="00922465"/>
    <w:rsid w:val="009226B5"/>
    <w:rsid w:val="009229F1"/>
    <w:rsid w:val="00923CF4"/>
    <w:rsid w:val="00923EFC"/>
    <w:rsid w:val="00925844"/>
    <w:rsid w:val="00925A21"/>
    <w:rsid w:val="00925C00"/>
    <w:rsid w:val="0092622B"/>
    <w:rsid w:val="00926642"/>
    <w:rsid w:val="0092687A"/>
    <w:rsid w:val="009270FD"/>
    <w:rsid w:val="0092719A"/>
    <w:rsid w:val="0092776F"/>
    <w:rsid w:val="009278CE"/>
    <w:rsid w:val="009303BA"/>
    <w:rsid w:val="00931351"/>
    <w:rsid w:val="00931537"/>
    <w:rsid w:val="00932194"/>
    <w:rsid w:val="009327F0"/>
    <w:rsid w:val="00932C19"/>
    <w:rsid w:val="00933402"/>
    <w:rsid w:val="009341A2"/>
    <w:rsid w:val="0093506F"/>
    <w:rsid w:val="009359C8"/>
    <w:rsid w:val="0093609E"/>
    <w:rsid w:val="00936321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02C"/>
    <w:rsid w:val="0095104A"/>
    <w:rsid w:val="0095127B"/>
    <w:rsid w:val="009513E6"/>
    <w:rsid w:val="00951D23"/>
    <w:rsid w:val="00952607"/>
    <w:rsid w:val="009540D8"/>
    <w:rsid w:val="00954DB7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47B"/>
    <w:rsid w:val="00963710"/>
    <w:rsid w:val="009637ED"/>
    <w:rsid w:val="00964158"/>
    <w:rsid w:val="009641B1"/>
    <w:rsid w:val="00964E9A"/>
    <w:rsid w:val="009652F4"/>
    <w:rsid w:val="009667FC"/>
    <w:rsid w:val="00966BEF"/>
    <w:rsid w:val="009670DB"/>
    <w:rsid w:val="00967EA8"/>
    <w:rsid w:val="009702F1"/>
    <w:rsid w:val="0097044F"/>
    <w:rsid w:val="0097135F"/>
    <w:rsid w:val="009715B2"/>
    <w:rsid w:val="00971B15"/>
    <w:rsid w:val="009721E7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6E7"/>
    <w:rsid w:val="00980B14"/>
    <w:rsid w:val="00981139"/>
    <w:rsid w:val="00981BE5"/>
    <w:rsid w:val="00981EE8"/>
    <w:rsid w:val="009825BC"/>
    <w:rsid w:val="009825CB"/>
    <w:rsid w:val="00982C46"/>
    <w:rsid w:val="00983752"/>
    <w:rsid w:val="0098390C"/>
    <w:rsid w:val="00984098"/>
    <w:rsid w:val="0098438E"/>
    <w:rsid w:val="009848AD"/>
    <w:rsid w:val="00984973"/>
    <w:rsid w:val="00985361"/>
    <w:rsid w:val="00985958"/>
    <w:rsid w:val="00985D6D"/>
    <w:rsid w:val="00986A63"/>
    <w:rsid w:val="0098708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4073"/>
    <w:rsid w:val="00995906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9FD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8A9"/>
    <w:rsid w:val="009A698A"/>
    <w:rsid w:val="009A6B54"/>
    <w:rsid w:val="009A78CF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003"/>
    <w:rsid w:val="009B7240"/>
    <w:rsid w:val="009C00F8"/>
    <w:rsid w:val="009C0453"/>
    <w:rsid w:val="009C0C44"/>
    <w:rsid w:val="009C0ECC"/>
    <w:rsid w:val="009C0F5A"/>
    <w:rsid w:val="009C2200"/>
    <w:rsid w:val="009C249D"/>
    <w:rsid w:val="009C3C5F"/>
    <w:rsid w:val="009C3F37"/>
    <w:rsid w:val="009C425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387"/>
    <w:rsid w:val="009F0584"/>
    <w:rsid w:val="009F08DF"/>
    <w:rsid w:val="009F0C43"/>
    <w:rsid w:val="009F19C9"/>
    <w:rsid w:val="009F2C5D"/>
    <w:rsid w:val="009F2CEB"/>
    <w:rsid w:val="009F396A"/>
    <w:rsid w:val="009F4307"/>
    <w:rsid w:val="009F470F"/>
    <w:rsid w:val="009F4D2B"/>
    <w:rsid w:val="009F591C"/>
    <w:rsid w:val="009F640E"/>
    <w:rsid w:val="009F6B2B"/>
    <w:rsid w:val="009F7131"/>
    <w:rsid w:val="009F7376"/>
    <w:rsid w:val="00A00A40"/>
    <w:rsid w:val="00A00E79"/>
    <w:rsid w:val="00A03D5B"/>
    <w:rsid w:val="00A03F89"/>
    <w:rsid w:val="00A04385"/>
    <w:rsid w:val="00A05842"/>
    <w:rsid w:val="00A0663C"/>
    <w:rsid w:val="00A0716C"/>
    <w:rsid w:val="00A071DF"/>
    <w:rsid w:val="00A07B8B"/>
    <w:rsid w:val="00A10596"/>
    <w:rsid w:val="00A1064F"/>
    <w:rsid w:val="00A10ACE"/>
    <w:rsid w:val="00A11036"/>
    <w:rsid w:val="00A12E23"/>
    <w:rsid w:val="00A132B5"/>
    <w:rsid w:val="00A132C8"/>
    <w:rsid w:val="00A1330E"/>
    <w:rsid w:val="00A13F53"/>
    <w:rsid w:val="00A14934"/>
    <w:rsid w:val="00A152CD"/>
    <w:rsid w:val="00A15F6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E92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5EC8"/>
    <w:rsid w:val="00A360F0"/>
    <w:rsid w:val="00A36364"/>
    <w:rsid w:val="00A36555"/>
    <w:rsid w:val="00A37489"/>
    <w:rsid w:val="00A40838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42"/>
    <w:rsid w:val="00A52BE4"/>
    <w:rsid w:val="00A5403E"/>
    <w:rsid w:val="00A5423F"/>
    <w:rsid w:val="00A55D9B"/>
    <w:rsid w:val="00A564A4"/>
    <w:rsid w:val="00A566FA"/>
    <w:rsid w:val="00A569C7"/>
    <w:rsid w:val="00A56D0D"/>
    <w:rsid w:val="00A5717D"/>
    <w:rsid w:val="00A57BD9"/>
    <w:rsid w:val="00A605C4"/>
    <w:rsid w:val="00A608AC"/>
    <w:rsid w:val="00A60CA1"/>
    <w:rsid w:val="00A60CA8"/>
    <w:rsid w:val="00A60E06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67D9B"/>
    <w:rsid w:val="00A70457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26D"/>
    <w:rsid w:val="00A733F5"/>
    <w:rsid w:val="00A73EFF"/>
    <w:rsid w:val="00A75796"/>
    <w:rsid w:val="00A75C40"/>
    <w:rsid w:val="00A76081"/>
    <w:rsid w:val="00A76565"/>
    <w:rsid w:val="00A77F01"/>
    <w:rsid w:val="00A804F0"/>
    <w:rsid w:val="00A80EAF"/>
    <w:rsid w:val="00A8186E"/>
    <w:rsid w:val="00A81917"/>
    <w:rsid w:val="00A828B3"/>
    <w:rsid w:val="00A83FD9"/>
    <w:rsid w:val="00A84C1A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E56"/>
    <w:rsid w:val="00A94F96"/>
    <w:rsid w:val="00A957E3"/>
    <w:rsid w:val="00A965D8"/>
    <w:rsid w:val="00A978E7"/>
    <w:rsid w:val="00AA026B"/>
    <w:rsid w:val="00AA19C0"/>
    <w:rsid w:val="00AA270A"/>
    <w:rsid w:val="00AA2ABD"/>
    <w:rsid w:val="00AA2B60"/>
    <w:rsid w:val="00AA38B1"/>
    <w:rsid w:val="00AA3C49"/>
    <w:rsid w:val="00AA4517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629"/>
    <w:rsid w:val="00AB4A69"/>
    <w:rsid w:val="00AB4BC0"/>
    <w:rsid w:val="00AB4F0B"/>
    <w:rsid w:val="00AB5B5D"/>
    <w:rsid w:val="00AB5E75"/>
    <w:rsid w:val="00AB6764"/>
    <w:rsid w:val="00AB6C3D"/>
    <w:rsid w:val="00AB7E8E"/>
    <w:rsid w:val="00AC0309"/>
    <w:rsid w:val="00AC0E59"/>
    <w:rsid w:val="00AC1307"/>
    <w:rsid w:val="00AC15D9"/>
    <w:rsid w:val="00AC219D"/>
    <w:rsid w:val="00AC2926"/>
    <w:rsid w:val="00AC3337"/>
    <w:rsid w:val="00AC3757"/>
    <w:rsid w:val="00AC3B6A"/>
    <w:rsid w:val="00AC4F1A"/>
    <w:rsid w:val="00AC4FF4"/>
    <w:rsid w:val="00AC5501"/>
    <w:rsid w:val="00AC5865"/>
    <w:rsid w:val="00AC74E0"/>
    <w:rsid w:val="00AD051E"/>
    <w:rsid w:val="00AD0C10"/>
    <w:rsid w:val="00AD20A0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1429"/>
    <w:rsid w:val="00AE26D2"/>
    <w:rsid w:val="00AE34BE"/>
    <w:rsid w:val="00AE3AE7"/>
    <w:rsid w:val="00AE4C14"/>
    <w:rsid w:val="00AE4D35"/>
    <w:rsid w:val="00AE5C44"/>
    <w:rsid w:val="00AE605D"/>
    <w:rsid w:val="00AE6242"/>
    <w:rsid w:val="00AE7915"/>
    <w:rsid w:val="00AF17BB"/>
    <w:rsid w:val="00AF1A19"/>
    <w:rsid w:val="00AF2A89"/>
    <w:rsid w:val="00AF30D1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2FA8"/>
    <w:rsid w:val="00B03551"/>
    <w:rsid w:val="00B0392A"/>
    <w:rsid w:val="00B046DF"/>
    <w:rsid w:val="00B04ACA"/>
    <w:rsid w:val="00B058F7"/>
    <w:rsid w:val="00B062EA"/>
    <w:rsid w:val="00B06CBB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252"/>
    <w:rsid w:val="00B13406"/>
    <w:rsid w:val="00B13BD7"/>
    <w:rsid w:val="00B15564"/>
    <w:rsid w:val="00B156BA"/>
    <w:rsid w:val="00B15C96"/>
    <w:rsid w:val="00B1608D"/>
    <w:rsid w:val="00B160EF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2A73"/>
    <w:rsid w:val="00B2318A"/>
    <w:rsid w:val="00B24717"/>
    <w:rsid w:val="00B24797"/>
    <w:rsid w:val="00B267CA"/>
    <w:rsid w:val="00B2696E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51B"/>
    <w:rsid w:val="00B338B4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BA3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B8D"/>
    <w:rsid w:val="00B56DB8"/>
    <w:rsid w:val="00B5791F"/>
    <w:rsid w:val="00B57D78"/>
    <w:rsid w:val="00B57FF7"/>
    <w:rsid w:val="00B608EE"/>
    <w:rsid w:val="00B613C8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014"/>
    <w:rsid w:val="00B7412F"/>
    <w:rsid w:val="00B7418C"/>
    <w:rsid w:val="00B7429B"/>
    <w:rsid w:val="00B74B7D"/>
    <w:rsid w:val="00B752D8"/>
    <w:rsid w:val="00B761C1"/>
    <w:rsid w:val="00B7761F"/>
    <w:rsid w:val="00B77B42"/>
    <w:rsid w:val="00B80605"/>
    <w:rsid w:val="00B808ED"/>
    <w:rsid w:val="00B80FA6"/>
    <w:rsid w:val="00B81497"/>
    <w:rsid w:val="00B81B1C"/>
    <w:rsid w:val="00B81C18"/>
    <w:rsid w:val="00B81DB8"/>
    <w:rsid w:val="00B82A93"/>
    <w:rsid w:val="00B82E64"/>
    <w:rsid w:val="00B83634"/>
    <w:rsid w:val="00B84236"/>
    <w:rsid w:val="00B84579"/>
    <w:rsid w:val="00B84598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1C1"/>
    <w:rsid w:val="00B943B0"/>
    <w:rsid w:val="00B945F2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2D49"/>
    <w:rsid w:val="00BA33D6"/>
    <w:rsid w:val="00BA4D91"/>
    <w:rsid w:val="00BA5D55"/>
    <w:rsid w:val="00BA6ECC"/>
    <w:rsid w:val="00BA71E5"/>
    <w:rsid w:val="00BA740C"/>
    <w:rsid w:val="00BA7BFA"/>
    <w:rsid w:val="00BA7C3B"/>
    <w:rsid w:val="00BA7E6B"/>
    <w:rsid w:val="00BB002F"/>
    <w:rsid w:val="00BB09C6"/>
    <w:rsid w:val="00BB1328"/>
    <w:rsid w:val="00BB161A"/>
    <w:rsid w:val="00BB18AC"/>
    <w:rsid w:val="00BB1B81"/>
    <w:rsid w:val="00BB1E80"/>
    <w:rsid w:val="00BB2128"/>
    <w:rsid w:val="00BB21C6"/>
    <w:rsid w:val="00BB3315"/>
    <w:rsid w:val="00BB4332"/>
    <w:rsid w:val="00BB4827"/>
    <w:rsid w:val="00BB6930"/>
    <w:rsid w:val="00BC1332"/>
    <w:rsid w:val="00BC1AC5"/>
    <w:rsid w:val="00BC1BC5"/>
    <w:rsid w:val="00BC1DF1"/>
    <w:rsid w:val="00BC1F49"/>
    <w:rsid w:val="00BC3E66"/>
    <w:rsid w:val="00BC48BC"/>
    <w:rsid w:val="00BC66CB"/>
    <w:rsid w:val="00BC76CA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686"/>
    <w:rsid w:val="00BD5D62"/>
    <w:rsid w:val="00BD60EB"/>
    <w:rsid w:val="00BD63B7"/>
    <w:rsid w:val="00BD6682"/>
    <w:rsid w:val="00BD71A3"/>
    <w:rsid w:val="00BE11B0"/>
    <w:rsid w:val="00BE31DA"/>
    <w:rsid w:val="00BE3738"/>
    <w:rsid w:val="00BE3F9E"/>
    <w:rsid w:val="00BE40E3"/>
    <w:rsid w:val="00BE4CCA"/>
    <w:rsid w:val="00BE591D"/>
    <w:rsid w:val="00BE69B6"/>
    <w:rsid w:val="00BE6F3D"/>
    <w:rsid w:val="00BE75AD"/>
    <w:rsid w:val="00BE7874"/>
    <w:rsid w:val="00BF15EB"/>
    <w:rsid w:val="00BF2F5B"/>
    <w:rsid w:val="00BF333E"/>
    <w:rsid w:val="00BF34B1"/>
    <w:rsid w:val="00BF43BF"/>
    <w:rsid w:val="00BF55CD"/>
    <w:rsid w:val="00BF5C40"/>
    <w:rsid w:val="00BF67DD"/>
    <w:rsid w:val="00BF6871"/>
    <w:rsid w:val="00BF6DF5"/>
    <w:rsid w:val="00BF70F9"/>
    <w:rsid w:val="00BF7255"/>
    <w:rsid w:val="00BF7C08"/>
    <w:rsid w:val="00BF7CA3"/>
    <w:rsid w:val="00C00946"/>
    <w:rsid w:val="00C00962"/>
    <w:rsid w:val="00C01360"/>
    <w:rsid w:val="00C01EF5"/>
    <w:rsid w:val="00C02381"/>
    <w:rsid w:val="00C0305C"/>
    <w:rsid w:val="00C0479A"/>
    <w:rsid w:val="00C05414"/>
    <w:rsid w:val="00C05DBD"/>
    <w:rsid w:val="00C06C53"/>
    <w:rsid w:val="00C107A6"/>
    <w:rsid w:val="00C10849"/>
    <w:rsid w:val="00C10869"/>
    <w:rsid w:val="00C12104"/>
    <w:rsid w:val="00C12154"/>
    <w:rsid w:val="00C1253A"/>
    <w:rsid w:val="00C133AA"/>
    <w:rsid w:val="00C13DB3"/>
    <w:rsid w:val="00C13E4A"/>
    <w:rsid w:val="00C14085"/>
    <w:rsid w:val="00C14172"/>
    <w:rsid w:val="00C156B2"/>
    <w:rsid w:val="00C15B99"/>
    <w:rsid w:val="00C15CD0"/>
    <w:rsid w:val="00C16712"/>
    <w:rsid w:val="00C17AD8"/>
    <w:rsid w:val="00C17E34"/>
    <w:rsid w:val="00C203C8"/>
    <w:rsid w:val="00C21048"/>
    <w:rsid w:val="00C211EA"/>
    <w:rsid w:val="00C223F0"/>
    <w:rsid w:val="00C227D9"/>
    <w:rsid w:val="00C23BE4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047"/>
    <w:rsid w:val="00C347A0"/>
    <w:rsid w:val="00C34EE8"/>
    <w:rsid w:val="00C356B1"/>
    <w:rsid w:val="00C35827"/>
    <w:rsid w:val="00C36994"/>
    <w:rsid w:val="00C36CD7"/>
    <w:rsid w:val="00C36EB5"/>
    <w:rsid w:val="00C37FC5"/>
    <w:rsid w:val="00C40C0E"/>
    <w:rsid w:val="00C413B8"/>
    <w:rsid w:val="00C4166E"/>
    <w:rsid w:val="00C425F1"/>
    <w:rsid w:val="00C435EF"/>
    <w:rsid w:val="00C43B2B"/>
    <w:rsid w:val="00C43F6B"/>
    <w:rsid w:val="00C44A7A"/>
    <w:rsid w:val="00C44ED1"/>
    <w:rsid w:val="00C451C9"/>
    <w:rsid w:val="00C4557B"/>
    <w:rsid w:val="00C4588B"/>
    <w:rsid w:val="00C45ACE"/>
    <w:rsid w:val="00C460EA"/>
    <w:rsid w:val="00C46C1F"/>
    <w:rsid w:val="00C46FEA"/>
    <w:rsid w:val="00C47246"/>
    <w:rsid w:val="00C476E1"/>
    <w:rsid w:val="00C477EF"/>
    <w:rsid w:val="00C47F05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D05"/>
    <w:rsid w:val="00C623C5"/>
    <w:rsid w:val="00C62782"/>
    <w:rsid w:val="00C6369E"/>
    <w:rsid w:val="00C63EBE"/>
    <w:rsid w:val="00C6475F"/>
    <w:rsid w:val="00C64996"/>
    <w:rsid w:val="00C64F9C"/>
    <w:rsid w:val="00C6575E"/>
    <w:rsid w:val="00C661E7"/>
    <w:rsid w:val="00C66707"/>
    <w:rsid w:val="00C66ECC"/>
    <w:rsid w:val="00C675BC"/>
    <w:rsid w:val="00C70569"/>
    <w:rsid w:val="00C707C3"/>
    <w:rsid w:val="00C71714"/>
    <w:rsid w:val="00C71BF3"/>
    <w:rsid w:val="00C71C78"/>
    <w:rsid w:val="00C72A5E"/>
    <w:rsid w:val="00C7362B"/>
    <w:rsid w:val="00C73A03"/>
    <w:rsid w:val="00C745A8"/>
    <w:rsid w:val="00C74645"/>
    <w:rsid w:val="00C747DA"/>
    <w:rsid w:val="00C74B45"/>
    <w:rsid w:val="00C74F66"/>
    <w:rsid w:val="00C771A4"/>
    <w:rsid w:val="00C77AA4"/>
    <w:rsid w:val="00C77E0D"/>
    <w:rsid w:val="00C81D62"/>
    <w:rsid w:val="00C82A9D"/>
    <w:rsid w:val="00C83CA2"/>
    <w:rsid w:val="00C84987"/>
    <w:rsid w:val="00C84D2B"/>
    <w:rsid w:val="00C85309"/>
    <w:rsid w:val="00C865BE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61E2"/>
    <w:rsid w:val="00C9670D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29D"/>
    <w:rsid w:val="00CA7357"/>
    <w:rsid w:val="00CA737D"/>
    <w:rsid w:val="00CB013A"/>
    <w:rsid w:val="00CB2435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0D6"/>
    <w:rsid w:val="00CB5295"/>
    <w:rsid w:val="00CB5F38"/>
    <w:rsid w:val="00CB671F"/>
    <w:rsid w:val="00CB6999"/>
    <w:rsid w:val="00CB730C"/>
    <w:rsid w:val="00CC054E"/>
    <w:rsid w:val="00CC0565"/>
    <w:rsid w:val="00CC1DE8"/>
    <w:rsid w:val="00CC3414"/>
    <w:rsid w:val="00CC4BEC"/>
    <w:rsid w:val="00CC4BFD"/>
    <w:rsid w:val="00CC59EE"/>
    <w:rsid w:val="00CC6E3E"/>
    <w:rsid w:val="00CC7298"/>
    <w:rsid w:val="00CC7391"/>
    <w:rsid w:val="00CC755F"/>
    <w:rsid w:val="00CC7772"/>
    <w:rsid w:val="00CC77CA"/>
    <w:rsid w:val="00CD02FC"/>
    <w:rsid w:val="00CD0511"/>
    <w:rsid w:val="00CD0675"/>
    <w:rsid w:val="00CD14C5"/>
    <w:rsid w:val="00CD1833"/>
    <w:rsid w:val="00CD1F35"/>
    <w:rsid w:val="00CD2BE4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9A7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5F6"/>
    <w:rsid w:val="00CF79FD"/>
    <w:rsid w:val="00D006EC"/>
    <w:rsid w:val="00D00775"/>
    <w:rsid w:val="00D00FAC"/>
    <w:rsid w:val="00D01164"/>
    <w:rsid w:val="00D017F2"/>
    <w:rsid w:val="00D01905"/>
    <w:rsid w:val="00D02153"/>
    <w:rsid w:val="00D027D9"/>
    <w:rsid w:val="00D03070"/>
    <w:rsid w:val="00D034DF"/>
    <w:rsid w:val="00D035BB"/>
    <w:rsid w:val="00D03934"/>
    <w:rsid w:val="00D03FC4"/>
    <w:rsid w:val="00D0474E"/>
    <w:rsid w:val="00D04867"/>
    <w:rsid w:val="00D067C0"/>
    <w:rsid w:val="00D06C02"/>
    <w:rsid w:val="00D06FC0"/>
    <w:rsid w:val="00D072FB"/>
    <w:rsid w:val="00D078E0"/>
    <w:rsid w:val="00D102D9"/>
    <w:rsid w:val="00D10707"/>
    <w:rsid w:val="00D10E23"/>
    <w:rsid w:val="00D12560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C19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403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585"/>
    <w:rsid w:val="00D36853"/>
    <w:rsid w:val="00D36DFA"/>
    <w:rsid w:val="00D376FE"/>
    <w:rsid w:val="00D37CB0"/>
    <w:rsid w:val="00D37F51"/>
    <w:rsid w:val="00D401CE"/>
    <w:rsid w:val="00D402C9"/>
    <w:rsid w:val="00D40332"/>
    <w:rsid w:val="00D404E1"/>
    <w:rsid w:val="00D40730"/>
    <w:rsid w:val="00D4080B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545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363E"/>
    <w:rsid w:val="00D55040"/>
    <w:rsid w:val="00D55128"/>
    <w:rsid w:val="00D55954"/>
    <w:rsid w:val="00D55C1D"/>
    <w:rsid w:val="00D5759F"/>
    <w:rsid w:val="00D577B1"/>
    <w:rsid w:val="00D60355"/>
    <w:rsid w:val="00D60D9B"/>
    <w:rsid w:val="00D62068"/>
    <w:rsid w:val="00D626D8"/>
    <w:rsid w:val="00D62C6D"/>
    <w:rsid w:val="00D633AC"/>
    <w:rsid w:val="00D6581B"/>
    <w:rsid w:val="00D66048"/>
    <w:rsid w:val="00D66F6B"/>
    <w:rsid w:val="00D66F97"/>
    <w:rsid w:val="00D70711"/>
    <w:rsid w:val="00D707DB"/>
    <w:rsid w:val="00D7281E"/>
    <w:rsid w:val="00D72EDA"/>
    <w:rsid w:val="00D74339"/>
    <w:rsid w:val="00D743DE"/>
    <w:rsid w:val="00D75248"/>
    <w:rsid w:val="00D7530A"/>
    <w:rsid w:val="00D75B87"/>
    <w:rsid w:val="00D75C90"/>
    <w:rsid w:val="00D770EE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4A8B"/>
    <w:rsid w:val="00D86112"/>
    <w:rsid w:val="00D86446"/>
    <w:rsid w:val="00D8668D"/>
    <w:rsid w:val="00D86707"/>
    <w:rsid w:val="00D86E02"/>
    <w:rsid w:val="00D87218"/>
    <w:rsid w:val="00D87A6D"/>
    <w:rsid w:val="00D87C78"/>
    <w:rsid w:val="00D90558"/>
    <w:rsid w:val="00D90E4C"/>
    <w:rsid w:val="00D92F86"/>
    <w:rsid w:val="00D9386D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96FE6"/>
    <w:rsid w:val="00DA08C0"/>
    <w:rsid w:val="00DA0BCE"/>
    <w:rsid w:val="00DA1830"/>
    <w:rsid w:val="00DA2F33"/>
    <w:rsid w:val="00DA31E1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A7A"/>
    <w:rsid w:val="00DC7C27"/>
    <w:rsid w:val="00DD1E0D"/>
    <w:rsid w:val="00DD2412"/>
    <w:rsid w:val="00DD294E"/>
    <w:rsid w:val="00DD33F1"/>
    <w:rsid w:val="00DD3ABC"/>
    <w:rsid w:val="00DD4540"/>
    <w:rsid w:val="00DD78BE"/>
    <w:rsid w:val="00DE07C4"/>
    <w:rsid w:val="00DE0CF7"/>
    <w:rsid w:val="00DE0E16"/>
    <w:rsid w:val="00DE19D5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1B30"/>
    <w:rsid w:val="00E02FA0"/>
    <w:rsid w:val="00E02FE1"/>
    <w:rsid w:val="00E03029"/>
    <w:rsid w:val="00E0373A"/>
    <w:rsid w:val="00E04363"/>
    <w:rsid w:val="00E04E2B"/>
    <w:rsid w:val="00E050CF"/>
    <w:rsid w:val="00E05400"/>
    <w:rsid w:val="00E05BC7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761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B29"/>
    <w:rsid w:val="00E17C37"/>
    <w:rsid w:val="00E203FD"/>
    <w:rsid w:val="00E20DA0"/>
    <w:rsid w:val="00E210DE"/>
    <w:rsid w:val="00E21673"/>
    <w:rsid w:val="00E244C8"/>
    <w:rsid w:val="00E2569B"/>
    <w:rsid w:val="00E259C9"/>
    <w:rsid w:val="00E25F87"/>
    <w:rsid w:val="00E271B6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5CF"/>
    <w:rsid w:val="00E406E7"/>
    <w:rsid w:val="00E40781"/>
    <w:rsid w:val="00E42090"/>
    <w:rsid w:val="00E429E2"/>
    <w:rsid w:val="00E440CF"/>
    <w:rsid w:val="00E440DD"/>
    <w:rsid w:val="00E44DD6"/>
    <w:rsid w:val="00E45257"/>
    <w:rsid w:val="00E459ED"/>
    <w:rsid w:val="00E46401"/>
    <w:rsid w:val="00E465FA"/>
    <w:rsid w:val="00E46AFE"/>
    <w:rsid w:val="00E46D01"/>
    <w:rsid w:val="00E46FFC"/>
    <w:rsid w:val="00E4712D"/>
    <w:rsid w:val="00E478B1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631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3EE6"/>
    <w:rsid w:val="00E64AAD"/>
    <w:rsid w:val="00E650C4"/>
    <w:rsid w:val="00E6559A"/>
    <w:rsid w:val="00E65994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3834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7718B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534B"/>
    <w:rsid w:val="00E8585F"/>
    <w:rsid w:val="00E86DA6"/>
    <w:rsid w:val="00E87D44"/>
    <w:rsid w:val="00E90025"/>
    <w:rsid w:val="00E914C5"/>
    <w:rsid w:val="00E92745"/>
    <w:rsid w:val="00E92924"/>
    <w:rsid w:val="00E931BD"/>
    <w:rsid w:val="00E94079"/>
    <w:rsid w:val="00E949B7"/>
    <w:rsid w:val="00E951FD"/>
    <w:rsid w:val="00E957FE"/>
    <w:rsid w:val="00E96383"/>
    <w:rsid w:val="00E96C19"/>
    <w:rsid w:val="00EA0374"/>
    <w:rsid w:val="00EA0581"/>
    <w:rsid w:val="00EA0748"/>
    <w:rsid w:val="00EA1294"/>
    <w:rsid w:val="00EA2E0A"/>
    <w:rsid w:val="00EA2FB2"/>
    <w:rsid w:val="00EA3F1D"/>
    <w:rsid w:val="00EA46E1"/>
    <w:rsid w:val="00EA4C8D"/>
    <w:rsid w:val="00EA4F1F"/>
    <w:rsid w:val="00EA763A"/>
    <w:rsid w:val="00EB01C6"/>
    <w:rsid w:val="00EB0FEF"/>
    <w:rsid w:val="00EB1607"/>
    <w:rsid w:val="00EB1CFE"/>
    <w:rsid w:val="00EB25C6"/>
    <w:rsid w:val="00EB3537"/>
    <w:rsid w:val="00EB3C46"/>
    <w:rsid w:val="00EB4132"/>
    <w:rsid w:val="00EB4210"/>
    <w:rsid w:val="00EB4B83"/>
    <w:rsid w:val="00EB520A"/>
    <w:rsid w:val="00EB52E5"/>
    <w:rsid w:val="00EB7057"/>
    <w:rsid w:val="00EB7253"/>
    <w:rsid w:val="00EC053C"/>
    <w:rsid w:val="00EC0B55"/>
    <w:rsid w:val="00EC15AE"/>
    <w:rsid w:val="00EC1CEC"/>
    <w:rsid w:val="00EC1E79"/>
    <w:rsid w:val="00EC2588"/>
    <w:rsid w:val="00EC3008"/>
    <w:rsid w:val="00EC4937"/>
    <w:rsid w:val="00EC5481"/>
    <w:rsid w:val="00EC55B4"/>
    <w:rsid w:val="00EC58F6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230"/>
    <w:rsid w:val="00ED2845"/>
    <w:rsid w:val="00ED2AFD"/>
    <w:rsid w:val="00ED2F65"/>
    <w:rsid w:val="00ED44AC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1AA2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588"/>
    <w:rsid w:val="00EE794B"/>
    <w:rsid w:val="00EE7D49"/>
    <w:rsid w:val="00EF0D89"/>
    <w:rsid w:val="00EF0EC8"/>
    <w:rsid w:val="00EF1B0E"/>
    <w:rsid w:val="00EF297F"/>
    <w:rsid w:val="00EF4083"/>
    <w:rsid w:val="00EF439A"/>
    <w:rsid w:val="00EF45E7"/>
    <w:rsid w:val="00EF4ECF"/>
    <w:rsid w:val="00EF6465"/>
    <w:rsid w:val="00EF7426"/>
    <w:rsid w:val="00F00EFC"/>
    <w:rsid w:val="00F01DF5"/>
    <w:rsid w:val="00F03217"/>
    <w:rsid w:val="00F03B32"/>
    <w:rsid w:val="00F043B4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BFE"/>
    <w:rsid w:val="00F169F5"/>
    <w:rsid w:val="00F16B8F"/>
    <w:rsid w:val="00F16E24"/>
    <w:rsid w:val="00F16E39"/>
    <w:rsid w:val="00F21243"/>
    <w:rsid w:val="00F22497"/>
    <w:rsid w:val="00F2273A"/>
    <w:rsid w:val="00F2279E"/>
    <w:rsid w:val="00F22AC5"/>
    <w:rsid w:val="00F23136"/>
    <w:rsid w:val="00F233C5"/>
    <w:rsid w:val="00F23D93"/>
    <w:rsid w:val="00F26844"/>
    <w:rsid w:val="00F27445"/>
    <w:rsid w:val="00F276E8"/>
    <w:rsid w:val="00F27ADC"/>
    <w:rsid w:val="00F27B02"/>
    <w:rsid w:val="00F3093B"/>
    <w:rsid w:val="00F30A03"/>
    <w:rsid w:val="00F30EC1"/>
    <w:rsid w:val="00F30F7A"/>
    <w:rsid w:val="00F310AC"/>
    <w:rsid w:val="00F31A3D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2F36"/>
    <w:rsid w:val="00F533ED"/>
    <w:rsid w:val="00F55611"/>
    <w:rsid w:val="00F55F4A"/>
    <w:rsid w:val="00F561C1"/>
    <w:rsid w:val="00F56275"/>
    <w:rsid w:val="00F56536"/>
    <w:rsid w:val="00F569BD"/>
    <w:rsid w:val="00F56F99"/>
    <w:rsid w:val="00F57DA7"/>
    <w:rsid w:val="00F6111F"/>
    <w:rsid w:val="00F6134B"/>
    <w:rsid w:val="00F61471"/>
    <w:rsid w:val="00F6176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633"/>
    <w:rsid w:val="00F75F2D"/>
    <w:rsid w:val="00F75F9D"/>
    <w:rsid w:val="00F76372"/>
    <w:rsid w:val="00F763D4"/>
    <w:rsid w:val="00F76681"/>
    <w:rsid w:val="00F8028B"/>
    <w:rsid w:val="00F806D1"/>
    <w:rsid w:val="00F80851"/>
    <w:rsid w:val="00F81316"/>
    <w:rsid w:val="00F8246E"/>
    <w:rsid w:val="00F83941"/>
    <w:rsid w:val="00F83A69"/>
    <w:rsid w:val="00F83E33"/>
    <w:rsid w:val="00F841B5"/>
    <w:rsid w:val="00F84BAD"/>
    <w:rsid w:val="00F85013"/>
    <w:rsid w:val="00F85970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69A3"/>
    <w:rsid w:val="00F974FE"/>
    <w:rsid w:val="00F9765C"/>
    <w:rsid w:val="00F97B88"/>
    <w:rsid w:val="00FA03F8"/>
    <w:rsid w:val="00FA1136"/>
    <w:rsid w:val="00FA1790"/>
    <w:rsid w:val="00FA266E"/>
    <w:rsid w:val="00FA33A7"/>
    <w:rsid w:val="00FA433A"/>
    <w:rsid w:val="00FA491B"/>
    <w:rsid w:val="00FA528F"/>
    <w:rsid w:val="00FA584B"/>
    <w:rsid w:val="00FA63C7"/>
    <w:rsid w:val="00FA6945"/>
    <w:rsid w:val="00FA7CF7"/>
    <w:rsid w:val="00FB0FEE"/>
    <w:rsid w:val="00FB14F2"/>
    <w:rsid w:val="00FB1CC5"/>
    <w:rsid w:val="00FB1D0A"/>
    <w:rsid w:val="00FB2156"/>
    <w:rsid w:val="00FB416A"/>
    <w:rsid w:val="00FB4B81"/>
    <w:rsid w:val="00FB5E0D"/>
    <w:rsid w:val="00FB6DED"/>
    <w:rsid w:val="00FC1786"/>
    <w:rsid w:val="00FC1B95"/>
    <w:rsid w:val="00FC20B3"/>
    <w:rsid w:val="00FC2486"/>
    <w:rsid w:val="00FC3F00"/>
    <w:rsid w:val="00FC45DF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558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D7FA9"/>
    <w:rsid w:val="00FE11F1"/>
    <w:rsid w:val="00FE18B9"/>
    <w:rsid w:val="00FE1E9F"/>
    <w:rsid w:val="00FE20D0"/>
    <w:rsid w:val="00FE2134"/>
    <w:rsid w:val="00FE43C1"/>
    <w:rsid w:val="00FE44BA"/>
    <w:rsid w:val="00FE45CA"/>
    <w:rsid w:val="00FE4844"/>
    <w:rsid w:val="00FE5550"/>
    <w:rsid w:val="00FE5AA3"/>
    <w:rsid w:val="00FE6722"/>
    <w:rsid w:val="00FF19AE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6F351606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CC59EE"/>
    <w:rPr>
      <w:rFonts w:ascii="Verdana" w:hAnsi="Verdana" w:cs="Arial"/>
      <w:b/>
      <w:bCs/>
      <w:color w:val="555555"/>
      <w:sz w:val="24"/>
      <w:szCs w:val="26"/>
      <w:lang w:val="en-US"/>
    </w:rPr>
  </w:style>
  <w:style w:type="paragraph" w:styleId="TOC5">
    <w:name w:val="toc 5"/>
    <w:basedOn w:val="Normal"/>
    <w:next w:val="Normal"/>
    <w:autoRedefine/>
    <w:semiHidden/>
    <w:unhideWhenUsed/>
    <w:rsid w:val="00C0096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C0096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C0096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C0096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C00962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thwords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aroldserrano.com/blog/the-purpose-of-a-scenograph-in-a-game-engi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E8E8C-8D3D-A745-AFE3-31FFF194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445</TotalTime>
  <Pages>12</Pages>
  <Words>739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De Pauw Ivo</cp:lastModifiedBy>
  <cp:revision>264</cp:revision>
  <cp:lastPrinted>2017-02-21T12:48:00Z</cp:lastPrinted>
  <dcterms:created xsi:type="dcterms:W3CDTF">2018-09-21T18:31:00Z</dcterms:created>
  <dcterms:modified xsi:type="dcterms:W3CDTF">2021-12-18T13:41:00Z</dcterms:modified>
</cp:coreProperties>
</file>