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EA4D" w14:textId="77777777" w:rsidR="00332E14" w:rsidRDefault="00C727FE" w:rsidP="009E62E0">
      <w:pPr>
        <w:pStyle w:val="Title"/>
        <w:rPr>
          <w:lang w:val="en-US"/>
        </w:rPr>
      </w:pPr>
      <w:bookmarkStart w:id="0" w:name="_Toc531258578"/>
      <w:r>
        <w:rPr>
          <w:lang w:val="en-US"/>
        </w:rPr>
        <w:t>Rule of 3</w:t>
      </w:r>
      <w:r w:rsidR="005E2790">
        <w:rPr>
          <w:lang w:val="en-US"/>
        </w:rPr>
        <w:t xml:space="preserve"> -</w:t>
      </w:r>
      <w:r w:rsidR="000866EA">
        <w:rPr>
          <w:lang w:val="en-US"/>
        </w:rPr>
        <w:t xml:space="preserve"> Q&amp;A</w:t>
      </w:r>
      <w:bookmarkEnd w:id="0"/>
    </w:p>
    <w:p w14:paraId="41807CF7" w14:textId="77777777" w:rsidR="00A640EA" w:rsidRPr="00204337" w:rsidRDefault="00A640EA" w:rsidP="00700A51">
      <w:pPr>
        <w:pStyle w:val="Heading1"/>
      </w:pPr>
      <w:bookmarkStart w:id="1" w:name="_Toc531258579"/>
      <w:r w:rsidRPr="00204337">
        <w:t>Content</w:t>
      </w:r>
      <w:bookmarkEnd w:id="1"/>
    </w:p>
    <w:sdt>
      <w:sdtPr>
        <w:rPr>
          <w:rFonts w:ascii="Verdana" w:eastAsia="Times New Roman" w:hAnsi="Verdana" w:cs="Times New Roman"/>
          <w:color w:val="auto"/>
          <w:sz w:val="22"/>
          <w:szCs w:val="22"/>
          <w:lang w:val="nl-NL" w:eastAsia="nl-BE"/>
        </w:rPr>
        <w:id w:val="-965266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6E645" w14:textId="77777777" w:rsidR="00A640EA" w:rsidRDefault="00A640EA" w:rsidP="00700A51">
          <w:pPr>
            <w:pStyle w:val="TOCHeading"/>
          </w:pPr>
        </w:p>
        <w:p w14:paraId="2FFCDD67" w14:textId="77777777" w:rsidR="000D28AA" w:rsidRDefault="00A640E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 w:rsidRPr="002043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31258578" w:history="1">
            <w:r w:rsidR="000D28AA" w:rsidRPr="000A16AE">
              <w:rPr>
                <w:rStyle w:val="Hyperlink"/>
                <w:noProof/>
                <w:lang w:val="en-US"/>
              </w:rPr>
              <w:t>Rule of 3 - Q&amp;A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_Toc531258578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12C68778" w14:textId="77777777" w:rsidR="000D28AA" w:rsidRDefault="00A67C6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79" w:history="1">
            <w:r w:rsidR="000D28AA" w:rsidRPr="000A16AE">
              <w:rPr>
                <w:rStyle w:val="Hyperlink"/>
                <w:noProof/>
              </w:rPr>
              <w:t>1.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Content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_Toc531258579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6547D245" w14:textId="77777777" w:rsidR="000D28AA" w:rsidRDefault="00A67C6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80" w:history="1">
            <w:r w:rsidR="000D28AA" w:rsidRPr="000A16AE">
              <w:rPr>
                <w:rStyle w:val="Hyperlink"/>
                <w:noProof/>
              </w:rPr>
              <w:t>2.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Questions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_Toc531258580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0F5A8C71" w14:textId="77777777" w:rsidR="000D28AA" w:rsidRDefault="00A67C64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81" w:history="1">
            <w:r w:rsidR="000D28AA" w:rsidRPr="000A16AE">
              <w:rPr>
                <w:rStyle w:val="Hyperlink"/>
                <w:noProof/>
              </w:rPr>
              <w:t>2.1.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RuleOf3Basics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_Toc531258581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1FCA89B1" w14:textId="77777777" w:rsidR="00A640EA" w:rsidRPr="00A640EA" w:rsidRDefault="00A640EA" w:rsidP="00A640E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111F72" w14:textId="77777777" w:rsidR="00B672E8" w:rsidRDefault="005E2790" w:rsidP="00700A51">
      <w:pPr>
        <w:pStyle w:val="Heading1"/>
      </w:pPr>
      <w:bookmarkStart w:id="2" w:name="_Toc531258580"/>
      <w:r>
        <w:t>Questions</w:t>
      </w:r>
      <w:bookmarkEnd w:id="2"/>
    </w:p>
    <w:p w14:paraId="03F03195" w14:textId="77777777" w:rsidR="00CD226B" w:rsidRPr="0044587E" w:rsidRDefault="00CD226B" w:rsidP="00CD226B">
      <w:pPr>
        <w:rPr>
          <w:lang w:val="en-US"/>
        </w:rPr>
      </w:pPr>
      <w:r>
        <w:rPr>
          <w:lang w:val="en-US"/>
        </w:rPr>
        <w:t>Add your answers in the white boxes (in Dutch or English).</w:t>
      </w:r>
    </w:p>
    <w:p w14:paraId="30AADA73" w14:textId="77777777" w:rsidR="006B0FA5" w:rsidRDefault="006B0FA5" w:rsidP="006B0FA5">
      <w:pPr>
        <w:pStyle w:val="Heading2"/>
        <w:ind w:left="790" w:hanging="790"/>
      </w:pPr>
      <w:bookmarkStart w:id="3" w:name="_Toc469293201"/>
      <w:bookmarkStart w:id="4" w:name="_Toc531258581"/>
      <w:r>
        <w:t>RuleOf</w:t>
      </w:r>
      <w:r w:rsidR="00964CA4">
        <w:t>3</w:t>
      </w:r>
      <w:r w:rsidRPr="00980D43">
        <w:t>Basics</w:t>
      </w:r>
      <w:bookmarkEnd w:id="3"/>
      <w:bookmarkEnd w:id="4"/>
    </w:p>
    <w:p w14:paraId="258B45E5" w14:textId="77777777" w:rsidR="00597E26" w:rsidRPr="00597E26" w:rsidRDefault="00597E26" w:rsidP="00597E26">
      <w:pPr>
        <w:pStyle w:val="ListParagraph"/>
        <w:numPr>
          <w:ilvl w:val="0"/>
          <w:numId w:val="5"/>
        </w:numPr>
        <w:rPr>
          <w:lang w:val="en-US"/>
        </w:rPr>
      </w:pPr>
      <w:r w:rsidRPr="00597E26">
        <w:rPr>
          <w:lang w:val="en-US"/>
        </w:rPr>
        <w:t>Crash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97E26" w:rsidRPr="005C5114" w14:paraId="409DEA72" w14:textId="77777777" w:rsidTr="00597E26">
        <w:tc>
          <w:tcPr>
            <w:tcW w:w="9060" w:type="dxa"/>
            <w:shd w:val="clear" w:color="auto" w:fill="F2F2F2" w:themeFill="background1" w:themeFillShade="F2"/>
          </w:tcPr>
          <w:p w14:paraId="6B052D0B" w14:textId="77777777" w:rsidR="00597E26" w:rsidRDefault="00597E26" w:rsidP="00597E26">
            <w:pPr>
              <w:rPr>
                <w:lang w:val="en-US"/>
              </w:rPr>
            </w:pPr>
            <w:r>
              <w:rPr>
                <w:lang w:val="en-US"/>
              </w:rPr>
              <w:t>In which function of the Container class happens the crash?</w:t>
            </w:r>
          </w:p>
        </w:tc>
      </w:tr>
      <w:tr w:rsidR="00597E26" w:rsidRPr="00157CDA" w14:paraId="4B2CBEF2" w14:textId="77777777" w:rsidTr="00597E26">
        <w:tc>
          <w:tcPr>
            <w:tcW w:w="9060" w:type="dxa"/>
          </w:tcPr>
          <w:p w14:paraId="0537DD2D" w14:textId="0778264B" w:rsidR="00597E26" w:rsidRDefault="00AF6715" w:rsidP="005422F4">
            <w:pPr>
              <w:pStyle w:val="Answer"/>
            </w:pPr>
            <w:r>
              <w:t>In de destructor</w:t>
            </w:r>
          </w:p>
        </w:tc>
      </w:tr>
      <w:tr w:rsidR="00597E26" w:rsidRPr="005C5114" w14:paraId="156EC388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0EA61B37" w14:textId="77777777" w:rsidR="00597E26" w:rsidRDefault="00597E26" w:rsidP="007B2D62">
            <w:pPr>
              <w:rPr>
                <w:lang w:val="en-US"/>
              </w:rPr>
            </w:pPr>
            <w:r>
              <w:rPr>
                <w:lang w:val="en-US"/>
              </w:rPr>
              <w:t>Where in the Game class was this function called? (</w:t>
            </w:r>
            <w:r w:rsidR="007B2D62">
              <w:rPr>
                <w:lang w:val="en-US"/>
              </w:rPr>
              <w:t xml:space="preserve">which </w:t>
            </w:r>
            <w:r>
              <w:rPr>
                <w:lang w:val="en-US"/>
              </w:rPr>
              <w:t>function and where in that function, use the Call Stack window)</w:t>
            </w:r>
          </w:p>
        </w:tc>
      </w:tr>
      <w:tr w:rsidR="00597E26" w:rsidRPr="00AF6715" w14:paraId="7771FF40" w14:textId="77777777" w:rsidTr="007B2D62">
        <w:tc>
          <w:tcPr>
            <w:tcW w:w="9060" w:type="dxa"/>
          </w:tcPr>
          <w:p w14:paraId="554FF4DF" w14:textId="2D6B06B1" w:rsidR="00597E26" w:rsidRPr="00AF6715" w:rsidRDefault="00AF6715" w:rsidP="005422F4">
            <w:pPr>
              <w:pStyle w:val="Answer"/>
              <w:rPr>
                <w:lang w:val="nl-NL"/>
              </w:rPr>
            </w:pPr>
            <w:r w:rsidRPr="00AF6715">
              <w:rPr>
                <w:lang w:val="nl-NL"/>
              </w:rPr>
              <w:t>Op het einde van de testcontainer functie</w:t>
            </w:r>
          </w:p>
        </w:tc>
      </w:tr>
      <w:tr w:rsidR="00597E26" w:rsidRPr="005C5114" w14:paraId="0010FF6D" w14:textId="77777777" w:rsidTr="00597E26">
        <w:tc>
          <w:tcPr>
            <w:tcW w:w="9060" w:type="dxa"/>
            <w:shd w:val="clear" w:color="auto" w:fill="F2F2F2" w:themeFill="background1" w:themeFillShade="F2"/>
          </w:tcPr>
          <w:p w14:paraId="6B5A3E32" w14:textId="77777777" w:rsidR="00597E26" w:rsidRDefault="00597E26" w:rsidP="00597E26">
            <w:pPr>
              <w:rPr>
                <w:lang w:val="en-US"/>
              </w:rPr>
            </w:pPr>
            <w:r>
              <w:rPr>
                <w:lang w:val="en-US"/>
              </w:rPr>
              <w:t>What happens there regarding the Container objects</w:t>
            </w:r>
          </w:p>
        </w:tc>
      </w:tr>
      <w:tr w:rsidR="00597E26" w:rsidRPr="00AF6715" w14:paraId="1D67F3C5" w14:textId="77777777" w:rsidTr="00597E26">
        <w:tc>
          <w:tcPr>
            <w:tcW w:w="9060" w:type="dxa"/>
          </w:tcPr>
          <w:p w14:paraId="2723A46F" w14:textId="10DC9480" w:rsidR="00597E26" w:rsidRPr="00AF6715" w:rsidRDefault="00AF6715" w:rsidP="005422F4">
            <w:pPr>
              <w:pStyle w:val="Answer"/>
              <w:rPr>
                <w:lang w:val="nl-NL"/>
              </w:rPr>
            </w:pPr>
            <w:r>
              <w:rPr>
                <w:lang w:val="nl-NL"/>
              </w:rPr>
              <w:t xml:space="preserve">De destructors worden </w:t>
            </w:r>
            <w:proofErr w:type="spellStart"/>
            <w:r>
              <w:rPr>
                <w:lang w:val="nl-NL"/>
              </w:rPr>
              <w:t>gecalled</w:t>
            </w:r>
            <w:proofErr w:type="spellEnd"/>
          </w:p>
        </w:tc>
      </w:tr>
    </w:tbl>
    <w:p w14:paraId="37FF8B95" w14:textId="77777777" w:rsidR="00597E26" w:rsidRPr="00AF6715" w:rsidRDefault="00597E26" w:rsidP="00597E26"/>
    <w:p w14:paraId="619AA3C0" w14:textId="77777777" w:rsidR="006B0FA5" w:rsidRPr="00C727FE" w:rsidRDefault="00A92522" w:rsidP="00A92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just before the crash happens and </w:t>
      </w:r>
      <w:r w:rsidRPr="00A92522">
        <w:rPr>
          <w:lang w:val="en-US"/>
        </w:rPr>
        <w:t>draw your conclusions</w:t>
      </w:r>
      <w:r w:rsidR="006800E6">
        <w:rPr>
          <w:lang w:val="en-US"/>
        </w:rPr>
        <w:t xml:space="preserve"> from this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800E6" w:rsidRPr="005C5114" w14:paraId="21F5555A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488E7AD" w14:textId="77777777" w:rsidR="006800E6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t>Compare the content of both Container objects c1 and c2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7"/>
              <w:gridCol w:w="4417"/>
            </w:tblGrid>
            <w:tr w:rsidR="006800E6" w:rsidRPr="005C5114" w14:paraId="36EBD2C8" w14:textId="77777777" w:rsidTr="007B2D62">
              <w:tc>
                <w:tcPr>
                  <w:tcW w:w="4417" w:type="dxa"/>
                </w:tcPr>
                <w:p w14:paraId="132C930B" w14:textId="77777777" w:rsidR="006800E6" w:rsidRDefault="000E7CAC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Which data?</w:t>
                  </w:r>
                </w:p>
              </w:tc>
              <w:tc>
                <w:tcPr>
                  <w:tcW w:w="4417" w:type="dxa"/>
                </w:tcPr>
                <w:p w14:paraId="3011D381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Where can you find it</w:t>
                  </w:r>
                  <w:r w:rsidR="000E7CAC">
                    <w:rPr>
                      <w:lang w:val="en-US"/>
                    </w:rPr>
                    <w:t>?</w:t>
                  </w:r>
                </w:p>
              </w:tc>
            </w:tr>
            <w:tr w:rsidR="006800E6" w14:paraId="3A78D035" w14:textId="77777777" w:rsidTr="007B2D62">
              <w:tc>
                <w:tcPr>
                  <w:tcW w:w="4417" w:type="dxa"/>
                </w:tcPr>
                <w:p w14:paraId="1002111C" w14:textId="77777777" w:rsidR="006800E6" w:rsidRPr="006800E6" w:rsidRDefault="006800E6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m_Size</w:t>
                  </w:r>
                  <w:proofErr w:type="spellEnd"/>
                </w:p>
              </w:tc>
              <w:tc>
                <w:tcPr>
                  <w:tcW w:w="4417" w:type="dxa"/>
                </w:tcPr>
                <w:p w14:paraId="3A571977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14:paraId="5CD7E0CC" w14:textId="77777777" w:rsidTr="007B2D62">
              <w:tc>
                <w:tcPr>
                  <w:tcW w:w="4417" w:type="dxa"/>
                </w:tcPr>
                <w:p w14:paraId="47D86343" w14:textId="77777777" w:rsidR="006800E6" w:rsidRPr="006800E6" w:rsidRDefault="006800E6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m_Capacity</w:t>
                  </w:r>
                  <w:proofErr w:type="spellEnd"/>
                </w:p>
              </w:tc>
              <w:tc>
                <w:tcPr>
                  <w:tcW w:w="4417" w:type="dxa"/>
                </w:tcPr>
                <w:p w14:paraId="5364CB4B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:rsidRPr="005C5114" w14:paraId="19686707" w14:textId="77777777" w:rsidTr="007B2D62">
              <w:tc>
                <w:tcPr>
                  <w:tcW w:w="4417" w:type="dxa"/>
                </w:tcPr>
                <w:p w14:paraId="60D7E92B" w14:textId="77777777" w:rsidR="006800E6" w:rsidRPr="006800E6" w:rsidRDefault="00410F1F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Pointer to the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dyn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array: </w:t>
                  </w:r>
                  <w:proofErr w:type="spellStart"/>
                  <w:r w:rsidR="006800E6"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m_pElement</w:t>
                  </w:r>
                  <w:proofErr w:type="spellEnd"/>
                </w:p>
              </w:tc>
              <w:tc>
                <w:tcPr>
                  <w:tcW w:w="4417" w:type="dxa"/>
                </w:tcPr>
                <w:p w14:paraId="56190883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:rsidRPr="005C5114" w14:paraId="1CDE267C" w14:textId="77777777" w:rsidTr="007B2D62">
              <w:tc>
                <w:tcPr>
                  <w:tcW w:w="4417" w:type="dxa"/>
                </w:tcPr>
                <w:p w14:paraId="55453E6D" w14:textId="77777777" w:rsidR="00157CDA" w:rsidRPr="007128DC" w:rsidRDefault="00410F1F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Array elements: </w:t>
                  </w:r>
                  <w:r w:rsidR="007128DC"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m_pElement</w:t>
                  </w:r>
                  <w:r w:rsidR="007128D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,3</w:t>
                  </w:r>
                </w:p>
              </w:tc>
              <w:tc>
                <w:tcPr>
                  <w:tcW w:w="4417" w:type="dxa"/>
                </w:tcPr>
                <w:p w14:paraId="5C78AEFE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Watch window</w:t>
                  </w:r>
                </w:p>
              </w:tc>
            </w:tr>
          </w:tbl>
          <w:p w14:paraId="11771F38" w14:textId="77777777" w:rsidR="006800E6" w:rsidRPr="00A92522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t>Do they have the same values?</w:t>
            </w:r>
            <w:r w:rsidR="00AA144E">
              <w:rPr>
                <w:lang w:val="en-US"/>
              </w:rPr>
              <w:t xml:space="preserve"> If not, which one are different?</w:t>
            </w:r>
          </w:p>
        </w:tc>
      </w:tr>
      <w:tr w:rsidR="006800E6" w:rsidRPr="00E05E39" w14:paraId="0E1FB3BE" w14:textId="77777777" w:rsidTr="006800E6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BD82566" w14:textId="55DB0227" w:rsidR="006800E6" w:rsidRPr="00E05E39" w:rsidRDefault="00E05E39" w:rsidP="00C809F1">
            <w:pPr>
              <w:pStyle w:val="Answer"/>
              <w:rPr>
                <w:lang w:val="nl-NL"/>
              </w:rPr>
            </w:pPr>
            <w:r w:rsidRPr="00E05E39">
              <w:rPr>
                <w:lang w:val="nl-NL"/>
              </w:rPr>
              <w:t>Alle data members zijn h</w:t>
            </w:r>
            <w:r>
              <w:rPr>
                <w:lang w:val="nl-NL"/>
              </w:rPr>
              <w:t>etzelfde</w:t>
            </w:r>
          </w:p>
        </w:tc>
      </w:tr>
      <w:tr w:rsidR="00A92522" w:rsidRPr="005C5114" w14:paraId="20908835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13F32E6" w14:textId="77777777" w:rsidR="00A92522" w:rsidRPr="00A92522" w:rsidRDefault="00A92522" w:rsidP="00A9252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92522">
              <w:rPr>
                <w:lang w:val="en-US"/>
              </w:rPr>
              <w:t xml:space="preserve">hat </w:t>
            </w:r>
            <w:r>
              <w:rPr>
                <w:lang w:val="en-US"/>
              </w:rPr>
              <w:t>can you conclude</w:t>
            </w:r>
            <w:r w:rsidRPr="00A92522">
              <w:rPr>
                <w:lang w:val="en-US"/>
              </w:rPr>
              <w:t xml:space="preserve"> about the </w:t>
            </w:r>
            <w:r>
              <w:rPr>
                <w:lang w:val="en-US"/>
              </w:rPr>
              <w:t xml:space="preserve">dynamic </w:t>
            </w:r>
            <w:r w:rsidRPr="00A92522">
              <w:rPr>
                <w:lang w:val="en-US"/>
              </w:rPr>
              <w:t xml:space="preserve">array in </w:t>
            </w:r>
            <w:r>
              <w:rPr>
                <w:lang w:val="en-US"/>
              </w:rPr>
              <w:t>both</w:t>
            </w:r>
            <w:r w:rsidRPr="00A92522">
              <w:rPr>
                <w:lang w:val="en-US"/>
              </w:rPr>
              <w:t xml:space="preserve"> Container object</w:t>
            </w:r>
            <w:r>
              <w:rPr>
                <w:lang w:val="en-US"/>
              </w:rPr>
              <w:t>s</w:t>
            </w:r>
            <w:r w:rsidRPr="00A92522">
              <w:rPr>
                <w:lang w:val="en-US"/>
              </w:rPr>
              <w:t>?</w:t>
            </w:r>
          </w:p>
        </w:tc>
      </w:tr>
      <w:tr w:rsidR="00A92522" w:rsidRPr="00E05E39" w14:paraId="44C87B38" w14:textId="77777777" w:rsidTr="006800E6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3C62D66" w14:textId="6A6E05D9" w:rsidR="00A92522" w:rsidRPr="00E05E39" w:rsidRDefault="00E05E39" w:rsidP="00C809F1">
            <w:pPr>
              <w:pStyle w:val="Answer"/>
              <w:rPr>
                <w:lang w:val="nl-NL"/>
              </w:rPr>
            </w:pPr>
            <w:r w:rsidRPr="00E05E39">
              <w:rPr>
                <w:lang w:val="nl-NL"/>
              </w:rPr>
              <w:t xml:space="preserve">Ze wijzen </w:t>
            </w:r>
            <w:proofErr w:type="spellStart"/>
            <w:r w:rsidRPr="00E05E39">
              <w:rPr>
                <w:lang w:val="nl-NL"/>
              </w:rPr>
              <w:t>allebij</w:t>
            </w:r>
            <w:proofErr w:type="spellEnd"/>
            <w:r w:rsidRPr="00E05E39">
              <w:rPr>
                <w:lang w:val="nl-NL"/>
              </w:rPr>
              <w:t xml:space="preserve"> naar d</w:t>
            </w:r>
            <w:r>
              <w:rPr>
                <w:lang w:val="nl-NL"/>
              </w:rPr>
              <w:t>ezelfde array</w:t>
            </w:r>
          </w:p>
        </w:tc>
      </w:tr>
      <w:tr w:rsidR="006800E6" w:rsidRPr="005C5114" w14:paraId="63172BA8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A2BF307" w14:textId="77777777" w:rsidR="006800E6" w:rsidRPr="00A92522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Conclude: </w:t>
            </w:r>
            <w:r w:rsidRPr="00A92522">
              <w:rPr>
                <w:lang w:val="en-US"/>
              </w:rPr>
              <w:t>What happens by default when you create an object initializing it with another object of the same type?</w:t>
            </w:r>
          </w:p>
        </w:tc>
      </w:tr>
      <w:tr w:rsidR="006800E6" w:rsidRPr="00947C86" w14:paraId="1D530556" w14:textId="77777777" w:rsidTr="006800E6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F2BD40" w14:textId="2FACD3E3" w:rsidR="006800E6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 xml:space="preserve">Een default copy </w:t>
            </w:r>
            <w:proofErr w:type="spellStart"/>
            <w:r w:rsidRPr="00947C86">
              <w:rPr>
                <w:lang w:val="nl-NL"/>
              </w:rPr>
              <w:t>constructor</w:t>
            </w:r>
            <w:proofErr w:type="spellEnd"/>
            <w:r w:rsidRPr="00947C86">
              <w:rPr>
                <w:lang w:val="nl-NL"/>
              </w:rPr>
              <w:t xml:space="preserve"> wordt</w:t>
            </w:r>
            <w:r>
              <w:rPr>
                <w:lang w:val="nl-NL"/>
              </w:rPr>
              <w:t xml:space="preserve"> gegenereerd</w:t>
            </w:r>
          </w:p>
        </w:tc>
      </w:tr>
      <w:tr w:rsidR="00A92522" w:rsidRPr="005C5114" w14:paraId="4E4F7038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150079DB" w14:textId="12FDAE97" w:rsidR="00A92522" w:rsidRPr="00A92522" w:rsidRDefault="006800E6" w:rsidP="00A92522">
            <w:pPr>
              <w:rPr>
                <w:lang w:val="en-US"/>
              </w:rPr>
            </w:pPr>
            <w:r w:rsidRPr="006800E6">
              <w:rPr>
                <w:lang w:val="en-US"/>
              </w:rPr>
              <w:t xml:space="preserve">Why </w:t>
            </w:r>
            <w:r w:rsidR="009C5267">
              <w:rPr>
                <w:lang w:val="en-US"/>
              </w:rPr>
              <w:t>does</w:t>
            </w:r>
            <w:r w:rsidR="00AA144E">
              <w:rPr>
                <w:lang w:val="en-US"/>
              </w:rPr>
              <w:t xml:space="preserve"> </w:t>
            </w:r>
            <w:r w:rsidR="009C5267">
              <w:rPr>
                <w:lang w:val="en-US"/>
              </w:rPr>
              <w:t>a</w:t>
            </w:r>
            <w:r w:rsidRPr="006800E6">
              <w:rPr>
                <w:lang w:val="en-US"/>
              </w:rPr>
              <w:t xml:space="preserve"> crash </w:t>
            </w:r>
            <w:r w:rsidR="009C5267">
              <w:rPr>
                <w:lang w:val="en-US"/>
              </w:rPr>
              <w:t xml:space="preserve">happen </w:t>
            </w:r>
            <w:r w:rsidRPr="006800E6">
              <w:rPr>
                <w:lang w:val="en-US"/>
              </w:rPr>
              <w:t xml:space="preserve">when the containers c1 and c2 go out of </w:t>
            </w:r>
            <w:r w:rsidR="00453C19" w:rsidRPr="006800E6">
              <w:rPr>
                <w:lang w:val="en-US"/>
              </w:rPr>
              <w:t>scope?</w:t>
            </w:r>
          </w:p>
        </w:tc>
      </w:tr>
      <w:tr w:rsidR="00A92522" w:rsidRPr="00947C86" w14:paraId="4B02D343" w14:textId="77777777" w:rsidTr="006800E6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90EDE2" w14:textId="01681FB4" w:rsidR="00A92522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Als de destructor van c</w:t>
            </w:r>
            <w:r>
              <w:rPr>
                <w:lang w:val="nl-NL"/>
              </w:rPr>
              <w:t xml:space="preserve">2 wordt </w:t>
            </w:r>
            <w:proofErr w:type="spellStart"/>
            <w:r>
              <w:rPr>
                <w:lang w:val="nl-NL"/>
              </w:rPr>
              <w:t>gecalled</w:t>
            </w:r>
            <w:proofErr w:type="spellEnd"/>
            <w:r>
              <w:rPr>
                <w:lang w:val="nl-NL"/>
              </w:rPr>
              <w:t xml:space="preserve"> probeert deze de array te deleten maar die is al gedeletet door c1</w:t>
            </w:r>
          </w:p>
        </w:tc>
      </w:tr>
    </w:tbl>
    <w:p w14:paraId="466F9B37" w14:textId="77777777" w:rsidR="006B0FA5" w:rsidRPr="00947C86" w:rsidRDefault="006B0FA5" w:rsidP="006B0FA5">
      <w:pPr>
        <w:rPr>
          <w:color w:val="FF0000"/>
        </w:rPr>
      </w:pPr>
    </w:p>
    <w:p w14:paraId="42A259B5" w14:textId="77777777" w:rsidR="00410F1F" w:rsidRDefault="00410F1F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Changing an element in one of the containers.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10F1F" w:rsidRPr="005C5114" w14:paraId="7BCBEEE3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69584E97" w14:textId="77777777" w:rsidR="00410F1F" w:rsidRDefault="00410F1F" w:rsidP="007B2D62">
            <w:pPr>
              <w:rPr>
                <w:lang w:val="en-US"/>
              </w:rPr>
            </w:pPr>
            <w:r>
              <w:rPr>
                <w:lang w:val="en-US"/>
              </w:rPr>
              <w:t>What happens when you change an element in one of the 2 containers</w:t>
            </w:r>
          </w:p>
        </w:tc>
      </w:tr>
      <w:tr w:rsidR="00410F1F" w:rsidRPr="00947C86" w14:paraId="499584A5" w14:textId="77777777" w:rsidTr="007B2D62">
        <w:tc>
          <w:tcPr>
            <w:tcW w:w="9060" w:type="dxa"/>
          </w:tcPr>
          <w:p w14:paraId="59987A37" w14:textId="4A50B364" w:rsidR="00410F1F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Het verandert ook in d</w:t>
            </w:r>
            <w:r>
              <w:rPr>
                <w:lang w:val="nl-NL"/>
              </w:rPr>
              <w:t>e andere</w:t>
            </w:r>
          </w:p>
        </w:tc>
      </w:tr>
      <w:tr w:rsidR="00410F1F" w14:paraId="2F6AC19E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080E80AA" w14:textId="77777777" w:rsidR="00410F1F" w:rsidRDefault="00410F1F" w:rsidP="007B2D62">
            <w:pPr>
              <w:rPr>
                <w:lang w:val="en-US"/>
              </w:rPr>
            </w:pPr>
            <w:r>
              <w:rPr>
                <w:lang w:val="en-US"/>
              </w:rPr>
              <w:t>Why?</w:t>
            </w:r>
          </w:p>
        </w:tc>
      </w:tr>
      <w:tr w:rsidR="00410F1F" w14:paraId="69105F3E" w14:textId="77777777" w:rsidTr="007B2D62">
        <w:tc>
          <w:tcPr>
            <w:tcW w:w="9060" w:type="dxa"/>
          </w:tcPr>
          <w:p w14:paraId="2D92854B" w14:textId="52C14AEA" w:rsidR="00410F1F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 xml:space="preserve">Omdat ze </w:t>
            </w:r>
            <w:proofErr w:type="spellStart"/>
            <w:r w:rsidRPr="00947C86">
              <w:rPr>
                <w:lang w:val="nl-NL"/>
              </w:rPr>
              <w:t>allebij</w:t>
            </w:r>
            <w:proofErr w:type="spellEnd"/>
            <w:r w:rsidRPr="00947C86">
              <w:rPr>
                <w:lang w:val="nl-NL"/>
              </w:rPr>
              <w:t xml:space="preserve"> naar d</w:t>
            </w:r>
            <w:r>
              <w:rPr>
                <w:lang w:val="nl-NL"/>
              </w:rPr>
              <w:t>ezelfde array wijzen</w:t>
            </w:r>
          </w:p>
        </w:tc>
      </w:tr>
    </w:tbl>
    <w:p w14:paraId="3422B4ED" w14:textId="77777777" w:rsidR="00410F1F" w:rsidRPr="00947C86" w:rsidRDefault="00410F1F" w:rsidP="00410F1F"/>
    <w:p w14:paraId="3283B50D" w14:textId="77777777" w:rsidR="00AA144E" w:rsidRPr="00C727FE" w:rsidRDefault="00AA144E" w:rsidP="00AA14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</w:t>
      </w:r>
      <w:r w:rsidR="00542606">
        <w:rPr>
          <w:lang w:val="en-US"/>
        </w:rPr>
        <w:t>related to the</w:t>
      </w:r>
      <w:r w:rsidR="00542606" w:rsidRPr="00542606">
        <w:rPr>
          <w:lang w:val="en-US"/>
        </w:rPr>
        <w:t xml:space="preserve"> </w:t>
      </w:r>
      <w:r w:rsidR="00542606">
        <w:rPr>
          <w:lang w:val="en-US"/>
        </w:rPr>
        <w:t xml:space="preserve">containers c1 and c2 </w:t>
      </w:r>
      <w:r>
        <w:rPr>
          <w:lang w:val="en-US"/>
        </w:rPr>
        <w:t xml:space="preserve">just before </w:t>
      </w:r>
      <w:r w:rsidR="00542606">
        <w:rPr>
          <w:lang w:val="en-US"/>
        </w:rPr>
        <w:t>they</w:t>
      </w:r>
      <w:r>
        <w:rPr>
          <w:lang w:val="en-US"/>
        </w:rPr>
        <w:t xml:space="preserve"> go out of scope.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144E" w:rsidRPr="005C5114" w14:paraId="1036DD1F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01C57C1C" w14:textId="77777777" w:rsidR="00AA144E" w:rsidRDefault="00AA144E" w:rsidP="00097207">
            <w:pPr>
              <w:rPr>
                <w:lang w:val="en-US"/>
              </w:rPr>
            </w:pPr>
            <w:r>
              <w:rPr>
                <w:lang w:val="en-US"/>
              </w:rPr>
              <w:t>Which data member(s) have the same value?</w:t>
            </w:r>
          </w:p>
        </w:tc>
      </w:tr>
      <w:tr w:rsidR="00AA144E" w:rsidRPr="00947C86" w14:paraId="03A04496" w14:textId="77777777" w:rsidTr="00097207">
        <w:tc>
          <w:tcPr>
            <w:tcW w:w="9060" w:type="dxa"/>
          </w:tcPr>
          <w:p w14:paraId="23CDA26B" w14:textId="25588C6F" w:rsidR="00AA144E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 xml:space="preserve">De </w:t>
            </w:r>
            <w:proofErr w:type="spellStart"/>
            <w:r w:rsidRPr="00947C86">
              <w:rPr>
                <w:lang w:val="nl-NL"/>
              </w:rPr>
              <w:t>capacity</w:t>
            </w:r>
            <w:proofErr w:type="spellEnd"/>
            <w:r w:rsidRPr="00947C86">
              <w:rPr>
                <w:lang w:val="nl-NL"/>
              </w:rPr>
              <w:t xml:space="preserve">, de </w:t>
            </w:r>
            <w:proofErr w:type="spellStart"/>
            <w:r w:rsidRPr="00947C86">
              <w:rPr>
                <w:lang w:val="nl-NL"/>
              </w:rPr>
              <w:t>size</w:t>
            </w:r>
            <w:proofErr w:type="spellEnd"/>
            <w:r w:rsidRPr="00947C86">
              <w:rPr>
                <w:lang w:val="nl-NL"/>
              </w:rPr>
              <w:t>, de</w:t>
            </w:r>
            <w:r>
              <w:rPr>
                <w:lang w:val="nl-NL"/>
              </w:rPr>
              <w:t xml:space="preserve"> elementen in de array</w:t>
            </w:r>
          </w:p>
          <w:p w14:paraId="22DC972C" w14:textId="77777777" w:rsidR="001703CD" w:rsidRPr="00947C86" w:rsidRDefault="001703CD" w:rsidP="00C809F1">
            <w:pPr>
              <w:pStyle w:val="Answer"/>
              <w:rPr>
                <w:lang w:val="nl-NL"/>
              </w:rPr>
            </w:pPr>
          </w:p>
        </w:tc>
      </w:tr>
      <w:tr w:rsidR="00EB7100" w:rsidRPr="005C5114" w14:paraId="15942592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3673DA8D" w14:textId="77777777" w:rsidR="00EB7100" w:rsidRDefault="00EB7100" w:rsidP="00097207">
            <w:pPr>
              <w:rPr>
                <w:lang w:val="en-US"/>
              </w:rPr>
            </w:pPr>
            <w:r>
              <w:rPr>
                <w:lang w:val="en-US"/>
              </w:rPr>
              <w:t>Which data member(s) have a different value?</w:t>
            </w:r>
          </w:p>
        </w:tc>
      </w:tr>
      <w:tr w:rsidR="00EB7100" w:rsidRPr="00947C86" w14:paraId="1FA748B7" w14:textId="77777777" w:rsidTr="00097207">
        <w:tc>
          <w:tcPr>
            <w:tcW w:w="9060" w:type="dxa"/>
          </w:tcPr>
          <w:p w14:paraId="6F721D6A" w14:textId="6D6A9F21" w:rsidR="007916B0" w:rsidRPr="00947C86" w:rsidRDefault="00947C86" w:rsidP="001703CD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 xml:space="preserve">De pointer naar de </w:t>
            </w:r>
            <w:r>
              <w:rPr>
                <w:lang w:val="nl-NL"/>
              </w:rPr>
              <w:t>array</w:t>
            </w:r>
          </w:p>
          <w:p w14:paraId="07DF6160" w14:textId="77777777" w:rsidR="001703CD" w:rsidRPr="00947C86" w:rsidRDefault="001703CD" w:rsidP="001703CD">
            <w:pPr>
              <w:pStyle w:val="Answer"/>
              <w:rPr>
                <w:lang w:val="nl-NL"/>
              </w:rPr>
            </w:pPr>
          </w:p>
        </w:tc>
      </w:tr>
      <w:tr w:rsidR="009629F8" w:rsidRPr="005C5114" w14:paraId="7FD5B40F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6F9D47BB" w14:textId="77777777" w:rsidR="009629F8" w:rsidRDefault="009629F8" w:rsidP="00097207">
            <w:pPr>
              <w:rPr>
                <w:lang w:val="en-US"/>
              </w:rPr>
            </w:pPr>
            <w:r>
              <w:rPr>
                <w:lang w:val="en-US"/>
              </w:rPr>
              <w:t>Does changing the content of a container element</w:t>
            </w:r>
            <w:r w:rsidR="004C29FF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still influence the content of the elements in the other container?</w:t>
            </w:r>
          </w:p>
        </w:tc>
      </w:tr>
      <w:tr w:rsidR="009629F8" w:rsidRPr="00AF6715" w14:paraId="2583FAB9" w14:textId="77777777" w:rsidTr="00097207">
        <w:tc>
          <w:tcPr>
            <w:tcW w:w="9060" w:type="dxa"/>
          </w:tcPr>
          <w:p w14:paraId="4469AFA4" w14:textId="5DD3460B" w:rsidR="009629F8" w:rsidRPr="00410F1F" w:rsidRDefault="00947C86" w:rsidP="00097207">
            <w:pPr>
              <w:pStyle w:val="Answer"/>
            </w:pPr>
            <w:r>
              <w:t>nee</w:t>
            </w:r>
          </w:p>
        </w:tc>
      </w:tr>
    </w:tbl>
    <w:p w14:paraId="5336645F" w14:textId="77777777" w:rsidR="006A1708" w:rsidRDefault="006A1708" w:rsidP="006A1708">
      <w:pPr>
        <w:rPr>
          <w:color w:val="FF0000"/>
          <w:lang w:val="en-US"/>
        </w:rPr>
      </w:pPr>
    </w:p>
    <w:p w14:paraId="68B57031" w14:textId="77777777" w:rsidR="005422F4" w:rsidRPr="00597E26" w:rsidRDefault="005422F4" w:rsidP="005422F4">
      <w:pPr>
        <w:pStyle w:val="ListParagraph"/>
        <w:numPr>
          <w:ilvl w:val="0"/>
          <w:numId w:val="5"/>
        </w:numPr>
        <w:rPr>
          <w:lang w:val="en-US"/>
        </w:rPr>
      </w:pPr>
      <w:r w:rsidRPr="00597E26">
        <w:rPr>
          <w:lang w:val="en-US"/>
        </w:rPr>
        <w:t>Crash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422F4" w:rsidRPr="005C5114" w14:paraId="3063C303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139E0648" w14:textId="77777777" w:rsidR="005422F4" w:rsidRDefault="005422F4" w:rsidP="00097207">
            <w:pPr>
              <w:rPr>
                <w:lang w:val="en-US"/>
              </w:rPr>
            </w:pPr>
            <w:r>
              <w:rPr>
                <w:lang w:val="en-US"/>
              </w:rPr>
              <w:t>In which function of the Container class happens the crash?</w:t>
            </w:r>
          </w:p>
        </w:tc>
      </w:tr>
      <w:tr w:rsidR="005422F4" w:rsidRPr="00AF6715" w14:paraId="077BF6F6" w14:textId="77777777" w:rsidTr="00097207">
        <w:tc>
          <w:tcPr>
            <w:tcW w:w="9060" w:type="dxa"/>
          </w:tcPr>
          <w:p w14:paraId="7E3D0F2C" w14:textId="0D09CD40" w:rsidR="005422F4" w:rsidRDefault="007649CF" w:rsidP="005422F4">
            <w:pPr>
              <w:pStyle w:val="Answer"/>
            </w:pPr>
            <w:r>
              <w:t>In de destructor</w:t>
            </w:r>
          </w:p>
        </w:tc>
      </w:tr>
      <w:tr w:rsidR="005422F4" w:rsidRPr="005C5114" w14:paraId="450AF6F4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39BDE51A" w14:textId="77777777" w:rsidR="005422F4" w:rsidRDefault="005422F4" w:rsidP="00097207">
            <w:pPr>
              <w:rPr>
                <w:lang w:val="en-US"/>
              </w:rPr>
            </w:pPr>
            <w:r>
              <w:rPr>
                <w:lang w:val="en-US"/>
              </w:rPr>
              <w:t>Where in the Game class was this function called? (which function and where in that function, use the Call Stack window)</w:t>
            </w:r>
          </w:p>
        </w:tc>
      </w:tr>
      <w:tr w:rsidR="005422F4" w:rsidRPr="007649CF" w14:paraId="28C2EB76" w14:textId="77777777" w:rsidTr="00097207">
        <w:tc>
          <w:tcPr>
            <w:tcW w:w="9060" w:type="dxa"/>
          </w:tcPr>
          <w:p w14:paraId="50B0C6AE" w14:textId="4047BA03" w:rsidR="005422F4" w:rsidRPr="007649CF" w:rsidRDefault="007649CF" w:rsidP="005422F4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Op het einde van d</w:t>
            </w:r>
            <w:r>
              <w:rPr>
                <w:lang w:val="nl-NL"/>
              </w:rPr>
              <w:t xml:space="preserve">e </w:t>
            </w:r>
            <w:proofErr w:type="spellStart"/>
            <w:r>
              <w:rPr>
                <w:lang w:val="nl-NL"/>
              </w:rPr>
              <w:t>testContainer</w:t>
            </w:r>
            <w:proofErr w:type="spellEnd"/>
            <w:r>
              <w:rPr>
                <w:lang w:val="nl-NL"/>
              </w:rPr>
              <w:t xml:space="preserve"> functie</w:t>
            </w:r>
          </w:p>
        </w:tc>
      </w:tr>
    </w:tbl>
    <w:p w14:paraId="58CFD712" w14:textId="77777777" w:rsidR="005422F4" w:rsidRPr="007649CF" w:rsidRDefault="005422F4" w:rsidP="006A1708">
      <w:pPr>
        <w:rPr>
          <w:color w:val="FF0000"/>
        </w:rPr>
      </w:pPr>
    </w:p>
    <w:p w14:paraId="387AB923" w14:textId="77777777" w:rsidR="00002903" w:rsidRPr="00C727FE" w:rsidRDefault="00002903" w:rsidP="0000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just before the crash happens and </w:t>
      </w:r>
      <w:r w:rsidRPr="00A92522">
        <w:rPr>
          <w:lang w:val="en-US"/>
        </w:rPr>
        <w:t>draw your conclusions</w:t>
      </w:r>
      <w:r>
        <w:rPr>
          <w:lang w:val="en-US"/>
        </w:rPr>
        <w:t xml:space="preserve"> from this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02903" w:rsidRPr="005C5114" w14:paraId="51EF888D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71D4742" w14:textId="77777777" w:rsidR="00002903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Compare the content of both Container objects c1 and c3</w:t>
            </w:r>
          </w:p>
          <w:p w14:paraId="19439D20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Do they have the same values? If not, which one are different?</w:t>
            </w:r>
          </w:p>
        </w:tc>
      </w:tr>
      <w:tr w:rsidR="00002903" w:rsidRPr="007649CF" w14:paraId="256E16A2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D565E57" w14:textId="13C0B2A0" w:rsidR="00002903" w:rsidRPr="007649CF" w:rsidRDefault="007649CF" w:rsidP="00097207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Alle</w:t>
            </w:r>
            <w:r>
              <w:rPr>
                <w:lang w:val="nl-NL"/>
              </w:rPr>
              <w:t xml:space="preserve"> data</w:t>
            </w:r>
            <w:r w:rsidRPr="007649CF">
              <w:rPr>
                <w:lang w:val="nl-NL"/>
              </w:rPr>
              <w:t xml:space="preserve"> membe</w:t>
            </w:r>
            <w:r>
              <w:rPr>
                <w:lang w:val="nl-NL"/>
              </w:rPr>
              <w:t>rs</w:t>
            </w:r>
            <w:r w:rsidRPr="007649CF">
              <w:rPr>
                <w:lang w:val="nl-NL"/>
              </w:rPr>
              <w:t xml:space="preserve"> zij</w:t>
            </w:r>
            <w:r>
              <w:rPr>
                <w:lang w:val="nl-NL"/>
              </w:rPr>
              <w:t>n hetzelfde</w:t>
            </w:r>
          </w:p>
        </w:tc>
      </w:tr>
      <w:tr w:rsidR="00002903" w:rsidRPr="005C5114" w14:paraId="0CACCE03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B671567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92522">
              <w:rPr>
                <w:lang w:val="en-US"/>
              </w:rPr>
              <w:t xml:space="preserve">hat </w:t>
            </w:r>
            <w:r>
              <w:rPr>
                <w:lang w:val="en-US"/>
              </w:rPr>
              <w:t>can you conclude</w:t>
            </w:r>
            <w:r w:rsidRPr="00A92522">
              <w:rPr>
                <w:lang w:val="en-US"/>
              </w:rPr>
              <w:t xml:space="preserve"> about the </w:t>
            </w:r>
            <w:r>
              <w:rPr>
                <w:lang w:val="en-US"/>
              </w:rPr>
              <w:t xml:space="preserve">dynamic </w:t>
            </w:r>
            <w:r w:rsidRPr="00A92522">
              <w:rPr>
                <w:lang w:val="en-US"/>
              </w:rPr>
              <w:t xml:space="preserve">array in </w:t>
            </w:r>
            <w:r>
              <w:rPr>
                <w:lang w:val="en-US"/>
              </w:rPr>
              <w:t>both</w:t>
            </w:r>
            <w:r w:rsidRPr="00A92522">
              <w:rPr>
                <w:lang w:val="en-US"/>
              </w:rPr>
              <w:t xml:space="preserve"> Container object</w:t>
            </w:r>
            <w:r>
              <w:rPr>
                <w:lang w:val="en-US"/>
              </w:rPr>
              <w:t>s</w:t>
            </w:r>
            <w:r w:rsidRPr="00A92522">
              <w:rPr>
                <w:lang w:val="en-US"/>
              </w:rPr>
              <w:t>?</w:t>
            </w:r>
          </w:p>
        </w:tc>
      </w:tr>
      <w:tr w:rsidR="00002903" w:rsidRPr="00AF6715" w14:paraId="1E1743EB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680867" w14:textId="48536C3C" w:rsidR="00002903" w:rsidRPr="0032472E" w:rsidRDefault="007649CF" w:rsidP="00097207">
            <w:pPr>
              <w:pStyle w:val="Answer"/>
            </w:pPr>
            <w:r>
              <w:t xml:space="preserve">Is </w:t>
            </w:r>
            <w:proofErr w:type="spellStart"/>
            <w:r>
              <w:t>dezelfde</w:t>
            </w:r>
            <w:proofErr w:type="spellEnd"/>
          </w:p>
        </w:tc>
      </w:tr>
      <w:tr w:rsidR="00002903" w:rsidRPr="005C5114" w14:paraId="6222F278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D954271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Conclude: </w:t>
            </w:r>
            <w:r w:rsidRPr="00A92522">
              <w:rPr>
                <w:lang w:val="en-US"/>
              </w:rPr>
              <w:t>What happens by default when you</w:t>
            </w:r>
            <w:r w:rsidRPr="00C727FE">
              <w:rPr>
                <w:lang w:val="en-US"/>
              </w:rPr>
              <w:t xml:space="preserve"> assign a Container object to another one ?</w:t>
            </w:r>
          </w:p>
        </w:tc>
      </w:tr>
      <w:tr w:rsidR="00002903" w:rsidRPr="00682DA9" w14:paraId="71CC4E33" w14:textId="77777777" w:rsidTr="00097207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BCC486" w14:textId="61B013D4" w:rsidR="00002903" w:rsidRPr="00682DA9" w:rsidRDefault="00682DA9" w:rsidP="00097207">
            <w:pPr>
              <w:pStyle w:val="Answer"/>
              <w:rPr>
                <w:lang w:val="nl-NL"/>
              </w:rPr>
            </w:pPr>
            <w:r w:rsidRPr="00682DA9">
              <w:rPr>
                <w:lang w:val="nl-NL"/>
              </w:rPr>
              <w:t xml:space="preserve">Een default </w:t>
            </w:r>
            <w:proofErr w:type="spellStart"/>
            <w:r w:rsidRPr="00682DA9">
              <w:rPr>
                <w:lang w:val="nl-NL"/>
              </w:rPr>
              <w:t>assignment</w:t>
            </w:r>
            <w:proofErr w:type="spellEnd"/>
            <w:r w:rsidRPr="00682DA9">
              <w:rPr>
                <w:lang w:val="nl-NL"/>
              </w:rPr>
              <w:t xml:space="preserve"> operator wordt g</w:t>
            </w:r>
            <w:r>
              <w:rPr>
                <w:lang w:val="nl-NL"/>
              </w:rPr>
              <w:t>egenereerd</w:t>
            </w:r>
          </w:p>
        </w:tc>
      </w:tr>
      <w:tr w:rsidR="00002903" w:rsidRPr="005C5114" w14:paraId="6133BE5F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45E0EEBE" w14:textId="77777777" w:rsidR="00002903" w:rsidRPr="00A92522" w:rsidRDefault="00002903" w:rsidP="00097207">
            <w:pPr>
              <w:rPr>
                <w:lang w:val="en-US"/>
              </w:rPr>
            </w:pPr>
            <w:r w:rsidRPr="006800E6">
              <w:rPr>
                <w:lang w:val="en-US"/>
              </w:rPr>
              <w:t xml:space="preserve">Why </w:t>
            </w:r>
            <w:r w:rsidR="009C5267">
              <w:rPr>
                <w:lang w:val="en-US"/>
              </w:rPr>
              <w:t>does</w:t>
            </w:r>
            <w:r>
              <w:rPr>
                <w:lang w:val="en-US"/>
              </w:rPr>
              <w:t xml:space="preserve"> </w:t>
            </w:r>
            <w:r w:rsidR="009C5267">
              <w:rPr>
                <w:lang w:val="en-US"/>
              </w:rPr>
              <w:t>a</w:t>
            </w:r>
            <w:r w:rsidRPr="006800E6">
              <w:rPr>
                <w:lang w:val="en-US"/>
              </w:rPr>
              <w:t xml:space="preserve"> crash </w:t>
            </w:r>
            <w:r w:rsidR="009C5267">
              <w:rPr>
                <w:lang w:val="en-US"/>
              </w:rPr>
              <w:t xml:space="preserve">happen </w:t>
            </w:r>
            <w:r w:rsidRPr="006800E6">
              <w:rPr>
                <w:lang w:val="en-US"/>
              </w:rPr>
              <w:t>when the containers go out of scope ?</w:t>
            </w:r>
          </w:p>
        </w:tc>
      </w:tr>
      <w:tr w:rsidR="00002903" w:rsidRPr="007649CF" w14:paraId="422982B3" w14:textId="77777777" w:rsidTr="00097207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1B2A11" w14:textId="059C72D6" w:rsidR="00002903" w:rsidRPr="007649CF" w:rsidRDefault="007649CF" w:rsidP="00097207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Als de destructor van d</w:t>
            </w:r>
            <w:r>
              <w:rPr>
                <w:lang w:val="nl-NL"/>
              </w:rPr>
              <w:t xml:space="preserve">e tweede wordt </w:t>
            </w:r>
            <w:proofErr w:type="spellStart"/>
            <w:r>
              <w:rPr>
                <w:lang w:val="nl-NL"/>
              </w:rPr>
              <w:t>gecalled</w:t>
            </w:r>
            <w:proofErr w:type="spellEnd"/>
            <w:r>
              <w:rPr>
                <w:lang w:val="nl-NL"/>
              </w:rPr>
              <w:t xml:space="preserve"> probeert deze een array te deleten die al gedeletet is</w:t>
            </w:r>
          </w:p>
        </w:tc>
      </w:tr>
    </w:tbl>
    <w:p w14:paraId="4D87F387" w14:textId="77777777" w:rsidR="002E5224" w:rsidRPr="007649CF" w:rsidRDefault="002E5224" w:rsidP="00E606F5">
      <w:pPr>
        <w:rPr>
          <w:color w:val="FF0000"/>
        </w:rPr>
      </w:pPr>
    </w:p>
    <w:p w14:paraId="73966E76" w14:textId="77777777" w:rsidR="001679BB" w:rsidRPr="00C727FE" w:rsidRDefault="001679BB" w:rsidP="00167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Investigation of what happens when an integer value is assigned to a Container</w:t>
      </w:r>
      <w:r w:rsidR="00B87879">
        <w:rPr>
          <w:lang w:val="en-US"/>
        </w:rPr>
        <w:t xml:space="preserve"> object</w:t>
      </w:r>
      <w:r>
        <w:rPr>
          <w:lang w:val="en-US"/>
        </w:rPr>
        <w:t xml:space="preserve">: </w:t>
      </w:r>
      <w:r w:rsidR="00B90361">
        <w:rPr>
          <w:lang w:val="en-US"/>
        </w:rPr>
        <w:br/>
      </w:r>
      <w:r w:rsidRPr="004B08FA">
        <w:rPr>
          <w:b/>
          <w:lang w:val="en-US"/>
        </w:rPr>
        <w:t>c3 = 4</w:t>
      </w:r>
      <w:r w:rsidR="004B08FA" w:rsidRPr="004B08FA">
        <w:rPr>
          <w:b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79BB" w:rsidRPr="005C5114" w14:paraId="62AD975E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6D189EB3" w14:textId="77777777" w:rsidR="001679BB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>Using the “Step Into” Debugger button</w:t>
            </w:r>
            <w:r w:rsidR="001E3279">
              <w:rPr>
                <w:lang w:val="en-US"/>
              </w:rPr>
              <w:t>,</w:t>
            </w:r>
            <w:r>
              <w:rPr>
                <w:lang w:val="en-US"/>
              </w:rPr>
              <w:t xml:space="preserve"> give a list of Container functions (</w:t>
            </w:r>
            <w:r w:rsidRPr="00C727FE">
              <w:rPr>
                <w:lang w:val="en-US"/>
              </w:rPr>
              <w:t xml:space="preserve">only mention constructor, copy constructor, assignment operator or destructor) </w:t>
            </w:r>
            <w:r>
              <w:rPr>
                <w:lang w:val="en-US"/>
              </w:rPr>
              <w:t>when this statement is executed.</w:t>
            </w:r>
          </w:p>
          <w:p w14:paraId="648D205A" w14:textId="77777777" w:rsidR="004B08FA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151F091F" w14:textId="77777777" w:rsidR="001679BB" w:rsidRPr="00A92522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>When the constructor is called also write down the value of the capacity parameter.</w:t>
            </w:r>
            <w:r w:rsidRPr="006450CF">
              <w:rPr>
                <w:lang w:val="en-US"/>
              </w:rPr>
              <w:br/>
            </w: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 w:rsidR="00097207">
              <w:rPr>
                <w:lang w:val="en-US"/>
              </w:rPr>
              <w:t xml:space="preserve">3 </w:t>
            </w:r>
            <w:r w:rsidRPr="006450CF">
              <w:rPr>
                <w:lang w:val="en-US"/>
              </w:rPr>
              <w:t xml:space="preserve">containers go out of scope at the closing curly brace of </w:t>
            </w:r>
            <w:proofErr w:type="spellStart"/>
            <w:r w:rsidRPr="006450CF">
              <w:rPr>
                <w:lang w:val="en-US"/>
              </w:rPr>
              <w:t>TestContainer</w:t>
            </w:r>
            <w:proofErr w:type="spellEnd"/>
            <w:r w:rsidRPr="006450CF">
              <w:rPr>
                <w:lang w:val="en-US"/>
              </w:rPr>
              <w:t>.</w:t>
            </w:r>
          </w:p>
        </w:tc>
      </w:tr>
      <w:tr w:rsidR="001679BB" w:rsidRPr="00AF6715" w14:paraId="413BC690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894D853" w14:textId="3B4D9264" w:rsidR="001679BB" w:rsidRPr="0032472E" w:rsidRDefault="008E17DD" w:rsidP="00097207">
            <w:pPr>
              <w:pStyle w:val="Answer"/>
            </w:pPr>
            <w:r>
              <w:t>Constructor: size = 0, capacity = 4</w:t>
            </w:r>
          </w:p>
        </w:tc>
      </w:tr>
      <w:tr w:rsidR="001679BB" w:rsidRPr="00AF6715" w14:paraId="25419EA3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D3D570F" w14:textId="67947745" w:rsidR="001679BB" w:rsidRPr="0032472E" w:rsidRDefault="005C5114" w:rsidP="00097207">
            <w:pPr>
              <w:pStyle w:val="Answer"/>
            </w:pPr>
            <w:r>
              <w:t>Assignment operator</w:t>
            </w:r>
          </w:p>
        </w:tc>
      </w:tr>
      <w:tr w:rsidR="004B08FA" w:rsidRPr="00836A40" w14:paraId="103E3294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16F91EE" w14:textId="23E2A9D3" w:rsidR="004B08FA" w:rsidRPr="00836A40" w:rsidRDefault="00836A40" w:rsidP="00097207">
            <w:pPr>
              <w:pStyle w:val="Answer"/>
              <w:rPr>
                <w:lang w:val="nl-NL"/>
              </w:rPr>
            </w:pPr>
            <w:r w:rsidRPr="00836A40">
              <w:rPr>
                <w:lang w:val="nl-NL"/>
              </w:rPr>
              <w:t>Destructor van de container m</w:t>
            </w:r>
            <w:r>
              <w:rPr>
                <w:lang w:val="nl-NL"/>
              </w:rPr>
              <w:t xml:space="preserve">et </w:t>
            </w:r>
            <w:proofErr w:type="spellStart"/>
            <w:r w:rsidRPr="00836A40">
              <w:rPr>
                <w:lang w:val="nl-NL"/>
              </w:rPr>
              <w:t>capacity</w:t>
            </w:r>
            <w:proofErr w:type="spellEnd"/>
            <w:r w:rsidRPr="00836A40">
              <w:rPr>
                <w:lang w:val="nl-NL"/>
              </w:rPr>
              <w:t xml:space="preserve"> </w:t>
            </w:r>
            <w:r>
              <w:rPr>
                <w:lang w:val="nl-NL"/>
              </w:rPr>
              <w:t>4</w:t>
            </w:r>
          </w:p>
        </w:tc>
      </w:tr>
    </w:tbl>
    <w:p w14:paraId="3D270672" w14:textId="77777777" w:rsidR="0044412B" w:rsidRPr="00836A40" w:rsidRDefault="0044412B" w:rsidP="0044412B">
      <w:pPr>
        <w:rPr>
          <w:color w:val="FF0000"/>
        </w:rPr>
      </w:pPr>
    </w:p>
    <w:p w14:paraId="1D2F2379" w14:textId="77777777" w:rsidR="00097207" w:rsidRPr="00C727FE" w:rsidRDefault="00097207" w:rsidP="000972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Investigation of what happens when </w:t>
      </w:r>
      <w:r w:rsidR="00B90361">
        <w:rPr>
          <w:lang w:val="en-US"/>
        </w:rPr>
        <w:t>this code is executed</w:t>
      </w:r>
      <w:r w:rsidR="00086073">
        <w:rPr>
          <w:lang w:val="en-US"/>
        </w:rPr>
        <w:t>:</w:t>
      </w:r>
      <w:r>
        <w:rPr>
          <w:lang w:val="en-US"/>
        </w:rPr>
        <w:t xml:space="preserve"> </w:t>
      </w:r>
      <w:r w:rsidR="00B90361">
        <w:rPr>
          <w:lang w:val="en-US"/>
        </w:rPr>
        <w:br/>
      </w:r>
      <w:r w:rsidR="00B90361" w:rsidRPr="00597E26">
        <w:rPr>
          <w:rStyle w:val="Emphasis"/>
          <w:lang w:val="en-US"/>
        </w:rPr>
        <w:t>Container c4 = c</w:t>
      </w:r>
      <w:r w:rsidR="00BB79F5">
        <w:rPr>
          <w:rStyle w:val="Emphasis"/>
          <w:lang w:val="en-US"/>
        </w:rPr>
        <w:t>1</w:t>
      </w:r>
      <w:r w:rsidR="00B90361" w:rsidRPr="00597E26">
        <w:rPr>
          <w:rStyle w:val="Emphasis"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B79F5" w:rsidRPr="005C5114" w14:paraId="6F562B63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3470AD8D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</w:p>
          <w:p w14:paraId="61BED6D5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714496B2" w14:textId="77777777" w:rsidR="00BB79F5" w:rsidRPr="00A92522" w:rsidRDefault="00BB79F5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 xml:space="preserve">containers go out of scope at the closing curly brace of </w:t>
            </w:r>
            <w:proofErr w:type="spellStart"/>
            <w:r w:rsidRPr="006450CF">
              <w:rPr>
                <w:lang w:val="en-US"/>
              </w:rPr>
              <w:t>TestContainer</w:t>
            </w:r>
            <w:proofErr w:type="spellEnd"/>
            <w:r w:rsidRPr="006450CF">
              <w:rPr>
                <w:lang w:val="en-US"/>
              </w:rPr>
              <w:t>.</w:t>
            </w:r>
          </w:p>
        </w:tc>
      </w:tr>
      <w:tr w:rsidR="00BB79F5" w:rsidRPr="00AF6715" w14:paraId="33B6C03B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7CB7790" w14:textId="1ABC3A98" w:rsidR="00BB79F5" w:rsidRPr="0032472E" w:rsidRDefault="00DA03DC" w:rsidP="00312CA3">
            <w:pPr>
              <w:pStyle w:val="Answer"/>
            </w:pPr>
            <w:r>
              <w:t>Copy constructor</w:t>
            </w:r>
          </w:p>
        </w:tc>
      </w:tr>
      <w:tr w:rsidR="00BB79F5" w:rsidRPr="00AF6715" w14:paraId="6EF18DD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4F96703" w14:textId="77777777" w:rsidR="00BB79F5" w:rsidRPr="0032472E" w:rsidRDefault="00BB79F5" w:rsidP="00312CA3">
            <w:pPr>
              <w:pStyle w:val="Answer"/>
            </w:pPr>
          </w:p>
        </w:tc>
      </w:tr>
      <w:tr w:rsidR="00BB79F5" w:rsidRPr="00AF6715" w14:paraId="3066363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43DA7FD0" w14:textId="77777777" w:rsidR="00BB79F5" w:rsidRDefault="00BB79F5" w:rsidP="00312CA3">
            <w:pPr>
              <w:pStyle w:val="Answer"/>
            </w:pPr>
          </w:p>
        </w:tc>
      </w:tr>
      <w:tr w:rsidR="00BB79F5" w:rsidRPr="00AF6715" w14:paraId="2C536CA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39B14B" w14:textId="77777777" w:rsidR="00BB79F5" w:rsidRDefault="00BB79F5" w:rsidP="00312CA3">
            <w:pPr>
              <w:pStyle w:val="Answer"/>
            </w:pPr>
          </w:p>
        </w:tc>
      </w:tr>
    </w:tbl>
    <w:p w14:paraId="177B22EC" w14:textId="77777777" w:rsidR="00E82B1F" w:rsidRDefault="00E82B1F" w:rsidP="00E82B1F">
      <w:pPr>
        <w:rPr>
          <w:color w:val="FF0000"/>
          <w:lang w:val="en-US"/>
        </w:rPr>
      </w:pPr>
    </w:p>
    <w:p w14:paraId="69F787AE" w14:textId="77777777" w:rsidR="00BB79F5" w:rsidRPr="00C727FE" w:rsidRDefault="00BB79F5" w:rsidP="00BB79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Investigation of what happens when this code is executed</w:t>
      </w:r>
      <w:r w:rsidR="0008607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597E26">
        <w:rPr>
          <w:rStyle w:val="Emphasis"/>
          <w:lang w:val="en-US"/>
        </w:rPr>
        <w:t>c4 = c</w:t>
      </w:r>
      <w:r>
        <w:rPr>
          <w:rStyle w:val="Emphasis"/>
          <w:lang w:val="en-US"/>
        </w:rPr>
        <w:t>2</w:t>
      </w:r>
      <w:r w:rsidRPr="00597E26">
        <w:rPr>
          <w:rStyle w:val="Emphasis"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B79F5" w:rsidRPr="005C5114" w14:paraId="17F54001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81D1725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</w:p>
          <w:p w14:paraId="6F0DC6B9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7E8D90B4" w14:textId="77777777" w:rsidR="00BB79F5" w:rsidRPr="00A92522" w:rsidRDefault="00BB79F5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 xml:space="preserve">containers go out of scope at the closing curly brace of </w:t>
            </w:r>
            <w:proofErr w:type="spellStart"/>
            <w:r w:rsidRPr="006450CF">
              <w:rPr>
                <w:lang w:val="en-US"/>
              </w:rPr>
              <w:t>TestContainer</w:t>
            </w:r>
            <w:proofErr w:type="spellEnd"/>
            <w:r w:rsidRPr="006450CF">
              <w:rPr>
                <w:lang w:val="en-US"/>
              </w:rPr>
              <w:t>.</w:t>
            </w:r>
          </w:p>
        </w:tc>
      </w:tr>
      <w:tr w:rsidR="00BB79F5" w:rsidRPr="00AF6715" w14:paraId="79F67B15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6A52E85" w14:textId="2EB43D71" w:rsidR="00BB79F5" w:rsidRPr="0032472E" w:rsidRDefault="00DA03DC" w:rsidP="00312CA3">
            <w:pPr>
              <w:pStyle w:val="Answer"/>
            </w:pPr>
            <w:r>
              <w:lastRenderedPageBreak/>
              <w:t>Assignment operator</w:t>
            </w:r>
          </w:p>
        </w:tc>
      </w:tr>
      <w:tr w:rsidR="00BB79F5" w:rsidRPr="00AF6715" w14:paraId="52122CD6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7FDCBB80" w14:textId="77777777" w:rsidR="00BB79F5" w:rsidRPr="0032472E" w:rsidRDefault="00BB79F5" w:rsidP="00312CA3">
            <w:pPr>
              <w:pStyle w:val="Answer"/>
            </w:pPr>
          </w:p>
        </w:tc>
      </w:tr>
      <w:tr w:rsidR="00BB79F5" w:rsidRPr="00AF6715" w14:paraId="56DA30FC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E4EFA04" w14:textId="77777777" w:rsidR="00BB79F5" w:rsidRDefault="00BB79F5" w:rsidP="00312CA3">
            <w:pPr>
              <w:pStyle w:val="Answer"/>
            </w:pPr>
          </w:p>
        </w:tc>
      </w:tr>
      <w:tr w:rsidR="00BB79F5" w:rsidRPr="00AF6715" w14:paraId="19C83B65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B9622F8" w14:textId="77777777" w:rsidR="00BB79F5" w:rsidRDefault="00BB79F5" w:rsidP="00312CA3">
            <w:pPr>
              <w:pStyle w:val="Answer"/>
            </w:pPr>
          </w:p>
        </w:tc>
      </w:tr>
    </w:tbl>
    <w:p w14:paraId="319B471E" w14:textId="77777777" w:rsidR="00BB79F5" w:rsidRDefault="00BB79F5" w:rsidP="00E82B1F">
      <w:pPr>
        <w:rPr>
          <w:color w:val="FF0000"/>
          <w:lang w:val="en-US"/>
        </w:rPr>
      </w:pPr>
    </w:p>
    <w:p w14:paraId="2D0410EF" w14:textId="77777777" w:rsidR="00E82B1F" w:rsidRDefault="00E82B1F" w:rsidP="00E82B1F">
      <w:pPr>
        <w:rPr>
          <w:color w:val="FF0000"/>
          <w:lang w:val="en-US"/>
        </w:rPr>
      </w:pPr>
    </w:p>
    <w:p w14:paraId="100A5BCC" w14:textId="77777777" w:rsidR="00086073" w:rsidRPr="00086073" w:rsidRDefault="000103C7" w:rsidP="00597E26">
      <w:pPr>
        <w:pStyle w:val="ListParagraph"/>
        <w:numPr>
          <w:ilvl w:val="0"/>
          <w:numId w:val="5"/>
        </w:numPr>
        <w:rPr>
          <w:rStyle w:val="Emphasis"/>
          <w:b w:val="0"/>
          <w:iCs w:val="0"/>
          <w:lang w:val="en-US"/>
        </w:rPr>
      </w:pPr>
      <w:r>
        <w:rPr>
          <w:lang w:val="en-US"/>
        </w:rPr>
        <w:t>Investigation of what happens when this code is executed:</w:t>
      </w:r>
      <w:r>
        <w:rPr>
          <w:lang w:val="en-US"/>
        </w:rPr>
        <w:br/>
      </w:r>
      <w:r w:rsidR="00CE3D92" w:rsidRPr="00597E26">
        <w:rPr>
          <w:rStyle w:val="Emphasis"/>
          <w:lang w:val="en-US"/>
        </w:rPr>
        <w:t xml:space="preserve">c4 = </w:t>
      </w:r>
      <w:proofErr w:type="spellStart"/>
      <w:r w:rsidR="00CE3D92" w:rsidRPr="00597E26">
        <w:rPr>
          <w:rStyle w:val="Emphasis"/>
          <w:lang w:val="en-US"/>
        </w:rPr>
        <w:t>CreateMultiplied</w:t>
      </w:r>
      <w:proofErr w:type="spellEnd"/>
      <w:r w:rsidR="00CE3D92" w:rsidRPr="00597E26">
        <w:rPr>
          <w:rStyle w:val="Emphasis"/>
          <w:lang w:val="en-US"/>
        </w:rPr>
        <w:t>(c1, 2);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86073" w:rsidRPr="005C5114" w14:paraId="5FA51D54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87052B5" w14:textId="77777777" w:rsidR="00086073" w:rsidRDefault="00086073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  <w:r w:rsidR="000023C8">
              <w:rPr>
                <w:lang w:val="en-US"/>
              </w:rPr>
              <w:t xml:space="preserve"> But also indicate why one was called.</w:t>
            </w:r>
          </w:p>
          <w:p w14:paraId="0821F367" w14:textId="77777777" w:rsidR="00086073" w:rsidRDefault="00086073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19835D75" w14:textId="77777777" w:rsidR="00086073" w:rsidRPr="00A92522" w:rsidRDefault="00086073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 xml:space="preserve">containers go out of scope at the closing curly brace of </w:t>
            </w:r>
            <w:proofErr w:type="spellStart"/>
            <w:r w:rsidRPr="006450CF">
              <w:rPr>
                <w:lang w:val="en-US"/>
              </w:rPr>
              <w:t>TestContainer</w:t>
            </w:r>
            <w:proofErr w:type="spellEnd"/>
            <w:r w:rsidRPr="006450CF">
              <w:rPr>
                <w:lang w:val="en-US"/>
              </w:rPr>
              <w:t>.</w:t>
            </w:r>
          </w:p>
        </w:tc>
      </w:tr>
      <w:tr w:rsidR="00086073" w:rsidRPr="00F024E5" w14:paraId="60BC3369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6318D3" w14:textId="71D56C94" w:rsidR="000023C8" w:rsidRPr="00F024E5" w:rsidRDefault="00545359" w:rsidP="00312CA3">
            <w:pPr>
              <w:pStyle w:val="Answer"/>
              <w:rPr>
                <w:lang w:val="nl-NL"/>
              </w:rPr>
            </w:pPr>
            <w:r w:rsidRPr="00F024E5">
              <w:rPr>
                <w:lang w:val="nl-NL"/>
              </w:rPr>
              <w:t xml:space="preserve">Copy </w:t>
            </w:r>
            <w:proofErr w:type="spellStart"/>
            <w:r w:rsidRPr="00F024E5">
              <w:rPr>
                <w:lang w:val="nl-NL"/>
              </w:rPr>
              <w:t>constructor</w:t>
            </w:r>
            <w:proofErr w:type="spellEnd"/>
            <w:r w:rsidR="00F024E5" w:rsidRPr="00F024E5">
              <w:rPr>
                <w:lang w:val="nl-NL"/>
              </w:rPr>
              <w:t xml:space="preserve"> c1 wordt ge</w:t>
            </w:r>
            <w:r w:rsidR="00F024E5">
              <w:rPr>
                <w:lang w:val="nl-NL"/>
              </w:rPr>
              <w:t>kopieerd naar c</w:t>
            </w:r>
          </w:p>
        </w:tc>
      </w:tr>
      <w:tr w:rsidR="000023C8" w:rsidRPr="00D96278" w14:paraId="2A1FC78B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F0D3E67" w14:textId="7DC52C5C" w:rsidR="000023C8" w:rsidRPr="00D96278" w:rsidRDefault="00D96278" w:rsidP="00312CA3">
            <w:pPr>
              <w:pStyle w:val="Answer"/>
              <w:rPr>
                <w:lang w:val="nl-NL"/>
              </w:rPr>
            </w:pPr>
            <w:r w:rsidRPr="00D96278">
              <w:rPr>
                <w:lang w:val="nl-NL"/>
              </w:rPr>
              <w:t xml:space="preserve">Copy </w:t>
            </w:r>
            <w:proofErr w:type="spellStart"/>
            <w:r w:rsidRPr="00D96278">
              <w:rPr>
                <w:lang w:val="nl-NL"/>
              </w:rPr>
              <w:t>constructor</w:t>
            </w:r>
            <w:proofErr w:type="spellEnd"/>
            <w:r w:rsidRPr="00D96278">
              <w:rPr>
                <w:lang w:val="nl-NL"/>
              </w:rPr>
              <w:t xml:space="preserve"> </w:t>
            </w:r>
            <w:r w:rsidR="009D6A45">
              <w:rPr>
                <w:lang w:val="nl-NL"/>
              </w:rPr>
              <w:t xml:space="preserve">de </w:t>
            </w:r>
            <w:proofErr w:type="spellStart"/>
            <w:r w:rsidR="009D6A45">
              <w:rPr>
                <w:lang w:val="nl-NL"/>
              </w:rPr>
              <w:t>returned</w:t>
            </w:r>
            <w:proofErr w:type="spellEnd"/>
            <w:r w:rsidR="009D6A45">
              <w:rPr>
                <w:lang w:val="nl-NL"/>
              </w:rPr>
              <w:t xml:space="preserve"> </w:t>
            </w:r>
            <w:proofErr w:type="spellStart"/>
            <w:r w:rsidR="009D6A45">
              <w:rPr>
                <w:lang w:val="nl-NL"/>
              </w:rPr>
              <w:t>constructor</w:t>
            </w:r>
            <w:proofErr w:type="spellEnd"/>
            <w:r w:rsidRPr="00D96278">
              <w:rPr>
                <w:lang w:val="nl-NL"/>
              </w:rPr>
              <w:t xml:space="preserve"> wordt ge</w:t>
            </w:r>
            <w:r>
              <w:rPr>
                <w:lang w:val="nl-NL"/>
              </w:rPr>
              <w:t>kopieerd naar c</w:t>
            </w:r>
            <w:r w:rsidR="00F024E5">
              <w:rPr>
                <w:lang w:val="nl-NL"/>
              </w:rPr>
              <w:t>1</w:t>
            </w:r>
          </w:p>
        </w:tc>
      </w:tr>
      <w:tr w:rsidR="00086073" w:rsidRPr="00AF6715" w14:paraId="72BB66F4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036D5F9" w14:textId="737A1CD3" w:rsidR="000023C8" w:rsidRPr="0032472E" w:rsidRDefault="00D96278" w:rsidP="00312CA3">
            <w:pPr>
              <w:pStyle w:val="Answer"/>
            </w:pPr>
            <w:r>
              <w:t>Destructor c</w:t>
            </w:r>
          </w:p>
        </w:tc>
      </w:tr>
      <w:tr w:rsidR="000023C8" w:rsidRPr="00D96278" w14:paraId="5F396AA6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A699302" w14:textId="7740D6B9" w:rsidR="000023C8" w:rsidRPr="00D96278" w:rsidRDefault="00D96278" w:rsidP="000023C8">
            <w:pPr>
              <w:pStyle w:val="Answer"/>
              <w:rPr>
                <w:lang w:val="nl-NL"/>
              </w:rPr>
            </w:pPr>
            <w:proofErr w:type="spellStart"/>
            <w:r w:rsidRPr="00D96278">
              <w:rPr>
                <w:lang w:val="nl-NL"/>
              </w:rPr>
              <w:t>Assignment</w:t>
            </w:r>
            <w:proofErr w:type="spellEnd"/>
            <w:r w:rsidRPr="00D96278">
              <w:rPr>
                <w:lang w:val="nl-NL"/>
              </w:rPr>
              <w:t xml:space="preserve"> operator de waarden i</w:t>
            </w:r>
            <w:r>
              <w:rPr>
                <w:lang w:val="nl-NL"/>
              </w:rPr>
              <w:t>n c4 worden de waarden van in c1</w:t>
            </w:r>
          </w:p>
        </w:tc>
      </w:tr>
      <w:tr w:rsidR="000023C8" w:rsidRPr="00D96278" w14:paraId="4F8AFFAC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8BD419D" w14:textId="502704DC" w:rsidR="000023C8" w:rsidRPr="00D96278" w:rsidRDefault="00F024E5" w:rsidP="000023C8">
            <w:pPr>
              <w:pStyle w:val="Answer"/>
              <w:rPr>
                <w:lang w:val="nl-NL"/>
              </w:rPr>
            </w:pPr>
            <w:r>
              <w:rPr>
                <w:lang w:val="nl-NL"/>
              </w:rPr>
              <w:t>Destructor</w:t>
            </w:r>
          </w:p>
        </w:tc>
      </w:tr>
      <w:tr w:rsidR="000023C8" w:rsidRPr="00D96278" w14:paraId="081E2F2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27F48F2" w14:textId="77777777" w:rsidR="000023C8" w:rsidRPr="00D96278" w:rsidRDefault="000023C8" w:rsidP="000023C8">
            <w:pPr>
              <w:pStyle w:val="Answer"/>
              <w:rPr>
                <w:lang w:val="nl-NL"/>
              </w:rPr>
            </w:pPr>
          </w:p>
        </w:tc>
      </w:tr>
      <w:tr w:rsidR="000023C8" w:rsidRPr="00D96278" w14:paraId="4806E36E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902B5D8" w14:textId="77777777" w:rsidR="000023C8" w:rsidRPr="00D96278" w:rsidRDefault="000023C8" w:rsidP="000023C8">
            <w:pPr>
              <w:pStyle w:val="Answer"/>
              <w:rPr>
                <w:lang w:val="nl-NL"/>
              </w:rPr>
            </w:pPr>
          </w:p>
        </w:tc>
      </w:tr>
    </w:tbl>
    <w:p w14:paraId="4B4FC322" w14:textId="77777777" w:rsidR="00CE3D92" w:rsidRPr="00D96278" w:rsidRDefault="00CE3D92" w:rsidP="000103C7">
      <w:pPr>
        <w:rPr>
          <w:color w:val="FF0000"/>
        </w:rPr>
      </w:pPr>
      <w:r w:rsidRPr="00D96278">
        <w:br/>
      </w:r>
    </w:p>
    <w:p w14:paraId="4DFDD6D4" w14:textId="77777777" w:rsidR="00CD240E" w:rsidRPr="00086073" w:rsidRDefault="00CD240E" w:rsidP="00CD240E">
      <w:pPr>
        <w:pStyle w:val="ListParagraph"/>
        <w:numPr>
          <w:ilvl w:val="0"/>
          <w:numId w:val="5"/>
        </w:numPr>
        <w:rPr>
          <w:rStyle w:val="Emphasis"/>
          <w:b w:val="0"/>
          <w:iCs w:val="0"/>
          <w:lang w:val="en-US"/>
        </w:rPr>
      </w:pPr>
      <w:r>
        <w:rPr>
          <w:lang w:val="en-US"/>
        </w:rPr>
        <w:t>Investigation of what happens when this code is executed:</w:t>
      </w:r>
      <w:r>
        <w:rPr>
          <w:lang w:val="en-US"/>
        </w:rPr>
        <w:br/>
      </w:r>
      <w:proofErr w:type="spellStart"/>
      <w:r w:rsidRPr="00597E26">
        <w:rPr>
          <w:rStyle w:val="Emphasis"/>
          <w:lang w:val="en-US"/>
        </w:rPr>
        <w:t>AddValues</w:t>
      </w:r>
      <w:proofErr w:type="spellEnd"/>
      <w:r w:rsidRPr="00597E26">
        <w:rPr>
          <w:rStyle w:val="Emphasis"/>
          <w:lang w:val="en-US"/>
        </w:rPr>
        <w:t>(c4, 3, 20, 30);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D240E" w:rsidRPr="005C5114" w14:paraId="18F47677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1E2756F0" w14:textId="77777777" w:rsidR="00CD240E" w:rsidRDefault="00CD240E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 xml:space="preserve">when this statement is executed. Write them down in order of execution. </w:t>
            </w:r>
          </w:p>
          <w:p w14:paraId="663EF972" w14:textId="77777777" w:rsidR="00CD240E" w:rsidRPr="00A92522" w:rsidRDefault="00CD240E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 xml:space="preserve">containers go out of scope at the closing curly brace of </w:t>
            </w:r>
            <w:proofErr w:type="spellStart"/>
            <w:r w:rsidRPr="006450CF">
              <w:rPr>
                <w:lang w:val="en-US"/>
              </w:rPr>
              <w:t>TestContainer</w:t>
            </w:r>
            <w:proofErr w:type="spellEnd"/>
            <w:r w:rsidRPr="006450CF">
              <w:rPr>
                <w:lang w:val="en-US"/>
              </w:rPr>
              <w:t>.</w:t>
            </w:r>
          </w:p>
        </w:tc>
      </w:tr>
      <w:tr w:rsidR="00CD240E" w:rsidRPr="00AF6715" w14:paraId="1A10C458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757163DB" w14:textId="2AF500B9" w:rsidR="00CD240E" w:rsidRPr="00096633" w:rsidRDefault="00096633" w:rsidP="00312CA3">
            <w:pPr>
              <w:pStyle w:val="Answer"/>
              <w:rPr>
                <w:lang w:val="nl-NL"/>
              </w:rPr>
            </w:pPr>
            <w:r w:rsidRPr="00096633">
              <w:rPr>
                <w:lang w:val="nl-NL"/>
              </w:rPr>
              <w:t xml:space="preserve">Er wordt geen </w:t>
            </w:r>
            <w:proofErr w:type="spellStart"/>
            <w:r w:rsidRPr="00096633">
              <w:rPr>
                <w:lang w:val="nl-NL"/>
              </w:rPr>
              <w:t>constructor</w:t>
            </w:r>
            <w:proofErr w:type="spellEnd"/>
            <w:r w:rsidRPr="00096633">
              <w:rPr>
                <w:lang w:val="nl-NL"/>
              </w:rPr>
              <w:t>, c</w:t>
            </w:r>
            <w:r>
              <w:rPr>
                <w:lang w:val="nl-NL"/>
              </w:rPr>
              <w:t xml:space="preserve">opy </w:t>
            </w:r>
            <w:proofErr w:type="spellStart"/>
            <w:r>
              <w:rPr>
                <w:lang w:val="nl-NL"/>
              </w:rPr>
              <w:t>constructor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assignment</w:t>
            </w:r>
            <w:proofErr w:type="spellEnd"/>
            <w:r>
              <w:rPr>
                <w:lang w:val="nl-NL"/>
              </w:rPr>
              <w:t xml:space="preserve"> operator of destructor uitgevoerd</w:t>
            </w:r>
          </w:p>
        </w:tc>
      </w:tr>
      <w:tr w:rsidR="00CD240E" w:rsidRPr="00AF6715" w14:paraId="5F7CBD6E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0491A25" w14:textId="77777777" w:rsidR="00CD240E" w:rsidRPr="00096633" w:rsidRDefault="00CD240E" w:rsidP="00312CA3">
            <w:pPr>
              <w:pStyle w:val="Answer"/>
              <w:rPr>
                <w:lang w:val="nl-NL"/>
              </w:rPr>
            </w:pPr>
          </w:p>
        </w:tc>
      </w:tr>
      <w:tr w:rsidR="00CD240E" w:rsidRPr="00AF6715" w14:paraId="639D0820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4F7C0372" w14:textId="77777777" w:rsidR="00CD240E" w:rsidRPr="00096633" w:rsidRDefault="00CD240E" w:rsidP="00312CA3">
            <w:pPr>
              <w:pStyle w:val="Answer"/>
              <w:rPr>
                <w:lang w:val="nl-NL"/>
              </w:rPr>
            </w:pPr>
          </w:p>
        </w:tc>
      </w:tr>
      <w:tr w:rsidR="00CD240E" w:rsidRPr="00AF6715" w14:paraId="2E1BCA2D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A4D9A0E" w14:textId="77777777" w:rsidR="00CD240E" w:rsidRPr="00096633" w:rsidRDefault="00CD240E" w:rsidP="00312CA3">
            <w:pPr>
              <w:pStyle w:val="Answer"/>
              <w:rPr>
                <w:lang w:val="nl-NL"/>
              </w:rPr>
            </w:pPr>
          </w:p>
        </w:tc>
      </w:tr>
    </w:tbl>
    <w:p w14:paraId="7B27F7EF" w14:textId="77777777" w:rsidR="00CE2FB9" w:rsidRPr="00096633" w:rsidRDefault="00CE2FB9" w:rsidP="00CE2FB9">
      <w:pPr>
        <w:pStyle w:val="ListParagraph"/>
        <w:numPr>
          <w:ilvl w:val="0"/>
          <w:numId w:val="0"/>
        </w:numPr>
        <w:ind w:left="360"/>
        <w:rPr>
          <w:color w:val="FF0000"/>
        </w:rPr>
      </w:pPr>
    </w:p>
    <w:p w14:paraId="475F98FD" w14:textId="77777777" w:rsidR="000D28AA" w:rsidRDefault="000D28AA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Creating a </w:t>
      </w:r>
      <w:r w:rsidRPr="00312CA3">
        <w:rPr>
          <w:b/>
          <w:lang w:val="en-US"/>
        </w:rPr>
        <w:t>static</w:t>
      </w:r>
      <w:r>
        <w:rPr>
          <w:lang w:val="en-US"/>
        </w:rPr>
        <w:t xml:space="preserve"> Texture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28AA" w:rsidRPr="005C5114" w14:paraId="0C093875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397D03D8" w14:textId="6C113A2F" w:rsidR="000D28AA" w:rsidRPr="00A92522" w:rsidRDefault="000D28AA" w:rsidP="00312CA3">
            <w:pPr>
              <w:rPr>
                <w:lang w:val="en-US"/>
              </w:rPr>
            </w:pPr>
            <w:r w:rsidRPr="000D28AA">
              <w:rPr>
                <w:lang w:val="en-US"/>
              </w:rPr>
              <w:t xml:space="preserve">During the creation of a static Texture object something goes wrong with </w:t>
            </w:r>
            <w:r w:rsidR="00571B7A">
              <w:rPr>
                <w:lang w:val="en-US"/>
              </w:rPr>
              <w:t>as</w:t>
            </w:r>
            <w:r w:rsidRPr="000D28AA">
              <w:rPr>
                <w:lang w:val="en-US"/>
              </w:rPr>
              <w:t xml:space="preserve"> consequence that it can’t be drawn. </w:t>
            </w:r>
            <w:r w:rsidR="00453C19">
              <w:rPr>
                <w:lang w:val="en-US"/>
              </w:rPr>
              <w:t xml:space="preserve">When is the texture initialized? </w:t>
            </w:r>
            <w:r w:rsidRPr="000D28AA">
              <w:rPr>
                <w:lang w:val="en-US"/>
              </w:rPr>
              <w:t>Why does the creation go wrong?</w:t>
            </w:r>
          </w:p>
        </w:tc>
      </w:tr>
      <w:tr w:rsidR="000D28AA" w:rsidRPr="001B10D4" w14:paraId="7DBDFC3F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8C7A2D0" w14:textId="521F32ED" w:rsidR="000D28AA" w:rsidRPr="001B10D4" w:rsidRDefault="001B10D4" w:rsidP="00312CA3">
            <w:pPr>
              <w:pStyle w:val="Answer"/>
              <w:rPr>
                <w:lang w:val="nl-NL"/>
              </w:rPr>
            </w:pPr>
            <w:r w:rsidRPr="001B10D4">
              <w:rPr>
                <w:lang w:val="nl-NL"/>
              </w:rPr>
              <w:t>Helemaal in het begin w</w:t>
            </w:r>
            <w:r>
              <w:rPr>
                <w:lang w:val="nl-NL"/>
              </w:rPr>
              <w:t xml:space="preserve">ord de </w:t>
            </w:r>
            <w:proofErr w:type="spellStart"/>
            <w:r>
              <w:rPr>
                <w:lang w:val="nl-NL"/>
              </w:rPr>
              <w:t>texture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initialized</w:t>
            </w:r>
            <w:proofErr w:type="spellEnd"/>
          </w:p>
        </w:tc>
      </w:tr>
    </w:tbl>
    <w:p w14:paraId="7C82F24C" w14:textId="77777777" w:rsidR="00F4672A" w:rsidRPr="001B10D4" w:rsidRDefault="00F4672A" w:rsidP="00F4672A">
      <w:pPr>
        <w:rPr>
          <w:color w:val="FF0000"/>
        </w:rPr>
      </w:pPr>
    </w:p>
    <w:p w14:paraId="46963FBA" w14:textId="77777777" w:rsidR="000D28AA" w:rsidRDefault="000D28AA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Assigning a Texture object to another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28AA" w:rsidRPr="00A92522" w14:paraId="5BC7519C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D178EA0" w14:textId="77777777" w:rsidR="000D28AA" w:rsidRPr="00A92522" w:rsidRDefault="000D28AA" w:rsidP="00312CA3">
            <w:pPr>
              <w:rPr>
                <w:lang w:val="en-US"/>
              </w:rPr>
            </w:pPr>
            <w:r w:rsidRPr="000D28AA">
              <w:rPr>
                <w:lang w:val="en-US"/>
              </w:rPr>
              <w:t>When assigning a Texture object to another one, you get an error. Which deleted function are you trying to call?</w:t>
            </w:r>
          </w:p>
        </w:tc>
      </w:tr>
      <w:tr w:rsidR="000D28AA" w:rsidRPr="00A92522" w14:paraId="0186AC59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892C470" w14:textId="6C761F43" w:rsidR="000D28AA" w:rsidRPr="0032472E" w:rsidRDefault="00CC0F58" w:rsidP="00312CA3">
            <w:pPr>
              <w:pStyle w:val="Answer"/>
            </w:pPr>
            <w:r>
              <w:t>Assignment operator</w:t>
            </w:r>
          </w:p>
        </w:tc>
      </w:tr>
    </w:tbl>
    <w:p w14:paraId="268E7387" w14:textId="77777777" w:rsidR="003F4A86" w:rsidRPr="000D28AA" w:rsidRDefault="003F4A86" w:rsidP="000D28AA">
      <w:pPr>
        <w:rPr>
          <w:lang w:val="en-US"/>
        </w:rPr>
      </w:pPr>
    </w:p>
    <w:p w14:paraId="41F2C76E" w14:textId="77777777" w:rsidR="003F4A86" w:rsidRDefault="00397F11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passing a Texture object by value </w:t>
      </w:r>
      <w:r w:rsidR="00513F8D">
        <w:rPr>
          <w:lang w:val="en-US"/>
        </w:rPr>
        <w:t>to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0495" w:rsidRPr="005C5114" w14:paraId="4A195B5B" w14:textId="77777777" w:rsidTr="00D30495">
        <w:trPr>
          <w:trHeight w:val="387"/>
        </w:trPr>
        <w:tc>
          <w:tcPr>
            <w:tcW w:w="9060" w:type="dxa"/>
          </w:tcPr>
          <w:p w14:paraId="19D98D95" w14:textId="77777777" w:rsidR="00D30495" w:rsidRPr="00A92522" w:rsidRDefault="00D30495" w:rsidP="00312CA3">
            <w:pPr>
              <w:rPr>
                <w:lang w:val="en-US"/>
              </w:rPr>
            </w:pPr>
            <w:r>
              <w:rPr>
                <w:lang w:val="en-US"/>
              </w:rPr>
              <w:t>What deleted function is attempted to call</w:t>
            </w:r>
          </w:p>
        </w:tc>
      </w:tr>
      <w:tr w:rsidR="00D30495" w:rsidRPr="00096633" w14:paraId="2B31608B" w14:textId="77777777" w:rsidTr="00D30495">
        <w:trPr>
          <w:trHeight w:val="387"/>
        </w:trPr>
        <w:tc>
          <w:tcPr>
            <w:tcW w:w="9060" w:type="dxa"/>
          </w:tcPr>
          <w:p w14:paraId="49D27DD0" w14:textId="7F33AA06" w:rsidR="00D30495" w:rsidRPr="0032472E" w:rsidRDefault="003742AF" w:rsidP="00312CA3">
            <w:pPr>
              <w:pStyle w:val="Answer"/>
            </w:pPr>
            <w:r>
              <w:t>Copy constructor</w:t>
            </w:r>
          </w:p>
        </w:tc>
      </w:tr>
      <w:tr w:rsidR="00D30495" w:rsidRPr="005C5114" w14:paraId="6F1CC0F8" w14:textId="77777777" w:rsidTr="00D30495">
        <w:trPr>
          <w:trHeight w:val="387"/>
        </w:trPr>
        <w:tc>
          <w:tcPr>
            <w:tcW w:w="9060" w:type="dxa"/>
          </w:tcPr>
          <w:p w14:paraId="20516F04" w14:textId="77777777" w:rsidR="00D30495" w:rsidRPr="00A92522" w:rsidRDefault="00D30495" w:rsidP="00312CA3">
            <w:pPr>
              <w:rPr>
                <w:lang w:val="en-US"/>
              </w:rPr>
            </w:pPr>
            <w:r w:rsidRPr="00D30495">
              <w:rPr>
                <w:lang w:val="en-US"/>
              </w:rPr>
              <w:t>How can you solve this error without changing the Texture class?</w:t>
            </w:r>
          </w:p>
        </w:tc>
      </w:tr>
      <w:tr w:rsidR="00D30495" w:rsidRPr="005C5114" w14:paraId="253F3E9A" w14:textId="77777777" w:rsidTr="00D30495">
        <w:trPr>
          <w:trHeight w:val="387"/>
        </w:trPr>
        <w:tc>
          <w:tcPr>
            <w:tcW w:w="9060" w:type="dxa"/>
          </w:tcPr>
          <w:p w14:paraId="3D23E61A" w14:textId="75EE2998" w:rsidR="00D30495" w:rsidRPr="0032472E" w:rsidRDefault="009D6A45" w:rsidP="00312CA3">
            <w:pPr>
              <w:pStyle w:val="Answer"/>
            </w:pPr>
            <w:r>
              <w:t>Pass it by const reference</w:t>
            </w:r>
          </w:p>
        </w:tc>
      </w:tr>
    </w:tbl>
    <w:p w14:paraId="0651548B" w14:textId="77777777" w:rsidR="002F7C62" w:rsidRDefault="002F7C62" w:rsidP="002F7C62">
      <w:pPr>
        <w:rPr>
          <w:color w:val="FF0000"/>
          <w:lang w:val="en-US"/>
        </w:rPr>
      </w:pPr>
    </w:p>
    <w:p w14:paraId="79250D9E" w14:textId="77777777" w:rsidR="002F7C62" w:rsidRPr="002F7C62" w:rsidRDefault="002F7C62" w:rsidP="002F7C62">
      <w:pPr>
        <w:rPr>
          <w:color w:val="FF0000"/>
          <w:lang w:val="en-US"/>
        </w:rPr>
      </w:pPr>
    </w:p>
    <w:p w14:paraId="1D885E49" w14:textId="77777777" w:rsidR="002F7C62" w:rsidRPr="002F7C62" w:rsidRDefault="002F7C62" w:rsidP="002F7C62">
      <w:pPr>
        <w:rPr>
          <w:color w:val="FF0000"/>
          <w:lang w:val="en-US"/>
        </w:rPr>
      </w:pPr>
    </w:p>
    <w:sectPr w:rsidR="002F7C62" w:rsidRPr="002F7C62" w:rsidSect="00E17C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764D" w14:textId="77777777" w:rsidR="00A67C64" w:rsidRDefault="00A67C64" w:rsidP="009E62E0">
      <w:r>
        <w:separator/>
      </w:r>
    </w:p>
  </w:endnote>
  <w:endnote w:type="continuationSeparator" w:id="0">
    <w:p w14:paraId="53584367" w14:textId="77777777" w:rsidR="00A67C64" w:rsidRDefault="00A67C64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563C" w14:textId="77777777" w:rsidR="00312CA3" w:rsidRDefault="00312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D490" w14:textId="77777777" w:rsidR="00312CA3" w:rsidRPr="009E62E0" w:rsidRDefault="00312CA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444E7">
      <w:rPr>
        <w:noProof/>
        <w:color w:val="555555"/>
      </w:rPr>
      <w:t>5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444E7">
      <w:rPr>
        <w:noProof/>
        <w:color w:val="555555"/>
      </w:rPr>
      <w:t>5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5573" w14:textId="77777777" w:rsidR="00312CA3" w:rsidRPr="009E62E0" w:rsidRDefault="00312CA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12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5BE0" w14:textId="77777777" w:rsidR="00A67C64" w:rsidRDefault="00A67C64" w:rsidP="009E62E0">
      <w:r>
        <w:separator/>
      </w:r>
    </w:p>
  </w:footnote>
  <w:footnote w:type="continuationSeparator" w:id="0">
    <w:p w14:paraId="30B5CD7B" w14:textId="77777777" w:rsidR="00A67C64" w:rsidRDefault="00A67C64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37BF" w14:textId="77777777" w:rsidR="00312CA3" w:rsidRDefault="00312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C0CC" w14:textId="77777777" w:rsidR="00312CA3" w:rsidRPr="009E62E0" w:rsidRDefault="00312CA3" w:rsidP="009E62E0">
    <w:pPr>
      <w:pStyle w:val="Header"/>
      <w:pBdr>
        <w:bottom w:val="single" w:sz="8" w:space="1" w:color="555555"/>
      </w:pBdr>
      <w:rPr>
        <w:color w:val="555555"/>
      </w:rPr>
    </w:pPr>
    <w:r>
      <w:t>Lab Programming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70"/>
      <w:gridCol w:w="4900"/>
    </w:tblGrid>
    <w:tr w:rsidR="00312CA3" w14:paraId="734F1E6F" w14:textId="77777777" w:rsidTr="00E90025">
      <w:tc>
        <w:tcPr>
          <w:tcW w:w="4219" w:type="dxa"/>
        </w:tcPr>
        <w:p w14:paraId="493FF3B6" w14:textId="77777777" w:rsidR="00312CA3" w:rsidRDefault="00A67C64">
          <w:r>
            <w:fldChar w:fldCharType="begin"/>
          </w:r>
          <w:r>
            <w:instrText xml:space="preserve"> STYLEREF  Title  \* MERGEFORMAT </w:instrText>
          </w:r>
          <w:r>
            <w:fldChar w:fldCharType="separate"/>
          </w:r>
          <w:r w:rsidR="00312CA3">
            <w:rPr>
              <w:b/>
              <w:bCs/>
              <w:noProof/>
            </w:rPr>
            <w:t>Fout! Gebruik het tabblad Start om Title toe te passen op de tekst die u hier wilt weergeven.</w:t>
          </w:r>
          <w:r>
            <w:rPr>
              <w:b/>
              <w:bCs/>
              <w:noProof/>
            </w:rPr>
            <w:fldChar w:fldCharType="end"/>
          </w:r>
        </w:p>
      </w:tc>
      <w:tc>
        <w:tcPr>
          <w:tcW w:w="4991" w:type="dxa"/>
        </w:tcPr>
        <w:p w14:paraId="35756276" w14:textId="77777777" w:rsidR="00312CA3" w:rsidRDefault="00312CA3"/>
      </w:tc>
    </w:tr>
  </w:tbl>
  <w:p w14:paraId="3D4F72CC" w14:textId="77777777" w:rsidR="00312CA3" w:rsidRPr="009E62E0" w:rsidRDefault="00312CA3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31D"/>
    <w:multiLevelType w:val="hybridMultilevel"/>
    <w:tmpl w:val="F34E8096"/>
    <w:lvl w:ilvl="0" w:tplc="08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25434"/>
    <w:multiLevelType w:val="multilevel"/>
    <w:tmpl w:val="705AC476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280971"/>
    <w:multiLevelType w:val="hybridMultilevel"/>
    <w:tmpl w:val="E006D428"/>
    <w:lvl w:ilvl="0" w:tplc="08130011">
      <w:start w:val="1"/>
      <w:numFmt w:val="decimal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23C8"/>
    <w:rsid w:val="0000247C"/>
    <w:rsid w:val="00002642"/>
    <w:rsid w:val="00002903"/>
    <w:rsid w:val="00003214"/>
    <w:rsid w:val="000051EF"/>
    <w:rsid w:val="0000588D"/>
    <w:rsid w:val="000069CF"/>
    <w:rsid w:val="00010397"/>
    <w:rsid w:val="000103C7"/>
    <w:rsid w:val="000107E0"/>
    <w:rsid w:val="00010D6F"/>
    <w:rsid w:val="000118D3"/>
    <w:rsid w:val="000122AC"/>
    <w:rsid w:val="00013247"/>
    <w:rsid w:val="0001355E"/>
    <w:rsid w:val="000145E9"/>
    <w:rsid w:val="00014E1A"/>
    <w:rsid w:val="00016170"/>
    <w:rsid w:val="00024A0D"/>
    <w:rsid w:val="00024FF7"/>
    <w:rsid w:val="00030109"/>
    <w:rsid w:val="0003021A"/>
    <w:rsid w:val="00030C31"/>
    <w:rsid w:val="00031917"/>
    <w:rsid w:val="00033F0C"/>
    <w:rsid w:val="0003461E"/>
    <w:rsid w:val="0003499E"/>
    <w:rsid w:val="00034AF9"/>
    <w:rsid w:val="0003583C"/>
    <w:rsid w:val="00035A7E"/>
    <w:rsid w:val="000365C8"/>
    <w:rsid w:val="000369CF"/>
    <w:rsid w:val="0003750F"/>
    <w:rsid w:val="00037577"/>
    <w:rsid w:val="00037814"/>
    <w:rsid w:val="00040048"/>
    <w:rsid w:val="0004030E"/>
    <w:rsid w:val="00041253"/>
    <w:rsid w:val="00044027"/>
    <w:rsid w:val="00044A26"/>
    <w:rsid w:val="00044ACB"/>
    <w:rsid w:val="00044AE1"/>
    <w:rsid w:val="00045810"/>
    <w:rsid w:val="00045833"/>
    <w:rsid w:val="0004664D"/>
    <w:rsid w:val="00046A78"/>
    <w:rsid w:val="00047433"/>
    <w:rsid w:val="00050BBB"/>
    <w:rsid w:val="00051603"/>
    <w:rsid w:val="00052AB8"/>
    <w:rsid w:val="00052E49"/>
    <w:rsid w:val="000552E0"/>
    <w:rsid w:val="0005549F"/>
    <w:rsid w:val="00056510"/>
    <w:rsid w:val="0006102B"/>
    <w:rsid w:val="000612DA"/>
    <w:rsid w:val="000618A0"/>
    <w:rsid w:val="0006210B"/>
    <w:rsid w:val="00062D0B"/>
    <w:rsid w:val="00062F84"/>
    <w:rsid w:val="0006634C"/>
    <w:rsid w:val="00067774"/>
    <w:rsid w:val="00071F9D"/>
    <w:rsid w:val="00072F27"/>
    <w:rsid w:val="00073D48"/>
    <w:rsid w:val="0007466F"/>
    <w:rsid w:val="000773DD"/>
    <w:rsid w:val="000800D1"/>
    <w:rsid w:val="00081313"/>
    <w:rsid w:val="0008181F"/>
    <w:rsid w:val="0008270F"/>
    <w:rsid w:val="00082DF0"/>
    <w:rsid w:val="000834C7"/>
    <w:rsid w:val="000843DE"/>
    <w:rsid w:val="0008488B"/>
    <w:rsid w:val="00084E70"/>
    <w:rsid w:val="00086073"/>
    <w:rsid w:val="000866EA"/>
    <w:rsid w:val="0008688B"/>
    <w:rsid w:val="0008740E"/>
    <w:rsid w:val="000901B0"/>
    <w:rsid w:val="000924FA"/>
    <w:rsid w:val="0009265E"/>
    <w:rsid w:val="00092D36"/>
    <w:rsid w:val="000942DC"/>
    <w:rsid w:val="000948A7"/>
    <w:rsid w:val="000950CA"/>
    <w:rsid w:val="0009619E"/>
    <w:rsid w:val="00096633"/>
    <w:rsid w:val="00097207"/>
    <w:rsid w:val="0009737C"/>
    <w:rsid w:val="00097EFD"/>
    <w:rsid w:val="000A1CBC"/>
    <w:rsid w:val="000A2257"/>
    <w:rsid w:val="000A3C85"/>
    <w:rsid w:val="000A454F"/>
    <w:rsid w:val="000A48E6"/>
    <w:rsid w:val="000A4F6A"/>
    <w:rsid w:val="000A52A4"/>
    <w:rsid w:val="000A575B"/>
    <w:rsid w:val="000A5A77"/>
    <w:rsid w:val="000A5DB2"/>
    <w:rsid w:val="000A6ACA"/>
    <w:rsid w:val="000A7137"/>
    <w:rsid w:val="000B0AA8"/>
    <w:rsid w:val="000B14BF"/>
    <w:rsid w:val="000B20C7"/>
    <w:rsid w:val="000B217E"/>
    <w:rsid w:val="000B2D66"/>
    <w:rsid w:val="000B3082"/>
    <w:rsid w:val="000B38C8"/>
    <w:rsid w:val="000B4F0F"/>
    <w:rsid w:val="000B5335"/>
    <w:rsid w:val="000B72F1"/>
    <w:rsid w:val="000C1ED6"/>
    <w:rsid w:val="000C2365"/>
    <w:rsid w:val="000C2A94"/>
    <w:rsid w:val="000C2EC6"/>
    <w:rsid w:val="000C30BE"/>
    <w:rsid w:val="000C3718"/>
    <w:rsid w:val="000C4CF2"/>
    <w:rsid w:val="000C51B5"/>
    <w:rsid w:val="000C5EEB"/>
    <w:rsid w:val="000C60C0"/>
    <w:rsid w:val="000C6852"/>
    <w:rsid w:val="000D28AA"/>
    <w:rsid w:val="000D2B77"/>
    <w:rsid w:val="000D6630"/>
    <w:rsid w:val="000D6C80"/>
    <w:rsid w:val="000D7B76"/>
    <w:rsid w:val="000E03CD"/>
    <w:rsid w:val="000E0979"/>
    <w:rsid w:val="000E0A02"/>
    <w:rsid w:val="000E1A05"/>
    <w:rsid w:val="000E1FD0"/>
    <w:rsid w:val="000E25A1"/>
    <w:rsid w:val="000E32AE"/>
    <w:rsid w:val="000E371F"/>
    <w:rsid w:val="000E4693"/>
    <w:rsid w:val="000E558B"/>
    <w:rsid w:val="000E5648"/>
    <w:rsid w:val="000E5CA2"/>
    <w:rsid w:val="000E77F8"/>
    <w:rsid w:val="000E7CAC"/>
    <w:rsid w:val="000F070A"/>
    <w:rsid w:val="000F111A"/>
    <w:rsid w:val="000F1CAA"/>
    <w:rsid w:val="000F2391"/>
    <w:rsid w:val="000F4220"/>
    <w:rsid w:val="000F624C"/>
    <w:rsid w:val="000F639E"/>
    <w:rsid w:val="000F7281"/>
    <w:rsid w:val="000F76B8"/>
    <w:rsid w:val="000F774A"/>
    <w:rsid w:val="001015F8"/>
    <w:rsid w:val="001018FD"/>
    <w:rsid w:val="00101FF0"/>
    <w:rsid w:val="00104371"/>
    <w:rsid w:val="0010531B"/>
    <w:rsid w:val="00105508"/>
    <w:rsid w:val="00106EE2"/>
    <w:rsid w:val="00106EF7"/>
    <w:rsid w:val="001075B9"/>
    <w:rsid w:val="00107C0F"/>
    <w:rsid w:val="00107E4A"/>
    <w:rsid w:val="00107EBA"/>
    <w:rsid w:val="00112472"/>
    <w:rsid w:val="001140D4"/>
    <w:rsid w:val="0011461B"/>
    <w:rsid w:val="0011489A"/>
    <w:rsid w:val="00116EA3"/>
    <w:rsid w:val="00117808"/>
    <w:rsid w:val="00117D0F"/>
    <w:rsid w:val="00120C49"/>
    <w:rsid w:val="00121221"/>
    <w:rsid w:val="001245B0"/>
    <w:rsid w:val="0012474D"/>
    <w:rsid w:val="00124B75"/>
    <w:rsid w:val="00124BC4"/>
    <w:rsid w:val="001255FB"/>
    <w:rsid w:val="00125AA0"/>
    <w:rsid w:val="00126659"/>
    <w:rsid w:val="0012667C"/>
    <w:rsid w:val="00126A9C"/>
    <w:rsid w:val="00130D21"/>
    <w:rsid w:val="00131DDA"/>
    <w:rsid w:val="00131E63"/>
    <w:rsid w:val="00133600"/>
    <w:rsid w:val="00134360"/>
    <w:rsid w:val="001358FE"/>
    <w:rsid w:val="0013683D"/>
    <w:rsid w:val="00140A3C"/>
    <w:rsid w:val="00141A96"/>
    <w:rsid w:val="00141BA7"/>
    <w:rsid w:val="00141F79"/>
    <w:rsid w:val="00142D26"/>
    <w:rsid w:val="00143005"/>
    <w:rsid w:val="0014369F"/>
    <w:rsid w:val="001444E7"/>
    <w:rsid w:val="00144E6E"/>
    <w:rsid w:val="0014520F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404D"/>
    <w:rsid w:val="001540AF"/>
    <w:rsid w:val="00155822"/>
    <w:rsid w:val="0015595C"/>
    <w:rsid w:val="0015734A"/>
    <w:rsid w:val="00157CDA"/>
    <w:rsid w:val="001644E3"/>
    <w:rsid w:val="00164AC2"/>
    <w:rsid w:val="00165BFA"/>
    <w:rsid w:val="00166722"/>
    <w:rsid w:val="00166833"/>
    <w:rsid w:val="001679BB"/>
    <w:rsid w:val="00167E8F"/>
    <w:rsid w:val="001703CD"/>
    <w:rsid w:val="00170F98"/>
    <w:rsid w:val="0017314B"/>
    <w:rsid w:val="001732A2"/>
    <w:rsid w:val="00173896"/>
    <w:rsid w:val="001768CD"/>
    <w:rsid w:val="00176F2E"/>
    <w:rsid w:val="00181DC1"/>
    <w:rsid w:val="00181E46"/>
    <w:rsid w:val="0018339B"/>
    <w:rsid w:val="00184CFA"/>
    <w:rsid w:val="00185E55"/>
    <w:rsid w:val="00186496"/>
    <w:rsid w:val="001865FB"/>
    <w:rsid w:val="001901D1"/>
    <w:rsid w:val="0019124B"/>
    <w:rsid w:val="00192788"/>
    <w:rsid w:val="00193C11"/>
    <w:rsid w:val="00194C4B"/>
    <w:rsid w:val="00195A74"/>
    <w:rsid w:val="00196333"/>
    <w:rsid w:val="00196360"/>
    <w:rsid w:val="00196EB3"/>
    <w:rsid w:val="00196F0D"/>
    <w:rsid w:val="001A01DC"/>
    <w:rsid w:val="001A068E"/>
    <w:rsid w:val="001A086B"/>
    <w:rsid w:val="001A0C05"/>
    <w:rsid w:val="001A17B7"/>
    <w:rsid w:val="001A247C"/>
    <w:rsid w:val="001A25A1"/>
    <w:rsid w:val="001A2697"/>
    <w:rsid w:val="001A2A23"/>
    <w:rsid w:val="001A3156"/>
    <w:rsid w:val="001A37C9"/>
    <w:rsid w:val="001A46E2"/>
    <w:rsid w:val="001A72D1"/>
    <w:rsid w:val="001A78E0"/>
    <w:rsid w:val="001B04B0"/>
    <w:rsid w:val="001B10D4"/>
    <w:rsid w:val="001B15DC"/>
    <w:rsid w:val="001B1E02"/>
    <w:rsid w:val="001B2526"/>
    <w:rsid w:val="001B256D"/>
    <w:rsid w:val="001B2BFB"/>
    <w:rsid w:val="001B2F44"/>
    <w:rsid w:val="001B397B"/>
    <w:rsid w:val="001B49A9"/>
    <w:rsid w:val="001B628D"/>
    <w:rsid w:val="001B6AAD"/>
    <w:rsid w:val="001B7AC0"/>
    <w:rsid w:val="001C1089"/>
    <w:rsid w:val="001C1104"/>
    <w:rsid w:val="001C2548"/>
    <w:rsid w:val="001C375A"/>
    <w:rsid w:val="001C3E9A"/>
    <w:rsid w:val="001C4868"/>
    <w:rsid w:val="001C5B61"/>
    <w:rsid w:val="001C64AC"/>
    <w:rsid w:val="001C7305"/>
    <w:rsid w:val="001C78F9"/>
    <w:rsid w:val="001C7EE5"/>
    <w:rsid w:val="001D174A"/>
    <w:rsid w:val="001D25F8"/>
    <w:rsid w:val="001D39FC"/>
    <w:rsid w:val="001D5DC8"/>
    <w:rsid w:val="001E056A"/>
    <w:rsid w:val="001E0A43"/>
    <w:rsid w:val="001E16B3"/>
    <w:rsid w:val="001E184A"/>
    <w:rsid w:val="001E20B3"/>
    <w:rsid w:val="001E27A3"/>
    <w:rsid w:val="001E30CF"/>
    <w:rsid w:val="001E3279"/>
    <w:rsid w:val="001E4495"/>
    <w:rsid w:val="001E5210"/>
    <w:rsid w:val="001E542D"/>
    <w:rsid w:val="001E5FF7"/>
    <w:rsid w:val="001E6F02"/>
    <w:rsid w:val="001E7F21"/>
    <w:rsid w:val="001F0E75"/>
    <w:rsid w:val="001F0F9D"/>
    <w:rsid w:val="001F2151"/>
    <w:rsid w:val="001F3074"/>
    <w:rsid w:val="001F30FE"/>
    <w:rsid w:val="001F436F"/>
    <w:rsid w:val="001F54B8"/>
    <w:rsid w:val="001F7273"/>
    <w:rsid w:val="00200CEC"/>
    <w:rsid w:val="00202FB1"/>
    <w:rsid w:val="00203A61"/>
    <w:rsid w:val="00203AFD"/>
    <w:rsid w:val="00204337"/>
    <w:rsid w:val="0020495B"/>
    <w:rsid w:val="00206471"/>
    <w:rsid w:val="00206681"/>
    <w:rsid w:val="00210982"/>
    <w:rsid w:val="00212092"/>
    <w:rsid w:val="002129FA"/>
    <w:rsid w:val="00215EB6"/>
    <w:rsid w:val="00217958"/>
    <w:rsid w:val="00217C09"/>
    <w:rsid w:val="002207FA"/>
    <w:rsid w:val="0022095B"/>
    <w:rsid w:val="00221553"/>
    <w:rsid w:val="00221BE4"/>
    <w:rsid w:val="0022484A"/>
    <w:rsid w:val="002252A5"/>
    <w:rsid w:val="002255A2"/>
    <w:rsid w:val="00226564"/>
    <w:rsid w:val="00227D4B"/>
    <w:rsid w:val="002322CF"/>
    <w:rsid w:val="0023287E"/>
    <w:rsid w:val="002334D3"/>
    <w:rsid w:val="00233ADF"/>
    <w:rsid w:val="00234BD3"/>
    <w:rsid w:val="002362E4"/>
    <w:rsid w:val="002369C2"/>
    <w:rsid w:val="0023780D"/>
    <w:rsid w:val="00237F24"/>
    <w:rsid w:val="00241535"/>
    <w:rsid w:val="002428A7"/>
    <w:rsid w:val="00243F4B"/>
    <w:rsid w:val="002444A9"/>
    <w:rsid w:val="00244949"/>
    <w:rsid w:val="002451AA"/>
    <w:rsid w:val="002477E1"/>
    <w:rsid w:val="00247AD9"/>
    <w:rsid w:val="0025088C"/>
    <w:rsid w:val="002512EB"/>
    <w:rsid w:val="00253481"/>
    <w:rsid w:val="0025464E"/>
    <w:rsid w:val="00255476"/>
    <w:rsid w:val="00255F27"/>
    <w:rsid w:val="00257B66"/>
    <w:rsid w:val="00257D78"/>
    <w:rsid w:val="002614C7"/>
    <w:rsid w:val="0026243F"/>
    <w:rsid w:val="00263892"/>
    <w:rsid w:val="0026400A"/>
    <w:rsid w:val="002645CB"/>
    <w:rsid w:val="002647E8"/>
    <w:rsid w:val="00264FA2"/>
    <w:rsid w:val="0026588E"/>
    <w:rsid w:val="00265FA2"/>
    <w:rsid w:val="00267441"/>
    <w:rsid w:val="002708CD"/>
    <w:rsid w:val="00273F47"/>
    <w:rsid w:val="00274C88"/>
    <w:rsid w:val="00274ECF"/>
    <w:rsid w:val="0027597D"/>
    <w:rsid w:val="0027624B"/>
    <w:rsid w:val="002769EC"/>
    <w:rsid w:val="0027751E"/>
    <w:rsid w:val="00277958"/>
    <w:rsid w:val="002801D3"/>
    <w:rsid w:val="00281135"/>
    <w:rsid w:val="00281790"/>
    <w:rsid w:val="0028193F"/>
    <w:rsid w:val="002827CA"/>
    <w:rsid w:val="00282FEA"/>
    <w:rsid w:val="00283005"/>
    <w:rsid w:val="00284D97"/>
    <w:rsid w:val="00285F4F"/>
    <w:rsid w:val="00286258"/>
    <w:rsid w:val="002875AD"/>
    <w:rsid w:val="00287D6A"/>
    <w:rsid w:val="00290CF5"/>
    <w:rsid w:val="00291AE0"/>
    <w:rsid w:val="0029456B"/>
    <w:rsid w:val="0029530C"/>
    <w:rsid w:val="00295389"/>
    <w:rsid w:val="00296E04"/>
    <w:rsid w:val="00297969"/>
    <w:rsid w:val="002A04F8"/>
    <w:rsid w:val="002A3A6F"/>
    <w:rsid w:val="002A43ED"/>
    <w:rsid w:val="002A48F3"/>
    <w:rsid w:val="002A4A94"/>
    <w:rsid w:val="002A6474"/>
    <w:rsid w:val="002A7451"/>
    <w:rsid w:val="002A750A"/>
    <w:rsid w:val="002B0F42"/>
    <w:rsid w:val="002B1EC4"/>
    <w:rsid w:val="002B311A"/>
    <w:rsid w:val="002B3D2B"/>
    <w:rsid w:val="002B58CE"/>
    <w:rsid w:val="002B6E69"/>
    <w:rsid w:val="002B7785"/>
    <w:rsid w:val="002C0864"/>
    <w:rsid w:val="002C30F9"/>
    <w:rsid w:val="002C4AD0"/>
    <w:rsid w:val="002C5AA8"/>
    <w:rsid w:val="002C6BE3"/>
    <w:rsid w:val="002C6F8E"/>
    <w:rsid w:val="002C7D11"/>
    <w:rsid w:val="002C7D1A"/>
    <w:rsid w:val="002D0C98"/>
    <w:rsid w:val="002D1873"/>
    <w:rsid w:val="002D24D6"/>
    <w:rsid w:val="002D61BE"/>
    <w:rsid w:val="002D7BBA"/>
    <w:rsid w:val="002D7C69"/>
    <w:rsid w:val="002D7EF9"/>
    <w:rsid w:val="002E055F"/>
    <w:rsid w:val="002E1212"/>
    <w:rsid w:val="002E135A"/>
    <w:rsid w:val="002E17FB"/>
    <w:rsid w:val="002E2EA9"/>
    <w:rsid w:val="002E3515"/>
    <w:rsid w:val="002E3BB1"/>
    <w:rsid w:val="002E4C1A"/>
    <w:rsid w:val="002E4F5F"/>
    <w:rsid w:val="002E5224"/>
    <w:rsid w:val="002E53F5"/>
    <w:rsid w:val="002E5995"/>
    <w:rsid w:val="002E5C3A"/>
    <w:rsid w:val="002E7D0A"/>
    <w:rsid w:val="002F0DFB"/>
    <w:rsid w:val="002F11F0"/>
    <w:rsid w:val="002F1393"/>
    <w:rsid w:val="002F15FB"/>
    <w:rsid w:val="002F1CF6"/>
    <w:rsid w:val="002F3814"/>
    <w:rsid w:val="002F3F6F"/>
    <w:rsid w:val="002F47EA"/>
    <w:rsid w:val="002F58F1"/>
    <w:rsid w:val="002F5CB4"/>
    <w:rsid w:val="002F6CC7"/>
    <w:rsid w:val="002F7C62"/>
    <w:rsid w:val="0030072B"/>
    <w:rsid w:val="003015DF"/>
    <w:rsid w:val="00301A59"/>
    <w:rsid w:val="00302D48"/>
    <w:rsid w:val="00303519"/>
    <w:rsid w:val="00304964"/>
    <w:rsid w:val="00304E87"/>
    <w:rsid w:val="00306C3E"/>
    <w:rsid w:val="0030705D"/>
    <w:rsid w:val="00307294"/>
    <w:rsid w:val="00310678"/>
    <w:rsid w:val="003106FA"/>
    <w:rsid w:val="00312552"/>
    <w:rsid w:val="00312AC8"/>
    <w:rsid w:val="00312CA3"/>
    <w:rsid w:val="003133B0"/>
    <w:rsid w:val="003144CC"/>
    <w:rsid w:val="00314569"/>
    <w:rsid w:val="0031526C"/>
    <w:rsid w:val="00316D91"/>
    <w:rsid w:val="003175A5"/>
    <w:rsid w:val="00321B62"/>
    <w:rsid w:val="00321F95"/>
    <w:rsid w:val="00323250"/>
    <w:rsid w:val="0032395D"/>
    <w:rsid w:val="00323C8F"/>
    <w:rsid w:val="0032472E"/>
    <w:rsid w:val="00324816"/>
    <w:rsid w:val="00325503"/>
    <w:rsid w:val="00326D6F"/>
    <w:rsid w:val="00327345"/>
    <w:rsid w:val="0032737E"/>
    <w:rsid w:val="0033019D"/>
    <w:rsid w:val="00331087"/>
    <w:rsid w:val="00332397"/>
    <w:rsid w:val="00332E14"/>
    <w:rsid w:val="00332E46"/>
    <w:rsid w:val="003340AE"/>
    <w:rsid w:val="00334875"/>
    <w:rsid w:val="00335751"/>
    <w:rsid w:val="00335866"/>
    <w:rsid w:val="0033689C"/>
    <w:rsid w:val="00337180"/>
    <w:rsid w:val="00337356"/>
    <w:rsid w:val="0033736D"/>
    <w:rsid w:val="00337E0C"/>
    <w:rsid w:val="003409FD"/>
    <w:rsid w:val="00341716"/>
    <w:rsid w:val="00341EF9"/>
    <w:rsid w:val="0034209A"/>
    <w:rsid w:val="00344195"/>
    <w:rsid w:val="0034514A"/>
    <w:rsid w:val="00345ED5"/>
    <w:rsid w:val="0034619D"/>
    <w:rsid w:val="00346406"/>
    <w:rsid w:val="003519B0"/>
    <w:rsid w:val="00352B08"/>
    <w:rsid w:val="00354F76"/>
    <w:rsid w:val="00355D26"/>
    <w:rsid w:val="00356BB3"/>
    <w:rsid w:val="00357F8D"/>
    <w:rsid w:val="00360581"/>
    <w:rsid w:val="003614F8"/>
    <w:rsid w:val="00361EF8"/>
    <w:rsid w:val="00362196"/>
    <w:rsid w:val="003623F7"/>
    <w:rsid w:val="00362E0F"/>
    <w:rsid w:val="0036443C"/>
    <w:rsid w:val="00364800"/>
    <w:rsid w:val="00364C93"/>
    <w:rsid w:val="00364E71"/>
    <w:rsid w:val="003654A7"/>
    <w:rsid w:val="00365868"/>
    <w:rsid w:val="00365AA4"/>
    <w:rsid w:val="00365B8C"/>
    <w:rsid w:val="00367633"/>
    <w:rsid w:val="00371949"/>
    <w:rsid w:val="00371C0A"/>
    <w:rsid w:val="0037427C"/>
    <w:rsid w:val="003742AF"/>
    <w:rsid w:val="00375982"/>
    <w:rsid w:val="00376A41"/>
    <w:rsid w:val="00376ECB"/>
    <w:rsid w:val="00377429"/>
    <w:rsid w:val="003804CC"/>
    <w:rsid w:val="00382718"/>
    <w:rsid w:val="00391E8B"/>
    <w:rsid w:val="003927F2"/>
    <w:rsid w:val="003934F9"/>
    <w:rsid w:val="003938A3"/>
    <w:rsid w:val="00393AA5"/>
    <w:rsid w:val="00394E69"/>
    <w:rsid w:val="003952A8"/>
    <w:rsid w:val="00395F40"/>
    <w:rsid w:val="00395FE5"/>
    <w:rsid w:val="0039634E"/>
    <w:rsid w:val="003966CC"/>
    <w:rsid w:val="00396CD4"/>
    <w:rsid w:val="00397D7C"/>
    <w:rsid w:val="00397F11"/>
    <w:rsid w:val="003A02BA"/>
    <w:rsid w:val="003A0DBD"/>
    <w:rsid w:val="003A1502"/>
    <w:rsid w:val="003A1896"/>
    <w:rsid w:val="003A47C8"/>
    <w:rsid w:val="003A4B8D"/>
    <w:rsid w:val="003A6D2F"/>
    <w:rsid w:val="003A7469"/>
    <w:rsid w:val="003A7621"/>
    <w:rsid w:val="003B1C5F"/>
    <w:rsid w:val="003B2037"/>
    <w:rsid w:val="003B20FB"/>
    <w:rsid w:val="003B287A"/>
    <w:rsid w:val="003B56D7"/>
    <w:rsid w:val="003B5EB3"/>
    <w:rsid w:val="003B5FF6"/>
    <w:rsid w:val="003B73D4"/>
    <w:rsid w:val="003B7F61"/>
    <w:rsid w:val="003C1265"/>
    <w:rsid w:val="003C2125"/>
    <w:rsid w:val="003C23CD"/>
    <w:rsid w:val="003C24FE"/>
    <w:rsid w:val="003C24FF"/>
    <w:rsid w:val="003C2DCA"/>
    <w:rsid w:val="003C68CC"/>
    <w:rsid w:val="003C77B7"/>
    <w:rsid w:val="003D0836"/>
    <w:rsid w:val="003D1026"/>
    <w:rsid w:val="003D10F7"/>
    <w:rsid w:val="003D19FE"/>
    <w:rsid w:val="003D379A"/>
    <w:rsid w:val="003D37CC"/>
    <w:rsid w:val="003D3EC8"/>
    <w:rsid w:val="003D55FC"/>
    <w:rsid w:val="003D5854"/>
    <w:rsid w:val="003D6544"/>
    <w:rsid w:val="003D7AAD"/>
    <w:rsid w:val="003E057F"/>
    <w:rsid w:val="003E0C6B"/>
    <w:rsid w:val="003E17AD"/>
    <w:rsid w:val="003E21AB"/>
    <w:rsid w:val="003E376A"/>
    <w:rsid w:val="003E3B58"/>
    <w:rsid w:val="003E4FFF"/>
    <w:rsid w:val="003E61D3"/>
    <w:rsid w:val="003E6753"/>
    <w:rsid w:val="003E6B52"/>
    <w:rsid w:val="003F06EC"/>
    <w:rsid w:val="003F2FFD"/>
    <w:rsid w:val="003F3199"/>
    <w:rsid w:val="003F4A86"/>
    <w:rsid w:val="003F749E"/>
    <w:rsid w:val="004019F6"/>
    <w:rsid w:val="004025BC"/>
    <w:rsid w:val="00403317"/>
    <w:rsid w:val="00403F8D"/>
    <w:rsid w:val="004041C1"/>
    <w:rsid w:val="0040476D"/>
    <w:rsid w:val="00405D74"/>
    <w:rsid w:val="00406479"/>
    <w:rsid w:val="00410F1F"/>
    <w:rsid w:val="00411213"/>
    <w:rsid w:val="004126F3"/>
    <w:rsid w:val="004137A3"/>
    <w:rsid w:val="0042260A"/>
    <w:rsid w:val="004246BD"/>
    <w:rsid w:val="0042746F"/>
    <w:rsid w:val="004318E6"/>
    <w:rsid w:val="00432E02"/>
    <w:rsid w:val="00435C43"/>
    <w:rsid w:val="00436023"/>
    <w:rsid w:val="00437627"/>
    <w:rsid w:val="00441BDB"/>
    <w:rsid w:val="00442A6F"/>
    <w:rsid w:val="00442DDA"/>
    <w:rsid w:val="0044338D"/>
    <w:rsid w:val="00443FE9"/>
    <w:rsid w:val="0044412B"/>
    <w:rsid w:val="00444B0C"/>
    <w:rsid w:val="0044587E"/>
    <w:rsid w:val="00445F0B"/>
    <w:rsid w:val="00446259"/>
    <w:rsid w:val="0044706C"/>
    <w:rsid w:val="00447E5B"/>
    <w:rsid w:val="004500AE"/>
    <w:rsid w:val="004518BE"/>
    <w:rsid w:val="0045364C"/>
    <w:rsid w:val="00453C19"/>
    <w:rsid w:val="00454C02"/>
    <w:rsid w:val="00456706"/>
    <w:rsid w:val="00456A0F"/>
    <w:rsid w:val="00456E0E"/>
    <w:rsid w:val="00456F0D"/>
    <w:rsid w:val="00456F2D"/>
    <w:rsid w:val="004578E5"/>
    <w:rsid w:val="004629F3"/>
    <w:rsid w:val="00462AF9"/>
    <w:rsid w:val="00462B1E"/>
    <w:rsid w:val="00463AED"/>
    <w:rsid w:val="004658E7"/>
    <w:rsid w:val="00466DD3"/>
    <w:rsid w:val="0047181A"/>
    <w:rsid w:val="004726E9"/>
    <w:rsid w:val="004748B6"/>
    <w:rsid w:val="00476338"/>
    <w:rsid w:val="0048070B"/>
    <w:rsid w:val="00480A34"/>
    <w:rsid w:val="00480E08"/>
    <w:rsid w:val="00483202"/>
    <w:rsid w:val="004838EA"/>
    <w:rsid w:val="00483AF1"/>
    <w:rsid w:val="00483C9D"/>
    <w:rsid w:val="00484206"/>
    <w:rsid w:val="00484467"/>
    <w:rsid w:val="004854D5"/>
    <w:rsid w:val="00487FCC"/>
    <w:rsid w:val="004903D0"/>
    <w:rsid w:val="00490653"/>
    <w:rsid w:val="0049133C"/>
    <w:rsid w:val="004914A5"/>
    <w:rsid w:val="00491C19"/>
    <w:rsid w:val="0049266E"/>
    <w:rsid w:val="00493ED1"/>
    <w:rsid w:val="00496354"/>
    <w:rsid w:val="00497AAD"/>
    <w:rsid w:val="004A3182"/>
    <w:rsid w:val="004A514F"/>
    <w:rsid w:val="004A5849"/>
    <w:rsid w:val="004B08FA"/>
    <w:rsid w:val="004B09FA"/>
    <w:rsid w:val="004B1C16"/>
    <w:rsid w:val="004B1E93"/>
    <w:rsid w:val="004B370E"/>
    <w:rsid w:val="004B3C98"/>
    <w:rsid w:val="004B3EE1"/>
    <w:rsid w:val="004B44BF"/>
    <w:rsid w:val="004B4988"/>
    <w:rsid w:val="004B59E7"/>
    <w:rsid w:val="004B657D"/>
    <w:rsid w:val="004B7C60"/>
    <w:rsid w:val="004C0074"/>
    <w:rsid w:val="004C051C"/>
    <w:rsid w:val="004C1DE1"/>
    <w:rsid w:val="004C2253"/>
    <w:rsid w:val="004C23F7"/>
    <w:rsid w:val="004C29FF"/>
    <w:rsid w:val="004C2B07"/>
    <w:rsid w:val="004C2E59"/>
    <w:rsid w:val="004C36E2"/>
    <w:rsid w:val="004C3A04"/>
    <w:rsid w:val="004C3C11"/>
    <w:rsid w:val="004C4895"/>
    <w:rsid w:val="004C555E"/>
    <w:rsid w:val="004C5DAB"/>
    <w:rsid w:val="004C6E0D"/>
    <w:rsid w:val="004C6F0D"/>
    <w:rsid w:val="004D0086"/>
    <w:rsid w:val="004D047B"/>
    <w:rsid w:val="004D1185"/>
    <w:rsid w:val="004D1D32"/>
    <w:rsid w:val="004D20F3"/>
    <w:rsid w:val="004D3C09"/>
    <w:rsid w:val="004D3D62"/>
    <w:rsid w:val="004D3E38"/>
    <w:rsid w:val="004D42BF"/>
    <w:rsid w:val="004D430B"/>
    <w:rsid w:val="004D4B4C"/>
    <w:rsid w:val="004E0E98"/>
    <w:rsid w:val="004E1406"/>
    <w:rsid w:val="004E14EB"/>
    <w:rsid w:val="004E1C61"/>
    <w:rsid w:val="004E1FB7"/>
    <w:rsid w:val="004E226C"/>
    <w:rsid w:val="004E306F"/>
    <w:rsid w:val="004E336F"/>
    <w:rsid w:val="004E3A0F"/>
    <w:rsid w:val="004E3AE2"/>
    <w:rsid w:val="004E3D6D"/>
    <w:rsid w:val="004E3FF1"/>
    <w:rsid w:val="004E4310"/>
    <w:rsid w:val="004E46A5"/>
    <w:rsid w:val="004E4DF0"/>
    <w:rsid w:val="004E5378"/>
    <w:rsid w:val="004E6621"/>
    <w:rsid w:val="004E7CF8"/>
    <w:rsid w:val="004F245D"/>
    <w:rsid w:val="004F294D"/>
    <w:rsid w:val="004F29A3"/>
    <w:rsid w:val="004F338B"/>
    <w:rsid w:val="004F5B8A"/>
    <w:rsid w:val="004F6598"/>
    <w:rsid w:val="004F6BD7"/>
    <w:rsid w:val="005002BD"/>
    <w:rsid w:val="00501144"/>
    <w:rsid w:val="0050145C"/>
    <w:rsid w:val="00501870"/>
    <w:rsid w:val="0050202A"/>
    <w:rsid w:val="00503A3A"/>
    <w:rsid w:val="005051F8"/>
    <w:rsid w:val="00505A84"/>
    <w:rsid w:val="00506357"/>
    <w:rsid w:val="005067C3"/>
    <w:rsid w:val="005115B3"/>
    <w:rsid w:val="00511A1F"/>
    <w:rsid w:val="005128CD"/>
    <w:rsid w:val="005129ED"/>
    <w:rsid w:val="00512DC2"/>
    <w:rsid w:val="00513F8D"/>
    <w:rsid w:val="0051410A"/>
    <w:rsid w:val="00514FDE"/>
    <w:rsid w:val="0051641C"/>
    <w:rsid w:val="00516754"/>
    <w:rsid w:val="00524AE3"/>
    <w:rsid w:val="00525ACC"/>
    <w:rsid w:val="005261C1"/>
    <w:rsid w:val="00526374"/>
    <w:rsid w:val="005267D2"/>
    <w:rsid w:val="00526FCE"/>
    <w:rsid w:val="00531A17"/>
    <w:rsid w:val="005321B4"/>
    <w:rsid w:val="0053285B"/>
    <w:rsid w:val="00532DA0"/>
    <w:rsid w:val="00533678"/>
    <w:rsid w:val="0053467C"/>
    <w:rsid w:val="00535A38"/>
    <w:rsid w:val="00535AE2"/>
    <w:rsid w:val="00537300"/>
    <w:rsid w:val="00540747"/>
    <w:rsid w:val="00541490"/>
    <w:rsid w:val="005422F4"/>
    <w:rsid w:val="00542606"/>
    <w:rsid w:val="00543D88"/>
    <w:rsid w:val="0054508C"/>
    <w:rsid w:val="005452AF"/>
    <w:rsid w:val="00545359"/>
    <w:rsid w:val="0055150D"/>
    <w:rsid w:val="0055259C"/>
    <w:rsid w:val="005539A4"/>
    <w:rsid w:val="005543BB"/>
    <w:rsid w:val="005550C5"/>
    <w:rsid w:val="00555ACD"/>
    <w:rsid w:val="00555B3D"/>
    <w:rsid w:val="0055611A"/>
    <w:rsid w:val="00557EC9"/>
    <w:rsid w:val="00562647"/>
    <w:rsid w:val="00562670"/>
    <w:rsid w:val="00562E8D"/>
    <w:rsid w:val="00562EDB"/>
    <w:rsid w:val="005652A3"/>
    <w:rsid w:val="005658B6"/>
    <w:rsid w:val="00565BA8"/>
    <w:rsid w:val="00565F95"/>
    <w:rsid w:val="00567AB5"/>
    <w:rsid w:val="0057085B"/>
    <w:rsid w:val="00571926"/>
    <w:rsid w:val="00571AA3"/>
    <w:rsid w:val="00571B7A"/>
    <w:rsid w:val="00572544"/>
    <w:rsid w:val="00574921"/>
    <w:rsid w:val="005762B3"/>
    <w:rsid w:val="0057685E"/>
    <w:rsid w:val="00576DF4"/>
    <w:rsid w:val="005774C4"/>
    <w:rsid w:val="00577734"/>
    <w:rsid w:val="00577C50"/>
    <w:rsid w:val="005806BA"/>
    <w:rsid w:val="00580ED8"/>
    <w:rsid w:val="0058137D"/>
    <w:rsid w:val="00584B92"/>
    <w:rsid w:val="005857D7"/>
    <w:rsid w:val="0058602C"/>
    <w:rsid w:val="0058637B"/>
    <w:rsid w:val="00586BAA"/>
    <w:rsid w:val="0058744F"/>
    <w:rsid w:val="00590481"/>
    <w:rsid w:val="005918B7"/>
    <w:rsid w:val="00592B47"/>
    <w:rsid w:val="00592F78"/>
    <w:rsid w:val="00597081"/>
    <w:rsid w:val="00597E26"/>
    <w:rsid w:val="005A2094"/>
    <w:rsid w:val="005A3A08"/>
    <w:rsid w:val="005A3FF2"/>
    <w:rsid w:val="005A4B15"/>
    <w:rsid w:val="005A4C80"/>
    <w:rsid w:val="005A5C8A"/>
    <w:rsid w:val="005A6B10"/>
    <w:rsid w:val="005B06CA"/>
    <w:rsid w:val="005B1B58"/>
    <w:rsid w:val="005B1DDF"/>
    <w:rsid w:val="005B26C8"/>
    <w:rsid w:val="005B4F52"/>
    <w:rsid w:val="005B7EE6"/>
    <w:rsid w:val="005C02D2"/>
    <w:rsid w:val="005C067E"/>
    <w:rsid w:val="005C0BED"/>
    <w:rsid w:val="005C3511"/>
    <w:rsid w:val="005C42CD"/>
    <w:rsid w:val="005C5114"/>
    <w:rsid w:val="005C51D2"/>
    <w:rsid w:val="005C67D9"/>
    <w:rsid w:val="005C6ACC"/>
    <w:rsid w:val="005C7B27"/>
    <w:rsid w:val="005D05B8"/>
    <w:rsid w:val="005D2133"/>
    <w:rsid w:val="005D224B"/>
    <w:rsid w:val="005D2A50"/>
    <w:rsid w:val="005D2D5B"/>
    <w:rsid w:val="005D320A"/>
    <w:rsid w:val="005D35B4"/>
    <w:rsid w:val="005D428C"/>
    <w:rsid w:val="005D4779"/>
    <w:rsid w:val="005D5CD8"/>
    <w:rsid w:val="005D6D2C"/>
    <w:rsid w:val="005E0819"/>
    <w:rsid w:val="005E0839"/>
    <w:rsid w:val="005E2790"/>
    <w:rsid w:val="005E2B92"/>
    <w:rsid w:val="005E468B"/>
    <w:rsid w:val="005E46C4"/>
    <w:rsid w:val="005E471E"/>
    <w:rsid w:val="005E7388"/>
    <w:rsid w:val="005E7D80"/>
    <w:rsid w:val="005F196A"/>
    <w:rsid w:val="005F20D9"/>
    <w:rsid w:val="005F3D50"/>
    <w:rsid w:val="005F430A"/>
    <w:rsid w:val="005F5047"/>
    <w:rsid w:val="005F5625"/>
    <w:rsid w:val="005F5628"/>
    <w:rsid w:val="005F691F"/>
    <w:rsid w:val="005F6EDF"/>
    <w:rsid w:val="005F71FB"/>
    <w:rsid w:val="005F7D7C"/>
    <w:rsid w:val="00601B64"/>
    <w:rsid w:val="00602CF9"/>
    <w:rsid w:val="0060523B"/>
    <w:rsid w:val="00605AA1"/>
    <w:rsid w:val="00605EA0"/>
    <w:rsid w:val="00606634"/>
    <w:rsid w:val="00606B89"/>
    <w:rsid w:val="00606F5F"/>
    <w:rsid w:val="00610175"/>
    <w:rsid w:val="00611E52"/>
    <w:rsid w:val="00612AE6"/>
    <w:rsid w:val="00614707"/>
    <w:rsid w:val="006151D5"/>
    <w:rsid w:val="00615F7D"/>
    <w:rsid w:val="006164BE"/>
    <w:rsid w:val="00617CDB"/>
    <w:rsid w:val="00621DAD"/>
    <w:rsid w:val="00621F89"/>
    <w:rsid w:val="00622208"/>
    <w:rsid w:val="0062276D"/>
    <w:rsid w:val="00622A58"/>
    <w:rsid w:val="006257EC"/>
    <w:rsid w:val="00625886"/>
    <w:rsid w:val="00626679"/>
    <w:rsid w:val="00626BCF"/>
    <w:rsid w:val="00631204"/>
    <w:rsid w:val="0063204E"/>
    <w:rsid w:val="00632F3E"/>
    <w:rsid w:val="00633B4D"/>
    <w:rsid w:val="00635B83"/>
    <w:rsid w:val="0063678A"/>
    <w:rsid w:val="00636CB1"/>
    <w:rsid w:val="00636F03"/>
    <w:rsid w:val="00637EE8"/>
    <w:rsid w:val="006404DB"/>
    <w:rsid w:val="006418D3"/>
    <w:rsid w:val="006445C0"/>
    <w:rsid w:val="006450CF"/>
    <w:rsid w:val="006457F8"/>
    <w:rsid w:val="00645F45"/>
    <w:rsid w:val="00645FEB"/>
    <w:rsid w:val="006508AE"/>
    <w:rsid w:val="0065121C"/>
    <w:rsid w:val="006513B4"/>
    <w:rsid w:val="006517B3"/>
    <w:rsid w:val="0065189F"/>
    <w:rsid w:val="00651DA2"/>
    <w:rsid w:val="006524B8"/>
    <w:rsid w:val="006535E0"/>
    <w:rsid w:val="0065371B"/>
    <w:rsid w:val="00653A75"/>
    <w:rsid w:val="006544F9"/>
    <w:rsid w:val="0065515A"/>
    <w:rsid w:val="0065586D"/>
    <w:rsid w:val="006565BF"/>
    <w:rsid w:val="006565CF"/>
    <w:rsid w:val="00656B0E"/>
    <w:rsid w:val="00656B12"/>
    <w:rsid w:val="00656DED"/>
    <w:rsid w:val="006572E2"/>
    <w:rsid w:val="00657A36"/>
    <w:rsid w:val="00660DCE"/>
    <w:rsid w:val="0066324E"/>
    <w:rsid w:val="00664A0E"/>
    <w:rsid w:val="00664E79"/>
    <w:rsid w:val="006676E0"/>
    <w:rsid w:val="00667C1F"/>
    <w:rsid w:val="00670513"/>
    <w:rsid w:val="00671D17"/>
    <w:rsid w:val="006722B2"/>
    <w:rsid w:val="00672FD6"/>
    <w:rsid w:val="0067321A"/>
    <w:rsid w:val="00673DFE"/>
    <w:rsid w:val="00674EB0"/>
    <w:rsid w:val="006754CA"/>
    <w:rsid w:val="0067555D"/>
    <w:rsid w:val="00675CF4"/>
    <w:rsid w:val="006775B0"/>
    <w:rsid w:val="006800E6"/>
    <w:rsid w:val="00680CA4"/>
    <w:rsid w:val="006810FD"/>
    <w:rsid w:val="00681249"/>
    <w:rsid w:val="006813C8"/>
    <w:rsid w:val="00681411"/>
    <w:rsid w:val="00682DA9"/>
    <w:rsid w:val="006835E4"/>
    <w:rsid w:val="00684AC7"/>
    <w:rsid w:val="00686164"/>
    <w:rsid w:val="00687CBE"/>
    <w:rsid w:val="00690704"/>
    <w:rsid w:val="00691F4C"/>
    <w:rsid w:val="006930E6"/>
    <w:rsid w:val="00695A6A"/>
    <w:rsid w:val="00696963"/>
    <w:rsid w:val="00697D60"/>
    <w:rsid w:val="00697D93"/>
    <w:rsid w:val="00697E52"/>
    <w:rsid w:val="006A0336"/>
    <w:rsid w:val="006A05D7"/>
    <w:rsid w:val="006A1708"/>
    <w:rsid w:val="006A1CAA"/>
    <w:rsid w:val="006A2318"/>
    <w:rsid w:val="006A3780"/>
    <w:rsid w:val="006A65C8"/>
    <w:rsid w:val="006A7B1B"/>
    <w:rsid w:val="006B023E"/>
    <w:rsid w:val="006B0FA5"/>
    <w:rsid w:val="006B1AEC"/>
    <w:rsid w:val="006B1E39"/>
    <w:rsid w:val="006B2D59"/>
    <w:rsid w:val="006B352B"/>
    <w:rsid w:val="006B3571"/>
    <w:rsid w:val="006B7D4B"/>
    <w:rsid w:val="006C1982"/>
    <w:rsid w:val="006C2F9A"/>
    <w:rsid w:val="006C6679"/>
    <w:rsid w:val="006C6F0C"/>
    <w:rsid w:val="006C7428"/>
    <w:rsid w:val="006D0387"/>
    <w:rsid w:val="006D3DE0"/>
    <w:rsid w:val="006D4431"/>
    <w:rsid w:val="006D4DCA"/>
    <w:rsid w:val="006D5069"/>
    <w:rsid w:val="006D6060"/>
    <w:rsid w:val="006D6E2D"/>
    <w:rsid w:val="006E11F7"/>
    <w:rsid w:val="006E15AA"/>
    <w:rsid w:val="006E1CC0"/>
    <w:rsid w:val="006E20D2"/>
    <w:rsid w:val="006E25B8"/>
    <w:rsid w:val="006E2BAC"/>
    <w:rsid w:val="006E2C59"/>
    <w:rsid w:val="006E3199"/>
    <w:rsid w:val="006E3B69"/>
    <w:rsid w:val="006E3E2A"/>
    <w:rsid w:val="006E4004"/>
    <w:rsid w:val="006E63B4"/>
    <w:rsid w:val="006E72FB"/>
    <w:rsid w:val="006E7C4C"/>
    <w:rsid w:val="006F023B"/>
    <w:rsid w:val="006F19D4"/>
    <w:rsid w:val="006F2876"/>
    <w:rsid w:val="006F36DA"/>
    <w:rsid w:val="006F3DCB"/>
    <w:rsid w:val="006F4365"/>
    <w:rsid w:val="006F551D"/>
    <w:rsid w:val="006F612A"/>
    <w:rsid w:val="00700A51"/>
    <w:rsid w:val="00701734"/>
    <w:rsid w:val="007030E9"/>
    <w:rsid w:val="00703971"/>
    <w:rsid w:val="00704AB5"/>
    <w:rsid w:val="00705F80"/>
    <w:rsid w:val="00710F82"/>
    <w:rsid w:val="00711C6B"/>
    <w:rsid w:val="007128DC"/>
    <w:rsid w:val="00713251"/>
    <w:rsid w:val="007137A6"/>
    <w:rsid w:val="00715B5C"/>
    <w:rsid w:val="007163CF"/>
    <w:rsid w:val="00720CEC"/>
    <w:rsid w:val="007217A3"/>
    <w:rsid w:val="00722731"/>
    <w:rsid w:val="007235C6"/>
    <w:rsid w:val="007237B0"/>
    <w:rsid w:val="0072486F"/>
    <w:rsid w:val="0072544F"/>
    <w:rsid w:val="0072688D"/>
    <w:rsid w:val="00726D43"/>
    <w:rsid w:val="00726FC5"/>
    <w:rsid w:val="007276F2"/>
    <w:rsid w:val="0073403D"/>
    <w:rsid w:val="007340DA"/>
    <w:rsid w:val="00735AB2"/>
    <w:rsid w:val="00737B3E"/>
    <w:rsid w:val="00741B7B"/>
    <w:rsid w:val="00742386"/>
    <w:rsid w:val="00744FDA"/>
    <w:rsid w:val="007452D7"/>
    <w:rsid w:val="007474BF"/>
    <w:rsid w:val="00751149"/>
    <w:rsid w:val="0075171F"/>
    <w:rsid w:val="00751901"/>
    <w:rsid w:val="007531F8"/>
    <w:rsid w:val="00753793"/>
    <w:rsid w:val="007538D4"/>
    <w:rsid w:val="007543F6"/>
    <w:rsid w:val="00755526"/>
    <w:rsid w:val="00756658"/>
    <w:rsid w:val="007576D0"/>
    <w:rsid w:val="007578FD"/>
    <w:rsid w:val="007579B5"/>
    <w:rsid w:val="00761C0D"/>
    <w:rsid w:val="0076256E"/>
    <w:rsid w:val="00763068"/>
    <w:rsid w:val="007649CF"/>
    <w:rsid w:val="00765487"/>
    <w:rsid w:val="00767B54"/>
    <w:rsid w:val="00770525"/>
    <w:rsid w:val="00770BFA"/>
    <w:rsid w:val="00770FFC"/>
    <w:rsid w:val="007725A7"/>
    <w:rsid w:val="007727FB"/>
    <w:rsid w:val="007729C0"/>
    <w:rsid w:val="00772D92"/>
    <w:rsid w:val="00773B19"/>
    <w:rsid w:val="00775C3D"/>
    <w:rsid w:val="007773AF"/>
    <w:rsid w:val="00777497"/>
    <w:rsid w:val="007811F3"/>
    <w:rsid w:val="00781839"/>
    <w:rsid w:val="00781A37"/>
    <w:rsid w:val="00781A6F"/>
    <w:rsid w:val="00782F3B"/>
    <w:rsid w:val="00786741"/>
    <w:rsid w:val="0078716E"/>
    <w:rsid w:val="00787C42"/>
    <w:rsid w:val="00790152"/>
    <w:rsid w:val="007905B7"/>
    <w:rsid w:val="007916B0"/>
    <w:rsid w:val="0079185F"/>
    <w:rsid w:val="007918A8"/>
    <w:rsid w:val="00793361"/>
    <w:rsid w:val="007934E8"/>
    <w:rsid w:val="00797083"/>
    <w:rsid w:val="007975CC"/>
    <w:rsid w:val="007A248A"/>
    <w:rsid w:val="007A24ED"/>
    <w:rsid w:val="007A26F2"/>
    <w:rsid w:val="007A2BCC"/>
    <w:rsid w:val="007A3545"/>
    <w:rsid w:val="007A37C0"/>
    <w:rsid w:val="007A3989"/>
    <w:rsid w:val="007A478B"/>
    <w:rsid w:val="007A4F72"/>
    <w:rsid w:val="007A5CC8"/>
    <w:rsid w:val="007A5F8C"/>
    <w:rsid w:val="007A6432"/>
    <w:rsid w:val="007A67F3"/>
    <w:rsid w:val="007A7859"/>
    <w:rsid w:val="007B1B42"/>
    <w:rsid w:val="007B2D62"/>
    <w:rsid w:val="007B6C34"/>
    <w:rsid w:val="007B74D3"/>
    <w:rsid w:val="007C0296"/>
    <w:rsid w:val="007C2C1E"/>
    <w:rsid w:val="007C561B"/>
    <w:rsid w:val="007D2AD2"/>
    <w:rsid w:val="007D31B8"/>
    <w:rsid w:val="007D4865"/>
    <w:rsid w:val="007D4BC7"/>
    <w:rsid w:val="007D5378"/>
    <w:rsid w:val="007D7AA6"/>
    <w:rsid w:val="007E1D27"/>
    <w:rsid w:val="007E1E3B"/>
    <w:rsid w:val="007E3FC6"/>
    <w:rsid w:val="007E4196"/>
    <w:rsid w:val="007E44ED"/>
    <w:rsid w:val="007E5086"/>
    <w:rsid w:val="007E657C"/>
    <w:rsid w:val="007E6AAD"/>
    <w:rsid w:val="007F1FD5"/>
    <w:rsid w:val="007F2374"/>
    <w:rsid w:val="007F3244"/>
    <w:rsid w:val="007F4292"/>
    <w:rsid w:val="007F44FD"/>
    <w:rsid w:val="007F45D4"/>
    <w:rsid w:val="007F54E9"/>
    <w:rsid w:val="00800262"/>
    <w:rsid w:val="008008CD"/>
    <w:rsid w:val="00801026"/>
    <w:rsid w:val="00801368"/>
    <w:rsid w:val="008044DC"/>
    <w:rsid w:val="00804A97"/>
    <w:rsid w:val="00805A32"/>
    <w:rsid w:val="0080638C"/>
    <w:rsid w:val="008067C7"/>
    <w:rsid w:val="008068A9"/>
    <w:rsid w:val="00810050"/>
    <w:rsid w:val="008100F5"/>
    <w:rsid w:val="008104F4"/>
    <w:rsid w:val="00811AFD"/>
    <w:rsid w:val="00812970"/>
    <w:rsid w:val="00813CE1"/>
    <w:rsid w:val="00814542"/>
    <w:rsid w:val="008145FC"/>
    <w:rsid w:val="00814FBC"/>
    <w:rsid w:val="0081513F"/>
    <w:rsid w:val="00815934"/>
    <w:rsid w:val="0081623B"/>
    <w:rsid w:val="00816B3A"/>
    <w:rsid w:val="008201FE"/>
    <w:rsid w:val="008204FC"/>
    <w:rsid w:val="0082167F"/>
    <w:rsid w:val="00821956"/>
    <w:rsid w:val="00823083"/>
    <w:rsid w:val="00823810"/>
    <w:rsid w:val="0082470A"/>
    <w:rsid w:val="008262F5"/>
    <w:rsid w:val="00827B10"/>
    <w:rsid w:val="00827BCC"/>
    <w:rsid w:val="00831E5A"/>
    <w:rsid w:val="00832186"/>
    <w:rsid w:val="00832300"/>
    <w:rsid w:val="0083296A"/>
    <w:rsid w:val="00832A32"/>
    <w:rsid w:val="00833913"/>
    <w:rsid w:val="008345A2"/>
    <w:rsid w:val="00835723"/>
    <w:rsid w:val="0083594B"/>
    <w:rsid w:val="00836587"/>
    <w:rsid w:val="00836819"/>
    <w:rsid w:val="00836949"/>
    <w:rsid w:val="00836A40"/>
    <w:rsid w:val="00837DCC"/>
    <w:rsid w:val="008400E8"/>
    <w:rsid w:val="00840B97"/>
    <w:rsid w:val="00842FA6"/>
    <w:rsid w:val="008463DF"/>
    <w:rsid w:val="00846A51"/>
    <w:rsid w:val="00846B1D"/>
    <w:rsid w:val="00846D0C"/>
    <w:rsid w:val="008508D6"/>
    <w:rsid w:val="0085271B"/>
    <w:rsid w:val="008527C5"/>
    <w:rsid w:val="0085486D"/>
    <w:rsid w:val="008576B2"/>
    <w:rsid w:val="00860386"/>
    <w:rsid w:val="00860BED"/>
    <w:rsid w:val="0086246D"/>
    <w:rsid w:val="008634F8"/>
    <w:rsid w:val="00863C4C"/>
    <w:rsid w:val="00865982"/>
    <w:rsid w:val="00867871"/>
    <w:rsid w:val="00867E37"/>
    <w:rsid w:val="0087266C"/>
    <w:rsid w:val="00873C6D"/>
    <w:rsid w:val="0087452E"/>
    <w:rsid w:val="00874F0B"/>
    <w:rsid w:val="008806FF"/>
    <w:rsid w:val="008810F8"/>
    <w:rsid w:val="00881933"/>
    <w:rsid w:val="00882500"/>
    <w:rsid w:val="008833CA"/>
    <w:rsid w:val="0088494A"/>
    <w:rsid w:val="00885F7F"/>
    <w:rsid w:val="0088620D"/>
    <w:rsid w:val="008863E5"/>
    <w:rsid w:val="00887264"/>
    <w:rsid w:val="00890373"/>
    <w:rsid w:val="00890D91"/>
    <w:rsid w:val="00891412"/>
    <w:rsid w:val="008917D2"/>
    <w:rsid w:val="0089318C"/>
    <w:rsid w:val="008937C0"/>
    <w:rsid w:val="00894159"/>
    <w:rsid w:val="0089557E"/>
    <w:rsid w:val="00895CC3"/>
    <w:rsid w:val="00896683"/>
    <w:rsid w:val="00896DB8"/>
    <w:rsid w:val="00896FF5"/>
    <w:rsid w:val="008A0091"/>
    <w:rsid w:val="008A1B1C"/>
    <w:rsid w:val="008A2494"/>
    <w:rsid w:val="008A2732"/>
    <w:rsid w:val="008A298D"/>
    <w:rsid w:val="008A2F00"/>
    <w:rsid w:val="008A4C00"/>
    <w:rsid w:val="008A7046"/>
    <w:rsid w:val="008A71D6"/>
    <w:rsid w:val="008A7B42"/>
    <w:rsid w:val="008B0101"/>
    <w:rsid w:val="008B02AA"/>
    <w:rsid w:val="008B11FB"/>
    <w:rsid w:val="008B16FE"/>
    <w:rsid w:val="008B19DD"/>
    <w:rsid w:val="008B3ABF"/>
    <w:rsid w:val="008B3DAF"/>
    <w:rsid w:val="008B49FF"/>
    <w:rsid w:val="008B4C9F"/>
    <w:rsid w:val="008B5944"/>
    <w:rsid w:val="008B5D4A"/>
    <w:rsid w:val="008B7EAC"/>
    <w:rsid w:val="008C0328"/>
    <w:rsid w:val="008C12CD"/>
    <w:rsid w:val="008C16C8"/>
    <w:rsid w:val="008C2890"/>
    <w:rsid w:val="008C2F8E"/>
    <w:rsid w:val="008C46B4"/>
    <w:rsid w:val="008C4F93"/>
    <w:rsid w:val="008C5701"/>
    <w:rsid w:val="008C5A3C"/>
    <w:rsid w:val="008C6382"/>
    <w:rsid w:val="008C6A73"/>
    <w:rsid w:val="008D022B"/>
    <w:rsid w:val="008D2F86"/>
    <w:rsid w:val="008D397A"/>
    <w:rsid w:val="008D45E2"/>
    <w:rsid w:val="008D47B2"/>
    <w:rsid w:val="008D4838"/>
    <w:rsid w:val="008D4F2A"/>
    <w:rsid w:val="008D5C0F"/>
    <w:rsid w:val="008D60EE"/>
    <w:rsid w:val="008D671D"/>
    <w:rsid w:val="008D67AA"/>
    <w:rsid w:val="008D70E1"/>
    <w:rsid w:val="008E05DC"/>
    <w:rsid w:val="008E0FFC"/>
    <w:rsid w:val="008E17DD"/>
    <w:rsid w:val="008E326A"/>
    <w:rsid w:val="008E50FC"/>
    <w:rsid w:val="008E5F12"/>
    <w:rsid w:val="008E79EF"/>
    <w:rsid w:val="008F0A18"/>
    <w:rsid w:val="008F1650"/>
    <w:rsid w:val="008F35CB"/>
    <w:rsid w:val="008F385B"/>
    <w:rsid w:val="008F3E94"/>
    <w:rsid w:val="008F505B"/>
    <w:rsid w:val="008F51F5"/>
    <w:rsid w:val="008F68FD"/>
    <w:rsid w:val="008F7661"/>
    <w:rsid w:val="008F7F70"/>
    <w:rsid w:val="00900F51"/>
    <w:rsid w:val="009021A0"/>
    <w:rsid w:val="00902B9C"/>
    <w:rsid w:val="0090466A"/>
    <w:rsid w:val="00905B92"/>
    <w:rsid w:val="009108C8"/>
    <w:rsid w:val="00911883"/>
    <w:rsid w:val="00912B94"/>
    <w:rsid w:val="00912D7B"/>
    <w:rsid w:val="009138BC"/>
    <w:rsid w:val="00913FF3"/>
    <w:rsid w:val="009144DB"/>
    <w:rsid w:val="009152ED"/>
    <w:rsid w:val="00916414"/>
    <w:rsid w:val="0091643B"/>
    <w:rsid w:val="00917D28"/>
    <w:rsid w:val="00920693"/>
    <w:rsid w:val="00921A2C"/>
    <w:rsid w:val="009226B5"/>
    <w:rsid w:val="009229F1"/>
    <w:rsid w:val="00923023"/>
    <w:rsid w:val="00923CF4"/>
    <w:rsid w:val="0092453C"/>
    <w:rsid w:val="00925A21"/>
    <w:rsid w:val="00925C00"/>
    <w:rsid w:val="00925E84"/>
    <w:rsid w:val="009278CE"/>
    <w:rsid w:val="00927C6B"/>
    <w:rsid w:val="009303BA"/>
    <w:rsid w:val="0093051E"/>
    <w:rsid w:val="00931351"/>
    <w:rsid w:val="00932C19"/>
    <w:rsid w:val="00933402"/>
    <w:rsid w:val="0093506F"/>
    <w:rsid w:val="009359C8"/>
    <w:rsid w:val="00942DEE"/>
    <w:rsid w:val="00942E09"/>
    <w:rsid w:val="00943862"/>
    <w:rsid w:val="009440C7"/>
    <w:rsid w:val="00944D8C"/>
    <w:rsid w:val="009460B8"/>
    <w:rsid w:val="0094725F"/>
    <w:rsid w:val="00947538"/>
    <w:rsid w:val="00947AA0"/>
    <w:rsid w:val="00947C86"/>
    <w:rsid w:val="009500D4"/>
    <w:rsid w:val="00950239"/>
    <w:rsid w:val="009513E6"/>
    <w:rsid w:val="00951649"/>
    <w:rsid w:val="00952607"/>
    <w:rsid w:val="00952A2F"/>
    <w:rsid w:val="009537C6"/>
    <w:rsid w:val="009540D8"/>
    <w:rsid w:val="00955677"/>
    <w:rsid w:val="00955D18"/>
    <w:rsid w:val="00955F31"/>
    <w:rsid w:val="00956379"/>
    <w:rsid w:val="00957E50"/>
    <w:rsid w:val="009604D4"/>
    <w:rsid w:val="00960D18"/>
    <w:rsid w:val="009629F8"/>
    <w:rsid w:val="00962A9D"/>
    <w:rsid w:val="00964CA4"/>
    <w:rsid w:val="00964DDD"/>
    <w:rsid w:val="00964E9A"/>
    <w:rsid w:val="009670DB"/>
    <w:rsid w:val="00967EA8"/>
    <w:rsid w:val="009702F1"/>
    <w:rsid w:val="009715B2"/>
    <w:rsid w:val="0097394C"/>
    <w:rsid w:val="0097557F"/>
    <w:rsid w:val="009770F6"/>
    <w:rsid w:val="00977703"/>
    <w:rsid w:val="009778D9"/>
    <w:rsid w:val="00977995"/>
    <w:rsid w:val="00977E65"/>
    <w:rsid w:val="00980AB1"/>
    <w:rsid w:val="00981BE5"/>
    <w:rsid w:val="00982C46"/>
    <w:rsid w:val="00983752"/>
    <w:rsid w:val="00984098"/>
    <w:rsid w:val="0098438E"/>
    <w:rsid w:val="009848AD"/>
    <w:rsid w:val="00984973"/>
    <w:rsid w:val="00985958"/>
    <w:rsid w:val="009876AC"/>
    <w:rsid w:val="00987D61"/>
    <w:rsid w:val="00990803"/>
    <w:rsid w:val="00990A7E"/>
    <w:rsid w:val="00991CFA"/>
    <w:rsid w:val="00992EEA"/>
    <w:rsid w:val="00993098"/>
    <w:rsid w:val="0099366C"/>
    <w:rsid w:val="009975FA"/>
    <w:rsid w:val="009A0D65"/>
    <w:rsid w:val="009A1767"/>
    <w:rsid w:val="009A1926"/>
    <w:rsid w:val="009A21CB"/>
    <w:rsid w:val="009A26E4"/>
    <w:rsid w:val="009A2E4B"/>
    <w:rsid w:val="009A3311"/>
    <w:rsid w:val="009A357A"/>
    <w:rsid w:val="009A376F"/>
    <w:rsid w:val="009A3F74"/>
    <w:rsid w:val="009A447E"/>
    <w:rsid w:val="009A5059"/>
    <w:rsid w:val="009A7EC8"/>
    <w:rsid w:val="009B1E83"/>
    <w:rsid w:val="009B1FD5"/>
    <w:rsid w:val="009B2450"/>
    <w:rsid w:val="009B2CB5"/>
    <w:rsid w:val="009B3C77"/>
    <w:rsid w:val="009B4D33"/>
    <w:rsid w:val="009B4EFA"/>
    <w:rsid w:val="009B4EFE"/>
    <w:rsid w:val="009B69F0"/>
    <w:rsid w:val="009B6A60"/>
    <w:rsid w:val="009C27E1"/>
    <w:rsid w:val="009C3F37"/>
    <w:rsid w:val="009C4454"/>
    <w:rsid w:val="009C49BA"/>
    <w:rsid w:val="009C5267"/>
    <w:rsid w:val="009C5346"/>
    <w:rsid w:val="009C5D09"/>
    <w:rsid w:val="009D0543"/>
    <w:rsid w:val="009D0563"/>
    <w:rsid w:val="009D0E7C"/>
    <w:rsid w:val="009D2BC0"/>
    <w:rsid w:val="009D4155"/>
    <w:rsid w:val="009D5562"/>
    <w:rsid w:val="009D5E8A"/>
    <w:rsid w:val="009D648C"/>
    <w:rsid w:val="009D6A45"/>
    <w:rsid w:val="009D6E04"/>
    <w:rsid w:val="009E178F"/>
    <w:rsid w:val="009E1A78"/>
    <w:rsid w:val="009E1C36"/>
    <w:rsid w:val="009E4011"/>
    <w:rsid w:val="009E4719"/>
    <w:rsid w:val="009E52FE"/>
    <w:rsid w:val="009E60DA"/>
    <w:rsid w:val="009E623B"/>
    <w:rsid w:val="009E62E0"/>
    <w:rsid w:val="009E6DE3"/>
    <w:rsid w:val="009F0584"/>
    <w:rsid w:val="009F2CEB"/>
    <w:rsid w:val="009F470F"/>
    <w:rsid w:val="009F640E"/>
    <w:rsid w:val="009F6B2B"/>
    <w:rsid w:val="009F7131"/>
    <w:rsid w:val="009F7213"/>
    <w:rsid w:val="00A00A40"/>
    <w:rsid w:val="00A03D5B"/>
    <w:rsid w:val="00A03F89"/>
    <w:rsid w:val="00A05842"/>
    <w:rsid w:val="00A0663C"/>
    <w:rsid w:val="00A0716C"/>
    <w:rsid w:val="00A071DF"/>
    <w:rsid w:val="00A07FC4"/>
    <w:rsid w:val="00A10596"/>
    <w:rsid w:val="00A1064F"/>
    <w:rsid w:val="00A120B7"/>
    <w:rsid w:val="00A1330E"/>
    <w:rsid w:val="00A14934"/>
    <w:rsid w:val="00A152CD"/>
    <w:rsid w:val="00A16418"/>
    <w:rsid w:val="00A164A9"/>
    <w:rsid w:val="00A173A3"/>
    <w:rsid w:val="00A175D5"/>
    <w:rsid w:val="00A17ACC"/>
    <w:rsid w:val="00A17E10"/>
    <w:rsid w:val="00A202E6"/>
    <w:rsid w:val="00A2035B"/>
    <w:rsid w:val="00A20588"/>
    <w:rsid w:val="00A20DC2"/>
    <w:rsid w:val="00A213CF"/>
    <w:rsid w:val="00A22AD6"/>
    <w:rsid w:val="00A233F5"/>
    <w:rsid w:val="00A253A3"/>
    <w:rsid w:val="00A27AD4"/>
    <w:rsid w:val="00A27FFD"/>
    <w:rsid w:val="00A30618"/>
    <w:rsid w:val="00A309D4"/>
    <w:rsid w:val="00A32717"/>
    <w:rsid w:val="00A33377"/>
    <w:rsid w:val="00A33EE8"/>
    <w:rsid w:val="00A347B9"/>
    <w:rsid w:val="00A351D4"/>
    <w:rsid w:val="00A360F0"/>
    <w:rsid w:val="00A36364"/>
    <w:rsid w:val="00A36D9A"/>
    <w:rsid w:val="00A42644"/>
    <w:rsid w:val="00A42D0D"/>
    <w:rsid w:val="00A439F9"/>
    <w:rsid w:val="00A4422D"/>
    <w:rsid w:val="00A44329"/>
    <w:rsid w:val="00A453C8"/>
    <w:rsid w:val="00A46226"/>
    <w:rsid w:val="00A466A0"/>
    <w:rsid w:val="00A46E2D"/>
    <w:rsid w:val="00A47795"/>
    <w:rsid w:val="00A47DAA"/>
    <w:rsid w:val="00A517DA"/>
    <w:rsid w:val="00A52BE4"/>
    <w:rsid w:val="00A5403E"/>
    <w:rsid w:val="00A55251"/>
    <w:rsid w:val="00A55D9B"/>
    <w:rsid w:val="00A564A4"/>
    <w:rsid w:val="00A566FA"/>
    <w:rsid w:val="00A60CA1"/>
    <w:rsid w:val="00A60CA8"/>
    <w:rsid w:val="00A617FB"/>
    <w:rsid w:val="00A62C46"/>
    <w:rsid w:val="00A63B80"/>
    <w:rsid w:val="00A640EA"/>
    <w:rsid w:val="00A6455D"/>
    <w:rsid w:val="00A65995"/>
    <w:rsid w:val="00A66523"/>
    <w:rsid w:val="00A66DEA"/>
    <w:rsid w:val="00A677B1"/>
    <w:rsid w:val="00A67C64"/>
    <w:rsid w:val="00A70BB2"/>
    <w:rsid w:val="00A7105C"/>
    <w:rsid w:val="00A71AE5"/>
    <w:rsid w:val="00A71D1C"/>
    <w:rsid w:val="00A71DC5"/>
    <w:rsid w:val="00A7264B"/>
    <w:rsid w:val="00A72D6D"/>
    <w:rsid w:val="00A72DBC"/>
    <w:rsid w:val="00A72EFE"/>
    <w:rsid w:val="00A72F34"/>
    <w:rsid w:val="00A7312C"/>
    <w:rsid w:val="00A733F5"/>
    <w:rsid w:val="00A76565"/>
    <w:rsid w:val="00A76AA1"/>
    <w:rsid w:val="00A81917"/>
    <w:rsid w:val="00A8257A"/>
    <w:rsid w:val="00A828B3"/>
    <w:rsid w:val="00A8485E"/>
    <w:rsid w:val="00A861A9"/>
    <w:rsid w:val="00A861B4"/>
    <w:rsid w:val="00A865C9"/>
    <w:rsid w:val="00A869EE"/>
    <w:rsid w:val="00A906CD"/>
    <w:rsid w:val="00A908B2"/>
    <w:rsid w:val="00A92522"/>
    <w:rsid w:val="00A93D5A"/>
    <w:rsid w:val="00A94651"/>
    <w:rsid w:val="00A94BA0"/>
    <w:rsid w:val="00A94F96"/>
    <w:rsid w:val="00A957E3"/>
    <w:rsid w:val="00A978E7"/>
    <w:rsid w:val="00AA026B"/>
    <w:rsid w:val="00AA144E"/>
    <w:rsid w:val="00AA19C0"/>
    <w:rsid w:val="00AA2ABD"/>
    <w:rsid w:val="00AA3428"/>
    <w:rsid w:val="00AA38B1"/>
    <w:rsid w:val="00AA3C49"/>
    <w:rsid w:val="00AA5DDF"/>
    <w:rsid w:val="00AA63A9"/>
    <w:rsid w:val="00AB02D1"/>
    <w:rsid w:val="00AB06C6"/>
    <w:rsid w:val="00AB0E47"/>
    <w:rsid w:val="00AB1FB8"/>
    <w:rsid w:val="00AB2B16"/>
    <w:rsid w:val="00AB3FE6"/>
    <w:rsid w:val="00AB43CB"/>
    <w:rsid w:val="00AC1307"/>
    <w:rsid w:val="00AC219D"/>
    <w:rsid w:val="00AC3E22"/>
    <w:rsid w:val="00AC4F1A"/>
    <w:rsid w:val="00AC4FF4"/>
    <w:rsid w:val="00AC677F"/>
    <w:rsid w:val="00AC74E0"/>
    <w:rsid w:val="00AD051E"/>
    <w:rsid w:val="00AD0C10"/>
    <w:rsid w:val="00AD3028"/>
    <w:rsid w:val="00AD37FA"/>
    <w:rsid w:val="00AD3B4C"/>
    <w:rsid w:val="00AD413A"/>
    <w:rsid w:val="00AD457F"/>
    <w:rsid w:val="00AD49FC"/>
    <w:rsid w:val="00AD59E9"/>
    <w:rsid w:val="00AD5B69"/>
    <w:rsid w:val="00AD5D5B"/>
    <w:rsid w:val="00AE0B85"/>
    <w:rsid w:val="00AE46CD"/>
    <w:rsid w:val="00AE4D35"/>
    <w:rsid w:val="00AE5628"/>
    <w:rsid w:val="00AE563A"/>
    <w:rsid w:val="00AE5C44"/>
    <w:rsid w:val="00AE6242"/>
    <w:rsid w:val="00AF1A19"/>
    <w:rsid w:val="00AF43AA"/>
    <w:rsid w:val="00AF5E65"/>
    <w:rsid w:val="00AF61A0"/>
    <w:rsid w:val="00AF6715"/>
    <w:rsid w:val="00AF6975"/>
    <w:rsid w:val="00B0392A"/>
    <w:rsid w:val="00B06CBB"/>
    <w:rsid w:val="00B06F2F"/>
    <w:rsid w:val="00B0707E"/>
    <w:rsid w:val="00B077D0"/>
    <w:rsid w:val="00B107E8"/>
    <w:rsid w:val="00B10BB7"/>
    <w:rsid w:val="00B11790"/>
    <w:rsid w:val="00B13406"/>
    <w:rsid w:val="00B13B6C"/>
    <w:rsid w:val="00B15564"/>
    <w:rsid w:val="00B1608D"/>
    <w:rsid w:val="00B16882"/>
    <w:rsid w:val="00B17EE6"/>
    <w:rsid w:val="00B2318A"/>
    <w:rsid w:val="00B23DE2"/>
    <w:rsid w:val="00B24717"/>
    <w:rsid w:val="00B2516F"/>
    <w:rsid w:val="00B267CA"/>
    <w:rsid w:val="00B319B6"/>
    <w:rsid w:val="00B31DFE"/>
    <w:rsid w:val="00B321DD"/>
    <w:rsid w:val="00B321F0"/>
    <w:rsid w:val="00B32AFA"/>
    <w:rsid w:val="00B32BAF"/>
    <w:rsid w:val="00B32C75"/>
    <w:rsid w:val="00B338DA"/>
    <w:rsid w:val="00B34BD9"/>
    <w:rsid w:val="00B35198"/>
    <w:rsid w:val="00B353D5"/>
    <w:rsid w:val="00B35D79"/>
    <w:rsid w:val="00B40354"/>
    <w:rsid w:val="00B403CF"/>
    <w:rsid w:val="00B424C9"/>
    <w:rsid w:val="00B42AD6"/>
    <w:rsid w:val="00B42C75"/>
    <w:rsid w:val="00B443E4"/>
    <w:rsid w:val="00B44B1D"/>
    <w:rsid w:val="00B45947"/>
    <w:rsid w:val="00B45BCF"/>
    <w:rsid w:val="00B47CB8"/>
    <w:rsid w:val="00B5072F"/>
    <w:rsid w:val="00B52266"/>
    <w:rsid w:val="00B52AE1"/>
    <w:rsid w:val="00B53056"/>
    <w:rsid w:val="00B53A85"/>
    <w:rsid w:val="00B54B0A"/>
    <w:rsid w:val="00B551EA"/>
    <w:rsid w:val="00B55D51"/>
    <w:rsid w:val="00B56D41"/>
    <w:rsid w:val="00B56DB8"/>
    <w:rsid w:val="00B608EE"/>
    <w:rsid w:val="00B619BE"/>
    <w:rsid w:val="00B61A35"/>
    <w:rsid w:val="00B61D75"/>
    <w:rsid w:val="00B61ECA"/>
    <w:rsid w:val="00B62B9B"/>
    <w:rsid w:val="00B63F1C"/>
    <w:rsid w:val="00B65261"/>
    <w:rsid w:val="00B6539F"/>
    <w:rsid w:val="00B660ED"/>
    <w:rsid w:val="00B672E8"/>
    <w:rsid w:val="00B67A0B"/>
    <w:rsid w:val="00B716CF"/>
    <w:rsid w:val="00B72022"/>
    <w:rsid w:val="00B7282C"/>
    <w:rsid w:val="00B7412F"/>
    <w:rsid w:val="00B74B7D"/>
    <w:rsid w:val="00B752C8"/>
    <w:rsid w:val="00B75D10"/>
    <w:rsid w:val="00B761C1"/>
    <w:rsid w:val="00B808ED"/>
    <w:rsid w:val="00B81B1C"/>
    <w:rsid w:val="00B83CEB"/>
    <w:rsid w:val="00B84579"/>
    <w:rsid w:val="00B848FF"/>
    <w:rsid w:val="00B84A0D"/>
    <w:rsid w:val="00B84B7C"/>
    <w:rsid w:val="00B84F47"/>
    <w:rsid w:val="00B86DAD"/>
    <w:rsid w:val="00B86FE3"/>
    <w:rsid w:val="00B87092"/>
    <w:rsid w:val="00B87879"/>
    <w:rsid w:val="00B87F85"/>
    <w:rsid w:val="00B90260"/>
    <w:rsid w:val="00B90361"/>
    <w:rsid w:val="00B9134B"/>
    <w:rsid w:val="00B93597"/>
    <w:rsid w:val="00B9364F"/>
    <w:rsid w:val="00B943B0"/>
    <w:rsid w:val="00B94826"/>
    <w:rsid w:val="00B94E6D"/>
    <w:rsid w:val="00B95BE8"/>
    <w:rsid w:val="00B960DF"/>
    <w:rsid w:val="00B965C5"/>
    <w:rsid w:val="00B96A2F"/>
    <w:rsid w:val="00B96C50"/>
    <w:rsid w:val="00BA1828"/>
    <w:rsid w:val="00BA2010"/>
    <w:rsid w:val="00BA6ECC"/>
    <w:rsid w:val="00BA71E5"/>
    <w:rsid w:val="00BA7AA4"/>
    <w:rsid w:val="00BA7C3B"/>
    <w:rsid w:val="00BB002F"/>
    <w:rsid w:val="00BB0618"/>
    <w:rsid w:val="00BB161A"/>
    <w:rsid w:val="00BB18AC"/>
    <w:rsid w:val="00BB1E80"/>
    <w:rsid w:val="00BB2128"/>
    <w:rsid w:val="00BB79F5"/>
    <w:rsid w:val="00BC019A"/>
    <w:rsid w:val="00BC02CE"/>
    <w:rsid w:val="00BC1BC5"/>
    <w:rsid w:val="00BC1DF1"/>
    <w:rsid w:val="00BC2469"/>
    <w:rsid w:val="00BC36E8"/>
    <w:rsid w:val="00BC66CB"/>
    <w:rsid w:val="00BC798C"/>
    <w:rsid w:val="00BC799A"/>
    <w:rsid w:val="00BD123A"/>
    <w:rsid w:val="00BD3243"/>
    <w:rsid w:val="00BD3EE7"/>
    <w:rsid w:val="00BD5180"/>
    <w:rsid w:val="00BD7B5E"/>
    <w:rsid w:val="00BE0C4A"/>
    <w:rsid w:val="00BE312A"/>
    <w:rsid w:val="00BE31DA"/>
    <w:rsid w:val="00BE34EB"/>
    <w:rsid w:val="00BE6F3D"/>
    <w:rsid w:val="00BE75D0"/>
    <w:rsid w:val="00BE7874"/>
    <w:rsid w:val="00BF2F5B"/>
    <w:rsid w:val="00BF43BF"/>
    <w:rsid w:val="00BF4551"/>
    <w:rsid w:val="00BF497F"/>
    <w:rsid w:val="00BF5C40"/>
    <w:rsid w:val="00BF67DD"/>
    <w:rsid w:val="00BF6DF5"/>
    <w:rsid w:val="00BF7C08"/>
    <w:rsid w:val="00BF7CA3"/>
    <w:rsid w:val="00C00946"/>
    <w:rsid w:val="00C01360"/>
    <w:rsid w:val="00C0479A"/>
    <w:rsid w:val="00C05276"/>
    <w:rsid w:val="00C05414"/>
    <w:rsid w:val="00C06C53"/>
    <w:rsid w:val="00C06D55"/>
    <w:rsid w:val="00C1108B"/>
    <w:rsid w:val="00C12104"/>
    <w:rsid w:val="00C1253A"/>
    <w:rsid w:val="00C1368E"/>
    <w:rsid w:val="00C13C17"/>
    <w:rsid w:val="00C13DB3"/>
    <w:rsid w:val="00C156B2"/>
    <w:rsid w:val="00C15B99"/>
    <w:rsid w:val="00C177CA"/>
    <w:rsid w:val="00C17E34"/>
    <w:rsid w:val="00C20B7B"/>
    <w:rsid w:val="00C223F0"/>
    <w:rsid w:val="00C26C4B"/>
    <w:rsid w:val="00C2745D"/>
    <w:rsid w:val="00C309AD"/>
    <w:rsid w:val="00C30DF5"/>
    <w:rsid w:val="00C32ED0"/>
    <w:rsid w:val="00C33967"/>
    <w:rsid w:val="00C35A4D"/>
    <w:rsid w:val="00C36B36"/>
    <w:rsid w:val="00C36EB5"/>
    <w:rsid w:val="00C37FC5"/>
    <w:rsid w:val="00C4018D"/>
    <w:rsid w:val="00C4166E"/>
    <w:rsid w:val="00C425F1"/>
    <w:rsid w:val="00C43B2B"/>
    <w:rsid w:val="00C44A7A"/>
    <w:rsid w:val="00C451C9"/>
    <w:rsid w:val="00C4557B"/>
    <w:rsid w:val="00C4588B"/>
    <w:rsid w:val="00C460EA"/>
    <w:rsid w:val="00C47246"/>
    <w:rsid w:val="00C50009"/>
    <w:rsid w:val="00C50822"/>
    <w:rsid w:val="00C523C0"/>
    <w:rsid w:val="00C526B8"/>
    <w:rsid w:val="00C5345B"/>
    <w:rsid w:val="00C53638"/>
    <w:rsid w:val="00C54283"/>
    <w:rsid w:val="00C543C2"/>
    <w:rsid w:val="00C54586"/>
    <w:rsid w:val="00C5576B"/>
    <w:rsid w:val="00C5694E"/>
    <w:rsid w:val="00C569E4"/>
    <w:rsid w:val="00C607A1"/>
    <w:rsid w:val="00C60934"/>
    <w:rsid w:val="00C619F9"/>
    <w:rsid w:val="00C623C5"/>
    <w:rsid w:val="00C628B4"/>
    <w:rsid w:val="00C6369E"/>
    <w:rsid w:val="00C6575E"/>
    <w:rsid w:val="00C657EC"/>
    <w:rsid w:val="00C66707"/>
    <w:rsid w:val="00C675BC"/>
    <w:rsid w:val="00C70569"/>
    <w:rsid w:val="00C71C78"/>
    <w:rsid w:val="00C727FE"/>
    <w:rsid w:val="00C72C4F"/>
    <w:rsid w:val="00C7362B"/>
    <w:rsid w:val="00C747DA"/>
    <w:rsid w:val="00C74B45"/>
    <w:rsid w:val="00C77AA4"/>
    <w:rsid w:val="00C809F1"/>
    <w:rsid w:val="00C81D62"/>
    <w:rsid w:val="00C84987"/>
    <w:rsid w:val="00C86510"/>
    <w:rsid w:val="00C870C2"/>
    <w:rsid w:val="00C92376"/>
    <w:rsid w:val="00C941BD"/>
    <w:rsid w:val="00C94330"/>
    <w:rsid w:val="00C943E4"/>
    <w:rsid w:val="00C948C9"/>
    <w:rsid w:val="00C9516D"/>
    <w:rsid w:val="00C9735C"/>
    <w:rsid w:val="00CA21DC"/>
    <w:rsid w:val="00CA2AA2"/>
    <w:rsid w:val="00CB004D"/>
    <w:rsid w:val="00CB013A"/>
    <w:rsid w:val="00CB2AE8"/>
    <w:rsid w:val="00CB2D57"/>
    <w:rsid w:val="00CB342A"/>
    <w:rsid w:val="00CB3FAF"/>
    <w:rsid w:val="00CB5017"/>
    <w:rsid w:val="00CB5295"/>
    <w:rsid w:val="00CB5F38"/>
    <w:rsid w:val="00CB6999"/>
    <w:rsid w:val="00CC054E"/>
    <w:rsid w:val="00CC0E44"/>
    <w:rsid w:val="00CC0F58"/>
    <w:rsid w:val="00CC1DE8"/>
    <w:rsid w:val="00CC2696"/>
    <w:rsid w:val="00CC3414"/>
    <w:rsid w:val="00CC459C"/>
    <w:rsid w:val="00CC7772"/>
    <w:rsid w:val="00CD0511"/>
    <w:rsid w:val="00CD0675"/>
    <w:rsid w:val="00CD0A27"/>
    <w:rsid w:val="00CD14D2"/>
    <w:rsid w:val="00CD1A16"/>
    <w:rsid w:val="00CD226B"/>
    <w:rsid w:val="00CD240E"/>
    <w:rsid w:val="00CD2BE4"/>
    <w:rsid w:val="00CD56E2"/>
    <w:rsid w:val="00CD587B"/>
    <w:rsid w:val="00CD75BD"/>
    <w:rsid w:val="00CE086B"/>
    <w:rsid w:val="00CE09A6"/>
    <w:rsid w:val="00CE1E03"/>
    <w:rsid w:val="00CE23C2"/>
    <w:rsid w:val="00CE2FB9"/>
    <w:rsid w:val="00CE3D92"/>
    <w:rsid w:val="00CE5C73"/>
    <w:rsid w:val="00CF0332"/>
    <w:rsid w:val="00CF0E60"/>
    <w:rsid w:val="00CF1572"/>
    <w:rsid w:val="00CF18D9"/>
    <w:rsid w:val="00CF20A8"/>
    <w:rsid w:val="00CF253F"/>
    <w:rsid w:val="00CF4A87"/>
    <w:rsid w:val="00CF611F"/>
    <w:rsid w:val="00CF6840"/>
    <w:rsid w:val="00CF6C78"/>
    <w:rsid w:val="00CF6FB9"/>
    <w:rsid w:val="00CF72C0"/>
    <w:rsid w:val="00D017F2"/>
    <w:rsid w:val="00D03934"/>
    <w:rsid w:val="00D03FC4"/>
    <w:rsid w:val="00D0474E"/>
    <w:rsid w:val="00D04867"/>
    <w:rsid w:val="00D06FC0"/>
    <w:rsid w:val="00D078E0"/>
    <w:rsid w:val="00D07DA8"/>
    <w:rsid w:val="00D10707"/>
    <w:rsid w:val="00D145C9"/>
    <w:rsid w:val="00D14888"/>
    <w:rsid w:val="00D14E7E"/>
    <w:rsid w:val="00D15163"/>
    <w:rsid w:val="00D1590E"/>
    <w:rsid w:val="00D15A63"/>
    <w:rsid w:val="00D16E18"/>
    <w:rsid w:val="00D16F52"/>
    <w:rsid w:val="00D17416"/>
    <w:rsid w:val="00D20738"/>
    <w:rsid w:val="00D24F5A"/>
    <w:rsid w:val="00D25845"/>
    <w:rsid w:val="00D278F5"/>
    <w:rsid w:val="00D27AF0"/>
    <w:rsid w:val="00D30495"/>
    <w:rsid w:val="00D31FDE"/>
    <w:rsid w:val="00D330D7"/>
    <w:rsid w:val="00D3310A"/>
    <w:rsid w:val="00D33274"/>
    <w:rsid w:val="00D33969"/>
    <w:rsid w:val="00D33E5F"/>
    <w:rsid w:val="00D34FA7"/>
    <w:rsid w:val="00D35924"/>
    <w:rsid w:val="00D359F5"/>
    <w:rsid w:val="00D35A1E"/>
    <w:rsid w:val="00D35CE5"/>
    <w:rsid w:val="00D363C5"/>
    <w:rsid w:val="00D363E0"/>
    <w:rsid w:val="00D376FE"/>
    <w:rsid w:val="00D37CB0"/>
    <w:rsid w:val="00D37F51"/>
    <w:rsid w:val="00D402C9"/>
    <w:rsid w:val="00D404E1"/>
    <w:rsid w:val="00D40730"/>
    <w:rsid w:val="00D41D4B"/>
    <w:rsid w:val="00D430D0"/>
    <w:rsid w:val="00D43DA6"/>
    <w:rsid w:val="00D43FA3"/>
    <w:rsid w:val="00D4462A"/>
    <w:rsid w:val="00D44678"/>
    <w:rsid w:val="00D455DE"/>
    <w:rsid w:val="00D455E2"/>
    <w:rsid w:val="00D45E7D"/>
    <w:rsid w:val="00D45F67"/>
    <w:rsid w:val="00D50F14"/>
    <w:rsid w:val="00D511B7"/>
    <w:rsid w:val="00D516C5"/>
    <w:rsid w:val="00D52836"/>
    <w:rsid w:val="00D528F1"/>
    <w:rsid w:val="00D55040"/>
    <w:rsid w:val="00D55128"/>
    <w:rsid w:val="00D55954"/>
    <w:rsid w:val="00D55C1D"/>
    <w:rsid w:val="00D612E6"/>
    <w:rsid w:val="00D6234C"/>
    <w:rsid w:val="00D62C6D"/>
    <w:rsid w:val="00D655B8"/>
    <w:rsid w:val="00D66F97"/>
    <w:rsid w:val="00D70711"/>
    <w:rsid w:val="00D70B82"/>
    <w:rsid w:val="00D72EDA"/>
    <w:rsid w:val="00D743DE"/>
    <w:rsid w:val="00D7530A"/>
    <w:rsid w:val="00D75876"/>
    <w:rsid w:val="00D77378"/>
    <w:rsid w:val="00D77524"/>
    <w:rsid w:val="00D77AA9"/>
    <w:rsid w:val="00D77C7A"/>
    <w:rsid w:val="00D81828"/>
    <w:rsid w:val="00D81D1E"/>
    <w:rsid w:val="00D829E5"/>
    <w:rsid w:val="00D82DC7"/>
    <w:rsid w:val="00D83306"/>
    <w:rsid w:val="00D8468F"/>
    <w:rsid w:val="00D86112"/>
    <w:rsid w:val="00D86446"/>
    <w:rsid w:val="00D86E02"/>
    <w:rsid w:val="00D87218"/>
    <w:rsid w:val="00D87C78"/>
    <w:rsid w:val="00D90E4C"/>
    <w:rsid w:val="00D92F86"/>
    <w:rsid w:val="00D93C3B"/>
    <w:rsid w:val="00D94D51"/>
    <w:rsid w:val="00D951C9"/>
    <w:rsid w:val="00D95813"/>
    <w:rsid w:val="00D958BC"/>
    <w:rsid w:val="00D95CD2"/>
    <w:rsid w:val="00D96113"/>
    <w:rsid w:val="00D96278"/>
    <w:rsid w:val="00D96E9B"/>
    <w:rsid w:val="00D9743B"/>
    <w:rsid w:val="00DA03DC"/>
    <w:rsid w:val="00DA057A"/>
    <w:rsid w:val="00DA08C0"/>
    <w:rsid w:val="00DA0BCE"/>
    <w:rsid w:val="00DA1830"/>
    <w:rsid w:val="00DA2F33"/>
    <w:rsid w:val="00DA31E1"/>
    <w:rsid w:val="00DA5572"/>
    <w:rsid w:val="00DA6061"/>
    <w:rsid w:val="00DA6378"/>
    <w:rsid w:val="00DA666D"/>
    <w:rsid w:val="00DA7DB0"/>
    <w:rsid w:val="00DA7DF8"/>
    <w:rsid w:val="00DB1878"/>
    <w:rsid w:val="00DB3300"/>
    <w:rsid w:val="00DB366F"/>
    <w:rsid w:val="00DB4DA3"/>
    <w:rsid w:val="00DB5318"/>
    <w:rsid w:val="00DB548A"/>
    <w:rsid w:val="00DB63AD"/>
    <w:rsid w:val="00DB77EB"/>
    <w:rsid w:val="00DB7F89"/>
    <w:rsid w:val="00DC01C6"/>
    <w:rsid w:val="00DC0280"/>
    <w:rsid w:val="00DC0E06"/>
    <w:rsid w:val="00DC135F"/>
    <w:rsid w:val="00DC19AE"/>
    <w:rsid w:val="00DC1B5F"/>
    <w:rsid w:val="00DC2362"/>
    <w:rsid w:val="00DC2AEA"/>
    <w:rsid w:val="00DC3EE4"/>
    <w:rsid w:val="00DC441E"/>
    <w:rsid w:val="00DC5458"/>
    <w:rsid w:val="00DC55CF"/>
    <w:rsid w:val="00DC7220"/>
    <w:rsid w:val="00DC7A7A"/>
    <w:rsid w:val="00DD294E"/>
    <w:rsid w:val="00DD3ABC"/>
    <w:rsid w:val="00DD78BE"/>
    <w:rsid w:val="00DE21AA"/>
    <w:rsid w:val="00DE24FB"/>
    <w:rsid w:val="00DE34F1"/>
    <w:rsid w:val="00DE3536"/>
    <w:rsid w:val="00DE4268"/>
    <w:rsid w:val="00DE44DF"/>
    <w:rsid w:val="00DE4BB9"/>
    <w:rsid w:val="00DF0BD3"/>
    <w:rsid w:val="00DF1C0F"/>
    <w:rsid w:val="00DF2D59"/>
    <w:rsid w:val="00DF4CDB"/>
    <w:rsid w:val="00DF5E5D"/>
    <w:rsid w:val="00E00377"/>
    <w:rsid w:val="00E00508"/>
    <w:rsid w:val="00E006C8"/>
    <w:rsid w:val="00E016D9"/>
    <w:rsid w:val="00E023D8"/>
    <w:rsid w:val="00E02DB1"/>
    <w:rsid w:val="00E03029"/>
    <w:rsid w:val="00E04E2B"/>
    <w:rsid w:val="00E05400"/>
    <w:rsid w:val="00E05B0A"/>
    <w:rsid w:val="00E05E39"/>
    <w:rsid w:val="00E06296"/>
    <w:rsid w:val="00E067F9"/>
    <w:rsid w:val="00E114F2"/>
    <w:rsid w:val="00E1179E"/>
    <w:rsid w:val="00E14006"/>
    <w:rsid w:val="00E152AE"/>
    <w:rsid w:val="00E1639D"/>
    <w:rsid w:val="00E1677E"/>
    <w:rsid w:val="00E1680E"/>
    <w:rsid w:val="00E16A38"/>
    <w:rsid w:val="00E16E81"/>
    <w:rsid w:val="00E173FD"/>
    <w:rsid w:val="00E17C37"/>
    <w:rsid w:val="00E210DE"/>
    <w:rsid w:val="00E21673"/>
    <w:rsid w:val="00E25370"/>
    <w:rsid w:val="00E259C9"/>
    <w:rsid w:val="00E274E8"/>
    <w:rsid w:val="00E275A9"/>
    <w:rsid w:val="00E276E4"/>
    <w:rsid w:val="00E30EC8"/>
    <w:rsid w:val="00E31944"/>
    <w:rsid w:val="00E3290A"/>
    <w:rsid w:val="00E35AD1"/>
    <w:rsid w:val="00E35D36"/>
    <w:rsid w:val="00E36794"/>
    <w:rsid w:val="00E36D20"/>
    <w:rsid w:val="00E37E98"/>
    <w:rsid w:val="00E40128"/>
    <w:rsid w:val="00E40286"/>
    <w:rsid w:val="00E4042F"/>
    <w:rsid w:val="00E40781"/>
    <w:rsid w:val="00E42E61"/>
    <w:rsid w:val="00E43D45"/>
    <w:rsid w:val="00E44DD6"/>
    <w:rsid w:val="00E465FA"/>
    <w:rsid w:val="00E46AFE"/>
    <w:rsid w:val="00E46FFC"/>
    <w:rsid w:val="00E4712D"/>
    <w:rsid w:val="00E47DF9"/>
    <w:rsid w:val="00E53799"/>
    <w:rsid w:val="00E53D86"/>
    <w:rsid w:val="00E55DE0"/>
    <w:rsid w:val="00E55E36"/>
    <w:rsid w:val="00E56C71"/>
    <w:rsid w:val="00E5733B"/>
    <w:rsid w:val="00E576C0"/>
    <w:rsid w:val="00E606F5"/>
    <w:rsid w:val="00E614A6"/>
    <w:rsid w:val="00E62306"/>
    <w:rsid w:val="00E62506"/>
    <w:rsid w:val="00E62701"/>
    <w:rsid w:val="00E62C60"/>
    <w:rsid w:val="00E63106"/>
    <w:rsid w:val="00E65DB3"/>
    <w:rsid w:val="00E672D3"/>
    <w:rsid w:val="00E7135C"/>
    <w:rsid w:val="00E716DD"/>
    <w:rsid w:val="00E7292E"/>
    <w:rsid w:val="00E72CF5"/>
    <w:rsid w:val="00E7333F"/>
    <w:rsid w:val="00E7350F"/>
    <w:rsid w:val="00E74A68"/>
    <w:rsid w:val="00E75108"/>
    <w:rsid w:val="00E75769"/>
    <w:rsid w:val="00E75B5F"/>
    <w:rsid w:val="00E76513"/>
    <w:rsid w:val="00E809FE"/>
    <w:rsid w:val="00E810E5"/>
    <w:rsid w:val="00E81C67"/>
    <w:rsid w:val="00E828E1"/>
    <w:rsid w:val="00E82971"/>
    <w:rsid w:val="00E82B1F"/>
    <w:rsid w:val="00E86DA6"/>
    <w:rsid w:val="00E87D44"/>
    <w:rsid w:val="00E90025"/>
    <w:rsid w:val="00E92086"/>
    <w:rsid w:val="00E931BD"/>
    <w:rsid w:val="00E93930"/>
    <w:rsid w:val="00E94A6D"/>
    <w:rsid w:val="00E957FE"/>
    <w:rsid w:val="00E96383"/>
    <w:rsid w:val="00E96C19"/>
    <w:rsid w:val="00E96C83"/>
    <w:rsid w:val="00EA0374"/>
    <w:rsid w:val="00EA0748"/>
    <w:rsid w:val="00EA2E0A"/>
    <w:rsid w:val="00EA5098"/>
    <w:rsid w:val="00EB0FEF"/>
    <w:rsid w:val="00EB1CFE"/>
    <w:rsid w:val="00EB3108"/>
    <w:rsid w:val="00EB4132"/>
    <w:rsid w:val="00EB4B83"/>
    <w:rsid w:val="00EB520A"/>
    <w:rsid w:val="00EB54F1"/>
    <w:rsid w:val="00EB7100"/>
    <w:rsid w:val="00EB7253"/>
    <w:rsid w:val="00EC15AE"/>
    <w:rsid w:val="00EC1CEC"/>
    <w:rsid w:val="00EC1E79"/>
    <w:rsid w:val="00EC55B4"/>
    <w:rsid w:val="00EC6DBD"/>
    <w:rsid w:val="00EC7FF8"/>
    <w:rsid w:val="00ED2F65"/>
    <w:rsid w:val="00ED44C1"/>
    <w:rsid w:val="00ED4603"/>
    <w:rsid w:val="00ED5270"/>
    <w:rsid w:val="00ED5D94"/>
    <w:rsid w:val="00ED62B4"/>
    <w:rsid w:val="00EE1E82"/>
    <w:rsid w:val="00EE2214"/>
    <w:rsid w:val="00EE2309"/>
    <w:rsid w:val="00EE255E"/>
    <w:rsid w:val="00EE4884"/>
    <w:rsid w:val="00EE5CA9"/>
    <w:rsid w:val="00EE6B49"/>
    <w:rsid w:val="00EE794B"/>
    <w:rsid w:val="00EE7D49"/>
    <w:rsid w:val="00EF0D89"/>
    <w:rsid w:val="00EF0EC8"/>
    <w:rsid w:val="00EF1646"/>
    <w:rsid w:val="00EF1B0E"/>
    <w:rsid w:val="00EF4083"/>
    <w:rsid w:val="00EF439A"/>
    <w:rsid w:val="00EF45E7"/>
    <w:rsid w:val="00EF523B"/>
    <w:rsid w:val="00EF6465"/>
    <w:rsid w:val="00F00EFC"/>
    <w:rsid w:val="00F01DF5"/>
    <w:rsid w:val="00F024E5"/>
    <w:rsid w:val="00F03B32"/>
    <w:rsid w:val="00F042BB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0EA"/>
    <w:rsid w:val="00F15BFE"/>
    <w:rsid w:val="00F22497"/>
    <w:rsid w:val="00F22AC5"/>
    <w:rsid w:val="00F230AE"/>
    <w:rsid w:val="00F23136"/>
    <w:rsid w:val="00F23D93"/>
    <w:rsid w:val="00F27445"/>
    <w:rsid w:val="00F276E8"/>
    <w:rsid w:val="00F27B02"/>
    <w:rsid w:val="00F27F8E"/>
    <w:rsid w:val="00F300A0"/>
    <w:rsid w:val="00F30A03"/>
    <w:rsid w:val="00F30EC1"/>
    <w:rsid w:val="00F3255A"/>
    <w:rsid w:val="00F32C56"/>
    <w:rsid w:val="00F33236"/>
    <w:rsid w:val="00F353BA"/>
    <w:rsid w:val="00F358EF"/>
    <w:rsid w:val="00F35DA7"/>
    <w:rsid w:val="00F37823"/>
    <w:rsid w:val="00F37B29"/>
    <w:rsid w:val="00F40B97"/>
    <w:rsid w:val="00F410F5"/>
    <w:rsid w:val="00F416EC"/>
    <w:rsid w:val="00F43FD4"/>
    <w:rsid w:val="00F44075"/>
    <w:rsid w:val="00F44A36"/>
    <w:rsid w:val="00F4591F"/>
    <w:rsid w:val="00F45E07"/>
    <w:rsid w:val="00F4672A"/>
    <w:rsid w:val="00F46B42"/>
    <w:rsid w:val="00F46D00"/>
    <w:rsid w:val="00F47D34"/>
    <w:rsid w:val="00F47E1F"/>
    <w:rsid w:val="00F50E7E"/>
    <w:rsid w:val="00F51798"/>
    <w:rsid w:val="00F55611"/>
    <w:rsid w:val="00F56275"/>
    <w:rsid w:val="00F5779E"/>
    <w:rsid w:val="00F57F54"/>
    <w:rsid w:val="00F60939"/>
    <w:rsid w:val="00F60C1E"/>
    <w:rsid w:val="00F64AA2"/>
    <w:rsid w:val="00F65966"/>
    <w:rsid w:val="00F66920"/>
    <w:rsid w:val="00F702EF"/>
    <w:rsid w:val="00F70EE7"/>
    <w:rsid w:val="00F717F9"/>
    <w:rsid w:val="00F71835"/>
    <w:rsid w:val="00F71A41"/>
    <w:rsid w:val="00F71C49"/>
    <w:rsid w:val="00F72092"/>
    <w:rsid w:val="00F7230C"/>
    <w:rsid w:val="00F74454"/>
    <w:rsid w:val="00F75F9D"/>
    <w:rsid w:val="00F76681"/>
    <w:rsid w:val="00F80851"/>
    <w:rsid w:val="00F86667"/>
    <w:rsid w:val="00F86F87"/>
    <w:rsid w:val="00F87245"/>
    <w:rsid w:val="00F90C39"/>
    <w:rsid w:val="00F921FF"/>
    <w:rsid w:val="00F93F54"/>
    <w:rsid w:val="00F94217"/>
    <w:rsid w:val="00F9438C"/>
    <w:rsid w:val="00F9697D"/>
    <w:rsid w:val="00FA03F8"/>
    <w:rsid w:val="00FA1790"/>
    <w:rsid w:val="00FA266E"/>
    <w:rsid w:val="00FA2E3B"/>
    <w:rsid w:val="00FA33A7"/>
    <w:rsid w:val="00FA4211"/>
    <w:rsid w:val="00FA491B"/>
    <w:rsid w:val="00FA528F"/>
    <w:rsid w:val="00FA584B"/>
    <w:rsid w:val="00FA63C7"/>
    <w:rsid w:val="00FA7CF7"/>
    <w:rsid w:val="00FB0D44"/>
    <w:rsid w:val="00FB1CC5"/>
    <w:rsid w:val="00FB4B81"/>
    <w:rsid w:val="00FB6DED"/>
    <w:rsid w:val="00FB71C0"/>
    <w:rsid w:val="00FC0AB2"/>
    <w:rsid w:val="00FC1786"/>
    <w:rsid w:val="00FC1B95"/>
    <w:rsid w:val="00FC2F0F"/>
    <w:rsid w:val="00FC469A"/>
    <w:rsid w:val="00FC47CD"/>
    <w:rsid w:val="00FC5B76"/>
    <w:rsid w:val="00FC667C"/>
    <w:rsid w:val="00FC66C6"/>
    <w:rsid w:val="00FC7757"/>
    <w:rsid w:val="00FD0132"/>
    <w:rsid w:val="00FD0311"/>
    <w:rsid w:val="00FD089E"/>
    <w:rsid w:val="00FD08A6"/>
    <w:rsid w:val="00FD1632"/>
    <w:rsid w:val="00FD16A9"/>
    <w:rsid w:val="00FD195C"/>
    <w:rsid w:val="00FD21D2"/>
    <w:rsid w:val="00FD2231"/>
    <w:rsid w:val="00FD3DC6"/>
    <w:rsid w:val="00FD78E9"/>
    <w:rsid w:val="00FE11F1"/>
    <w:rsid w:val="00FE1E9F"/>
    <w:rsid w:val="00FE20D0"/>
    <w:rsid w:val="00FE2747"/>
    <w:rsid w:val="00FE44BA"/>
    <w:rsid w:val="00FE455F"/>
    <w:rsid w:val="00FE5550"/>
    <w:rsid w:val="00FE6722"/>
    <w:rsid w:val="00FE6F3D"/>
    <w:rsid w:val="00FF182F"/>
    <w:rsid w:val="00FF1BEB"/>
    <w:rsid w:val="00FF2DBC"/>
    <w:rsid w:val="00FF603A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,"/>
  <w14:docId w14:val="248CA38C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495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D5DC8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color w:val="555555"/>
      <w:sz w:val="28"/>
      <w:szCs w:val="28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9B1F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D5DC8"/>
    <w:rPr>
      <w:rFonts w:ascii="Verdana" w:hAnsi="Verdana" w:cs="Arial"/>
      <w:b/>
      <w:bCs/>
      <w:iCs/>
      <w:color w:val="555555"/>
      <w:sz w:val="28"/>
      <w:szCs w:val="28"/>
      <w:lang w:val="nl-NL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styleId="CommentReference">
    <w:name w:val="annotation reference"/>
    <w:basedOn w:val="DefaultParagraphFont"/>
    <w:semiHidden/>
    <w:unhideWhenUsed/>
    <w:rsid w:val="00EF16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1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1646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1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1646"/>
    <w:rPr>
      <w:rFonts w:ascii="Verdana" w:hAnsi="Verdana"/>
      <w:b/>
      <w:bCs/>
      <w:lang w:val="nl-NL"/>
    </w:rPr>
  </w:style>
  <w:style w:type="table" w:styleId="PlainTable1">
    <w:name w:val="Plain Table 1"/>
    <w:basedOn w:val="TableNormal"/>
    <w:uiPriority w:val="41"/>
    <w:rsid w:val="00D430D0"/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430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nswer">
    <w:name w:val="Answer"/>
    <w:basedOn w:val="Normal"/>
    <w:link w:val="AnswerChar"/>
    <w:qFormat/>
    <w:rsid w:val="00EB54F1"/>
    <w:rPr>
      <w:rFonts w:ascii="Consolas" w:hAnsi="Consolas" w:cs="Consolas"/>
      <w:b/>
      <w:i/>
      <w:color w:val="00B050"/>
      <w:lang w:val="en-US"/>
    </w:rPr>
  </w:style>
  <w:style w:type="character" w:customStyle="1" w:styleId="AnswerChar">
    <w:name w:val="Answer Char"/>
    <w:basedOn w:val="DefaultParagraphFont"/>
    <w:link w:val="Answer"/>
    <w:rsid w:val="00EB54F1"/>
    <w:rPr>
      <w:rFonts w:ascii="Consolas" w:hAnsi="Consolas" w:cs="Consolas"/>
      <w:b/>
      <w:i/>
      <w:color w:val="00B05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78DA17E6-56FC-4D09-83C2-914261B291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911784-21DD-4BB5-AA88-C46D99FCB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7F595E-2E0A-4AEE-8F53-5656846D22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37629-A427-4D38-AAF1-8C0616CBFF9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603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53</cp:revision>
  <cp:lastPrinted>2016-02-29T14:42:00Z</cp:lastPrinted>
  <dcterms:created xsi:type="dcterms:W3CDTF">2017-12-11T09:48:00Z</dcterms:created>
  <dcterms:modified xsi:type="dcterms:W3CDTF">2022-03-28T06:53:00Z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