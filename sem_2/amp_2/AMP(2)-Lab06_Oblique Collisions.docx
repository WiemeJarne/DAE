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06CA" w14:textId="09447CC4" w:rsidR="00332E14" w:rsidRPr="00B24A00" w:rsidRDefault="00B24A00" w:rsidP="00732F11">
      <w:pPr>
        <w:pStyle w:val="Title"/>
        <w:rPr>
          <w:sz w:val="40"/>
          <w:szCs w:val="40"/>
          <w:lang w:val="en-US"/>
        </w:rPr>
      </w:pPr>
      <w:bookmarkStart w:id="0" w:name="_Toc34599173"/>
      <w:r w:rsidRPr="00B24A00">
        <w:rPr>
          <w:sz w:val="40"/>
          <w:szCs w:val="40"/>
          <w:lang w:val="en-US"/>
        </w:rPr>
        <w:t>AMP(2)-</w:t>
      </w:r>
      <w:r w:rsidR="00AF7DED" w:rsidRPr="00B24A00">
        <w:rPr>
          <w:sz w:val="40"/>
          <w:szCs w:val="40"/>
          <w:lang w:val="en-US"/>
        </w:rPr>
        <w:t>Lab</w:t>
      </w:r>
      <w:r w:rsidR="001A11E4" w:rsidRPr="00B24A00">
        <w:rPr>
          <w:sz w:val="40"/>
          <w:szCs w:val="40"/>
          <w:lang w:val="en-US"/>
        </w:rPr>
        <w:t>0</w:t>
      </w:r>
      <w:r w:rsidR="00F13456">
        <w:rPr>
          <w:sz w:val="40"/>
          <w:szCs w:val="40"/>
          <w:lang w:val="en-US"/>
        </w:rPr>
        <w:t>6</w:t>
      </w:r>
      <w:r w:rsidR="00294BD5" w:rsidRPr="00B24A00">
        <w:rPr>
          <w:sz w:val="40"/>
          <w:szCs w:val="40"/>
          <w:lang w:val="en-US"/>
        </w:rPr>
        <w:t xml:space="preserve"> </w:t>
      </w:r>
      <w:r w:rsidR="00E5106D" w:rsidRPr="00B24A00">
        <w:rPr>
          <w:sz w:val="40"/>
          <w:szCs w:val="40"/>
          <w:lang w:val="en-US"/>
        </w:rPr>
        <w:t>–</w:t>
      </w:r>
      <w:r w:rsidR="00294BD5" w:rsidRPr="00B24A00">
        <w:rPr>
          <w:sz w:val="40"/>
          <w:szCs w:val="40"/>
          <w:lang w:val="en-US"/>
        </w:rPr>
        <w:t xml:space="preserve"> </w:t>
      </w:r>
      <w:r w:rsidR="00F13456">
        <w:rPr>
          <w:sz w:val="40"/>
          <w:szCs w:val="40"/>
          <w:lang w:val="en-US"/>
        </w:rPr>
        <w:t xml:space="preserve">Oblique </w:t>
      </w:r>
      <w:r w:rsidR="001A11E4" w:rsidRPr="00B24A00">
        <w:rPr>
          <w:sz w:val="40"/>
          <w:szCs w:val="40"/>
          <w:lang w:val="en-US"/>
        </w:rPr>
        <w:t>Collision</w:t>
      </w:r>
      <w:bookmarkEnd w:id="0"/>
      <w:r w:rsidR="00F13456">
        <w:rPr>
          <w:sz w:val="40"/>
          <w:szCs w:val="40"/>
          <w:lang w:val="en-US"/>
        </w:rPr>
        <w:t>s</w:t>
      </w:r>
    </w:p>
    <w:p w14:paraId="461828B5" w14:textId="46E0C776" w:rsidR="001F5900" w:rsidRPr="0056634A" w:rsidRDefault="00A640EA" w:rsidP="009D3FA9">
      <w:pPr>
        <w:pStyle w:val="Heading1"/>
        <w:rPr>
          <w:sz w:val="22"/>
          <w:szCs w:val="22"/>
        </w:rPr>
      </w:pPr>
      <w:bookmarkStart w:id="1" w:name="_Toc34599174"/>
      <w:r w:rsidRPr="00ED5605">
        <w:rPr>
          <w:sz w:val="22"/>
          <w:szCs w:val="22"/>
        </w:rPr>
        <w:t>Conten</w:t>
      </w:r>
      <w:bookmarkEnd w:id="1"/>
      <w:r w:rsidR="0056634A">
        <w:rPr>
          <w:sz w:val="22"/>
          <w:szCs w:val="22"/>
        </w:rPr>
        <w:t>t</w:t>
      </w:r>
    </w:p>
    <w:p w14:paraId="1424B350" w14:textId="77777777" w:rsidR="000458CD" w:rsidRPr="009D3FA9" w:rsidRDefault="000458CD" w:rsidP="009D3FA9">
      <w:pPr>
        <w:rPr>
          <w:lang w:val="en-US"/>
        </w:rPr>
      </w:pPr>
    </w:p>
    <w:p w14:paraId="483EBE9A" w14:textId="77777777" w:rsidR="00B672E8" w:rsidRPr="00ED5605" w:rsidRDefault="00911BB4" w:rsidP="00700A51">
      <w:pPr>
        <w:pStyle w:val="Heading1"/>
        <w:rPr>
          <w:sz w:val="22"/>
          <w:szCs w:val="22"/>
        </w:rPr>
      </w:pPr>
      <w:bookmarkStart w:id="2" w:name="_Toc34599175"/>
      <w:r w:rsidRPr="00ED5605">
        <w:rPr>
          <w:sz w:val="22"/>
          <w:szCs w:val="22"/>
        </w:rPr>
        <w:t>Learning o</w:t>
      </w:r>
      <w:r w:rsidR="00B519E4" w:rsidRPr="00ED5605">
        <w:rPr>
          <w:sz w:val="22"/>
          <w:szCs w:val="22"/>
        </w:rPr>
        <w:t>bjective</w:t>
      </w:r>
      <w:r w:rsidR="00294BD5" w:rsidRPr="00ED5605">
        <w:rPr>
          <w:sz w:val="22"/>
          <w:szCs w:val="22"/>
        </w:rPr>
        <w:t>s</w:t>
      </w:r>
      <w:bookmarkEnd w:id="2"/>
    </w:p>
    <w:p w14:paraId="6828613E" w14:textId="77777777" w:rsidR="004017FF" w:rsidRPr="00ED5605" w:rsidRDefault="004017FF" w:rsidP="004017FF">
      <w:pPr>
        <w:pStyle w:val="Heading2"/>
        <w:rPr>
          <w:sz w:val="22"/>
          <w:szCs w:val="22"/>
        </w:rPr>
      </w:pPr>
      <w:bookmarkStart w:id="3" w:name="_Toc34599176"/>
      <w:bookmarkStart w:id="4" w:name="_Toc403840145"/>
      <w:bookmarkStart w:id="5" w:name="_Toc403895781"/>
      <w:r w:rsidRPr="00ED5605">
        <w:rPr>
          <w:sz w:val="22"/>
          <w:szCs w:val="22"/>
        </w:rPr>
        <w:t>Exam objectives</w:t>
      </w:r>
      <w:bookmarkEnd w:id="3"/>
    </w:p>
    <w:p w14:paraId="04897447" w14:textId="320DF9DE" w:rsidR="00F71A41" w:rsidRDefault="00262A25" w:rsidP="00E86DA6">
      <w:pPr>
        <w:rPr>
          <w:lang w:val="en-US"/>
        </w:rPr>
      </w:pPr>
      <w:r w:rsidRPr="00ED5605">
        <w:rPr>
          <w:lang w:val="en-US"/>
        </w:rPr>
        <w:t>By</w:t>
      </w:r>
      <w:r w:rsidR="00E86DA6" w:rsidRPr="00ED5605">
        <w:rPr>
          <w:lang w:val="en-US"/>
        </w:rPr>
        <w:t xml:space="preserve"> the end of </w:t>
      </w:r>
      <w:r w:rsidR="00911BB4" w:rsidRPr="00ED5605">
        <w:rPr>
          <w:lang w:val="en-US"/>
        </w:rPr>
        <w:t>this lab</w:t>
      </w:r>
      <w:r w:rsidR="00E86DA6" w:rsidRPr="00ED5605">
        <w:rPr>
          <w:lang w:val="en-US"/>
        </w:rPr>
        <w:t xml:space="preserve"> you should</w:t>
      </w:r>
      <w:r w:rsidR="00E80AB9" w:rsidRPr="00ED5605">
        <w:rPr>
          <w:lang w:val="en-US"/>
        </w:rPr>
        <w:t xml:space="preserve"> be able to</w:t>
      </w:r>
      <w:r w:rsidR="0046380B" w:rsidRPr="00ED5605">
        <w:rPr>
          <w:lang w:val="en-US"/>
        </w:rPr>
        <w:t xml:space="preserve"> (pen and paper)</w:t>
      </w:r>
      <w:r w:rsidR="00F71A41" w:rsidRPr="00ED5605">
        <w:rPr>
          <w:lang w:val="en-US"/>
        </w:rPr>
        <w:t>:</w:t>
      </w:r>
    </w:p>
    <w:p w14:paraId="5D378C85" w14:textId="1C28629C" w:rsidR="00861A7F" w:rsidRPr="00861A7F" w:rsidRDefault="00861A7F" w:rsidP="00861A7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Consider all of the underneath frictionless and with the Newtonian assumption of </w:t>
      </w:r>
      <w:r w:rsidRPr="008B735A">
        <w:rPr>
          <w:b/>
          <w:lang w:val="en-US"/>
        </w:rPr>
        <w:t>point particles</w:t>
      </w:r>
      <w:r>
        <w:rPr>
          <w:lang w:val="en-US"/>
        </w:rPr>
        <w:t xml:space="preserve"> (read: no rigid-body aspects need to be taken into account), implying the kinetic energies as purely translational</w:t>
      </w:r>
      <w:r w:rsidR="005D73DC">
        <w:rPr>
          <w:lang w:val="en-US"/>
        </w:rPr>
        <w:t>.</w:t>
      </w:r>
    </w:p>
    <w:p w14:paraId="41450D83" w14:textId="3850D163" w:rsidR="00EA6643" w:rsidRDefault="00EA6643" w:rsidP="0056634A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6329EF09" w14:textId="6CA7E468" w:rsidR="0056634A" w:rsidRDefault="00EA6643" w:rsidP="00D46CDC">
      <w:pPr>
        <w:pStyle w:val="ListParagraph"/>
        <w:numPr>
          <w:ilvl w:val="0"/>
          <w:numId w:val="34"/>
        </w:numPr>
        <w:rPr>
          <w:lang w:val="en-US"/>
        </w:rPr>
      </w:pPr>
      <w:r w:rsidRPr="0056634A">
        <w:rPr>
          <w:lang w:val="en-US"/>
        </w:rPr>
        <w:t>Reveal the ‘next frame’ outgoing velocities</w:t>
      </w:r>
      <w:r w:rsidR="004A75D3" w:rsidRPr="0056634A">
        <w:rPr>
          <w:lang w:val="en-US"/>
        </w:rPr>
        <w:t xml:space="preserve"> (NFV) </w:t>
      </w:r>
      <w:r w:rsidRPr="0056634A">
        <w:rPr>
          <w:lang w:val="en-US"/>
        </w:rPr>
        <w:t xml:space="preserve"> after an oblique 2D collision</w:t>
      </w:r>
      <w:r w:rsidR="00BC5764" w:rsidRPr="0056634A">
        <w:rPr>
          <w:b/>
          <w:lang w:val="en-US"/>
        </w:rPr>
        <w:t xml:space="preserve"> </w:t>
      </w:r>
      <w:r w:rsidR="00BC5764" w:rsidRPr="0056634A">
        <w:rPr>
          <w:lang w:val="en-US"/>
        </w:rPr>
        <w:t xml:space="preserve">with either </w:t>
      </w:r>
      <w:r w:rsidR="00656D61" w:rsidRPr="0056634A">
        <w:rPr>
          <w:lang w:val="en-US"/>
        </w:rPr>
        <w:t xml:space="preserve">the </w:t>
      </w:r>
      <w:r w:rsidR="00656D61" w:rsidRPr="0056634A">
        <w:rPr>
          <w:b/>
          <w:lang w:val="en-US"/>
        </w:rPr>
        <w:t>POC</w:t>
      </w:r>
      <w:r w:rsidR="00BC5764" w:rsidRPr="0056634A">
        <w:rPr>
          <w:lang w:val="en-US"/>
        </w:rPr>
        <w:t xml:space="preserve"> (Plane Of Contact) </w:t>
      </w:r>
      <w:r w:rsidR="004A75D3" w:rsidRPr="0056634A">
        <w:rPr>
          <w:b/>
          <w:bCs/>
          <w:lang w:val="en-US"/>
        </w:rPr>
        <w:t>well-</w:t>
      </w:r>
      <w:r w:rsidR="00BC5764" w:rsidRPr="0056634A">
        <w:rPr>
          <w:b/>
          <w:bCs/>
          <w:lang w:val="en-US"/>
        </w:rPr>
        <w:t>known</w:t>
      </w:r>
    </w:p>
    <w:p w14:paraId="7FF24C02" w14:textId="77777777" w:rsidR="0056634A" w:rsidRPr="0056634A" w:rsidRDefault="0056634A" w:rsidP="0056634A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3B934C3" w14:textId="693B17EF" w:rsidR="0056634A" w:rsidRPr="0056634A" w:rsidRDefault="0056634A" w:rsidP="0056634A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Reveal the ‘next frame’ outgoing velocities (NFV)  after an </w:t>
      </w:r>
      <w:r w:rsidRPr="00656D61">
        <w:rPr>
          <w:lang w:val="en-US"/>
        </w:rPr>
        <w:t>oblique 2D collision</w:t>
      </w:r>
      <w:r>
        <w:rPr>
          <w:b/>
          <w:lang w:val="en-US"/>
        </w:rPr>
        <w:t xml:space="preserve"> </w:t>
      </w:r>
      <w:r w:rsidRPr="00BC5764">
        <w:rPr>
          <w:lang w:val="en-US"/>
        </w:rPr>
        <w:t xml:space="preserve">with either </w:t>
      </w:r>
      <w:r>
        <w:rPr>
          <w:lang w:val="en-US"/>
        </w:rPr>
        <w:t xml:space="preserve">the </w:t>
      </w:r>
      <w:r w:rsidRPr="00656D61">
        <w:rPr>
          <w:b/>
          <w:lang w:val="en-US"/>
        </w:rPr>
        <w:t>POC</w:t>
      </w:r>
      <w:r w:rsidRPr="00BC5764">
        <w:rPr>
          <w:lang w:val="en-US"/>
        </w:rPr>
        <w:t xml:space="preserve"> </w:t>
      </w:r>
      <w:r w:rsidRPr="00656D61">
        <w:rPr>
          <w:lang w:val="en-US"/>
        </w:rPr>
        <w:t xml:space="preserve">(Plane Of Contact) </w:t>
      </w:r>
      <w:r w:rsidRPr="0056634A">
        <w:rPr>
          <w:b/>
          <w:bCs/>
          <w:lang w:val="en-US"/>
        </w:rPr>
        <w:t>unknown</w:t>
      </w:r>
    </w:p>
    <w:p w14:paraId="5F8E0CAC" w14:textId="77777777" w:rsidR="0056634A" w:rsidRPr="0056634A" w:rsidRDefault="0056634A" w:rsidP="0056634A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119F33F" w14:textId="566839EA" w:rsidR="00FB2FB3" w:rsidRPr="00CF7B54" w:rsidRDefault="00361325" w:rsidP="00CF7B5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Calculate the (loss of) kinetic energy before/after various collision</w:t>
      </w:r>
      <w:r w:rsidR="008608E4">
        <w:rPr>
          <w:lang w:val="en-US"/>
        </w:rPr>
        <w:t>s</w:t>
      </w:r>
    </w:p>
    <w:p w14:paraId="7EF039DA" w14:textId="77777777" w:rsidR="00F57DA7" w:rsidRPr="00ED5605" w:rsidRDefault="00F56F99" w:rsidP="00F57DA7">
      <w:pPr>
        <w:spacing w:after="0"/>
        <w:rPr>
          <w:lang w:val="en-US"/>
        </w:rPr>
      </w:pPr>
      <w:r w:rsidRPr="00ED5605">
        <w:rPr>
          <w:lang w:val="en-US"/>
        </w:rPr>
        <w:t>We</w:t>
      </w:r>
      <w:r w:rsidR="00F57DA7" w:rsidRPr="00ED5605">
        <w:rPr>
          <w:lang w:val="en-US"/>
        </w:rPr>
        <w:t xml:space="preserve"> advise you to </w:t>
      </w:r>
      <w:r w:rsidR="00F57DA7" w:rsidRPr="00ED5605">
        <w:rPr>
          <w:b/>
          <w:lang w:val="en-US"/>
        </w:rPr>
        <w:t>make your own summary of topics</w:t>
      </w:r>
      <w:r w:rsidRPr="00ED5605">
        <w:rPr>
          <w:lang w:val="en-US"/>
        </w:rPr>
        <w:t xml:space="preserve"> which are new to you</w:t>
      </w:r>
      <w:r w:rsidR="00F57DA7" w:rsidRPr="00ED5605">
        <w:rPr>
          <w:lang w:val="en-US"/>
        </w:rPr>
        <w:t xml:space="preserve">. </w:t>
      </w:r>
    </w:p>
    <w:p w14:paraId="672A6659" w14:textId="77777777" w:rsidR="00262A25" w:rsidRPr="00ED5605" w:rsidRDefault="00262A25" w:rsidP="00F57DA7">
      <w:pPr>
        <w:spacing w:after="0"/>
        <w:rPr>
          <w:lang w:val="en-US"/>
        </w:rPr>
      </w:pPr>
    </w:p>
    <w:p w14:paraId="29371680" w14:textId="77777777" w:rsidR="004017FF" w:rsidRPr="00ED5605" w:rsidRDefault="004017FF" w:rsidP="004017FF">
      <w:pPr>
        <w:pStyle w:val="Heading2"/>
        <w:rPr>
          <w:sz w:val="22"/>
          <w:szCs w:val="22"/>
        </w:rPr>
      </w:pPr>
      <w:bookmarkStart w:id="6" w:name="_Toc34599177"/>
      <w:r w:rsidRPr="00ED5605">
        <w:rPr>
          <w:sz w:val="22"/>
          <w:szCs w:val="22"/>
        </w:rPr>
        <w:t>Supportive objectives</w:t>
      </w:r>
      <w:bookmarkEnd w:id="6"/>
    </w:p>
    <w:bookmarkEnd w:id="4"/>
    <w:bookmarkEnd w:id="5"/>
    <w:p w14:paraId="53C7DF6B" w14:textId="421C5BFA" w:rsidR="00480764" w:rsidRPr="00ED5605" w:rsidRDefault="00480764" w:rsidP="00480764">
      <w:pPr>
        <w:rPr>
          <w:lang w:val="en-US"/>
        </w:rPr>
      </w:pPr>
      <w:r w:rsidRPr="00ED5605">
        <w:rPr>
          <w:lang w:val="en-US"/>
        </w:rPr>
        <w:t>Specifically related to the above you should in GeoGebra Classic be able to:</w:t>
      </w:r>
    </w:p>
    <w:p w14:paraId="0F12F2BD" w14:textId="67A25001" w:rsidR="00FB2FB3" w:rsidRDefault="00FB2FB3" w:rsidP="00FB2FB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Calculate the kinetic energy before/after </w:t>
      </w:r>
      <w:r w:rsidR="00504D1B">
        <w:rPr>
          <w:lang w:val="en-US"/>
        </w:rPr>
        <w:t>various</w:t>
      </w:r>
      <w:r>
        <w:rPr>
          <w:lang w:val="en-US"/>
        </w:rPr>
        <w:t xml:space="preserve"> collisions</w:t>
      </w:r>
    </w:p>
    <w:p w14:paraId="64F6F3CE" w14:textId="2335898C" w:rsidR="00FB2FB3" w:rsidRPr="00924916" w:rsidRDefault="00924916" w:rsidP="00FB2FB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Calculate</w:t>
      </w:r>
      <w:r w:rsidR="00FB2FB3">
        <w:rPr>
          <w:lang w:val="en-US"/>
        </w:rPr>
        <w:t xml:space="preserve"> the ‘next frame’ outgoing velocities </w:t>
      </w:r>
      <w:r w:rsidR="000E07F7">
        <w:rPr>
          <w:lang w:val="en-US"/>
        </w:rPr>
        <w:t xml:space="preserve">(NFV) </w:t>
      </w:r>
      <w:r w:rsidR="00FB2FB3">
        <w:rPr>
          <w:lang w:val="en-US"/>
        </w:rPr>
        <w:t xml:space="preserve">after an </w:t>
      </w:r>
      <w:r w:rsidR="00FB2FB3" w:rsidRPr="00504D1B">
        <w:rPr>
          <w:lang w:val="en-US"/>
        </w:rPr>
        <w:t>oblique 2D collision</w:t>
      </w:r>
      <w:r w:rsidR="00FB2FB3">
        <w:rPr>
          <w:b/>
          <w:lang w:val="en-US"/>
        </w:rPr>
        <w:t xml:space="preserve"> </w:t>
      </w:r>
      <w:r w:rsidR="00504D1B">
        <w:rPr>
          <w:lang w:val="en-US"/>
        </w:rPr>
        <w:t>by</w:t>
      </w:r>
      <w:r w:rsidR="003A30CA">
        <w:rPr>
          <w:lang w:val="en-US"/>
        </w:rPr>
        <w:t xml:space="preserve"> linear</w:t>
      </w:r>
      <w:r w:rsidRPr="00924916">
        <w:rPr>
          <w:lang w:val="en-US"/>
        </w:rPr>
        <w:t xml:space="preserve"> system solving</w:t>
      </w:r>
    </w:p>
    <w:p w14:paraId="417AF443" w14:textId="77777777" w:rsidR="005A2094" w:rsidRPr="00ED5605" w:rsidRDefault="00DA31E1" w:rsidP="00700A51">
      <w:pPr>
        <w:pStyle w:val="Heading1"/>
        <w:rPr>
          <w:sz w:val="22"/>
          <w:szCs w:val="22"/>
        </w:rPr>
      </w:pPr>
      <w:bookmarkStart w:id="7" w:name="_Toc34599178"/>
      <w:r w:rsidRPr="00ED5605">
        <w:rPr>
          <w:sz w:val="22"/>
          <w:szCs w:val="22"/>
        </w:rPr>
        <w:t>Exercises</w:t>
      </w:r>
      <w:bookmarkEnd w:id="7"/>
    </w:p>
    <w:p w14:paraId="0A37501D" w14:textId="77777777" w:rsidR="002C75E3" w:rsidRPr="00ED5605" w:rsidRDefault="002C75E3" w:rsidP="00E6751B">
      <w:pPr>
        <w:rPr>
          <w:lang w:val="en-US"/>
        </w:rPr>
      </w:pPr>
    </w:p>
    <w:p w14:paraId="452E982C" w14:textId="77777777" w:rsidR="00641A69" w:rsidRPr="00ED5605" w:rsidRDefault="00641A69" w:rsidP="00E6751B">
      <w:pPr>
        <w:rPr>
          <w:rStyle w:val="Emphasis"/>
          <w:b w:val="0"/>
          <w:lang w:val="en-US"/>
        </w:rPr>
      </w:pPr>
      <w:r w:rsidRPr="00ED5605"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 w:rsidRPr="00ED5605">
        <w:rPr>
          <w:lang w:val="en-US"/>
        </w:rPr>
        <w:t>throughout the course of this</w:t>
      </w:r>
      <w:r w:rsidRPr="00ED5605">
        <w:rPr>
          <w:lang w:val="en-US"/>
        </w:rPr>
        <w:t xml:space="preserve"> lab, you </w:t>
      </w:r>
      <w:r w:rsidR="00297120" w:rsidRPr="00ED5605">
        <w:rPr>
          <w:lang w:val="en-US"/>
        </w:rPr>
        <w:t>re-save sufficiently</w:t>
      </w:r>
      <w:r w:rsidRPr="00ED5605">
        <w:rPr>
          <w:lang w:val="en-US"/>
        </w:rPr>
        <w:t xml:space="preserve"> your</w:t>
      </w:r>
      <w:r w:rsidR="00E6751B" w:rsidRPr="00ED5605">
        <w:rPr>
          <w:lang w:val="en-US"/>
        </w:rPr>
        <w:t xml:space="preserve"> solution</w:t>
      </w:r>
      <w:r w:rsidRPr="00ED5605">
        <w:rPr>
          <w:lang w:val="en-US"/>
        </w:rPr>
        <w:t xml:space="preserve"> file</w:t>
      </w:r>
      <w:r w:rsidR="00E6751B" w:rsidRPr="00ED5605">
        <w:rPr>
          <w:lang w:val="en-US"/>
        </w:rPr>
        <w:t xml:space="preserve"> </w:t>
      </w:r>
      <w:r w:rsidRPr="00ED5605">
        <w:rPr>
          <w:rStyle w:val="Emphasis"/>
          <w:b w:val="0"/>
          <w:lang w:val="en-US"/>
        </w:rPr>
        <w:t xml:space="preserve">on </w:t>
      </w:r>
      <w:r w:rsidR="00297120" w:rsidRPr="00ED5605">
        <w:rPr>
          <w:rStyle w:val="Emphasis"/>
          <w:b w:val="0"/>
          <w:lang w:val="en-US"/>
        </w:rPr>
        <w:t>your local machine</w:t>
      </w:r>
      <w:r w:rsidR="00E6751B" w:rsidRPr="00ED5605">
        <w:rPr>
          <w:rStyle w:val="Emphasis"/>
          <w:b w:val="0"/>
          <w:lang w:val="en-US"/>
        </w:rPr>
        <w:t xml:space="preserve"> </w:t>
      </w:r>
      <w:r w:rsidRPr="00ED5605">
        <w:rPr>
          <w:rStyle w:val="Emphasis"/>
          <w:b w:val="0"/>
          <w:lang w:val="en-US"/>
        </w:rPr>
        <w:t xml:space="preserve">as </w:t>
      </w:r>
    </w:p>
    <w:p w14:paraId="2C27DC66" w14:textId="77777777" w:rsidR="00E6751B" w:rsidRPr="00ED5605" w:rsidRDefault="00641A69" w:rsidP="00E6751B">
      <w:pPr>
        <w:rPr>
          <w:lang w:val="en-US"/>
        </w:rPr>
      </w:pPr>
      <w:r w:rsidRPr="00ED5605">
        <w:rPr>
          <w:b/>
          <w:lang w:val="en-US"/>
        </w:rPr>
        <w:t>1DAExx-</w:t>
      </w:r>
      <w:r w:rsidR="00E6751B" w:rsidRPr="00ED5605">
        <w:rPr>
          <w:b/>
          <w:lang w:val="en-US"/>
        </w:rPr>
        <w:t>0</w:t>
      </w:r>
      <w:r w:rsidR="00571300" w:rsidRPr="00ED5605">
        <w:rPr>
          <w:b/>
          <w:lang w:val="en-US"/>
        </w:rPr>
        <w:t>y</w:t>
      </w:r>
      <w:r w:rsidRPr="00ED5605">
        <w:rPr>
          <w:b/>
          <w:lang w:val="en-US"/>
        </w:rPr>
        <w:t>-</w:t>
      </w:r>
      <w:r w:rsidR="00E6751B" w:rsidRPr="00ED5605">
        <w:rPr>
          <w:b/>
          <w:lang w:val="en-US"/>
        </w:rPr>
        <w:t>name</w:t>
      </w:r>
      <w:r w:rsidRPr="00ED5605">
        <w:rPr>
          <w:b/>
          <w:lang w:val="en-US"/>
        </w:rPr>
        <w:t>1</w:t>
      </w:r>
      <w:r w:rsidRPr="00ED5605">
        <w:rPr>
          <w:lang w:val="en-US"/>
        </w:rPr>
        <w:t>(+name2+name3).GGB</w:t>
      </w:r>
      <w:r w:rsidR="001040FF" w:rsidRPr="00ED5605">
        <w:rPr>
          <w:lang w:val="en-US"/>
        </w:rPr>
        <w:t xml:space="preserve"> given </w:t>
      </w:r>
      <w:r w:rsidR="001040FF" w:rsidRPr="00ED5605">
        <w:rPr>
          <w:b/>
          <w:lang w:val="en-US"/>
        </w:rPr>
        <w:t>xx</w:t>
      </w:r>
      <w:r w:rsidR="001040FF" w:rsidRPr="00ED5605">
        <w:rPr>
          <w:lang w:val="en-US"/>
        </w:rPr>
        <w:t>=</w:t>
      </w:r>
      <w:proofErr w:type="spellStart"/>
      <w:r w:rsidR="001040FF" w:rsidRPr="00ED5605">
        <w:rPr>
          <w:lang w:val="en-US"/>
        </w:rPr>
        <w:t>groupcode</w:t>
      </w:r>
      <w:proofErr w:type="spellEnd"/>
      <w:r w:rsidR="001040FF" w:rsidRPr="00ED5605">
        <w:rPr>
          <w:lang w:val="en-US"/>
        </w:rPr>
        <w:t xml:space="preserve">, </w:t>
      </w:r>
      <w:r w:rsidR="001040FF" w:rsidRPr="00ED5605">
        <w:rPr>
          <w:b/>
          <w:lang w:val="en-US"/>
        </w:rPr>
        <w:t>0y</w:t>
      </w:r>
      <w:r w:rsidR="001040FF" w:rsidRPr="00ED5605">
        <w:rPr>
          <w:lang w:val="en-US"/>
        </w:rPr>
        <w:t>=</w:t>
      </w:r>
      <w:proofErr w:type="spellStart"/>
      <w:r w:rsidR="001040FF" w:rsidRPr="00ED5605">
        <w:rPr>
          <w:lang w:val="en-US"/>
        </w:rPr>
        <w:t>labindex</w:t>
      </w:r>
      <w:proofErr w:type="spellEnd"/>
    </w:p>
    <w:p w14:paraId="5DAB6C7B" w14:textId="77777777" w:rsidR="00D22087" w:rsidRPr="00ED5605" w:rsidRDefault="00D22087" w:rsidP="00E6751B">
      <w:pPr>
        <w:rPr>
          <w:lang w:val="en-US"/>
        </w:rPr>
      </w:pPr>
    </w:p>
    <w:p w14:paraId="02EB378F" w14:textId="77777777" w:rsidR="00D22087" w:rsidRPr="00ED5605" w:rsidRDefault="00D22087" w:rsidP="00E6751B">
      <w:pPr>
        <w:rPr>
          <w:lang w:val="en-US"/>
        </w:rPr>
      </w:pPr>
    </w:p>
    <w:p w14:paraId="4FC7765A" w14:textId="77777777" w:rsidR="001F5900" w:rsidRDefault="001F5900" w:rsidP="001F5900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E53A75B" w14:textId="4A483935" w:rsidR="001F5900" w:rsidRPr="001F5900" w:rsidRDefault="001F5900" w:rsidP="001F5900">
      <w:pPr>
        <w:pStyle w:val="ListParagraph"/>
        <w:numPr>
          <w:ilvl w:val="0"/>
          <w:numId w:val="0"/>
        </w:numPr>
        <w:ind w:left="360"/>
        <w:rPr>
          <w:color w:val="FF0000"/>
          <w:lang w:val="en-US"/>
        </w:rPr>
      </w:pPr>
      <w:r w:rsidRPr="001F5900">
        <w:rPr>
          <w:color w:val="FF0000"/>
          <w:lang w:val="en-US"/>
        </w:rPr>
        <w:t xml:space="preserve">Consider all of the underneath frictionless and with the Newtonian assumption of </w:t>
      </w:r>
      <w:r w:rsidRPr="001F5900">
        <w:rPr>
          <w:b/>
          <w:color w:val="FF0000"/>
          <w:lang w:val="en-US"/>
        </w:rPr>
        <w:t>point particles</w:t>
      </w:r>
      <w:r w:rsidRPr="001F5900">
        <w:rPr>
          <w:color w:val="FF0000"/>
          <w:lang w:val="en-US"/>
        </w:rPr>
        <w:t xml:space="preserve"> (read: no rigid-body aspects need to be taken into account), implying the kinetic energies as purely translational.</w:t>
      </w:r>
    </w:p>
    <w:p w14:paraId="4604E01B" w14:textId="77777777" w:rsidR="001F5900" w:rsidRPr="00ED5605" w:rsidRDefault="001F5900" w:rsidP="00E6751B">
      <w:pPr>
        <w:rPr>
          <w:lang w:val="en-US"/>
        </w:rPr>
      </w:pPr>
    </w:p>
    <w:p w14:paraId="14BEA71B" w14:textId="77777777" w:rsidR="003C60D9" w:rsidRPr="002A70F8" w:rsidRDefault="003C60D9" w:rsidP="003C60D9">
      <w:pPr>
        <w:pStyle w:val="Heading2"/>
      </w:pPr>
      <w:bookmarkStart w:id="8" w:name="_Toc34599179"/>
      <w:bookmarkStart w:id="9" w:name="_Toc452664327"/>
      <w:bookmarkStart w:id="10" w:name="_Toc403840176"/>
      <w:bookmarkStart w:id="11" w:name="_Toc403895800"/>
      <w:r w:rsidRPr="002A70F8">
        <w:lastRenderedPageBreak/>
        <w:t>Basic exercises</w:t>
      </w:r>
      <w:bookmarkEnd w:id="8"/>
    </w:p>
    <w:p w14:paraId="420371B5" w14:textId="705E3CEE" w:rsidR="00504A00" w:rsidRDefault="00504A00" w:rsidP="006850BE">
      <w:pPr>
        <w:pStyle w:val="Heading3"/>
        <w:rPr>
          <w:sz w:val="22"/>
          <w:szCs w:val="22"/>
        </w:rPr>
      </w:pPr>
      <w:bookmarkStart w:id="12" w:name="_Toc34599183"/>
      <w:r>
        <w:rPr>
          <w:sz w:val="22"/>
          <w:szCs w:val="22"/>
        </w:rPr>
        <w:t>Exercise</w:t>
      </w:r>
      <w:bookmarkEnd w:id="12"/>
      <w:r w:rsidR="00294D12">
        <w:rPr>
          <w:sz w:val="22"/>
          <w:szCs w:val="22"/>
        </w:rPr>
        <w:t>1</w:t>
      </w:r>
    </w:p>
    <w:p w14:paraId="0F978ECD" w14:textId="55C27FDA" w:rsidR="003C60D9" w:rsidRDefault="006850BE" w:rsidP="003C60D9">
      <w:pPr>
        <w:rPr>
          <w:lang w:val="en-US"/>
        </w:rPr>
      </w:pPr>
      <w:r>
        <w:rPr>
          <w:lang w:val="en-US"/>
        </w:rPr>
        <w:t xml:space="preserve">Two frictionless disks </w:t>
      </w:r>
      <w:r w:rsidR="001658AE">
        <w:rPr>
          <w:lang w:val="en-US"/>
        </w:rPr>
        <w:t xml:space="preserve">A and B </w:t>
      </w:r>
      <w:r w:rsidR="000B55F8">
        <w:rPr>
          <w:lang w:val="en-US"/>
        </w:rPr>
        <w:t xml:space="preserve">given </w:t>
      </w:r>
      <w:r w:rsidR="001658AE">
        <w:rPr>
          <w:lang w:val="en-US"/>
        </w:rPr>
        <w:t>m</w:t>
      </w:r>
      <w:r w:rsidR="001658AE">
        <w:rPr>
          <w:vertAlign w:val="subscript"/>
          <w:lang w:val="en-US"/>
        </w:rPr>
        <w:t>A</w:t>
      </w:r>
      <w:r w:rsidR="001658AE">
        <w:rPr>
          <w:lang w:val="en-US"/>
        </w:rPr>
        <w:t xml:space="preserve">=1kg </w:t>
      </w:r>
      <w:r w:rsidR="0057746F">
        <w:rPr>
          <w:lang w:val="en-US"/>
        </w:rPr>
        <w:t xml:space="preserve">at </w:t>
      </w:r>
      <w:proofErr w:type="spellStart"/>
      <w:r w:rsidR="0057746F">
        <w:rPr>
          <w:lang w:val="en-US"/>
        </w:rPr>
        <w:t>v</w:t>
      </w:r>
      <w:r w:rsidR="0057746F">
        <w:rPr>
          <w:vertAlign w:val="subscript"/>
          <w:lang w:val="en-US"/>
        </w:rPr>
        <w:t>A</w:t>
      </w:r>
      <w:proofErr w:type="spellEnd"/>
      <w:r w:rsidR="0057746F">
        <w:rPr>
          <w:lang w:val="en-US"/>
        </w:rPr>
        <w:t>=3m/s against</w:t>
      </w:r>
      <w:r w:rsidR="001658AE">
        <w:rPr>
          <w:lang w:val="en-US"/>
        </w:rPr>
        <w:t xml:space="preserve"> </w:t>
      </w:r>
      <w:proofErr w:type="spellStart"/>
      <w:r w:rsidR="001658AE">
        <w:rPr>
          <w:lang w:val="en-US"/>
        </w:rPr>
        <w:t>m</w:t>
      </w:r>
      <w:r w:rsidR="006C0204">
        <w:rPr>
          <w:vertAlign w:val="subscript"/>
          <w:lang w:val="en-US"/>
        </w:rPr>
        <w:t>B</w:t>
      </w:r>
      <w:proofErr w:type="spellEnd"/>
      <w:r w:rsidR="001658AE">
        <w:rPr>
          <w:lang w:val="en-US"/>
        </w:rPr>
        <w:t>=2kg</w:t>
      </w:r>
      <w:r w:rsidR="0057746F">
        <w:rPr>
          <w:lang w:val="en-US"/>
        </w:rPr>
        <w:t xml:space="preserve"> at </w:t>
      </w:r>
      <w:proofErr w:type="spellStart"/>
      <w:r w:rsidR="0057746F">
        <w:rPr>
          <w:lang w:val="en-US"/>
        </w:rPr>
        <w:t>v</w:t>
      </w:r>
      <w:r w:rsidR="00646DE2">
        <w:rPr>
          <w:vertAlign w:val="subscript"/>
          <w:lang w:val="en-US"/>
        </w:rPr>
        <w:t>B</w:t>
      </w:r>
      <w:proofErr w:type="spellEnd"/>
      <w:r w:rsidR="0057746F">
        <w:rPr>
          <w:lang w:val="en-US"/>
        </w:rPr>
        <w:t>=1m/s</w:t>
      </w:r>
      <w:r w:rsidR="006C0204">
        <w:rPr>
          <w:lang w:val="en-US"/>
        </w:rPr>
        <w:t xml:space="preserve"> obliquely collide with incoming velocit</w:t>
      </w:r>
      <w:r w:rsidR="0057746F">
        <w:rPr>
          <w:lang w:val="en-US"/>
        </w:rPr>
        <w:t>y vectors</w:t>
      </w:r>
      <w:r w:rsidR="006C0204">
        <w:rPr>
          <w:lang w:val="en-US"/>
        </w:rPr>
        <w:t xml:space="preserve"> as pictured.</w:t>
      </w:r>
    </w:p>
    <w:p w14:paraId="4D69A6D6" w14:textId="1D3BF325" w:rsidR="001A2CAA" w:rsidRDefault="001A2CAA" w:rsidP="003C60D9">
      <w:pPr>
        <w:rPr>
          <w:lang w:val="en-US"/>
        </w:rPr>
      </w:pPr>
    </w:p>
    <w:p w14:paraId="6E45FCF5" w14:textId="0194E673" w:rsidR="002E69C7" w:rsidRDefault="00B13114" w:rsidP="001E7B3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5971A4" wp14:editId="296DD052">
            <wp:extent cx="3771900" cy="107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6_Collision handling_ex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1849" w14:textId="4D03CF35" w:rsidR="006034D0" w:rsidRDefault="00595B1B" w:rsidP="00595B1B">
      <w:pPr>
        <w:pStyle w:val="ListParagraph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When their mutual coefficient of restitution is equal to 0.75, determine </w:t>
      </w:r>
      <w:r w:rsidR="004B272B">
        <w:rPr>
          <w:lang w:val="en-US"/>
        </w:rPr>
        <w:t xml:space="preserve">both outgoing velocity vectors </w:t>
      </w:r>
      <w:r w:rsidR="00F8417F">
        <w:rPr>
          <w:lang w:val="en-US"/>
        </w:rPr>
        <w:t>via retrieving</w:t>
      </w:r>
      <w:r w:rsidR="004B272B">
        <w:rPr>
          <w:lang w:val="en-US"/>
        </w:rPr>
        <w:t xml:space="preserve"> the x- and y-component of each</w:t>
      </w:r>
      <w:r w:rsidR="00F8417F">
        <w:rPr>
          <w:lang w:val="en-US"/>
        </w:rPr>
        <w:t xml:space="preserve">, then calculating the magnitude and angle (with respect to the </w:t>
      </w:r>
      <w:r w:rsidR="00F8417F" w:rsidRPr="00F8417F">
        <w:rPr>
          <w:b/>
          <w:lang w:val="en-US"/>
        </w:rPr>
        <w:t>LOI</w:t>
      </w:r>
      <w:r w:rsidR="00B05ABE">
        <w:rPr>
          <w:lang w:val="en-US"/>
        </w:rPr>
        <w:t xml:space="preserve"> x-axis</w:t>
      </w:r>
      <w:r w:rsidR="00F8417F">
        <w:rPr>
          <w:lang w:val="en-US"/>
        </w:rPr>
        <w:t>) of each</w:t>
      </w:r>
      <w:r w:rsidR="004B272B">
        <w:rPr>
          <w:lang w:val="en-US"/>
        </w:rPr>
        <w:t xml:space="preserve">. </w:t>
      </w:r>
    </w:p>
    <w:p w14:paraId="1C952178" w14:textId="631282F6" w:rsidR="006034D0" w:rsidRPr="008E0CFF" w:rsidRDefault="006034D0" w:rsidP="006034D0">
      <w:pPr>
        <w:rPr>
          <w:lang w:val="en-US"/>
        </w:rPr>
      </w:pPr>
      <w:r w:rsidRPr="008E0CFF">
        <w:rPr>
          <w:lang w:val="en-US"/>
        </w:rPr>
        <w:t>[</w:t>
      </w:r>
      <w:r w:rsidR="007E5DED">
        <w:rPr>
          <w:lang w:val="en-US"/>
        </w:rPr>
        <w:t xml:space="preserve"> </w:t>
      </w:r>
      <w:proofErr w:type="spellStart"/>
      <w:r w:rsidR="007E5DED" w:rsidRPr="007E5DED">
        <w:rPr>
          <w:i/>
          <w:lang w:val="en-US"/>
        </w:rPr>
        <w:t>u</w:t>
      </w:r>
      <w:r w:rsidR="007E5DED" w:rsidRPr="007E5DED">
        <w:rPr>
          <w:i/>
          <w:vertAlign w:val="subscript"/>
          <w:lang w:val="en-US"/>
        </w:rPr>
        <w:t>A</w:t>
      </w:r>
      <w:proofErr w:type="spellEnd"/>
      <w:r w:rsidR="007E5DED" w:rsidRPr="007E5DED">
        <w:rPr>
          <w:i/>
          <w:lang w:val="en-US"/>
        </w:rPr>
        <w:t>=1.96</w:t>
      </w:r>
      <w:r w:rsidR="007E5DED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=130° </m:t>
        </m:r>
      </m:oMath>
      <w:r w:rsidR="007E5DED">
        <w:rPr>
          <w:sz w:val="24"/>
          <w:szCs w:val="24"/>
          <w:lang w:val="en-US"/>
        </w:rPr>
        <w:t xml:space="preserve">, </w:t>
      </w:r>
      <w:proofErr w:type="spellStart"/>
      <w:r w:rsidR="007E5DED" w:rsidRPr="007E5DED">
        <w:rPr>
          <w:i/>
          <w:lang w:val="en-US"/>
        </w:rPr>
        <w:t>u</w:t>
      </w:r>
      <w:r w:rsidR="007E5DED" w:rsidRPr="007E5DED">
        <w:rPr>
          <w:i/>
          <w:vertAlign w:val="subscript"/>
          <w:lang w:val="en-US"/>
        </w:rPr>
        <w:t>B</w:t>
      </w:r>
      <w:proofErr w:type="spellEnd"/>
      <w:r w:rsidR="007E5DED" w:rsidRPr="007E5DED">
        <w:rPr>
          <w:i/>
          <w:lang w:val="en-US"/>
        </w:rPr>
        <w:t>=1.41</w:t>
      </w:r>
      <w:r w:rsidR="007E5DED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=-30°</m:t>
        </m:r>
      </m:oMath>
      <w:r w:rsidRPr="008E0CFF">
        <w:rPr>
          <w:lang w:val="en-US"/>
        </w:rPr>
        <w:t>]</w:t>
      </w:r>
    </w:p>
    <w:p w14:paraId="6C5BE60B" w14:textId="4C90D06E" w:rsidR="006034D0" w:rsidRDefault="003170B5" w:rsidP="00595B1B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ε=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=0.75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DC9768F" w14:textId="153D913C" w:rsidR="00AF34F5" w:rsidRPr="003E541E" w:rsidRDefault="00AF34F5" w:rsidP="00595B1B">
      <w:pPr>
        <w:pStyle w:val="ListParagraph"/>
        <w:numPr>
          <w:ilvl w:val="0"/>
          <w:numId w:val="0"/>
        </w:numPr>
        <w:ind w:left="360"/>
      </w:pPr>
    </w:p>
    <w:p w14:paraId="75F96337" w14:textId="4B11706D" w:rsidR="00AF34F5" w:rsidRDefault="00AF34F5" w:rsidP="00595B1B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712D611" w14:textId="77777777" w:rsidR="00AF34F5" w:rsidRDefault="00AF34F5" w:rsidP="00595B1B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0E06465B" w14:textId="2AEF2F6A" w:rsidR="002E69C7" w:rsidRDefault="002E69C7" w:rsidP="002E69C7">
      <w:pPr>
        <w:pStyle w:val="Heading3"/>
        <w:rPr>
          <w:sz w:val="22"/>
          <w:szCs w:val="22"/>
        </w:rPr>
      </w:pPr>
      <w:bookmarkStart w:id="13" w:name="_Toc34599184"/>
      <w:r>
        <w:rPr>
          <w:sz w:val="22"/>
          <w:szCs w:val="22"/>
        </w:rPr>
        <w:t>Exercise</w:t>
      </w:r>
      <w:bookmarkEnd w:id="13"/>
      <w:r w:rsidR="00294D12">
        <w:rPr>
          <w:sz w:val="22"/>
          <w:szCs w:val="22"/>
        </w:rPr>
        <w:t>2</w:t>
      </w:r>
    </w:p>
    <w:p w14:paraId="072179CB" w14:textId="252F2BEE" w:rsidR="00053D27" w:rsidRDefault="002E69C7" w:rsidP="00053D27">
      <w:pPr>
        <w:rPr>
          <w:lang w:val="en-US"/>
        </w:rPr>
      </w:pPr>
      <w:r>
        <w:rPr>
          <w:lang w:val="en-US"/>
        </w:rPr>
        <w:t xml:space="preserve">A billiard ball collides at 2.2 m/s against </w:t>
      </w:r>
      <w:r w:rsidR="00DA58A9">
        <w:rPr>
          <w:lang w:val="en-US"/>
        </w:rPr>
        <w:t>an identical billiard ball at rest</w:t>
      </w:r>
      <w:r>
        <w:rPr>
          <w:lang w:val="en-US"/>
        </w:rPr>
        <w:t>.</w:t>
      </w:r>
      <w:r w:rsidR="00DA58A9">
        <w:rPr>
          <w:lang w:val="en-US"/>
        </w:rPr>
        <w:t xml:space="preserve">  </w:t>
      </w:r>
      <w:r w:rsidR="00CF081D">
        <w:rPr>
          <w:lang w:val="en-US"/>
        </w:rPr>
        <w:t>Their collision occurs completely elastical</w:t>
      </w:r>
      <w:r w:rsidR="0038278A">
        <w:rPr>
          <w:lang w:val="en-US"/>
        </w:rPr>
        <w:t>ly</w:t>
      </w:r>
      <w:r w:rsidR="00CF081D">
        <w:rPr>
          <w:lang w:val="en-US"/>
        </w:rPr>
        <w:t>.  After the collision one ball has a speed of 1.1 m/s and it</w:t>
      </w:r>
      <w:r w:rsidR="0038278A">
        <w:rPr>
          <w:lang w:val="en-US"/>
        </w:rPr>
        <w:t>s outgoing</w:t>
      </w:r>
      <w:r w:rsidR="00CF081D">
        <w:rPr>
          <w:lang w:val="en-US"/>
        </w:rPr>
        <w:t xml:space="preserve"> rectilinear motion subtends a 60° angle with the line of impact.  </w:t>
      </w:r>
      <w:r w:rsidR="00BF0E10">
        <w:rPr>
          <w:lang w:val="en-US"/>
        </w:rPr>
        <w:t>Determine the other ball’s</w:t>
      </w:r>
      <w:r w:rsidR="00DE7629">
        <w:rPr>
          <w:lang w:val="en-US"/>
        </w:rPr>
        <w:t xml:space="preserve"> outgoing</w:t>
      </w:r>
      <w:r w:rsidR="00BF0E10">
        <w:rPr>
          <w:lang w:val="en-US"/>
        </w:rPr>
        <w:t xml:space="preserve"> velocity by calculating its </w:t>
      </w:r>
      <w:r w:rsidR="00DE7629">
        <w:rPr>
          <w:lang w:val="en-US"/>
        </w:rPr>
        <w:t>speed</w:t>
      </w:r>
      <w:r w:rsidR="00BF0E10">
        <w:rPr>
          <w:lang w:val="en-US"/>
        </w:rPr>
        <w:t xml:space="preserve"> and subtended angle with respect to the line of impact.</w:t>
      </w:r>
    </w:p>
    <w:p w14:paraId="219604D5" w14:textId="352ACF50" w:rsidR="00EC34C2" w:rsidRDefault="001E6C65" w:rsidP="00053D27">
      <w:pPr>
        <w:rPr>
          <w:lang w:val="en-US"/>
        </w:rPr>
      </w:pPr>
      <w:r>
        <w:rPr>
          <w:lang w:val="en-US"/>
        </w:rPr>
        <w:t xml:space="preserve">[ </w:t>
      </w:r>
      <w:r w:rsidR="00F84245">
        <w:rPr>
          <w:lang w:val="en-US"/>
        </w:rPr>
        <w:t xml:space="preserve"> </w:t>
      </w:r>
      <w:r w:rsidRPr="001E6C65">
        <w:rPr>
          <w:i/>
          <w:lang w:val="en-US"/>
        </w:rPr>
        <w:t>u=1.905</w:t>
      </w:r>
      <w:r>
        <w:rPr>
          <w:lang w:val="en-US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US"/>
          </w:rPr>
          <m:t>θ=30°</m:t>
        </m:r>
      </m:oMath>
      <w:r>
        <w:rPr>
          <w:lang w:val="en-US"/>
        </w:rPr>
        <w:t xml:space="preserve"> ]</w:t>
      </w:r>
    </w:p>
    <w:p w14:paraId="466009E7" w14:textId="3B2EE530" w:rsidR="00AF34F5" w:rsidRDefault="00AF34F5" w:rsidP="00053D27">
      <w:pPr>
        <w:rPr>
          <w:lang w:val="en-US"/>
        </w:rPr>
      </w:pPr>
    </w:p>
    <w:p w14:paraId="111B3529" w14:textId="3C001DBA" w:rsidR="00AF34F5" w:rsidRDefault="00AF34F5" w:rsidP="00053D27">
      <w:pPr>
        <w:rPr>
          <w:lang w:val="en-US"/>
        </w:rPr>
      </w:pPr>
    </w:p>
    <w:p w14:paraId="6B81299B" w14:textId="5077BC68" w:rsidR="00AF34F5" w:rsidRDefault="00AF34F5" w:rsidP="00053D27">
      <w:pPr>
        <w:rPr>
          <w:lang w:val="en-US"/>
        </w:rPr>
      </w:pPr>
    </w:p>
    <w:p w14:paraId="1C83B82D" w14:textId="4FAAB461" w:rsidR="00AF34F5" w:rsidRDefault="00AF34F5" w:rsidP="00053D27">
      <w:pPr>
        <w:rPr>
          <w:lang w:val="en-US"/>
        </w:rPr>
      </w:pPr>
    </w:p>
    <w:p w14:paraId="62D6C188" w14:textId="21538FFD" w:rsidR="00AF34F5" w:rsidRDefault="00AF34F5" w:rsidP="00053D27">
      <w:pPr>
        <w:rPr>
          <w:lang w:val="en-US"/>
        </w:rPr>
      </w:pPr>
    </w:p>
    <w:p w14:paraId="1DC7A0B9" w14:textId="4875B1BD" w:rsidR="00AF34F5" w:rsidRDefault="00AF34F5" w:rsidP="00053D27">
      <w:pPr>
        <w:rPr>
          <w:lang w:val="en-US"/>
        </w:rPr>
      </w:pPr>
    </w:p>
    <w:p w14:paraId="66306AF6" w14:textId="58B6D3C3" w:rsidR="00AF34F5" w:rsidRDefault="00AF34F5" w:rsidP="00053D27">
      <w:pPr>
        <w:rPr>
          <w:lang w:val="en-US"/>
        </w:rPr>
      </w:pPr>
    </w:p>
    <w:p w14:paraId="78E6CAC2" w14:textId="1625F9F9" w:rsidR="00AF34F5" w:rsidRDefault="00AF34F5" w:rsidP="00053D27">
      <w:pPr>
        <w:rPr>
          <w:lang w:val="en-US"/>
        </w:rPr>
      </w:pPr>
    </w:p>
    <w:p w14:paraId="49F38BAA" w14:textId="17ECA2F6" w:rsidR="00AF34F5" w:rsidRDefault="00AF34F5" w:rsidP="00053D27">
      <w:pPr>
        <w:rPr>
          <w:lang w:val="en-US"/>
        </w:rPr>
      </w:pPr>
    </w:p>
    <w:p w14:paraId="6C348511" w14:textId="1909B8CA" w:rsidR="00AF34F5" w:rsidRDefault="00AF34F5" w:rsidP="00053D27">
      <w:pPr>
        <w:rPr>
          <w:lang w:val="en-US"/>
        </w:rPr>
      </w:pPr>
    </w:p>
    <w:p w14:paraId="2502E431" w14:textId="0AA4044A" w:rsidR="00AF34F5" w:rsidRDefault="00AF34F5" w:rsidP="00053D27">
      <w:pPr>
        <w:rPr>
          <w:lang w:val="en-US"/>
        </w:rPr>
      </w:pPr>
    </w:p>
    <w:p w14:paraId="51454361" w14:textId="180C50FC" w:rsidR="00AF34F5" w:rsidRDefault="00AF34F5" w:rsidP="00053D27">
      <w:pPr>
        <w:rPr>
          <w:lang w:val="en-US"/>
        </w:rPr>
      </w:pPr>
    </w:p>
    <w:p w14:paraId="2B8B999B" w14:textId="75434100" w:rsidR="00AF34F5" w:rsidRDefault="00AF34F5" w:rsidP="00053D27">
      <w:pPr>
        <w:rPr>
          <w:lang w:val="en-US"/>
        </w:rPr>
      </w:pPr>
    </w:p>
    <w:p w14:paraId="3021981C" w14:textId="77777777" w:rsidR="00AF34F5" w:rsidRPr="00595B1B" w:rsidRDefault="00AF34F5" w:rsidP="00053D27">
      <w:pPr>
        <w:rPr>
          <w:lang w:val="en-US"/>
        </w:rPr>
      </w:pPr>
    </w:p>
    <w:p w14:paraId="3A261898" w14:textId="51306047" w:rsidR="00EC34C2" w:rsidRPr="00062469" w:rsidRDefault="003C60D9" w:rsidP="00EC34C2">
      <w:pPr>
        <w:pStyle w:val="Heading2"/>
        <w:rPr>
          <w:lang w:val="nl-BE"/>
        </w:rPr>
      </w:pPr>
      <w:bookmarkStart w:id="14" w:name="_Toc34599185"/>
      <w:proofErr w:type="spellStart"/>
      <w:r w:rsidRPr="00062469">
        <w:rPr>
          <w:lang w:val="nl-BE"/>
        </w:rPr>
        <w:t>Bridging</w:t>
      </w:r>
      <w:proofErr w:type="spellEnd"/>
      <w:r w:rsidRPr="00062469">
        <w:rPr>
          <w:lang w:val="nl-BE"/>
        </w:rPr>
        <w:t xml:space="preserve"> </w:t>
      </w:r>
      <w:proofErr w:type="spellStart"/>
      <w:r w:rsidRPr="00062469">
        <w:rPr>
          <w:lang w:val="nl-BE"/>
        </w:rPr>
        <w:t>exercises</w:t>
      </w:r>
      <w:bookmarkEnd w:id="14"/>
      <w:proofErr w:type="spellEnd"/>
    </w:p>
    <w:p w14:paraId="47EA55D7" w14:textId="77777777" w:rsidR="00EC34C2" w:rsidRPr="00EC34C2" w:rsidRDefault="00EC34C2" w:rsidP="00EC34C2">
      <w:pPr>
        <w:rPr>
          <w:lang w:val="nl-BE"/>
        </w:rPr>
      </w:pPr>
    </w:p>
    <w:p w14:paraId="4CD5B51A" w14:textId="259D27FE" w:rsidR="0052525D" w:rsidRDefault="0052525D" w:rsidP="0052525D">
      <w:pPr>
        <w:pStyle w:val="Heading3"/>
        <w:rPr>
          <w:sz w:val="22"/>
          <w:szCs w:val="22"/>
        </w:rPr>
      </w:pPr>
      <w:bookmarkStart w:id="15" w:name="_Toc34599188"/>
      <w:r>
        <w:rPr>
          <w:sz w:val="22"/>
          <w:szCs w:val="22"/>
        </w:rPr>
        <w:t>Exercise</w:t>
      </w:r>
      <w:bookmarkEnd w:id="15"/>
      <w:r w:rsidR="00294D12">
        <w:rPr>
          <w:sz w:val="22"/>
          <w:szCs w:val="22"/>
        </w:rPr>
        <w:t>3</w:t>
      </w:r>
    </w:p>
    <w:p w14:paraId="3354CD9C" w14:textId="6D109478" w:rsidR="00B151CF" w:rsidRDefault="00B151CF" w:rsidP="00B151CF">
      <w:pPr>
        <w:rPr>
          <w:lang w:val="en-US"/>
        </w:rPr>
      </w:pPr>
      <w:r>
        <w:rPr>
          <w:lang w:val="en-US"/>
        </w:rPr>
        <w:t xml:space="preserve">Checking the Law of Experimental Impact </w:t>
      </w:r>
      <w:r w:rsidR="00CE4D4A">
        <w:rPr>
          <w:lang w:val="en-US"/>
        </w:rPr>
        <w:t>(</w:t>
      </w:r>
      <w:r>
        <w:rPr>
          <w:lang w:val="en-US"/>
        </w:rPr>
        <w:t>determin</w:t>
      </w:r>
      <w:r w:rsidR="003317D1">
        <w:rPr>
          <w:lang w:val="en-US"/>
        </w:rPr>
        <w:t>ing</w:t>
      </w:r>
      <w:r>
        <w:rPr>
          <w:lang w:val="en-US"/>
        </w:rPr>
        <w:t xml:space="preserve"> the </w:t>
      </w:r>
      <w:r w:rsidR="00EB6A33">
        <w:rPr>
          <w:lang w:val="en-US"/>
        </w:rPr>
        <w:t>C</w:t>
      </w:r>
      <w:r>
        <w:rPr>
          <w:lang w:val="en-US"/>
        </w:rPr>
        <w:t xml:space="preserve">oefficient </w:t>
      </w:r>
      <w:r w:rsidR="00EB6A33">
        <w:rPr>
          <w:lang w:val="en-US"/>
        </w:rPr>
        <w:t>O</w:t>
      </w:r>
      <w:r>
        <w:rPr>
          <w:lang w:val="en-US"/>
        </w:rPr>
        <w:t xml:space="preserve">f </w:t>
      </w:r>
      <w:r w:rsidR="00EB6A33">
        <w:rPr>
          <w:lang w:val="en-US"/>
        </w:rPr>
        <w:t>R</w:t>
      </w:r>
      <w:r>
        <w:rPr>
          <w:lang w:val="en-US"/>
        </w:rPr>
        <w:t xml:space="preserve">estitution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CE4D4A">
        <w:rPr>
          <w:lang w:val="en-US"/>
        </w:rPr>
        <w:t>)</w:t>
      </w:r>
      <w:r>
        <w:rPr>
          <w:lang w:val="en-US"/>
        </w:rPr>
        <w:t xml:space="preserve"> </w:t>
      </w:r>
      <w:r w:rsidR="00CE4D4A">
        <w:rPr>
          <w:lang w:val="en-US"/>
        </w:rPr>
        <w:t xml:space="preserve">in an oblique way, </w:t>
      </w:r>
      <w:r>
        <w:rPr>
          <w:lang w:val="en-US"/>
        </w:rPr>
        <w:t xml:space="preserve">we </w:t>
      </w:r>
      <w:r w:rsidR="00CE4D4A">
        <w:rPr>
          <w:lang w:val="en-US"/>
        </w:rPr>
        <w:t>strike a ball to the</w:t>
      </w:r>
      <w:r>
        <w:rPr>
          <w:lang w:val="en-US"/>
        </w:rPr>
        <w:t xml:space="preserve"> </w:t>
      </w:r>
      <w:r w:rsidR="00CE4D4A">
        <w:rPr>
          <w:lang w:val="en-US"/>
        </w:rPr>
        <w:t xml:space="preserve">floor with </w:t>
      </w:r>
      <w:r w:rsidR="00316882">
        <w:rPr>
          <w:lang w:val="en-US"/>
        </w:rPr>
        <w:t xml:space="preserve">speed </w:t>
      </w:r>
      <m:oMath>
        <m:r>
          <w:rPr>
            <w:rFonts w:ascii="Cambria Math" w:hAnsi="Cambria Math"/>
            <w:sz w:val="26"/>
            <w:szCs w:val="26"/>
            <w:lang w:val="en-US"/>
          </w:rPr>
          <m:t>v</m:t>
        </m:r>
      </m:oMath>
      <w:r w:rsidR="00316882" w:rsidRPr="00470979">
        <w:rPr>
          <w:sz w:val="26"/>
          <w:szCs w:val="26"/>
          <w:lang w:val="en-US"/>
        </w:rPr>
        <w:t xml:space="preserve"> </w:t>
      </w:r>
      <w:r w:rsidR="00316882">
        <w:rPr>
          <w:lang w:val="en-US"/>
        </w:rPr>
        <w:t xml:space="preserve">at </w:t>
      </w:r>
      <w:r w:rsidR="00CE4D4A">
        <w:rPr>
          <w:lang w:val="en-US"/>
        </w:rPr>
        <w:t xml:space="preserve">an angle </w:t>
      </w:r>
      <m:oMath>
        <m:r>
          <w:rPr>
            <w:rFonts w:ascii="Cambria Math" w:hAnsi="Cambria Math"/>
            <w:sz w:val="26"/>
            <w:szCs w:val="26"/>
            <w:lang w:val="en-US"/>
          </w:rPr>
          <m:t>α</m:t>
        </m:r>
      </m:oMath>
      <w:r w:rsidR="00CE4D4A">
        <w:rPr>
          <w:lang w:val="en-US"/>
        </w:rPr>
        <w:t xml:space="preserve"> to the vertical.  </w:t>
      </w:r>
      <w:r w:rsidR="00C724F9">
        <w:rPr>
          <w:lang w:val="en-US"/>
        </w:rPr>
        <w:t>Now consider the outgoing velocity, for which we</w:t>
      </w:r>
      <w:r w:rsidR="00BA08F2">
        <w:rPr>
          <w:lang w:val="en-US"/>
        </w:rPr>
        <w:t xml:space="preserve"> prove</w:t>
      </w:r>
    </w:p>
    <w:p w14:paraId="5760B250" w14:textId="6A910C11" w:rsidR="00B151CF" w:rsidRPr="003317D1" w:rsidRDefault="00B151CF" w:rsidP="003317D1">
      <w:pPr>
        <w:pStyle w:val="ListParagraph"/>
        <w:numPr>
          <w:ilvl w:val="0"/>
          <w:numId w:val="34"/>
        </w:numPr>
        <w:rPr>
          <w:lang w:val="en-US"/>
        </w:rPr>
      </w:pPr>
      <w:r w:rsidRPr="003317D1">
        <w:rPr>
          <w:lang w:val="en-US"/>
        </w:rPr>
        <w:t xml:space="preserve">the </w:t>
      </w:r>
      <w:r w:rsidR="003317D1" w:rsidRPr="003317D1">
        <w:rPr>
          <w:lang w:val="en-US"/>
        </w:rPr>
        <w:t>rebound angle</w:t>
      </w:r>
      <w:r w:rsidRPr="00C724F9"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β</m:t>
        </m:r>
      </m:oMath>
      <w:r w:rsidR="00C724F9">
        <w:rPr>
          <w:lang w:val="en-US"/>
        </w:rPr>
        <w:t xml:space="preserve"> (at the other side of the vertical) satisfies</w:t>
      </w:r>
    </w:p>
    <w:p w14:paraId="33A57C55" w14:textId="5522F7DD" w:rsidR="00B151CF" w:rsidRPr="00C724F9" w:rsidRDefault="00137ADF" w:rsidP="00B151CF">
      <w:pPr>
        <w:rPr>
          <w:sz w:val="26"/>
          <w:szCs w:val="26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tan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β</m:t>
              </m:r>
            </m:e>
          </m:func>
          <m:r>
            <w:rPr>
              <w:rFonts w:ascii="Cambria Math" w:hAnsi="Cambria Math"/>
              <w:sz w:val="26"/>
              <w:szCs w:val="2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ε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tan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α</m:t>
              </m:r>
            </m:e>
          </m:func>
        </m:oMath>
      </m:oMathPara>
    </w:p>
    <w:p w14:paraId="398BC09D" w14:textId="1E875188" w:rsidR="00C724F9" w:rsidRPr="000B6496" w:rsidRDefault="000B6496" w:rsidP="00B151CF">
      <w:pPr>
        <w:rPr>
          <w:lang w:val="en-US"/>
        </w:rPr>
      </w:pPr>
      <w:r w:rsidRPr="000B6496">
        <w:rPr>
          <w:lang w:val="en-US"/>
        </w:rPr>
        <w:t xml:space="preserve">Which means that measuring </w:t>
      </w:r>
      <w:r w:rsidR="002A319F">
        <w:rPr>
          <w:lang w:val="en-US"/>
        </w:rPr>
        <w:t>both</w:t>
      </w:r>
      <w:r w:rsidRPr="000B6496">
        <w:rPr>
          <w:lang w:val="en-US"/>
        </w:rPr>
        <w:t xml:space="preserve"> angles, determines </w:t>
      </w:r>
      <w:r>
        <w:rPr>
          <w:lang w:val="en-US"/>
        </w:rPr>
        <w:t xml:space="preserve">the COR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Pr="000B649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0B6496">
        <w:rPr>
          <w:lang w:val="en-US"/>
        </w:rPr>
        <w:t>as well.</w:t>
      </w:r>
    </w:p>
    <w:p w14:paraId="0EE11FBA" w14:textId="13D91ABB" w:rsidR="00C724F9" w:rsidRPr="003317D1" w:rsidRDefault="00BA08F2" w:rsidP="00C724F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that</w:t>
      </w:r>
      <w:r w:rsidR="00C724F9" w:rsidRPr="003317D1">
        <w:rPr>
          <w:lang w:val="en-US"/>
        </w:rPr>
        <w:t xml:space="preserve"> the rebound </w:t>
      </w:r>
      <w:r w:rsidR="000B6496">
        <w:rPr>
          <w:lang w:val="en-US"/>
        </w:rPr>
        <w:t>speed equals</w:t>
      </w:r>
    </w:p>
    <w:p w14:paraId="6D8ADA3D" w14:textId="385C9349" w:rsidR="00C724F9" w:rsidRPr="00C724F9" w:rsidRDefault="000B6496" w:rsidP="00C724F9">
      <w:pPr>
        <w:rPr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 xml:space="preserve">u= v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E018EF1" w14:textId="198309B9" w:rsidR="0052525D" w:rsidRDefault="00891943" w:rsidP="00356DF7">
      <w:pPr>
        <w:rPr>
          <w:lang w:val="en-US"/>
        </w:rPr>
      </w:pPr>
      <w:r>
        <w:rPr>
          <w:lang w:val="en-US"/>
        </w:rPr>
        <w:t>[</w:t>
      </w:r>
      <w:r w:rsidR="008A1EFE">
        <w:rPr>
          <w:lang w:val="en-US"/>
        </w:rPr>
        <w:t>T</w:t>
      </w:r>
      <w:r>
        <w:rPr>
          <w:lang w:val="en-US"/>
        </w:rPr>
        <w:t>o prove each of the above</w:t>
      </w:r>
      <w:r w:rsidR="008A1EFE">
        <w:rPr>
          <w:lang w:val="en-US"/>
        </w:rPr>
        <w:t>:</w:t>
      </w:r>
      <w:r>
        <w:rPr>
          <w:lang w:val="en-US"/>
        </w:rPr>
        <w:t xml:space="preserve"> determine both vectors, the incoming velocity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v</m:t>
            </m:r>
          </m:e>
        </m:acc>
      </m:oMath>
      <w:r w:rsidRPr="00891943">
        <w:rPr>
          <w:sz w:val="26"/>
          <w:szCs w:val="26"/>
          <w:lang w:val="en-US"/>
        </w:rPr>
        <w:t xml:space="preserve"> </w:t>
      </w:r>
      <w:r>
        <w:rPr>
          <w:lang w:val="en-US"/>
        </w:rPr>
        <w:t xml:space="preserve">and the outgoing velocity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u</m:t>
            </m:r>
          </m:e>
        </m:acc>
      </m:oMath>
      <w:r w:rsidRPr="00891943">
        <w:rPr>
          <w:sz w:val="26"/>
          <w:szCs w:val="26"/>
          <w:lang w:val="en-US"/>
        </w:rPr>
        <w:t xml:space="preserve"> </w:t>
      </w:r>
      <w:r>
        <w:rPr>
          <w:lang w:val="en-US"/>
        </w:rPr>
        <w:t xml:space="preserve"> by their components based on</w:t>
      </w:r>
      <w:r w:rsidR="008A1EFE">
        <w:rPr>
          <w:lang w:val="en-US"/>
        </w:rPr>
        <w:t xml:space="preserve"> the</w:t>
      </w:r>
      <w:r>
        <w:rPr>
          <w:lang w:val="en-US"/>
        </w:rPr>
        <w:t xml:space="preserve"> LOI and </w:t>
      </w:r>
      <w:r w:rsidR="008A1EFE">
        <w:rPr>
          <w:lang w:val="en-US"/>
        </w:rPr>
        <w:t xml:space="preserve">the </w:t>
      </w:r>
      <w:r>
        <w:rPr>
          <w:lang w:val="en-US"/>
        </w:rPr>
        <w:t>POC]</w:t>
      </w:r>
    </w:p>
    <w:p w14:paraId="5318AD56" w14:textId="286C4056" w:rsidR="00AF34F5" w:rsidRDefault="00AF34F5" w:rsidP="00356DF7">
      <w:pPr>
        <w:rPr>
          <w:lang w:val="en-US"/>
        </w:rPr>
      </w:pPr>
    </w:p>
    <w:p w14:paraId="5BECDC09" w14:textId="2D5F6B97" w:rsidR="00AF34F5" w:rsidRDefault="00AF34F5" w:rsidP="00356DF7">
      <w:pPr>
        <w:rPr>
          <w:lang w:val="en-US"/>
        </w:rPr>
      </w:pPr>
    </w:p>
    <w:p w14:paraId="40AF5E1E" w14:textId="1FF9880B" w:rsidR="00AF34F5" w:rsidRDefault="00AF34F5" w:rsidP="00356DF7">
      <w:pPr>
        <w:rPr>
          <w:lang w:val="en-US"/>
        </w:rPr>
      </w:pPr>
    </w:p>
    <w:p w14:paraId="42E4C9CA" w14:textId="6C9D5178" w:rsidR="00AF34F5" w:rsidRDefault="00AF34F5" w:rsidP="00356DF7">
      <w:pPr>
        <w:rPr>
          <w:lang w:val="en-US"/>
        </w:rPr>
      </w:pPr>
    </w:p>
    <w:p w14:paraId="6A4B5370" w14:textId="74413193" w:rsidR="00AF34F5" w:rsidRDefault="00AF34F5" w:rsidP="00356DF7">
      <w:pPr>
        <w:rPr>
          <w:lang w:val="en-US"/>
        </w:rPr>
      </w:pPr>
    </w:p>
    <w:p w14:paraId="0417CD7E" w14:textId="4F2CB75D" w:rsidR="00AF34F5" w:rsidRDefault="00AF34F5" w:rsidP="00356DF7">
      <w:pPr>
        <w:rPr>
          <w:lang w:val="en-US"/>
        </w:rPr>
      </w:pPr>
    </w:p>
    <w:p w14:paraId="01835231" w14:textId="502F52ED" w:rsidR="00AF34F5" w:rsidRDefault="00AF34F5" w:rsidP="00356DF7">
      <w:pPr>
        <w:rPr>
          <w:lang w:val="en-US"/>
        </w:rPr>
      </w:pPr>
    </w:p>
    <w:p w14:paraId="428D374C" w14:textId="390EBCDB" w:rsidR="00AF34F5" w:rsidRDefault="00AF34F5" w:rsidP="00356DF7">
      <w:pPr>
        <w:rPr>
          <w:lang w:val="en-US"/>
        </w:rPr>
      </w:pPr>
    </w:p>
    <w:p w14:paraId="056FF049" w14:textId="6264FD54" w:rsidR="00AF34F5" w:rsidRDefault="00AF34F5" w:rsidP="00356DF7">
      <w:pPr>
        <w:rPr>
          <w:lang w:val="en-US"/>
        </w:rPr>
      </w:pPr>
    </w:p>
    <w:p w14:paraId="575766FE" w14:textId="0AF31749" w:rsidR="00AF34F5" w:rsidRDefault="00AF34F5" w:rsidP="00356DF7">
      <w:pPr>
        <w:rPr>
          <w:lang w:val="en-US"/>
        </w:rPr>
      </w:pPr>
    </w:p>
    <w:p w14:paraId="2AD0FC26" w14:textId="165286E1" w:rsidR="00AF34F5" w:rsidRDefault="00AF34F5" w:rsidP="00356DF7">
      <w:pPr>
        <w:rPr>
          <w:lang w:val="en-US"/>
        </w:rPr>
      </w:pPr>
    </w:p>
    <w:p w14:paraId="770D1DDB" w14:textId="0DF21E40" w:rsidR="00AF34F5" w:rsidRDefault="00AF34F5" w:rsidP="00356DF7">
      <w:pPr>
        <w:rPr>
          <w:lang w:val="en-US"/>
        </w:rPr>
      </w:pPr>
    </w:p>
    <w:p w14:paraId="1C7F2E7B" w14:textId="41171926" w:rsidR="00AF34F5" w:rsidRDefault="00AF34F5" w:rsidP="00356DF7">
      <w:pPr>
        <w:rPr>
          <w:lang w:val="en-US"/>
        </w:rPr>
      </w:pPr>
    </w:p>
    <w:p w14:paraId="2E2CAF7B" w14:textId="4B924EF9" w:rsidR="00AF34F5" w:rsidRDefault="00AF34F5" w:rsidP="00356DF7">
      <w:pPr>
        <w:rPr>
          <w:lang w:val="en-US"/>
        </w:rPr>
      </w:pPr>
    </w:p>
    <w:p w14:paraId="46EC8278" w14:textId="2B50331E" w:rsidR="00AF34F5" w:rsidRDefault="00AF34F5" w:rsidP="00356DF7">
      <w:pPr>
        <w:rPr>
          <w:lang w:val="en-US"/>
        </w:rPr>
      </w:pPr>
    </w:p>
    <w:p w14:paraId="3EC5C630" w14:textId="06F66D27" w:rsidR="00AF34F5" w:rsidRDefault="00AF34F5" w:rsidP="00356DF7">
      <w:pPr>
        <w:rPr>
          <w:lang w:val="en-US"/>
        </w:rPr>
      </w:pPr>
    </w:p>
    <w:p w14:paraId="36C6223F" w14:textId="3B21D456" w:rsidR="00AF34F5" w:rsidRDefault="00AF34F5" w:rsidP="00356DF7">
      <w:pPr>
        <w:rPr>
          <w:lang w:val="en-US"/>
        </w:rPr>
      </w:pPr>
    </w:p>
    <w:p w14:paraId="1BDBB099" w14:textId="5B0A7C66" w:rsidR="00AF34F5" w:rsidRDefault="00AF34F5" w:rsidP="00356DF7">
      <w:pPr>
        <w:rPr>
          <w:lang w:val="en-US"/>
        </w:rPr>
      </w:pPr>
    </w:p>
    <w:p w14:paraId="3C534EAA" w14:textId="1914059B" w:rsidR="00AF34F5" w:rsidRDefault="00AF34F5" w:rsidP="00356DF7">
      <w:pPr>
        <w:rPr>
          <w:lang w:val="en-US"/>
        </w:rPr>
      </w:pPr>
    </w:p>
    <w:p w14:paraId="3027C5FB" w14:textId="3C4A10FE" w:rsidR="00294D12" w:rsidRDefault="00294D12" w:rsidP="00356DF7">
      <w:pPr>
        <w:rPr>
          <w:lang w:val="en-US"/>
        </w:rPr>
      </w:pPr>
    </w:p>
    <w:p w14:paraId="007ABEBA" w14:textId="77777777" w:rsidR="00294D12" w:rsidRDefault="00294D12" w:rsidP="00356DF7">
      <w:pPr>
        <w:rPr>
          <w:lang w:val="en-US"/>
        </w:rPr>
      </w:pPr>
    </w:p>
    <w:p w14:paraId="19A06F1D" w14:textId="77777777" w:rsidR="00AF34F5" w:rsidRDefault="00AF34F5" w:rsidP="00356DF7">
      <w:pPr>
        <w:rPr>
          <w:lang w:val="en-US"/>
        </w:rPr>
      </w:pPr>
    </w:p>
    <w:p w14:paraId="08811A23" w14:textId="70FB9F75" w:rsidR="00D4119A" w:rsidRPr="00294D12" w:rsidRDefault="003C60D9" w:rsidP="003C60D9">
      <w:pPr>
        <w:pStyle w:val="Heading2"/>
      </w:pPr>
      <w:bookmarkStart w:id="16" w:name="_Toc34599189"/>
      <w:r w:rsidRPr="00855DE9">
        <w:lastRenderedPageBreak/>
        <w:t>Contextual practice</w:t>
      </w:r>
      <w:bookmarkEnd w:id="16"/>
    </w:p>
    <w:p w14:paraId="5C334A14" w14:textId="11B53428" w:rsidR="001139D2" w:rsidRDefault="001139D2" w:rsidP="001139D2">
      <w:pPr>
        <w:pStyle w:val="Heading3"/>
        <w:rPr>
          <w:sz w:val="22"/>
          <w:szCs w:val="22"/>
          <w:lang w:val="nl-BE"/>
        </w:rPr>
      </w:pPr>
      <w:bookmarkStart w:id="17" w:name="_Toc34599191"/>
      <w:r>
        <w:rPr>
          <w:sz w:val="22"/>
          <w:szCs w:val="22"/>
          <w:lang w:val="nl-BE"/>
        </w:rPr>
        <w:t>Exercise</w:t>
      </w:r>
      <w:bookmarkEnd w:id="17"/>
      <w:r w:rsidR="006643D1">
        <w:rPr>
          <w:sz w:val="22"/>
          <w:szCs w:val="22"/>
          <w:lang w:val="nl-BE"/>
        </w:rPr>
        <w:t>4</w:t>
      </w:r>
    </w:p>
    <w:p w14:paraId="0C1E1E82" w14:textId="1B955DEE" w:rsidR="00BA64F8" w:rsidRDefault="001139D2" w:rsidP="001139D2">
      <w:pPr>
        <w:rPr>
          <w:sz w:val="24"/>
          <w:szCs w:val="24"/>
          <w:lang w:val="en-US"/>
        </w:rPr>
      </w:pPr>
      <w:r>
        <w:rPr>
          <w:lang w:val="en-US"/>
        </w:rPr>
        <w:t xml:space="preserve">A 0.5 kg ball </w:t>
      </w:r>
      <w:r w:rsidR="00243839">
        <w:rPr>
          <w:lang w:val="en-US"/>
        </w:rPr>
        <w:t>is ejected</w:t>
      </w:r>
      <w:r w:rsidR="00BA64F8">
        <w:rPr>
          <w:lang w:val="en-US"/>
        </w:rPr>
        <w:t xml:space="preserve"> horizontally</w:t>
      </w:r>
      <w:r w:rsidR="00243839">
        <w:rPr>
          <w:lang w:val="en-US"/>
        </w:rPr>
        <w:t xml:space="preserve"> from the tube at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="00BA64F8">
        <w:rPr>
          <w:lang w:val="en-US"/>
        </w:rPr>
        <w:t xml:space="preserve"> with a speed of</w:t>
      </w:r>
      <w:r w:rsidR="00243839">
        <w:rPr>
          <w:lang w:val="en-US"/>
        </w:rPr>
        <w:t xml:space="preserve"> </w:t>
      </w:r>
      <w:proofErr w:type="spellStart"/>
      <w:r w:rsidR="00243839" w:rsidRPr="00006A3C">
        <w:rPr>
          <w:i/>
          <w:lang w:val="en-US"/>
        </w:rPr>
        <w:t>v</w:t>
      </w:r>
      <w:r w:rsidR="00243839" w:rsidRPr="00006A3C">
        <w:rPr>
          <w:i/>
          <w:vertAlign w:val="subscript"/>
          <w:lang w:val="en-US"/>
        </w:rPr>
        <w:t>A</w:t>
      </w:r>
      <w:proofErr w:type="spellEnd"/>
      <w:r w:rsidR="00243839" w:rsidRPr="00006A3C">
        <w:rPr>
          <w:i/>
          <w:lang w:val="en-US"/>
        </w:rPr>
        <w:t>=2m/s</w:t>
      </w:r>
      <w:r w:rsidR="00243839">
        <w:rPr>
          <w:lang w:val="en-US"/>
        </w:rPr>
        <w:t xml:space="preserve">.  The coefficient of </w:t>
      </w:r>
      <w:proofErr w:type="spellStart"/>
      <w:r w:rsidR="00243839">
        <w:rPr>
          <w:lang w:val="en-US"/>
        </w:rPr>
        <w:t>restition</w:t>
      </w:r>
      <w:proofErr w:type="spellEnd"/>
      <w:r w:rsidR="00243839">
        <w:rPr>
          <w:lang w:val="en-US"/>
        </w:rPr>
        <w:t xml:space="preserve"> between ball and </w:t>
      </w:r>
      <w:r w:rsidR="00313959">
        <w:rPr>
          <w:lang w:val="en-US"/>
        </w:rPr>
        <w:t xml:space="preserve">the </w:t>
      </w:r>
      <w:r w:rsidR="00243839">
        <w:rPr>
          <w:lang w:val="en-US"/>
        </w:rPr>
        <w:t xml:space="preserve">soil </w:t>
      </w:r>
      <w:r w:rsidR="00BA64F8">
        <w:rPr>
          <w:lang w:val="en-US"/>
        </w:rPr>
        <w:t>colliding in</w:t>
      </w:r>
      <w:r w:rsidR="00243839">
        <w:rPr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="00243839">
        <w:rPr>
          <w:lang w:val="en-US"/>
        </w:rPr>
        <w:t xml:space="preserve"> reads </w:t>
      </w:r>
      <m:oMath>
        <m:r>
          <w:rPr>
            <w:rFonts w:ascii="Cambria Math" w:hAnsi="Cambria Math"/>
            <w:sz w:val="24"/>
            <w:szCs w:val="24"/>
            <w:lang w:val="en-US"/>
          </w:rPr>
          <m:t>ε=60%</m:t>
        </m:r>
      </m:oMath>
      <w:r w:rsidR="00BA64F8">
        <w:rPr>
          <w:sz w:val="24"/>
          <w:szCs w:val="24"/>
          <w:lang w:val="en-US"/>
        </w:rPr>
        <w:t>.</w:t>
      </w:r>
    </w:p>
    <w:p w14:paraId="2C683B81" w14:textId="352510AC" w:rsidR="005F148D" w:rsidRDefault="00E43A38" w:rsidP="004524D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6F9BF06" wp14:editId="7B272707">
            <wp:extent cx="3856776" cy="3767054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7 at 16.07.1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849" cy="377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B444" w14:textId="4DE49FD3" w:rsidR="00BA64F8" w:rsidRDefault="00F43426" w:rsidP="00BA64F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Find the</w:t>
      </w:r>
      <w:r w:rsidR="00BA64F8">
        <w:rPr>
          <w:lang w:val="en-US"/>
        </w:rPr>
        <w:t xml:space="preserve"> distance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="00A30227">
        <w:rPr>
          <w:lang w:val="en-US"/>
        </w:rPr>
        <w:t xml:space="preserve"> </w:t>
      </w:r>
      <w:r w:rsidR="00BA64F8">
        <w:rPr>
          <w:lang w:val="en-US"/>
        </w:rPr>
        <w:t>where the ball strikes the smooth inclined plane</w:t>
      </w:r>
    </w:p>
    <w:p w14:paraId="1D63F461" w14:textId="5E3195B0" w:rsidR="000B1EAD" w:rsidRDefault="000B1EAD" w:rsidP="000B1EA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0646D6A" w14:textId="010B4EEA" w:rsidR="00E16EA4" w:rsidRPr="004524DF" w:rsidRDefault="00F456A6" w:rsidP="00E16EA4">
      <w:pPr>
        <w:rPr>
          <w:lang w:val="en-US"/>
        </w:rPr>
      </w:pPr>
      <w:r>
        <w:rPr>
          <w:lang w:val="en-US"/>
        </w:rPr>
        <w:t xml:space="preserve">Choose the y-axis along the slope (POC) oriented uphill and the x-axis perpendicular (LOI) to </w:t>
      </w:r>
      <w:r w:rsidR="00AD47A8">
        <w:rPr>
          <w:lang w:val="en-US"/>
        </w:rPr>
        <w:t>the y-axis</w:t>
      </w:r>
      <w:r>
        <w:rPr>
          <w:lang w:val="en-US"/>
        </w:rPr>
        <w:t xml:space="preserve"> in the point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lang w:val="en-US"/>
        </w:rPr>
        <w:t xml:space="preserve"> (local origin) oriented upwards.</w:t>
      </w:r>
    </w:p>
    <w:p w14:paraId="2F4873E1" w14:textId="77777777" w:rsidR="00E16EA4" w:rsidRDefault="00E16EA4" w:rsidP="000B1EAD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4ACE0C11" w14:textId="14BB97CF" w:rsidR="00011199" w:rsidRPr="00011199" w:rsidRDefault="00697968" w:rsidP="0001119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Determine t</w:t>
      </w:r>
      <w:r w:rsidR="00E43A38">
        <w:rPr>
          <w:lang w:val="en-US"/>
        </w:rPr>
        <w:t>he outgoing velocity</w:t>
      </w:r>
      <w:r>
        <w:rPr>
          <w:lang w:val="en-US"/>
        </w:rPr>
        <w:t xml:space="preserve"> vector</w:t>
      </w:r>
      <w:r w:rsidRPr="00697968">
        <w:rPr>
          <w:sz w:val="26"/>
          <w:szCs w:val="26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u</m:t>
            </m:r>
          </m:e>
        </m:acc>
      </m:oMath>
      <w:r w:rsidR="00E43A38" w:rsidRPr="00697968">
        <w:rPr>
          <w:sz w:val="26"/>
          <w:szCs w:val="26"/>
          <w:lang w:val="en-US"/>
        </w:rPr>
        <w:t xml:space="preserve"> </w:t>
      </w:r>
      <w:r w:rsidR="00E16EA4">
        <w:rPr>
          <w:lang w:val="en-US"/>
        </w:rPr>
        <w:t>by</w:t>
      </w:r>
      <w:r w:rsidR="00E43A38">
        <w:rPr>
          <w:lang w:val="en-US"/>
        </w:rPr>
        <w:t xml:space="preserve"> its x- and y-components. </w:t>
      </w:r>
      <w:r w:rsidR="00E43A38" w:rsidRPr="00BA64F8">
        <w:rPr>
          <w:lang w:val="en-US"/>
        </w:rPr>
        <w:t xml:space="preserve">   </w:t>
      </w:r>
    </w:p>
    <w:p w14:paraId="36ADBFAD" w14:textId="24376145" w:rsidR="001139D2" w:rsidRDefault="00697968" w:rsidP="00BA64F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Calculate the</w:t>
      </w:r>
      <w:r w:rsidR="00BA64F8">
        <w:rPr>
          <w:lang w:val="en-US"/>
        </w:rPr>
        <w:t xml:space="preserve"> outgoing speed by which the ball bounces from the plane. </w:t>
      </w:r>
      <w:r w:rsidR="00243839" w:rsidRPr="00BA64F8">
        <w:rPr>
          <w:lang w:val="en-US"/>
        </w:rPr>
        <w:t xml:space="preserve">   </w:t>
      </w:r>
    </w:p>
    <w:p w14:paraId="71129133" w14:textId="0C33D0BD" w:rsidR="00E43A38" w:rsidRDefault="00AD47A8" w:rsidP="00BA64F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Retrieve the</w:t>
      </w:r>
      <w:r w:rsidR="00E43A38">
        <w:rPr>
          <w:lang w:val="en-US"/>
        </w:rPr>
        <w:t xml:space="preserve"> angle to the </w:t>
      </w:r>
      <w:r w:rsidR="00BF1B34">
        <w:rPr>
          <w:lang w:val="en-US"/>
        </w:rPr>
        <w:t>x-axis</w:t>
      </w:r>
      <w:r w:rsidR="00E43A38">
        <w:rPr>
          <w:lang w:val="en-US"/>
        </w:rPr>
        <w:t xml:space="preserve"> by which the </w:t>
      </w:r>
      <w:r w:rsidR="00B61FF9">
        <w:rPr>
          <w:lang w:val="en-US"/>
        </w:rPr>
        <w:t>ball bounces from the plane.</w:t>
      </w:r>
    </w:p>
    <w:p w14:paraId="404BCE8F" w14:textId="69B21896" w:rsidR="000E03D9" w:rsidRDefault="004524DF" w:rsidP="003C60D9">
      <w:pPr>
        <w:rPr>
          <w:lang w:val="en-US"/>
        </w:rPr>
      </w:pPr>
      <w:r>
        <w:rPr>
          <w:lang w:val="en-US"/>
        </w:rPr>
        <w:t xml:space="preserve">[the horizontal distance </w:t>
      </w:r>
      <m:oMath>
        <m:r>
          <w:rPr>
            <w:rFonts w:ascii="Cambria Math" w:hAnsi="Cambria Math"/>
            <w:sz w:val="28"/>
            <w:szCs w:val="28"/>
            <w:lang w:val="en-US"/>
          </w:rPr>
          <m:t>R=2.06 m</m:t>
        </m:r>
      </m:oMath>
      <w:r>
        <w:rPr>
          <w:lang w:val="en-US"/>
        </w:rPr>
        <w:t xml:space="preserve">, </w:t>
      </w:r>
      <w:proofErr w:type="spellStart"/>
      <w:r w:rsidRPr="002D5CED">
        <w:rPr>
          <w:i/>
          <w:lang w:val="en-US"/>
        </w:rPr>
        <w:t>u</w:t>
      </w:r>
      <w:r w:rsidRPr="002D5CED">
        <w:rPr>
          <w:i/>
          <w:vertAlign w:val="subscript"/>
          <w:lang w:val="en-US"/>
        </w:rPr>
        <w:t>A</w:t>
      </w:r>
      <w:proofErr w:type="spellEnd"/>
      <w:r w:rsidRPr="002D5CED">
        <w:rPr>
          <w:i/>
          <w:lang w:val="en-US"/>
        </w:rPr>
        <w:t>=8.21 m/s</w:t>
      </w:r>
      <w:r>
        <w:rPr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-55.6°</m:t>
        </m:r>
      </m:oMath>
      <w:r w:rsidR="000C0DCF">
        <w:rPr>
          <w:lang w:val="en-US"/>
        </w:rPr>
        <w:t xml:space="preserve"> </w:t>
      </w:r>
      <w:r w:rsidR="00E16EA4">
        <w:rPr>
          <w:lang w:val="en-US"/>
        </w:rPr>
        <w:t xml:space="preserve">from </w:t>
      </w:r>
      <w:r w:rsidR="00F31314">
        <w:rPr>
          <w:lang w:val="en-US"/>
        </w:rPr>
        <w:t xml:space="preserve">the </w:t>
      </w:r>
      <w:r w:rsidR="00C635BD">
        <w:rPr>
          <w:lang w:val="en-US"/>
        </w:rPr>
        <w:t>x-axis</w:t>
      </w:r>
      <w:r w:rsidR="00E16EA4">
        <w:rPr>
          <w:lang w:val="en-US"/>
        </w:rPr>
        <w:t xml:space="preserve"> in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lang w:val="en-US"/>
        </w:rPr>
        <w:t>]</w:t>
      </w:r>
    </w:p>
    <w:p w14:paraId="706614B8" w14:textId="77777777" w:rsidR="00AF34F5" w:rsidRPr="00ED5605" w:rsidRDefault="00AF34F5" w:rsidP="003C60D9">
      <w:pPr>
        <w:rPr>
          <w:lang w:val="en-US"/>
        </w:rPr>
      </w:pPr>
    </w:p>
    <w:p w14:paraId="3886A56C" w14:textId="32B4FDBE" w:rsidR="003C60D9" w:rsidRPr="00ED5605" w:rsidRDefault="003C60D9" w:rsidP="003C60D9">
      <w:pPr>
        <w:pStyle w:val="Heading1"/>
        <w:rPr>
          <w:sz w:val="22"/>
          <w:szCs w:val="22"/>
        </w:rPr>
      </w:pPr>
      <w:bookmarkStart w:id="18" w:name="_Toc34599192"/>
      <w:r w:rsidRPr="00ED5605">
        <w:rPr>
          <w:sz w:val="22"/>
          <w:szCs w:val="22"/>
        </w:rPr>
        <w:t>Reference</w:t>
      </w:r>
      <w:r w:rsidR="00F22D49">
        <w:rPr>
          <w:sz w:val="22"/>
          <w:szCs w:val="22"/>
        </w:rPr>
        <w:t>s</w:t>
      </w:r>
      <w:bookmarkEnd w:id="18"/>
    </w:p>
    <w:p w14:paraId="2084EBFD" w14:textId="28AA613D" w:rsidR="003C60D9" w:rsidRDefault="00596CF4" w:rsidP="003C60D9">
      <w:pPr>
        <w:pStyle w:val="Heading2"/>
        <w:rPr>
          <w:sz w:val="22"/>
          <w:szCs w:val="22"/>
        </w:rPr>
      </w:pPr>
      <w:bookmarkStart w:id="19" w:name="_Toc34599193"/>
      <w:r>
        <w:rPr>
          <w:sz w:val="22"/>
          <w:szCs w:val="22"/>
        </w:rPr>
        <w:t>Links</w:t>
      </w:r>
      <w:bookmarkEnd w:id="19"/>
    </w:p>
    <w:p w14:paraId="74A5060F" w14:textId="1735DC12" w:rsidR="008D6C87" w:rsidRDefault="00137ADF" w:rsidP="00596CF4">
      <w:pPr>
        <w:rPr>
          <w:lang w:val="en-US"/>
        </w:rPr>
      </w:pPr>
      <w:hyperlink r:id="rId13" w:history="1">
        <w:r w:rsidR="00604DCD" w:rsidRPr="00EE2619">
          <w:rPr>
            <w:rStyle w:val="Hyperlink"/>
            <w:lang w:val="en-US"/>
          </w:rPr>
          <w:t>https://www.youtube.com/watch?v=7_nKOET6zwI</w:t>
        </w:r>
      </w:hyperlink>
      <w:r w:rsidR="00604DCD">
        <w:rPr>
          <w:lang w:val="en-US"/>
        </w:rPr>
        <w:t xml:space="preserve"> (first 11minutes)</w:t>
      </w:r>
    </w:p>
    <w:p w14:paraId="15D4461E" w14:textId="26655ACC" w:rsidR="00596CF4" w:rsidRDefault="00596CF4" w:rsidP="00596CF4">
      <w:pPr>
        <w:pStyle w:val="Heading2"/>
        <w:rPr>
          <w:sz w:val="22"/>
          <w:szCs w:val="22"/>
        </w:rPr>
      </w:pPr>
      <w:bookmarkStart w:id="20" w:name="_Toc34599195"/>
      <w:r>
        <w:rPr>
          <w:sz w:val="22"/>
          <w:szCs w:val="22"/>
        </w:rPr>
        <w:t>Extra practice</w:t>
      </w:r>
      <w:bookmarkEnd w:id="20"/>
    </w:p>
    <w:p w14:paraId="0C42BC3A" w14:textId="018B5940" w:rsidR="00793638" w:rsidRPr="00ED5605" w:rsidRDefault="00793638" w:rsidP="00793638">
      <w:pPr>
        <w:rPr>
          <w:lang w:val="en-US"/>
        </w:rPr>
      </w:pPr>
      <w:r>
        <w:rPr>
          <w:lang w:val="en-US"/>
        </w:rPr>
        <w:t xml:space="preserve">Physics NE/6, </w:t>
      </w:r>
      <w:proofErr w:type="spellStart"/>
      <w:r>
        <w:rPr>
          <w:lang w:val="en-US"/>
        </w:rPr>
        <w:t>D.C.Giancoli</w:t>
      </w:r>
      <w:proofErr w:type="spellEnd"/>
      <w:r>
        <w:rPr>
          <w:lang w:val="en-US"/>
        </w:rPr>
        <w:t xml:space="preserve"> (Pearson Education, 2014) pp </w:t>
      </w:r>
      <w:r w:rsidR="00A84718">
        <w:rPr>
          <w:lang w:val="en-US"/>
        </w:rPr>
        <w:t>216-218</w:t>
      </w:r>
    </w:p>
    <w:p w14:paraId="6343F3D7" w14:textId="77777777" w:rsidR="003C60D9" w:rsidRDefault="003C60D9" w:rsidP="003C60D9">
      <w:pPr>
        <w:rPr>
          <w:lang w:val="en-US"/>
        </w:rPr>
      </w:pPr>
    </w:p>
    <w:p w14:paraId="5630AD66" w14:textId="77777777" w:rsidR="00BA7E6B" w:rsidRPr="00ED5605" w:rsidRDefault="00BA7E6B" w:rsidP="00424B86">
      <w:pPr>
        <w:rPr>
          <w:lang w:val="en-US"/>
        </w:rPr>
      </w:pPr>
      <w:bookmarkStart w:id="21" w:name="_std::initializer_list"/>
      <w:bookmarkStart w:id="22" w:name="_Size_member_function"/>
      <w:bookmarkEnd w:id="9"/>
      <w:bookmarkEnd w:id="10"/>
      <w:bookmarkEnd w:id="11"/>
      <w:bookmarkEnd w:id="21"/>
      <w:bookmarkEnd w:id="22"/>
    </w:p>
    <w:sectPr w:rsidR="00BA7E6B" w:rsidRPr="00ED5605" w:rsidSect="00E17C37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A0548" w14:textId="77777777" w:rsidR="00137ADF" w:rsidRDefault="00137ADF" w:rsidP="009E62E0">
      <w:r>
        <w:separator/>
      </w:r>
    </w:p>
  </w:endnote>
  <w:endnote w:type="continuationSeparator" w:id="0">
    <w:p w14:paraId="1AF0AEE6" w14:textId="77777777" w:rsidR="00137ADF" w:rsidRDefault="00137ADF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FAA9" w14:textId="2379358A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156BC3"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156BC3">
      <w:rPr>
        <w:noProof/>
        <w:color w:val="555555"/>
      </w:rPr>
      <w:t>9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7B5B" w14:textId="15D6009E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BA5F8C">
      <w:rPr>
        <w:noProof/>
        <w:color w:val="555555"/>
      </w:rPr>
      <w:t>8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A930" w14:textId="77777777" w:rsidR="00137ADF" w:rsidRDefault="00137ADF" w:rsidP="009E62E0">
      <w:r>
        <w:separator/>
      </w:r>
    </w:p>
  </w:footnote>
  <w:footnote w:type="continuationSeparator" w:id="0">
    <w:p w14:paraId="58F56281" w14:textId="77777777" w:rsidR="00137ADF" w:rsidRDefault="00137ADF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BFAA" w14:textId="77777777" w:rsidR="008C4A0D" w:rsidRPr="009E62E0" w:rsidRDefault="008C4A0D" w:rsidP="009E62E0">
    <w:pPr>
      <w:pStyle w:val="Header"/>
      <w:pBdr>
        <w:bottom w:val="single" w:sz="8" w:space="1" w:color="555555"/>
      </w:pBdr>
      <w:rPr>
        <w:color w:val="555555"/>
      </w:rPr>
    </w:pPr>
    <w:r>
      <w:t xml:space="preserve">Lab </w:t>
    </w:r>
    <w:proofErr w:type="spellStart"/>
    <w:r w:rsidR="00294BD5">
      <w:t>Applied</w:t>
    </w:r>
    <w:proofErr w:type="spellEnd"/>
    <w:r w:rsidR="00294BD5">
      <w:t xml:space="preserve"> </w:t>
    </w:r>
    <w:proofErr w:type="spellStart"/>
    <w:r w:rsidR="00294BD5">
      <w:t>Maths</w:t>
    </w:r>
    <w:proofErr w:type="spellEnd"/>
    <w:r w:rsidR="00294BD5">
      <w:t xml:space="preserve"> &amp; </w:t>
    </w:r>
    <w:proofErr w:type="spellStart"/>
    <w:r w:rsidR="00294BD5">
      <w:t>Physics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7"/>
      <w:gridCol w:w="4903"/>
    </w:tblGrid>
    <w:tr w:rsidR="008C4A0D" w14:paraId="7EEA78B5" w14:textId="77777777" w:rsidTr="00E90025">
      <w:tc>
        <w:tcPr>
          <w:tcW w:w="4219" w:type="dxa"/>
        </w:tcPr>
        <w:p w14:paraId="7EC45E99" w14:textId="45E8661E" w:rsidR="008C4A0D" w:rsidRDefault="00506BB3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BA5F8C">
            <w:rPr>
              <w:b/>
              <w:bCs/>
              <w:noProof/>
            </w:rPr>
            <w:t>Lab10</w:t>
          </w:r>
          <w:r w:rsidR="00BA5F8C" w:rsidRPr="00BA5F8C">
            <w:rPr>
              <w:noProof/>
            </w:rPr>
            <w:t xml:space="preserve"> – Kinematics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61829076" w14:textId="77777777" w:rsidR="008C4A0D" w:rsidRDefault="008C4A0D"/>
      </w:tc>
    </w:tr>
  </w:tbl>
  <w:p w14:paraId="2BA226A1" w14:textId="77777777" w:rsidR="008C4A0D" w:rsidRPr="009E62E0" w:rsidRDefault="008C4A0D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E"/>
    <w:multiLevelType w:val="hybridMultilevel"/>
    <w:tmpl w:val="A4DAB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223F43"/>
    <w:multiLevelType w:val="hybridMultilevel"/>
    <w:tmpl w:val="4FCA6D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DC1014"/>
    <w:multiLevelType w:val="hybridMultilevel"/>
    <w:tmpl w:val="0562DE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D5650"/>
    <w:multiLevelType w:val="hybridMultilevel"/>
    <w:tmpl w:val="13FAB51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C214C2"/>
    <w:multiLevelType w:val="hybridMultilevel"/>
    <w:tmpl w:val="16788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F2644"/>
    <w:multiLevelType w:val="hybridMultilevel"/>
    <w:tmpl w:val="5324EBE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C476B"/>
    <w:multiLevelType w:val="hybridMultilevel"/>
    <w:tmpl w:val="22FA55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094398"/>
    <w:multiLevelType w:val="hybridMultilevel"/>
    <w:tmpl w:val="D228DA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EF01AA"/>
    <w:multiLevelType w:val="hybridMultilevel"/>
    <w:tmpl w:val="C74C3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111017"/>
    <w:multiLevelType w:val="hybridMultilevel"/>
    <w:tmpl w:val="57B88A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1912F1"/>
    <w:multiLevelType w:val="hybridMultilevel"/>
    <w:tmpl w:val="F6BE63B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40017"/>
    <w:multiLevelType w:val="hybridMultilevel"/>
    <w:tmpl w:val="3854466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795C0B"/>
    <w:multiLevelType w:val="hybridMultilevel"/>
    <w:tmpl w:val="D9D8C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705017"/>
    <w:multiLevelType w:val="hybridMultilevel"/>
    <w:tmpl w:val="A716967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CD1AEE"/>
    <w:multiLevelType w:val="hybridMultilevel"/>
    <w:tmpl w:val="938259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EF25C7"/>
    <w:multiLevelType w:val="hybridMultilevel"/>
    <w:tmpl w:val="FB4C1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0F7EFB"/>
    <w:multiLevelType w:val="hybridMultilevel"/>
    <w:tmpl w:val="76F2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3914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46A7CBE"/>
    <w:multiLevelType w:val="hybridMultilevel"/>
    <w:tmpl w:val="BCA6BC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9053CF"/>
    <w:multiLevelType w:val="hybridMultilevel"/>
    <w:tmpl w:val="E30A9830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3A42375E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672681"/>
    <w:multiLevelType w:val="hybridMultilevel"/>
    <w:tmpl w:val="D62ACB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AA0B42"/>
    <w:multiLevelType w:val="hybridMultilevel"/>
    <w:tmpl w:val="1FF4298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231725"/>
    <w:multiLevelType w:val="hybridMultilevel"/>
    <w:tmpl w:val="20804C0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A1E6C"/>
    <w:multiLevelType w:val="hybridMultilevel"/>
    <w:tmpl w:val="857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283B18"/>
    <w:multiLevelType w:val="hybridMultilevel"/>
    <w:tmpl w:val="82EE7D7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F1395D"/>
    <w:multiLevelType w:val="hybridMultilevel"/>
    <w:tmpl w:val="D08C4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A0901"/>
    <w:multiLevelType w:val="hybridMultilevel"/>
    <w:tmpl w:val="27A068C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05C1349"/>
    <w:multiLevelType w:val="hybridMultilevel"/>
    <w:tmpl w:val="F34E852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9A4A6B"/>
    <w:multiLevelType w:val="hybridMultilevel"/>
    <w:tmpl w:val="7FFC7E3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075B0"/>
    <w:multiLevelType w:val="hybridMultilevel"/>
    <w:tmpl w:val="76CCD6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CA7FF2"/>
    <w:multiLevelType w:val="multilevel"/>
    <w:tmpl w:val="964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D323E1"/>
    <w:multiLevelType w:val="hybridMultilevel"/>
    <w:tmpl w:val="4F68ADB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0F0F3E"/>
    <w:multiLevelType w:val="hybridMultilevel"/>
    <w:tmpl w:val="C01A35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8B01ABB"/>
    <w:multiLevelType w:val="hybridMultilevel"/>
    <w:tmpl w:val="5AD878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B4667BD"/>
    <w:multiLevelType w:val="hybridMultilevel"/>
    <w:tmpl w:val="0C9294D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9F4AFC"/>
    <w:multiLevelType w:val="hybridMultilevel"/>
    <w:tmpl w:val="C23894B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2B92999"/>
    <w:multiLevelType w:val="hybridMultilevel"/>
    <w:tmpl w:val="178EF84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517623"/>
    <w:multiLevelType w:val="hybridMultilevel"/>
    <w:tmpl w:val="E7D433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940067F"/>
    <w:multiLevelType w:val="hybridMultilevel"/>
    <w:tmpl w:val="EBC8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FB231D"/>
    <w:multiLevelType w:val="hybridMultilevel"/>
    <w:tmpl w:val="8D1E24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CE6329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5"/>
  </w:num>
  <w:num w:numId="3">
    <w:abstractNumId w:val="20"/>
  </w:num>
  <w:num w:numId="4">
    <w:abstractNumId w:val="6"/>
  </w:num>
  <w:num w:numId="5">
    <w:abstractNumId w:val="29"/>
  </w:num>
  <w:num w:numId="6">
    <w:abstractNumId w:val="24"/>
  </w:num>
  <w:num w:numId="7">
    <w:abstractNumId w:val="1"/>
  </w:num>
  <w:num w:numId="8">
    <w:abstractNumId w:val="3"/>
  </w:num>
  <w:num w:numId="9">
    <w:abstractNumId w:val="31"/>
  </w:num>
  <w:num w:numId="10">
    <w:abstractNumId w:val="35"/>
  </w:num>
  <w:num w:numId="11">
    <w:abstractNumId w:val="44"/>
  </w:num>
  <w:num w:numId="12">
    <w:abstractNumId w:val="7"/>
  </w:num>
  <w:num w:numId="13">
    <w:abstractNumId w:val="30"/>
  </w:num>
  <w:num w:numId="14">
    <w:abstractNumId w:val="22"/>
  </w:num>
  <w:num w:numId="15">
    <w:abstractNumId w:val="17"/>
  </w:num>
  <w:num w:numId="16">
    <w:abstractNumId w:val="10"/>
  </w:num>
  <w:num w:numId="17">
    <w:abstractNumId w:val="40"/>
  </w:num>
  <w:num w:numId="18">
    <w:abstractNumId w:val="27"/>
  </w:num>
  <w:num w:numId="19">
    <w:abstractNumId w:val="4"/>
  </w:num>
  <w:num w:numId="20">
    <w:abstractNumId w:val="14"/>
  </w:num>
  <w:num w:numId="21">
    <w:abstractNumId w:val="34"/>
  </w:num>
  <w:num w:numId="22">
    <w:abstractNumId w:val="16"/>
  </w:num>
  <w:num w:numId="23">
    <w:abstractNumId w:val="8"/>
  </w:num>
  <w:num w:numId="24">
    <w:abstractNumId w:val="38"/>
  </w:num>
  <w:num w:numId="25">
    <w:abstractNumId w:val="9"/>
  </w:num>
  <w:num w:numId="26">
    <w:abstractNumId w:val="37"/>
  </w:num>
  <w:num w:numId="27">
    <w:abstractNumId w:val="12"/>
  </w:num>
  <w:num w:numId="28">
    <w:abstractNumId w:val="18"/>
  </w:num>
  <w:num w:numId="29">
    <w:abstractNumId w:val="0"/>
  </w:num>
  <w:num w:numId="30">
    <w:abstractNumId w:val="41"/>
  </w:num>
  <w:num w:numId="31">
    <w:abstractNumId w:val="46"/>
  </w:num>
  <w:num w:numId="32">
    <w:abstractNumId w:val="23"/>
  </w:num>
  <w:num w:numId="33">
    <w:abstractNumId w:val="43"/>
  </w:num>
  <w:num w:numId="34">
    <w:abstractNumId w:val="19"/>
  </w:num>
  <w:num w:numId="35">
    <w:abstractNumId w:val="45"/>
  </w:num>
  <w:num w:numId="36">
    <w:abstractNumId w:val="5"/>
  </w:num>
  <w:num w:numId="37">
    <w:abstractNumId w:val="39"/>
  </w:num>
  <w:num w:numId="38">
    <w:abstractNumId w:val="13"/>
  </w:num>
  <w:num w:numId="39">
    <w:abstractNumId w:val="21"/>
  </w:num>
  <w:num w:numId="40">
    <w:abstractNumId w:val="36"/>
  </w:num>
  <w:num w:numId="41">
    <w:abstractNumId w:val="25"/>
  </w:num>
  <w:num w:numId="42">
    <w:abstractNumId w:val="2"/>
  </w:num>
  <w:num w:numId="43">
    <w:abstractNumId w:val="33"/>
  </w:num>
  <w:num w:numId="44">
    <w:abstractNumId w:val="26"/>
  </w:num>
  <w:num w:numId="45">
    <w:abstractNumId w:val="11"/>
  </w:num>
  <w:num w:numId="46">
    <w:abstractNumId w:val="28"/>
  </w:num>
  <w:num w:numId="47">
    <w:abstractNumId w:val="4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A3C"/>
    <w:rsid w:val="00006D63"/>
    <w:rsid w:val="0000760C"/>
    <w:rsid w:val="00010397"/>
    <w:rsid w:val="000107E0"/>
    <w:rsid w:val="00010D6F"/>
    <w:rsid w:val="00011199"/>
    <w:rsid w:val="000118D3"/>
    <w:rsid w:val="00011DBB"/>
    <w:rsid w:val="000122AC"/>
    <w:rsid w:val="00012ED7"/>
    <w:rsid w:val="00013247"/>
    <w:rsid w:val="00013423"/>
    <w:rsid w:val="0001355E"/>
    <w:rsid w:val="000143BF"/>
    <w:rsid w:val="000145E9"/>
    <w:rsid w:val="00014E1A"/>
    <w:rsid w:val="000152AD"/>
    <w:rsid w:val="00015595"/>
    <w:rsid w:val="000157FE"/>
    <w:rsid w:val="00016170"/>
    <w:rsid w:val="00017A4D"/>
    <w:rsid w:val="00020353"/>
    <w:rsid w:val="00020CB4"/>
    <w:rsid w:val="000212A4"/>
    <w:rsid w:val="00021D64"/>
    <w:rsid w:val="00024A0D"/>
    <w:rsid w:val="00024F36"/>
    <w:rsid w:val="00024FF7"/>
    <w:rsid w:val="00027035"/>
    <w:rsid w:val="00027C78"/>
    <w:rsid w:val="0003005C"/>
    <w:rsid w:val="00030109"/>
    <w:rsid w:val="0003021A"/>
    <w:rsid w:val="00031917"/>
    <w:rsid w:val="00033550"/>
    <w:rsid w:val="00033A44"/>
    <w:rsid w:val="00033F0C"/>
    <w:rsid w:val="0003417F"/>
    <w:rsid w:val="0003461E"/>
    <w:rsid w:val="0003499E"/>
    <w:rsid w:val="00034AF9"/>
    <w:rsid w:val="00034CEB"/>
    <w:rsid w:val="0003583C"/>
    <w:rsid w:val="00035A7E"/>
    <w:rsid w:val="00035E33"/>
    <w:rsid w:val="0003632A"/>
    <w:rsid w:val="00036343"/>
    <w:rsid w:val="000365C8"/>
    <w:rsid w:val="000369CF"/>
    <w:rsid w:val="0003750F"/>
    <w:rsid w:val="00037814"/>
    <w:rsid w:val="00040048"/>
    <w:rsid w:val="00041253"/>
    <w:rsid w:val="0004125F"/>
    <w:rsid w:val="000416C8"/>
    <w:rsid w:val="00044027"/>
    <w:rsid w:val="0004428C"/>
    <w:rsid w:val="00044A26"/>
    <w:rsid w:val="00044ACB"/>
    <w:rsid w:val="00044AE1"/>
    <w:rsid w:val="00045268"/>
    <w:rsid w:val="00045833"/>
    <w:rsid w:val="000458CD"/>
    <w:rsid w:val="00045E90"/>
    <w:rsid w:val="0004664D"/>
    <w:rsid w:val="00046A78"/>
    <w:rsid w:val="00047311"/>
    <w:rsid w:val="00047433"/>
    <w:rsid w:val="0004751F"/>
    <w:rsid w:val="00051603"/>
    <w:rsid w:val="00052631"/>
    <w:rsid w:val="00052AB8"/>
    <w:rsid w:val="00052C69"/>
    <w:rsid w:val="00052E49"/>
    <w:rsid w:val="00053BBC"/>
    <w:rsid w:val="00053D27"/>
    <w:rsid w:val="00054637"/>
    <w:rsid w:val="000552E0"/>
    <w:rsid w:val="0005549F"/>
    <w:rsid w:val="0005584E"/>
    <w:rsid w:val="000560DD"/>
    <w:rsid w:val="00056510"/>
    <w:rsid w:val="00056D3B"/>
    <w:rsid w:val="00057CD5"/>
    <w:rsid w:val="00060AA1"/>
    <w:rsid w:val="0006102B"/>
    <w:rsid w:val="000612DA"/>
    <w:rsid w:val="000618A0"/>
    <w:rsid w:val="00061ACC"/>
    <w:rsid w:val="00061AE4"/>
    <w:rsid w:val="0006210B"/>
    <w:rsid w:val="00062469"/>
    <w:rsid w:val="00062D83"/>
    <w:rsid w:val="00062F84"/>
    <w:rsid w:val="00063357"/>
    <w:rsid w:val="00063EDF"/>
    <w:rsid w:val="0006413B"/>
    <w:rsid w:val="0006500D"/>
    <w:rsid w:val="0006544A"/>
    <w:rsid w:val="00067774"/>
    <w:rsid w:val="00067C75"/>
    <w:rsid w:val="00071155"/>
    <w:rsid w:val="00071F9D"/>
    <w:rsid w:val="00072F27"/>
    <w:rsid w:val="000731E9"/>
    <w:rsid w:val="000732FA"/>
    <w:rsid w:val="00073962"/>
    <w:rsid w:val="00073D48"/>
    <w:rsid w:val="0007466F"/>
    <w:rsid w:val="000773DD"/>
    <w:rsid w:val="00077635"/>
    <w:rsid w:val="000800D1"/>
    <w:rsid w:val="00080A91"/>
    <w:rsid w:val="00081193"/>
    <w:rsid w:val="0008181F"/>
    <w:rsid w:val="000820BB"/>
    <w:rsid w:val="00082547"/>
    <w:rsid w:val="0008270F"/>
    <w:rsid w:val="00082746"/>
    <w:rsid w:val="00082DF0"/>
    <w:rsid w:val="00083848"/>
    <w:rsid w:val="00083A31"/>
    <w:rsid w:val="00083DB1"/>
    <w:rsid w:val="000843DE"/>
    <w:rsid w:val="0008488B"/>
    <w:rsid w:val="00084E70"/>
    <w:rsid w:val="0008625A"/>
    <w:rsid w:val="00086773"/>
    <w:rsid w:val="0008688B"/>
    <w:rsid w:val="00086F7D"/>
    <w:rsid w:val="0008740E"/>
    <w:rsid w:val="000901B0"/>
    <w:rsid w:val="00091B40"/>
    <w:rsid w:val="00091B4A"/>
    <w:rsid w:val="000924FA"/>
    <w:rsid w:val="0009265E"/>
    <w:rsid w:val="00092D36"/>
    <w:rsid w:val="000942DC"/>
    <w:rsid w:val="000944AC"/>
    <w:rsid w:val="00094512"/>
    <w:rsid w:val="000948A7"/>
    <w:rsid w:val="000950CA"/>
    <w:rsid w:val="000958ED"/>
    <w:rsid w:val="0009619E"/>
    <w:rsid w:val="00096BB0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C38"/>
    <w:rsid w:val="000B0F1E"/>
    <w:rsid w:val="000B14BF"/>
    <w:rsid w:val="000B191A"/>
    <w:rsid w:val="000B1B06"/>
    <w:rsid w:val="000B1DB2"/>
    <w:rsid w:val="000B1EAD"/>
    <w:rsid w:val="000B1F8C"/>
    <w:rsid w:val="000B2D66"/>
    <w:rsid w:val="000B3082"/>
    <w:rsid w:val="000B3226"/>
    <w:rsid w:val="000B38C8"/>
    <w:rsid w:val="000B4F0F"/>
    <w:rsid w:val="000B55F8"/>
    <w:rsid w:val="000B57F6"/>
    <w:rsid w:val="000B584C"/>
    <w:rsid w:val="000B6496"/>
    <w:rsid w:val="000B6844"/>
    <w:rsid w:val="000B72F1"/>
    <w:rsid w:val="000C01C0"/>
    <w:rsid w:val="000C0DA8"/>
    <w:rsid w:val="000C0DCF"/>
    <w:rsid w:val="000C10D3"/>
    <w:rsid w:val="000C22B6"/>
    <w:rsid w:val="000C2365"/>
    <w:rsid w:val="000C2EC6"/>
    <w:rsid w:val="000C30BE"/>
    <w:rsid w:val="000C3718"/>
    <w:rsid w:val="000C3FC8"/>
    <w:rsid w:val="000C45D4"/>
    <w:rsid w:val="000C4CF2"/>
    <w:rsid w:val="000C4FD3"/>
    <w:rsid w:val="000C51B5"/>
    <w:rsid w:val="000C5EEB"/>
    <w:rsid w:val="000C60C0"/>
    <w:rsid w:val="000C64EC"/>
    <w:rsid w:val="000C6852"/>
    <w:rsid w:val="000C78DE"/>
    <w:rsid w:val="000D1D7E"/>
    <w:rsid w:val="000D22CA"/>
    <w:rsid w:val="000D25F7"/>
    <w:rsid w:val="000D2B77"/>
    <w:rsid w:val="000D4141"/>
    <w:rsid w:val="000D4CB9"/>
    <w:rsid w:val="000D6630"/>
    <w:rsid w:val="000D6A85"/>
    <w:rsid w:val="000D6C80"/>
    <w:rsid w:val="000D73ED"/>
    <w:rsid w:val="000D7792"/>
    <w:rsid w:val="000D7B76"/>
    <w:rsid w:val="000E03CD"/>
    <w:rsid w:val="000E03D9"/>
    <w:rsid w:val="000E0584"/>
    <w:rsid w:val="000E07F7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AD6"/>
    <w:rsid w:val="000E5CA2"/>
    <w:rsid w:val="000E6567"/>
    <w:rsid w:val="000E699B"/>
    <w:rsid w:val="000E6D6D"/>
    <w:rsid w:val="000E6E74"/>
    <w:rsid w:val="000E77F8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2648"/>
    <w:rsid w:val="000F4220"/>
    <w:rsid w:val="000F5F6D"/>
    <w:rsid w:val="000F624C"/>
    <w:rsid w:val="000F639E"/>
    <w:rsid w:val="000F76B8"/>
    <w:rsid w:val="00100CD7"/>
    <w:rsid w:val="00100F5C"/>
    <w:rsid w:val="001015F8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75B9"/>
    <w:rsid w:val="00107C0F"/>
    <w:rsid w:val="00107EBA"/>
    <w:rsid w:val="00110B9D"/>
    <w:rsid w:val="00112472"/>
    <w:rsid w:val="001139D2"/>
    <w:rsid w:val="001140D4"/>
    <w:rsid w:val="0011461B"/>
    <w:rsid w:val="00114672"/>
    <w:rsid w:val="0011489A"/>
    <w:rsid w:val="00116EA3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683D"/>
    <w:rsid w:val="00137218"/>
    <w:rsid w:val="001372A4"/>
    <w:rsid w:val="00137ADF"/>
    <w:rsid w:val="00141A71"/>
    <w:rsid w:val="00141BA7"/>
    <w:rsid w:val="00141E9E"/>
    <w:rsid w:val="00142150"/>
    <w:rsid w:val="00142AFF"/>
    <w:rsid w:val="00142D26"/>
    <w:rsid w:val="00143005"/>
    <w:rsid w:val="0014369F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61C1"/>
    <w:rsid w:val="00156BC3"/>
    <w:rsid w:val="0015734A"/>
    <w:rsid w:val="001575AA"/>
    <w:rsid w:val="00160361"/>
    <w:rsid w:val="00162ACB"/>
    <w:rsid w:val="00164AC2"/>
    <w:rsid w:val="00164C9A"/>
    <w:rsid w:val="00164CCB"/>
    <w:rsid w:val="001658AE"/>
    <w:rsid w:val="00165BF2"/>
    <w:rsid w:val="00165BFA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8E8"/>
    <w:rsid w:val="00173BB6"/>
    <w:rsid w:val="00174D98"/>
    <w:rsid w:val="001759ED"/>
    <w:rsid w:val="00175C18"/>
    <w:rsid w:val="001767D4"/>
    <w:rsid w:val="001768CD"/>
    <w:rsid w:val="00176A88"/>
    <w:rsid w:val="00176F2E"/>
    <w:rsid w:val="0017737A"/>
    <w:rsid w:val="00177476"/>
    <w:rsid w:val="00177DCE"/>
    <w:rsid w:val="00180A65"/>
    <w:rsid w:val="00180EDE"/>
    <w:rsid w:val="00181080"/>
    <w:rsid w:val="00181DC1"/>
    <w:rsid w:val="00181E46"/>
    <w:rsid w:val="0018339B"/>
    <w:rsid w:val="00184CFA"/>
    <w:rsid w:val="00185E55"/>
    <w:rsid w:val="001862EF"/>
    <w:rsid w:val="00186496"/>
    <w:rsid w:val="001865FB"/>
    <w:rsid w:val="00190290"/>
    <w:rsid w:val="00190DDE"/>
    <w:rsid w:val="00191061"/>
    <w:rsid w:val="00191CCA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5B6"/>
    <w:rsid w:val="001A068E"/>
    <w:rsid w:val="001A086B"/>
    <w:rsid w:val="001A0922"/>
    <w:rsid w:val="001A0C05"/>
    <w:rsid w:val="001A116B"/>
    <w:rsid w:val="001A11E4"/>
    <w:rsid w:val="001A17B7"/>
    <w:rsid w:val="001A247C"/>
    <w:rsid w:val="001A25A1"/>
    <w:rsid w:val="001A2682"/>
    <w:rsid w:val="001A2A23"/>
    <w:rsid w:val="001A2CAA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E71"/>
    <w:rsid w:val="001C5ABE"/>
    <w:rsid w:val="001C5B61"/>
    <w:rsid w:val="001C64AC"/>
    <w:rsid w:val="001C7305"/>
    <w:rsid w:val="001C78F9"/>
    <w:rsid w:val="001D0C48"/>
    <w:rsid w:val="001D0D38"/>
    <w:rsid w:val="001D174A"/>
    <w:rsid w:val="001D1B73"/>
    <w:rsid w:val="001D25F8"/>
    <w:rsid w:val="001D3112"/>
    <w:rsid w:val="001D39FC"/>
    <w:rsid w:val="001D4574"/>
    <w:rsid w:val="001D4E13"/>
    <w:rsid w:val="001D5DC8"/>
    <w:rsid w:val="001D6529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622"/>
    <w:rsid w:val="001E4F88"/>
    <w:rsid w:val="001E542D"/>
    <w:rsid w:val="001E553F"/>
    <w:rsid w:val="001E6C65"/>
    <w:rsid w:val="001E6E2F"/>
    <w:rsid w:val="001E6F02"/>
    <w:rsid w:val="001E7AB8"/>
    <w:rsid w:val="001E7B3F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068"/>
    <w:rsid w:val="001F436F"/>
    <w:rsid w:val="001F5900"/>
    <w:rsid w:val="001F5CEC"/>
    <w:rsid w:val="001F6FD2"/>
    <w:rsid w:val="0020089F"/>
    <w:rsid w:val="00200B42"/>
    <w:rsid w:val="00200CEC"/>
    <w:rsid w:val="00202413"/>
    <w:rsid w:val="00202FB1"/>
    <w:rsid w:val="00203355"/>
    <w:rsid w:val="00203A61"/>
    <w:rsid w:val="00203AFD"/>
    <w:rsid w:val="00203D24"/>
    <w:rsid w:val="00204337"/>
    <w:rsid w:val="0020495B"/>
    <w:rsid w:val="00206C85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6BBE"/>
    <w:rsid w:val="00227D4B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1535"/>
    <w:rsid w:val="0024161D"/>
    <w:rsid w:val="00241DEC"/>
    <w:rsid w:val="00241EFF"/>
    <w:rsid w:val="002432CE"/>
    <w:rsid w:val="00243839"/>
    <w:rsid w:val="00243A1C"/>
    <w:rsid w:val="00243AB4"/>
    <w:rsid w:val="00243F4B"/>
    <w:rsid w:val="002444A9"/>
    <w:rsid w:val="00244949"/>
    <w:rsid w:val="00244C01"/>
    <w:rsid w:val="002451AA"/>
    <w:rsid w:val="002451BA"/>
    <w:rsid w:val="00245276"/>
    <w:rsid w:val="002477E1"/>
    <w:rsid w:val="00247AD9"/>
    <w:rsid w:val="0025088C"/>
    <w:rsid w:val="00251034"/>
    <w:rsid w:val="002512EB"/>
    <w:rsid w:val="00252505"/>
    <w:rsid w:val="0025274E"/>
    <w:rsid w:val="00253434"/>
    <w:rsid w:val="00253481"/>
    <w:rsid w:val="0025464E"/>
    <w:rsid w:val="00255F27"/>
    <w:rsid w:val="0025677D"/>
    <w:rsid w:val="002567A9"/>
    <w:rsid w:val="002568B2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336B"/>
    <w:rsid w:val="00273F47"/>
    <w:rsid w:val="00273FE7"/>
    <w:rsid w:val="0027435D"/>
    <w:rsid w:val="00274C88"/>
    <w:rsid w:val="00274ECF"/>
    <w:rsid w:val="00275471"/>
    <w:rsid w:val="0027587F"/>
    <w:rsid w:val="0027597D"/>
    <w:rsid w:val="0027624B"/>
    <w:rsid w:val="002769EC"/>
    <w:rsid w:val="0027751E"/>
    <w:rsid w:val="00277958"/>
    <w:rsid w:val="00277EB2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4D97"/>
    <w:rsid w:val="00285283"/>
    <w:rsid w:val="002907D8"/>
    <w:rsid w:val="00290CC2"/>
    <w:rsid w:val="00290CF5"/>
    <w:rsid w:val="002914E4"/>
    <w:rsid w:val="00291AE0"/>
    <w:rsid w:val="0029375A"/>
    <w:rsid w:val="00293CF2"/>
    <w:rsid w:val="0029456B"/>
    <w:rsid w:val="00294BD5"/>
    <w:rsid w:val="00294D12"/>
    <w:rsid w:val="0029530C"/>
    <w:rsid w:val="00295360"/>
    <w:rsid w:val="00295389"/>
    <w:rsid w:val="00295EBD"/>
    <w:rsid w:val="00296E04"/>
    <w:rsid w:val="00297120"/>
    <w:rsid w:val="00297969"/>
    <w:rsid w:val="002A04F8"/>
    <w:rsid w:val="002A319F"/>
    <w:rsid w:val="002A337A"/>
    <w:rsid w:val="002A43ED"/>
    <w:rsid w:val="002A4885"/>
    <w:rsid w:val="002A6474"/>
    <w:rsid w:val="002A6FD2"/>
    <w:rsid w:val="002A70F8"/>
    <w:rsid w:val="002A7451"/>
    <w:rsid w:val="002A750A"/>
    <w:rsid w:val="002A7941"/>
    <w:rsid w:val="002B0545"/>
    <w:rsid w:val="002B0F42"/>
    <w:rsid w:val="002B1228"/>
    <w:rsid w:val="002B162C"/>
    <w:rsid w:val="002B2EF3"/>
    <w:rsid w:val="002B3D2B"/>
    <w:rsid w:val="002B3FFD"/>
    <w:rsid w:val="002B6E69"/>
    <w:rsid w:val="002B74C0"/>
    <w:rsid w:val="002B7619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873"/>
    <w:rsid w:val="002D1ACC"/>
    <w:rsid w:val="002D24D6"/>
    <w:rsid w:val="002D25A9"/>
    <w:rsid w:val="002D4178"/>
    <w:rsid w:val="002D42EE"/>
    <w:rsid w:val="002D5755"/>
    <w:rsid w:val="002D5CED"/>
    <w:rsid w:val="002D61BE"/>
    <w:rsid w:val="002D669D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69C7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F6F"/>
    <w:rsid w:val="002F58F1"/>
    <w:rsid w:val="002F5C2F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106FA"/>
    <w:rsid w:val="00310E0D"/>
    <w:rsid w:val="00311642"/>
    <w:rsid w:val="00312552"/>
    <w:rsid w:val="00312AC8"/>
    <w:rsid w:val="003133B0"/>
    <w:rsid w:val="00313959"/>
    <w:rsid w:val="00313CDF"/>
    <w:rsid w:val="003144CC"/>
    <w:rsid w:val="00314569"/>
    <w:rsid w:val="00314974"/>
    <w:rsid w:val="0031526C"/>
    <w:rsid w:val="00315CAD"/>
    <w:rsid w:val="003160ED"/>
    <w:rsid w:val="00316882"/>
    <w:rsid w:val="00316D91"/>
    <w:rsid w:val="003170B5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4C93"/>
    <w:rsid w:val="00325503"/>
    <w:rsid w:val="0032665B"/>
    <w:rsid w:val="00326D6F"/>
    <w:rsid w:val="00326EDA"/>
    <w:rsid w:val="00327345"/>
    <w:rsid w:val="0032737E"/>
    <w:rsid w:val="003276BB"/>
    <w:rsid w:val="0033019D"/>
    <w:rsid w:val="00331087"/>
    <w:rsid w:val="003317D1"/>
    <w:rsid w:val="00332397"/>
    <w:rsid w:val="003327E3"/>
    <w:rsid w:val="00332E14"/>
    <w:rsid w:val="00332E46"/>
    <w:rsid w:val="00333A7A"/>
    <w:rsid w:val="00334273"/>
    <w:rsid w:val="00334FC5"/>
    <w:rsid w:val="00335751"/>
    <w:rsid w:val="00335866"/>
    <w:rsid w:val="0033689C"/>
    <w:rsid w:val="00336C1E"/>
    <w:rsid w:val="00337180"/>
    <w:rsid w:val="00337356"/>
    <w:rsid w:val="0033736D"/>
    <w:rsid w:val="003374B8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5C53"/>
    <w:rsid w:val="00345ED5"/>
    <w:rsid w:val="0034619D"/>
    <w:rsid w:val="003463DE"/>
    <w:rsid w:val="00346406"/>
    <w:rsid w:val="00346627"/>
    <w:rsid w:val="003473AE"/>
    <w:rsid w:val="003519B0"/>
    <w:rsid w:val="003542F5"/>
    <w:rsid w:val="00354C0A"/>
    <w:rsid w:val="00355D26"/>
    <w:rsid w:val="00356DF7"/>
    <w:rsid w:val="003578A6"/>
    <w:rsid w:val="00357F1C"/>
    <w:rsid w:val="00357F8D"/>
    <w:rsid w:val="003604D0"/>
    <w:rsid w:val="00360581"/>
    <w:rsid w:val="00361325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9A"/>
    <w:rsid w:val="003654A7"/>
    <w:rsid w:val="00365868"/>
    <w:rsid w:val="00365AA4"/>
    <w:rsid w:val="00365B8C"/>
    <w:rsid w:val="00367633"/>
    <w:rsid w:val="00370DDA"/>
    <w:rsid w:val="00371C0A"/>
    <w:rsid w:val="00372C26"/>
    <w:rsid w:val="003735AF"/>
    <w:rsid w:val="0037427C"/>
    <w:rsid w:val="00375982"/>
    <w:rsid w:val="00376A41"/>
    <w:rsid w:val="00376ECB"/>
    <w:rsid w:val="00377429"/>
    <w:rsid w:val="003809EA"/>
    <w:rsid w:val="00380DBE"/>
    <w:rsid w:val="003820F5"/>
    <w:rsid w:val="003823A8"/>
    <w:rsid w:val="00382718"/>
    <w:rsid w:val="0038278A"/>
    <w:rsid w:val="00382C08"/>
    <w:rsid w:val="0038346C"/>
    <w:rsid w:val="00384AFD"/>
    <w:rsid w:val="00384CB3"/>
    <w:rsid w:val="00386015"/>
    <w:rsid w:val="00387856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B3A"/>
    <w:rsid w:val="0039634E"/>
    <w:rsid w:val="003966CC"/>
    <w:rsid w:val="00396CD4"/>
    <w:rsid w:val="00397D7C"/>
    <w:rsid w:val="00397F21"/>
    <w:rsid w:val="003A02BA"/>
    <w:rsid w:val="003A0DBD"/>
    <w:rsid w:val="003A13AE"/>
    <w:rsid w:val="003A1502"/>
    <w:rsid w:val="003A2768"/>
    <w:rsid w:val="003A30CA"/>
    <w:rsid w:val="003A3569"/>
    <w:rsid w:val="003A39DF"/>
    <w:rsid w:val="003A3F74"/>
    <w:rsid w:val="003A47C8"/>
    <w:rsid w:val="003A4B8D"/>
    <w:rsid w:val="003A4FCB"/>
    <w:rsid w:val="003A62F3"/>
    <w:rsid w:val="003A651B"/>
    <w:rsid w:val="003A7621"/>
    <w:rsid w:val="003A771D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B0D"/>
    <w:rsid w:val="003B7CB1"/>
    <w:rsid w:val="003C109D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4EA7"/>
    <w:rsid w:val="003C60D9"/>
    <w:rsid w:val="003C6648"/>
    <w:rsid w:val="003C725E"/>
    <w:rsid w:val="003C77B7"/>
    <w:rsid w:val="003D1026"/>
    <w:rsid w:val="003D10F7"/>
    <w:rsid w:val="003D16B8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9C5"/>
    <w:rsid w:val="003E3B58"/>
    <w:rsid w:val="003E4E89"/>
    <w:rsid w:val="003E4FFF"/>
    <w:rsid w:val="003E51DA"/>
    <w:rsid w:val="003E541E"/>
    <w:rsid w:val="003E5454"/>
    <w:rsid w:val="003E61D3"/>
    <w:rsid w:val="003E6753"/>
    <w:rsid w:val="003E6AF6"/>
    <w:rsid w:val="003E6B52"/>
    <w:rsid w:val="003F06EC"/>
    <w:rsid w:val="003F0E3D"/>
    <w:rsid w:val="003F3199"/>
    <w:rsid w:val="003F5899"/>
    <w:rsid w:val="003F749E"/>
    <w:rsid w:val="0040006B"/>
    <w:rsid w:val="0040089B"/>
    <w:rsid w:val="00401769"/>
    <w:rsid w:val="004017FF"/>
    <w:rsid w:val="004019CF"/>
    <w:rsid w:val="004019F6"/>
    <w:rsid w:val="00401DA3"/>
    <w:rsid w:val="004025BC"/>
    <w:rsid w:val="00403317"/>
    <w:rsid w:val="00403F8D"/>
    <w:rsid w:val="004041C1"/>
    <w:rsid w:val="0040476D"/>
    <w:rsid w:val="00404C45"/>
    <w:rsid w:val="004052B0"/>
    <w:rsid w:val="00405D74"/>
    <w:rsid w:val="00405FD7"/>
    <w:rsid w:val="00406479"/>
    <w:rsid w:val="00406506"/>
    <w:rsid w:val="00407784"/>
    <w:rsid w:val="00410F95"/>
    <w:rsid w:val="00411213"/>
    <w:rsid w:val="0041199F"/>
    <w:rsid w:val="004137A3"/>
    <w:rsid w:val="00413A7F"/>
    <w:rsid w:val="00414BAB"/>
    <w:rsid w:val="00415D13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A8B"/>
    <w:rsid w:val="00425ADA"/>
    <w:rsid w:val="00426083"/>
    <w:rsid w:val="004262D1"/>
    <w:rsid w:val="0042746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6C1E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ABB"/>
    <w:rsid w:val="00446259"/>
    <w:rsid w:val="00446EDE"/>
    <w:rsid w:val="0044706C"/>
    <w:rsid w:val="0044763C"/>
    <w:rsid w:val="00447E5B"/>
    <w:rsid w:val="00447ECE"/>
    <w:rsid w:val="004500AE"/>
    <w:rsid w:val="00450C24"/>
    <w:rsid w:val="004518BE"/>
    <w:rsid w:val="004521A8"/>
    <w:rsid w:val="004524DF"/>
    <w:rsid w:val="00452D5E"/>
    <w:rsid w:val="0045364C"/>
    <w:rsid w:val="0045366C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0A8A"/>
    <w:rsid w:val="00461938"/>
    <w:rsid w:val="004620F4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0760"/>
    <w:rsid w:val="00470979"/>
    <w:rsid w:val="0047181A"/>
    <w:rsid w:val="00471977"/>
    <w:rsid w:val="004726E9"/>
    <w:rsid w:val="00473C77"/>
    <w:rsid w:val="004748B6"/>
    <w:rsid w:val="004760DB"/>
    <w:rsid w:val="00476338"/>
    <w:rsid w:val="00480764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60FC"/>
    <w:rsid w:val="00496354"/>
    <w:rsid w:val="004963A2"/>
    <w:rsid w:val="00497AAD"/>
    <w:rsid w:val="004A0BAE"/>
    <w:rsid w:val="004A0E9F"/>
    <w:rsid w:val="004A3182"/>
    <w:rsid w:val="004A3C34"/>
    <w:rsid w:val="004A4FC0"/>
    <w:rsid w:val="004A514F"/>
    <w:rsid w:val="004A5849"/>
    <w:rsid w:val="004A5CCA"/>
    <w:rsid w:val="004A747A"/>
    <w:rsid w:val="004A75D3"/>
    <w:rsid w:val="004A7C5F"/>
    <w:rsid w:val="004A7D83"/>
    <w:rsid w:val="004B09FA"/>
    <w:rsid w:val="004B17B0"/>
    <w:rsid w:val="004B1C16"/>
    <w:rsid w:val="004B1E93"/>
    <w:rsid w:val="004B272B"/>
    <w:rsid w:val="004B36DD"/>
    <w:rsid w:val="004B370E"/>
    <w:rsid w:val="004B3C98"/>
    <w:rsid w:val="004B44BF"/>
    <w:rsid w:val="004B561A"/>
    <w:rsid w:val="004B59E7"/>
    <w:rsid w:val="004B657D"/>
    <w:rsid w:val="004B7C60"/>
    <w:rsid w:val="004C0074"/>
    <w:rsid w:val="004C051C"/>
    <w:rsid w:val="004C1131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8D5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38"/>
    <w:rsid w:val="004D42BF"/>
    <w:rsid w:val="004D430B"/>
    <w:rsid w:val="004D4B4C"/>
    <w:rsid w:val="004D539E"/>
    <w:rsid w:val="004D719F"/>
    <w:rsid w:val="004D7353"/>
    <w:rsid w:val="004D7701"/>
    <w:rsid w:val="004E061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03B"/>
    <w:rsid w:val="0050313B"/>
    <w:rsid w:val="00503645"/>
    <w:rsid w:val="00503930"/>
    <w:rsid w:val="00503A3A"/>
    <w:rsid w:val="00504A00"/>
    <w:rsid w:val="00504D1B"/>
    <w:rsid w:val="005051F8"/>
    <w:rsid w:val="00505745"/>
    <w:rsid w:val="00505A84"/>
    <w:rsid w:val="00506357"/>
    <w:rsid w:val="005063D7"/>
    <w:rsid w:val="00506BB3"/>
    <w:rsid w:val="00507270"/>
    <w:rsid w:val="00507C79"/>
    <w:rsid w:val="005107BB"/>
    <w:rsid w:val="005115B3"/>
    <w:rsid w:val="00511A1F"/>
    <w:rsid w:val="005128CD"/>
    <w:rsid w:val="005129ED"/>
    <w:rsid w:val="005135CE"/>
    <w:rsid w:val="00513AAD"/>
    <w:rsid w:val="00513F80"/>
    <w:rsid w:val="0051410A"/>
    <w:rsid w:val="00514FDE"/>
    <w:rsid w:val="00515450"/>
    <w:rsid w:val="0051641C"/>
    <w:rsid w:val="00516754"/>
    <w:rsid w:val="00517F3A"/>
    <w:rsid w:val="00520C1E"/>
    <w:rsid w:val="00520CD9"/>
    <w:rsid w:val="005239DF"/>
    <w:rsid w:val="00524AE3"/>
    <w:rsid w:val="0052525D"/>
    <w:rsid w:val="005259BD"/>
    <w:rsid w:val="005261C1"/>
    <w:rsid w:val="00526374"/>
    <w:rsid w:val="005266C7"/>
    <w:rsid w:val="005267D2"/>
    <w:rsid w:val="00526C78"/>
    <w:rsid w:val="00526FCE"/>
    <w:rsid w:val="00530FC0"/>
    <w:rsid w:val="00531A17"/>
    <w:rsid w:val="00531FC3"/>
    <w:rsid w:val="005321B4"/>
    <w:rsid w:val="0053285B"/>
    <w:rsid w:val="00532DA0"/>
    <w:rsid w:val="0053349E"/>
    <w:rsid w:val="00534149"/>
    <w:rsid w:val="00535AE2"/>
    <w:rsid w:val="005379EB"/>
    <w:rsid w:val="00537DBD"/>
    <w:rsid w:val="005402C9"/>
    <w:rsid w:val="00540411"/>
    <w:rsid w:val="00541490"/>
    <w:rsid w:val="005429DD"/>
    <w:rsid w:val="00542BCC"/>
    <w:rsid w:val="0054508C"/>
    <w:rsid w:val="005450B5"/>
    <w:rsid w:val="00546812"/>
    <w:rsid w:val="0055150D"/>
    <w:rsid w:val="0055211A"/>
    <w:rsid w:val="00552881"/>
    <w:rsid w:val="005539A4"/>
    <w:rsid w:val="00553FD9"/>
    <w:rsid w:val="005550C5"/>
    <w:rsid w:val="00555ACD"/>
    <w:rsid w:val="00555B3D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34A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85E"/>
    <w:rsid w:val="00576B2F"/>
    <w:rsid w:val="00576D06"/>
    <w:rsid w:val="00576DF4"/>
    <w:rsid w:val="0057746F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3B5"/>
    <w:rsid w:val="005918B7"/>
    <w:rsid w:val="00592B47"/>
    <w:rsid w:val="00592F78"/>
    <w:rsid w:val="0059346C"/>
    <w:rsid w:val="00594C55"/>
    <w:rsid w:val="005953B0"/>
    <w:rsid w:val="005958C2"/>
    <w:rsid w:val="00595B1B"/>
    <w:rsid w:val="00595F7B"/>
    <w:rsid w:val="00596CF4"/>
    <w:rsid w:val="00596E94"/>
    <w:rsid w:val="00597081"/>
    <w:rsid w:val="005975E0"/>
    <w:rsid w:val="005A1B72"/>
    <w:rsid w:val="005A2094"/>
    <w:rsid w:val="005A256A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628"/>
    <w:rsid w:val="005D5CD8"/>
    <w:rsid w:val="005D6091"/>
    <w:rsid w:val="005D684D"/>
    <w:rsid w:val="005D69F0"/>
    <w:rsid w:val="005D6D2C"/>
    <w:rsid w:val="005D71E2"/>
    <w:rsid w:val="005D73DC"/>
    <w:rsid w:val="005E018F"/>
    <w:rsid w:val="005E0819"/>
    <w:rsid w:val="005E0839"/>
    <w:rsid w:val="005E19A2"/>
    <w:rsid w:val="005E1DED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E7D91"/>
    <w:rsid w:val="005F0BA9"/>
    <w:rsid w:val="005F148D"/>
    <w:rsid w:val="005F1A49"/>
    <w:rsid w:val="005F3A26"/>
    <w:rsid w:val="005F3D50"/>
    <w:rsid w:val="005F3E34"/>
    <w:rsid w:val="005F430A"/>
    <w:rsid w:val="005F474D"/>
    <w:rsid w:val="005F4D80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34D0"/>
    <w:rsid w:val="0060493C"/>
    <w:rsid w:val="00604DCD"/>
    <w:rsid w:val="0060523B"/>
    <w:rsid w:val="006056AC"/>
    <w:rsid w:val="00605A1B"/>
    <w:rsid w:val="00605AA1"/>
    <w:rsid w:val="00605EA0"/>
    <w:rsid w:val="00606634"/>
    <w:rsid w:val="00606F5F"/>
    <w:rsid w:val="00607849"/>
    <w:rsid w:val="00610175"/>
    <w:rsid w:val="00610DE1"/>
    <w:rsid w:val="00612AE6"/>
    <w:rsid w:val="006137D0"/>
    <w:rsid w:val="00614707"/>
    <w:rsid w:val="00615418"/>
    <w:rsid w:val="006164BE"/>
    <w:rsid w:val="006174A5"/>
    <w:rsid w:val="00617CDB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26C8A"/>
    <w:rsid w:val="00630F0B"/>
    <w:rsid w:val="00631204"/>
    <w:rsid w:val="0063204E"/>
    <w:rsid w:val="0063208B"/>
    <w:rsid w:val="0063211B"/>
    <w:rsid w:val="00632F3E"/>
    <w:rsid w:val="0063303E"/>
    <w:rsid w:val="00633191"/>
    <w:rsid w:val="00635B83"/>
    <w:rsid w:val="00636785"/>
    <w:rsid w:val="00636CB1"/>
    <w:rsid w:val="00636F03"/>
    <w:rsid w:val="00637087"/>
    <w:rsid w:val="006416F7"/>
    <w:rsid w:val="006418C5"/>
    <w:rsid w:val="006418D3"/>
    <w:rsid w:val="00641A69"/>
    <w:rsid w:val="00642DD5"/>
    <w:rsid w:val="0064466C"/>
    <w:rsid w:val="006456FC"/>
    <w:rsid w:val="006457F8"/>
    <w:rsid w:val="00645FB9"/>
    <w:rsid w:val="00646DE2"/>
    <w:rsid w:val="0064773F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65BF"/>
    <w:rsid w:val="006565CF"/>
    <w:rsid w:val="00656B0E"/>
    <w:rsid w:val="00656B12"/>
    <w:rsid w:val="00656D61"/>
    <w:rsid w:val="006572E2"/>
    <w:rsid w:val="00660DCE"/>
    <w:rsid w:val="00660FD6"/>
    <w:rsid w:val="00661F32"/>
    <w:rsid w:val="0066286D"/>
    <w:rsid w:val="006643D1"/>
    <w:rsid w:val="00664A0E"/>
    <w:rsid w:val="00664E79"/>
    <w:rsid w:val="00665085"/>
    <w:rsid w:val="00667432"/>
    <w:rsid w:val="0066767D"/>
    <w:rsid w:val="00670513"/>
    <w:rsid w:val="00670E55"/>
    <w:rsid w:val="00671751"/>
    <w:rsid w:val="00671BD7"/>
    <w:rsid w:val="00672025"/>
    <w:rsid w:val="006723B9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50BE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4EEC"/>
    <w:rsid w:val="00695F6A"/>
    <w:rsid w:val="00696963"/>
    <w:rsid w:val="00697235"/>
    <w:rsid w:val="0069747F"/>
    <w:rsid w:val="00697968"/>
    <w:rsid w:val="00697D60"/>
    <w:rsid w:val="00697D93"/>
    <w:rsid w:val="00697E52"/>
    <w:rsid w:val="006A0336"/>
    <w:rsid w:val="006A05D7"/>
    <w:rsid w:val="006A0801"/>
    <w:rsid w:val="006A1062"/>
    <w:rsid w:val="006A1CAA"/>
    <w:rsid w:val="006A3C66"/>
    <w:rsid w:val="006A3C95"/>
    <w:rsid w:val="006A57AA"/>
    <w:rsid w:val="006A65C8"/>
    <w:rsid w:val="006A6CB0"/>
    <w:rsid w:val="006B023E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9CC"/>
    <w:rsid w:val="006B7399"/>
    <w:rsid w:val="006B7526"/>
    <w:rsid w:val="006B7DC6"/>
    <w:rsid w:val="006C0204"/>
    <w:rsid w:val="006C168C"/>
    <w:rsid w:val="006C1982"/>
    <w:rsid w:val="006C1E66"/>
    <w:rsid w:val="006C2F9A"/>
    <w:rsid w:val="006C3696"/>
    <w:rsid w:val="006C4540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6E2D"/>
    <w:rsid w:val="006E0A24"/>
    <w:rsid w:val="006E11F7"/>
    <w:rsid w:val="006E15AA"/>
    <w:rsid w:val="006E1CC0"/>
    <w:rsid w:val="006E20D2"/>
    <w:rsid w:val="006E2BAC"/>
    <w:rsid w:val="006E2C59"/>
    <w:rsid w:val="006E3199"/>
    <w:rsid w:val="006E3A63"/>
    <w:rsid w:val="006E3B69"/>
    <w:rsid w:val="006E3E2A"/>
    <w:rsid w:val="006E4004"/>
    <w:rsid w:val="006E496A"/>
    <w:rsid w:val="006E4C9E"/>
    <w:rsid w:val="006E63B4"/>
    <w:rsid w:val="006E6A2B"/>
    <w:rsid w:val="006E72FB"/>
    <w:rsid w:val="006F19D4"/>
    <w:rsid w:val="006F2924"/>
    <w:rsid w:val="006F2AE7"/>
    <w:rsid w:val="006F36DA"/>
    <w:rsid w:val="006F4365"/>
    <w:rsid w:val="006F551D"/>
    <w:rsid w:val="006F5B2E"/>
    <w:rsid w:val="006F5D7A"/>
    <w:rsid w:val="006F612A"/>
    <w:rsid w:val="006F7184"/>
    <w:rsid w:val="00700A51"/>
    <w:rsid w:val="00701734"/>
    <w:rsid w:val="00701F1E"/>
    <w:rsid w:val="007030E9"/>
    <w:rsid w:val="00703971"/>
    <w:rsid w:val="007039A5"/>
    <w:rsid w:val="00704AB5"/>
    <w:rsid w:val="00704E03"/>
    <w:rsid w:val="00705F80"/>
    <w:rsid w:val="007066BD"/>
    <w:rsid w:val="00706A0C"/>
    <w:rsid w:val="007101FF"/>
    <w:rsid w:val="00710285"/>
    <w:rsid w:val="00710F82"/>
    <w:rsid w:val="007116B8"/>
    <w:rsid w:val="00711C6B"/>
    <w:rsid w:val="007128CF"/>
    <w:rsid w:val="00712980"/>
    <w:rsid w:val="00713251"/>
    <w:rsid w:val="007137A6"/>
    <w:rsid w:val="00714815"/>
    <w:rsid w:val="007148DD"/>
    <w:rsid w:val="0071552F"/>
    <w:rsid w:val="00715B2D"/>
    <w:rsid w:val="00715B5C"/>
    <w:rsid w:val="007163CF"/>
    <w:rsid w:val="007165C1"/>
    <w:rsid w:val="00717760"/>
    <w:rsid w:val="007205FF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7B3E"/>
    <w:rsid w:val="00741B7B"/>
    <w:rsid w:val="00742861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5526"/>
    <w:rsid w:val="00755645"/>
    <w:rsid w:val="00755D0C"/>
    <w:rsid w:val="00756658"/>
    <w:rsid w:val="007576D0"/>
    <w:rsid w:val="007578FD"/>
    <w:rsid w:val="007579B5"/>
    <w:rsid w:val="007612EC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C97"/>
    <w:rsid w:val="00770FFC"/>
    <w:rsid w:val="007712A7"/>
    <w:rsid w:val="007725A7"/>
    <w:rsid w:val="007727FB"/>
    <w:rsid w:val="007729C0"/>
    <w:rsid w:val="00772D92"/>
    <w:rsid w:val="007748E6"/>
    <w:rsid w:val="007748F4"/>
    <w:rsid w:val="0077649D"/>
    <w:rsid w:val="00776DE7"/>
    <w:rsid w:val="007773AF"/>
    <w:rsid w:val="00777497"/>
    <w:rsid w:val="007774CD"/>
    <w:rsid w:val="00780B1E"/>
    <w:rsid w:val="00780FDA"/>
    <w:rsid w:val="007811F3"/>
    <w:rsid w:val="00781839"/>
    <w:rsid w:val="00781A37"/>
    <w:rsid w:val="00782ED0"/>
    <w:rsid w:val="00782F3B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A23"/>
    <w:rsid w:val="00791201"/>
    <w:rsid w:val="0079150F"/>
    <w:rsid w:val="007918A8"/>
    <w:rsid w:val="00792748"/>
    <w:rsid w:val="00793361"/>
    <w:rsid w:val="007934E8"/>
    <w:rsid w:val="00793638"/>
    <w:rsid w:val="00793AF6"/>
    <w:rsid w:val="00797083"/>
    <w:rsid w:val="007A002B"/>
    <w:rsid w:val="007A1C99"/>
    <w:rsid w:val="007A1D62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B005A"/>
    <w:rsid w:val="007B0F94"/>
    <w:rsid w:val="007B1112"/>
    <w:rsid w:val="007B1A83"/>
    <w:rsid w:val="007B1B42"/>
    <w:rsid w:val="007B1E90"/>
    <w:rsid w:val="007B6C34"/>
    <w:rsid w:val="007B7344"/>
    <w:rsid w:val="007B74D3"/>
    <w:rsid w:val="007B7E09"/>
    <w:rsid w:val="007C0258"/>
    <w:rsid w:val="007C0296"/>
    <w:rsid w:val="007C0ED4"/>
    <w:rsid w:val="007C116F"/>
    <w:rsid w:val="007C1F74"/>
    <w:rsid w:val="007C2C1E"/>
    <w:rsid w:val="007C3F8C"/>
    <w:rsid w:val="007C455A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5EB5"/>
    <w:rsid w:val="007D6223"/>
    <w:rsid w:val="007D7AA6"/>
    <w:rsid w:val="007E0DE2"/>
    <w:rsid w:val="007E1668"/>
    <w:rsid w:val="007E1D27"/>
    <w:rsid w:val="007E1E3B"/>
    <w:rsid w:val="007E3392"/>
    <w:rsid w:val="007E3FC6"/>
    <w:rsid w:val="007E44ED"/>
    <w:rsid w:val="007E5086"/>
    <w:rsid w:val="007E5DED"/>
    <w:rsid w:val="007E62FA"/>
    <w:rsid w:val="007E657C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8008CD"/>
    <w:rsid w:val="008010E4"/>
    <w:rsid w:val="00801368"/>
    <w:rsid w:val="00802AFC"/>
    <w:rsid w:val="00803A50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2A8A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98B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5DE9"/>
    <w:rsid w:val="00856344"/>
    <w:rsid w:val="00860386"/>
    <w:rsid w:val="008608E4"/>
    <w:rsid w:val="00860BED"/>
    <w:rsid w:val="0086150A"/>
    <w:rsid w:val="00861A7F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1B92"/>
    <w:rsid w:val="0087266C"/>
    <w:rsid w:val="00873B91"/>
    <w:rsid w:val="00873C6D"/>
    <w:rsid w:val="00874760"/>
    <w:rsid w:val="00874D25"/>
    <w:rsid w:val="00874F0B"/>
    <w:rsid w:val="0087511C"/>
    <w:rsid w:val="008752DD"/>
    <w:rsid w:val="00875E3B"/>
    <w:rsid w:val="008806FF"/>
    <w:rsid w:val="00881933"/>
    <w:rsid w:val="00881CF1"/>
    <w:rsid w:val="00882500"/>
    <w:rsid w:val="008833CA"/>
    <w:rsid w:val="00883D74"/>
    <w:rsid w:val="008840A3"/>
    <w:rsid w:val="0088494A"/>
    <w:rsid w:val="00885F7F"/>
    <w:rsid w:val="0088620D"/>
    <w:rsid w:val="008863E5"/>
    <w:rsid w:val="00886911"/>
    <w:rsid w:val="00886EDB"/>
    <w:rsid w:val="00887264"/>
    <w:rsid w:val="00890373"/>
    <w:rsid w:val="00890D91"/>
    <w:rsid w:val="00891412"/>
    <w:rsid w:val="008917D2"/>
    <w:rsid w:val="00891943"/>
    <w:rsid w:val="00892253"/>
    <w:rsid w:val="00892BDD"/>
    <w:rsid w:val="0089318C"/>
    <w:rsid w:val="0089557E"/>
    <w:rsid w:val="008957AB"/>
    <w:rsid w:val="00895CC3"/>
    <w:rsid w:val="00896DB8"/>
    <w:rsid w:val="00896FF5"/>
    <w:rsid w:val="008A0D5F"/>
    <w:rsid w:val="008A1B1C"/>
    <w:rsid w:val="008A1B29"/>
    <w:rsid w:val="008A1BE2"/>
    <w:rsid w:val="008A1EFE"/>
    <w:rsid w:val="008A2494"/>
    <w:rsid w:val="008A298D"/>
    <w:rsid w:val="008A2F00"/>
    <w:rsid w:val="008A5EB1"/>
    <w:rsid w:val="008A7046"/>
    <w:rsid w:val="008A71D6"/>
    <w:rsid w:val="008A741A"/>
    <w:rsid w:val="008A7C55"/>
    <w:rsid w:val="008B0101"/>
    <w:rsid w:val="008B02AA"/>
    <w:rsid w:val="008B0AC9"/>
    <w:rsid w:val="008B0B4B"/>
    <w:rsid w:val="008B11FB"/>
    <w:rsid w:val="008B156E"/>
    <w:rsid w:val="008B16FE"/>
    <w:rsid w:val="008B2B54"/>
    <w:rsid w:val="008B3ABF"/>
    <w:rsid w:val="008B3DAF"/>
    <w:rsid w:val="008B3DCF"/>
    <w:rsid w:val="008B4C9F"/>
    <w:rsid w:val="008B524F"/>
    <w:rsid w:val="008B6C4A"/>
    <w:rsid w:val="008B735A"/>
    <w:rsid w:val="008C0011"/>
    <w:rsid w:val="008C0025"/>
    <w:rsid w:val="008C0328"/>
    <w:rsid w:val="008C0C73"/>
    <w:rsid w:val="008C16C8"/>
    <w:rsid w:val="008C2890"/>
    <w:rsid w:val="008C3EBE"/>
    <w:rsid w:val="008C46B4"/>
    <w:rsid w:val="008C4727"/>
    <w:rsid w:val="008C4963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4CA"/>
    <w:rsid w:val="008D5797"/>
    <w:rsid w:val="008D5C0F"/>
    <w:rsid w:val="008D5F60"/>
    <w:rsid w:val="008D60EE"/>
    <w:rsid w:val="008D671D"/>
    <w:rsid w:val="008D67AA"/>
    <w:rsid w:val="008D68F1"/>
    <w:rsid w:val="008D6C87"/>
    <w:rsid w:val="008E0CFF"/>
    <w:rsid w:val="008E0FFC"/>
    <w:rsid w:val="008E1908"/>
    <w:rsid w:val="008E2CEA"/>
    <w:rsid w:val="008E326A"/>
    <w:rsid w:val="008E50FC"/>
    <w:rsid w:val="008E5C4F"/>
    <w:rsid w:val="008E5F12"/>
    <w:rsid w:val="008E79EF"/>
    <w:rsid w:val="008E79F1"/>
    <w:rsid w:val="008F0489"/>
    <w:rsid w:val="008F075F"/>
    <w:rsid w:val="008F0A18"/>
    <w:rsid w:val="008F0DB3"/>
    <w:rsid w:val="008F1650"/>
    <w:rsid w:val="008F1B08"/>
    <w:rsid w:val="008F385B"/>
    <w:rsid w:val="008F3E94"/>
    <w:rsid w:val="008F505B"/>
    <w:rsid w:val="008F51F5"/>
    <w:rsid w:val="008F574D"/>
    <w:rsid w:val="008F60BB"/>
    <w:rsid w:val="008F68FD"/>
    <w:rsid w:val="008F7364"/>
    <w:rsid w:val="008F7661"/>
    <w:rsid w:val="008F7E8F"/>
    <w:rsid w:val="00900F51"/>
    <w:rsid w:val="00901825"/>
    <w:rsid w:val="00901C5C"/>
    <w:rsid w:val="00902B9C"/>
    <w:rsid w:val="00903B25"/>
    <w:rsid w:val="0090466A"/>
    <w:rsid w:val="00906D0E"/>
    <w:rsid w:val="009075F3"/>
    <w:rsid w:val="00907C6E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465"/>
    <w:rsid w:val="009226B5"/>
    <w:rsid w:val="009229F1"/>
    <w:rsid w:val="00923CF4"/>
    <w:rsid w:val="00923EFC"/>
    <w:rsid w:val="00924916"/>
    <w:rsid w:val="00925844"/>
    <w:rsid w:val="00925A21"/>
    <w:rsid w:val="00925C00"/>
    <w:rsid w:val="00926642"/>
    <w:rsid w:val="0092687A"/>
    <w:rsid w:val="0092776F"/>
    <w:rsid w:val="009278CE"/>
    <w:rsid w:val="009303BA"/>
    <w:rsid w:val="00931351"/>
    <w:rsid w:val="00932194"/>
    <w:rsid w:val="009327F0"/>
    <w:rsid w:val="00932C19"/>
    <w:rsid w:val="00933402"/>
    <w:rsid w:val="00933CEE"/>
    <w:rsid w:val="009341A2"/>
    <w:rsid w:val="00934241"/>
    <w:rsid w:val="0093506F"/>
    <w:rsid w:val="009359C8"/>
    <w:rsid w:val="0093609E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40D8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710"/>
    <w:rsid w:val="009637ED"/>
    <w:rsid w:val="00964158"/>
    <w:rsid w:val="009641B1"/>
    <w:rsid w:val="00964E9A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916"/>
    <w:rsid w:val="00976ADA"/>
    <w:rsid w:val="00976CDB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4000"/>
    <w:rsid w:val="00984098"/>
    <w:rsid w:val="0098438E"/>
    <w:rsid w:val="009848AD"/>
    <w:rsid w:val="00984973"/>
    <w:rsid w:val="00985958"/>
    <w:rsid w:val="00985D6D"/>
    <w:rsid w:val="00986A6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48F"/>
    <w:rsid w:val="0099694D"/>
    <w:rsid w:val="009975FA"/>
    <w:rsid w:val="0099791D"/>
    <w:rsid w:val="00997C58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4B"/>
    <w:rsid w:val="009A3311"/>
    <w:rsid w:val="009A357A"/>
    <w:rsid w:val="009A376F"/>
    <w:rsid w:val="009A3F74"/>
    <w:rsid w:val="009A447E"/>
    <w:rsid w:val="009A4D9F"/>
    <w:rsid w:val="009A4F48"/>
    <w:rsid w:val="009A501E"/>
    <w:rsid w:val="009A5059"/>
    <w:rsid w:val="009A506A"/>
    <w:rsid w:val="009A698A"/>
    <w:rsid w:val="009A7BA0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240"/>
    <w:rsid w:val="009B77C6"/>
    <w:rsid w:val="009C0453"/>
    <w:rsid w:val="009C0ECC"/>
    <w:rsid w:val="009C1089"/>
    <w:rsid w:val="009C2200"/>
    <w:rsid w:val="009C3F3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3FA9"/>
    <w:rsid w:val="009D4155"/>
    <w:rsid w:val="009D44D0"/>
    <w:rsid w:val="009D5562"/>
    <w:rsid w:val="009D5E8A"/>
    <w:rsid w:val="009D648C"/>
    <w:rsid w:val="009D6E04"/>
    <w:rsid w:val="009E14AE"/>
    <w:rsid w:val="009E178F"/>
    <w:rsid w:val="009E1A78"/>
    <w:rsid w:val="009E1C36"/>
    <w:rsid w:val="009E31DA"/>
    <w:rsid w:val="009E335E"/>
    <w:rsid w:val="009E3D34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9F7B88"/>
    <w:rsid w:val="00A00A40"/>
    <w:rsid w:val="00A031D4"/>
    <w:rsid w:val="00A03D5B"/>
    <w:rsid w:val="00A03F89"/>
    <w:rsid w:val="00A04385"/>
    <w:rsid w:val="00A05842"/>
    <w:rsid w:val="00A0663C"/>
    <w:rsid w:val="00A0716C"/>
    <w:rsid w:val="00A071DF"/>
    <w:rsid w:val="00A10596"/>
    <w:rsid w:val="00A1064F"/>
    <w:rsid w:val="00A12E23"/>
    <w:rsid w:val="00A132B5"/>
    <w:rsid w:val="00A132C8"/>
    <w:rsid w:val="00A1330E"/>
    <w:rsid w:val="00A14934"/>
    <w:rsid w:val="00A152C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A2D"/>
    <w:rsid w:val="00A22AD6"/>
    <w:rsid w:val="00A22CEE"/>
    <w:rsid w:val="00A233F5"/>
    <w:rsid w:val="00A253A3"/>
    <w:rsid w:val="00A27FFD"/>
    <w:rsid w:val="00A30227"/>
    <w:rsid w:val="00A309D4"/>
    <w:rsid w:val="00A33377"/>
    <w:rsid w:val="00A333FF"/>
    <w:rsid w:val="00A339A4"/>
    <w:rsid w:val="00A33EE8"/>
    <w:rsid w:val="00A3448E"/>
    <w:rsid w:val="00A347B9"/>
    <w:rsid w:val="00A34E1B"/>
    <w:rsid w:val="00A351D4"/>
    <w:rsid w:val="00A360F0"/>
    <w:rsid w:val="00A36364"/>
    <w:rsid w:val="00A36555"/>
    <w:rsid w:val="00A371CA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3"/>
    <w:rsid w:val="00A478F4"/>
    <w:rsid w:val="00A47DAA"/>
    <w:rsid w:val="00A5091C"/>
    <w:rsid w:val="00A52BE4"/>
    <w:rsid w:val="00A5403E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1ED"/>
    <w:rsid w:val="00A703CE"/>
    <w:rsid w:val="00A70BB2"/>
    <w:rsid w:val="00A70EA0"/>
    <w:rsid w:val="00A7105C"/>
    <w:rsid w:val="00A71AE5"/>
    <w:rsid w:val="00A71C6D"/>
    <w:rsid w:val="00A71D1C"/>
    <w:rsid w:val="00A7264B"/>
    <w:rsid w:val="00A72D6D"/>
    <w:rsid w:val="00A72EFE"/>
    <w:rsid w:val="00A72F34"/>
    <w:rsid w:val="00A733F5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222"/>
    <w:rsid w:val="00A83FD9"/>
    <w:rsid w:val="00A84718"/>
    <w:rsid w:val="00A84EC2"/>
    <w:rsid w:val="00A859E0"/>
    <w:rsid w:val="00A85F2D"/>
    <w:rsid w:val="00A861A9"/>
    <w:rsid w:val="00A861B4"/>
    <w:rsid w:val="00A865C9"/>
    <w:rsid w:val="00A869EE"/>
    <w:rsid w:val="00A906CD"/>
    <w:rsid w:val="00A906D8"/>
    <w:rsid w:val="00A908B2"/>
    <w:rsid w:val="00A90D3C"/>
    <w:rsid w:val="00A919A8"/>
    <w:rsid w:val="00A92DA3"/>
    <w:rsid w:val="00A92FF4"/>
    <w:rsid w:val="00A93D5A"/>
    <w:rsid w:val="00A94651"/>
    <w:rsid w:val="00A94BA0"/>
    <w:rsid w:val="00A94F96"/>
    <w:rsid w:val="00A957E3"/>
    <w:rsid w:val="00A960A6"/>
    <w:rsid w:val="00A965D8"/>
    <w:rsid w:val="00A978E7"/>
    <w:rsid w:val="00AA026B"/>
    <w:rsid w:val="00AA19C0"/>
    <w:rsid w:val="00AA2ABD"/>
    <w:rsid w:val="00AA2B60"/>
    <w:rsid w:val="00AA38B1"/>
    <w:rsid w:val="00AA3C49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A69"/>
    <w:rsid w:val="00AB4BC0"/>
    <w:rsid w:val="00AB4F0B"/>
    <w:rsid w:val="00AB5E75"/>
    <w:rsid w:val="00AB6764"/>
    <w:rsid w:val="00AB6C3D"/>
    <w:rsid w:val="00AB7480"/>
    <w:rsid w:val="00AB7575"/>
    <w:rsid w:val="00AB7E8E"/>
    <w:rsid w:val="00AC0309"/>
    <w:rsid w:val="00AC0E59"/>
    <w:rsid w:val="00AC1307"/>
    <w:rsid w:val="00AC15D9"/>
    <w:rsid w:val="00AC219D"/>
    <w:rsid w:val="00AC2926"/>
    <w:rsid w:val="00AC3757"/>
    <w:rsid w:val="00AC3B6A"/>
    <w:rsid w:val="00AC4F1A"/>
    <w:rsid w:val="00AC4FF4"/>
    <w:rsid w:val="00AC5501"/>
    <w:rsid w:val="00AC74E0"/>
    <w:rsid w:val="00AD051E"/>
    <w:rsid w:val="00AD0C10"/>
    <w:rsid w:val="00AD2EE6"/>
    <w:rsid w:val="00AD3028"/>
    <w:rsid w:val="00AD37FA"/>
    <w:rsid w:val="00AD38A1"/>
    <w:rsid w:val="00AD3B4C"/>
    <w:rsid w:val="00AD4074"/>
    <w:rsid w:val="00AD457F"/>
    <w:rsid w:val="00AD47A8"/>
    <w:rsid w:val="00AD49FC"/>
    <w:rsid w:val="00AD4FBF"/>
    <w:rsid w:val="00AD5B69"/>
    <w:rsid w:val="00AD5D5B"/>
    <w:rsid w:val="00AD6D41"/>
    <w:rsid w:val="00AE0B85"/>
    <w:rsid w:val="00AE26D2"/>
    <w:rsid w:val="00AE34BE"/>
    <w:rsid w:val="00AE3AE7"/>
    <w:rsid w:val="00AE4D35"/>
    <w:rsid w:val="00AE5C44"/>
    <w:rsid w:val="00AE605D"/>
    <w:rsid w:val="00AE6242"/>
    <w:rsid w:val="00AE7915"/>
    <w:rsid w:val="00AF17BB"/>
    <w:rsid w:val="00AF1A19"/>
    <w:rsid w:val="00AF2A89"/>
    <w:rsid w:val="00AF34F5"/>
    <w:rsid w:val="00AF3914"/>
    <w:rsid w:val="00AF4089"/>
    <w:rsid w:val="00AF43AA"/>
    <w:rsid w:val="00AF587C"/>
    <w:rsid w:val="00AF5E65"/>
    <w:rsid w:val="00AF61A0"/>
    <w:rsid w:val="00AF6975"/>
    <w:rsid w:val="00AF762B"/>
    <w:rsid w:val="00AF7DED"/>
    <w:rsid w:val="00AF7DF1"/>
    <w:rsid w:val="00B00229"/>
    <w:rsid w:val="00B01620"/>
    <w:rsid w:val="00B01E1D"/>
    <w:rsid w:val="00B0392A"/>
    <w:rsid w:val="00B04394"/>
    <w:rsid w:val="00B046DF"/>
    <w:rsid w:val="00B05ABE"/>
    <w:rsid w:val="00B06CBB"/>
    <w:rsid w:val="00B06CF0"/>
    <w:rsid w:val="00B06E4C"/>
    <w:rsid w:val="00B06F2F"/>
    <w:rsid w:val="00B07011"/>
    <w:rsid w:val="00B07C51"/>
    <w:rsid w:val="00B107E8"/>
    <w:rsid w:val="00B10BB7"/>
    <w:rsid w:val="00B10F79"/>
    <w:rsid w:val="00B11790"/>
    <w:rsid w:val="00B11C91"/>
    <w:rsid w:val="00B1305F"/>
    <w:rsid w:val="00B13114"/>
    <w:rsid w:val="00B13252"/>
    <w:rsid w:val="00B13406"/>
    <w:rsid w:val="00B13BD7"/>
    <w:rsid w:val="00B151CF"/>
    <w:rsid w:val="00B15564"/>
    <w:rsid w:val="00B156BA"/>
    <w:rsid w:val="00B1608D"/>
    <w:rsid w:val="00B163C7"/>
    <w:rsid w:val="00B16466"/>
    <w:rsid w:val="00B16882"/>
    <w:rsid w:val="00B17EE6"/>
    <w:rsid w:val="00B2103B"/>
    <w:rsid w:val="00B21205"/>
    <w:rsid w:val="00B21D61"/>
    <w:rsid w:val="00B221E3"/>
    <w:rsid w:val="00B22384"/>
    <w:rsid w:val="00B22390"/>
    <w:rsid w:val="00B2318A"/>
    <w:rsid w:val="00B23A9D"/>
    <w:rsid w:val="00B24717"/>
    <w:rsid w:val="00B24797"/>
    <w:rsid w:val="00B24A00"/>
    <w:rsid w:val="00B267CA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369FF"/>
    <w:rsid w:val="00B37214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E7"/>
    <w:rsid w:val="00B45947"/>
    <w:rsid w:val="00B45BCF"/>
    <w:rsid w:val="00B46E09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BB6"/>
    <w:rsid w:val="00B57FF7"/>
    <w:rsid w:val="00B608EE"/>
    <w:rsid w:val="00B61A35"/>
    <w:rsid w:val="00B61D75"/>
    <w:rsid w:val="00B61ECA"/>
    <w:rsid w:val="00B61FF9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5DD9"/>
    <w:rsid w:val="00B761C1"/>
    <w:rsid w:val="00B76814"/>
    <w:rsid w:val="00B77B42"/>
    <w:rsid w:val="00B80605"/>
    <w:rsid w:val="00B808ED"/>
    <w:rsid w:val="00B80FA6"/>
    <w:rsid w:val="00B81497"/>
    <w:rsid w:val="00B81B1C"/>
    <w:rsid w:val="00B81C18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3B0"/>
    <w:rsid w:val="00B945F2"/>
    <w:rsid w:val="00B94E6D"/>
    <w:rsid w:val="00B95BE8"/>
    <w:rsid w:val="00B960DF"/>
    <w:rsid w:val="00B9647B"/>
    <w:rsid w:val="00B96C50"/>
    <w:rsid w:val="00BA0175"/>
    <w:rsid w:val="00BA06A5"/>
    <w:rsid w:val="00BA08F2"/>
    <w:rsid w:val="00BA1828"/>
    <w:rsid w:val="00BA187C"/>
    <w:rsid w:val="00BA2010"/>
    <w:rsid w:val="00BA2341"/>
    <w:rsid w:val="00BA2A93"/>
    <w:rsid w:val="00BA33D6"/>
    <w:rsid w:val="00BA5D55"/>
    <w:rsid w:val="00BA5F8C"/>
    <w:rsid w:val="00BA64F8"/>
    <w:rsid w:val="00BA6ECC"/>
    <w:rsid w:val="00BA71E5"/>
    <w:rsid w:val="00BA740C"/>
    <w:rsid w:val="00BA7BFA"/>
    <w:rsid w:val="00BA7C3B"/>
    <w:rsid w:val="00BA7E6B"/>
    <w:rsid w:val="00BB002F"/>
    <w:rsid w:val="00BB161A"/>
    <w:rsid w:val="00BB18AC"/>
    <w:rsid w:val="00BB1B81"/>
    <w:rsid w:val="00BB1E80"/>
    <w:rsid w:val="00BB2128"/>
    <w:rsid w:val="00BB21C6"/>
    <w:rsid w:val="00BB3315"/>
    <w:rsid w:val="00BB3A1B"/>
    <w:rsid w:val="00BB443C"/>
    <w:rsid w:val="00BB4827"/>
    <w:rsid w:val="00BB6930"/>
    <w:rsid w:val="00BC1332"/>
    <w:rsid w:val="00BC1AC5"/>
    <w:rsid w:val="00BC1BC5"/>
    <w:rsid w:val="00BC1DF1"/>
    <w:rsid w:val="00BC1F49"/>
    <w:rsid w:val="00BC3E66"/>
    <w:rsid w:val="00BC5764"/>
    <w:rsid w:val="00BC66CB"/>
    <w:rsid w:val="00BC798C"/>
    <w:rsid w:val="00BC799A"/>
    <w:rsid w:val="00BD063D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4E6E"/>
    <w:rsid w:val="00BD5D62"/>
    <w:rsid w:val="00BD60EB"/>
    <w:rsid w:val="00BD6682"/>
    <w:rsid w:val="00BE11B0"/>
    <w:rsid w:val="00BE31DA"/>
    <w:rsid w:val="00BE3F9E"/>
    <w:rsid w:val="00BE40E3"/>
    <w:rsid w:val="00BE4690"/>
    <w:rsid w:val="00BE591D"/>
    <w:rsid w:val="00BE69B6"/>
    <w:rsid w:val="00BE6F3D"/>
    <w:rsid w:val="00BE75AD"/>
    <w:rsid w:val="00BE7874"/>
    <w:rsid w:val="00BF0E10"/>
    <w:rsid w:val="00BF1B34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C08"/>
    <w:rsid w:val="00BF7CA3"/>
    <w:rsid w:val="00C00946"/>
    <w:rsid w:val="00C01360"/>
    <w:rsid w:val="00C01EF5"/>
    <w:rsid w:val="00C02381"/>
    <w:rsid w:val="00C0479A"/>
    <w:rsid w:val="00C05414"/>
    <w:rsid w:val="00C05DBD"/>
    <w:rsid w:val="00C06C53"/>
    <w:rsid w:val="00C107A6"/>
    <w:rsid w:val="00C10849"/>
    <w:rsid w:val="00C10869"/>
    <w:rsid w:val="00C12104"/>
    <w:rsid w:val="00C1253A"/>
    <w:rsid w:val="00C13DB3"/>
    <w:rsid w:val="00C14085"/>
    <w:rsid w:val="00C156B2"/>
    <w:rsid w:val="00C15B99"/>
    <w:rsid w:val="00C15CD0"/>
    <w:rsid w:val="00C16355"/>
    <w:rsid w:val="00C16712"/>
    <w:rsid w:val="00C17E34"/>
    <w:rsid w:val="00C203C8"/>
    <w:rsid w:val="00C208BC"/>
    <w:rsid w:val="00C20994"/>
    <w:rsid w:val="00C21048"/>
    <w:rsid w:val="00C223F0"/>
    <w:rsid w:val="00C24C54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2ED0"/>
    <w:rsid w:val="00C347A0"/>
    <w:rsid w:val="00C34EE8"/>
    <w:rsid w:val="00C356B1"/>
    <w:rsid w:val="00C35827"/>
    <w:rsid w:val="00C36994"/>
    <w:rsid w:val="00C36EB5"/>
    <w:rsid w:val="00C37FC5"/>
    <w:rsid w:val="00C40C0E"/>
    <w:rsid w:val="00C413B8"/>
    <w:rsid w:val="00C4166E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700C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1A69"/>
    <w:rsid w:val="00C623C5"/>
    <w:rsid w:val="00C635BD"/>
    <w:rsid w:val="00C6369E"/>
    <w:rsid w:val="00C63EBE"/>
    <w:rsid w:val="00C6475F"/>
    <w:rsid w:val="00C64996"/>
    <w:rsid w:val="00C6575E"/>
    <w:rsid w:val="00C66707"/>
    <w:rsid w:val="00C66ECC"/>
    <w:rsid w:val="00C675BC"/>
    <w:rsid w:val="00C70569"/>
    <w:rsid w:val="00C707C3"/>
    <w:rsid w:val="00C71BF3"/>
    <w:rsid w:val="00C71C78"/>
    <w:rsid w:val="00C724F9"/>
    <w:rsid w:val="00C7362B"/>
    <w:rsid w:val="00C73A03"/>
    <w:rsid w:val="00C745A8"/>
    <w:rsid w:val="00C747DA"/>
    <w:rsid w:val="00C74B45"/>
    <w:rsid w:val="00C74F66"/>
    <w:rsid w:val="00C7759A"/>
    <w:rsid w:val="00C77AA4"/>
    <w:rsid w:val="00C77E0D"/>
    <w:rsid w:val="00C81D62"/>
    <w:rsid w:val="00C82A9D"/>
    <w:rsid w:val="00C83CA2"/>
    <w:rsid w:val="00C84987"/>
    <w:rsid w:val="00C84BB8"/>
    <w:rsid w:val="00C84D2B"/>
    <w:rsid w:val="00C85309"/>
    <w:rsid w:val="00C870C2"/>
    <w:rsid w:val="00C878BB"/>
    <w:rsid w:val="00C87D63"/>
    <w:rsid w:val="00C90A2C"/>
    <w:rsid w:val="00C91046"/>
    <w:rsid w:val="00C9132D"/>
    <w:rsid w:val="00C92376"/>
    <w:rsid w:val="00C930D2"/>
    <w:rsid w:val="00C936C4"/>
    <w:rsid w:val="00C941BD"/>
    <w:rsid w:val="00C948C9"/>
    <w:rsid w:val="00C94EA4"/>
    <w:rsid w:val="00C9516D"/>
    <w:rsid w:val="00C95659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B013A"/>
    <w:rsid w:val="00CB0F0A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0AFC"/>
    <w:rsid w:val="00CC13C8"/>
    <w:rsid w:val="00CC1DE8"/>
    <w:rsid w:val="00CC3414"/>
    <w:rsid w:val="00CC4BFD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2BE4"/>
    <w:rsid w:val="00CD306C"/>
    <w:rsid w:val="00CD3AA3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3142"/>
    <w:rsid w:val="00CE4C94"/>
    <w:rsid w:val="00CE4D4A"/>
    <w:rsid w:val="00CE51B4"/>
    <w:rsid w:val="00CE5C73"/>
    <w:rsid w:val="00CE6D4A"/>
    <w:rsid w:val="00CE7578"/>
    <w:rsid w:val="00CF081D"/>
    <w:rsid w:val="00CF0BBF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74"/>
    <w:rsid w:val="00CF6986"/>
    <w:rsid w:val="00CF6C78"/>
    <w:rsid w:val="00CF6FB9"/>
    <w:rsid w:val="00CF79FD"/>
    <w:rsid w:val="00CF7B54"/>
    <w:rsid w:val="00D006EC"/>
    <w:rsid w:val="00D00775"/>
    <w:rsid w:val="00D00FAC"/>
    <w:rsid w:val="00D01164"/>
    <w:rsid w:val="00D017F2"/>
    <w:rsid w:val="00D02153"/>
    <w:rsid w:val="00D027D9"/>
    <w:rsid w:val="00D03070"/>
    <w:rsid w:val="00D034DF"/>
    <w:rsid w:val="00D03934"/>
    <w:rsid w:val="00D03FC4"/>
    <w:rsid w:val="00D0474E"/>
    <w:rsid w:val="00D04867"/>
    <w:rsid w:val="00D06FC0"/>
    <w:rsid w:val="00D078E0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087"/>
    <w:rsid w:val="00D2332B"/>
    <w:rsid w:val="00D23B35"/>
    <w:rsid w:val="00D2440B"/>
    <w:rsid w:val="00D24A8D"/>
    <w:rsid w:val="00D24F5A"/>
    <w:rsid w:val="00D25460"/>
    <w:rsid w:val="00D2565C"/>
    <w:rsid w:val="00D25845"/>
    <w:rsid w:val="00D26185"/>
    <w:rsid w:val="00D2649C"/>
    <w:rsid w:val="00D278F5"/>
    <w:rsid w:val="00D27AF0"/>
    <w:rsid w:val="00D30A30"/>
    <w:rsid w:val="00D30B78"/>
    <w:rsid w:val="00D318E4"/>
    <w:rsid w:val="00D31FDE"/>
    <w:rsid w:val="00D32EC7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6E2"/>
    <w:rsid w:val="00D40730"/>
    <w:rsid w:val="00D4119A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F14"/>
    <w:rsid w:val="00D511B7"/>
    <w:rsid w:val="00D5136D"/>
    <w:rsid w:val="00D51467"/>
    <w:rsid w:val="00D51635"/>
    <w:rsid w:val="00D516C5"/>
    <w:rsid w:val="00D52045"/>
    <w:rsid w:val="00D52836"/>
    <w:rsid w:val="00D528F1"/>
    <w:rsid w:val="00D52DFE"/>
    <w:rsid w:val="00D55040"/>
    <w:rsid w:val="00D55128"/>
    <w:rsid w:val="00D55954"/>
    <w:rsid w:val="00D55C1D"/>
    <w:rsid w:val="00D577B1"/>
    <w:rsid w:val="00D60355"/>
    <w:rsid w:val="00D62593"/>
    <w:rsid w:val="00D626D8"/>
    <w:rsid w:val="00D62C6D"/>
    <w:rsid w:val="00D633AC"/>
    <w:rsid w:val="00D64B5D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530A"/>
    <w:rsid w:val="00D75B87"/>
    <w:rsid w:val="00D75C90"/>
    <w:rsid w:val="00D77AA9"/>
    <w:rsid w:val="00D77C7A"/>
    <w:rsid w:val="00D801B5"/>
    <w:rsid w:val="00D8118B"/>
    <w:rsid w:val="00D81290"/>
    <w:rsid w:val="00D8174F"/>
    <w:rsid w:val="00D81D1E"/>
    <w:rsid w:val="00D829E5"/>
    <w:rsid w:val="00D82AEC"/>
    <w:rsid w:val="00D83306"/>
    <w:rsid w:val="00D83D08"/>
    <w:rsid w:val="00D8468F"/>
    <w:rsid w:val="00D86112"/>
    <w:rsid w:val="00D86446"/>
    <w:rsid w:val="00D8668D"/>
    <w:rsid w:val="00D86707"/>
    <w:rsid w:val="00D86E02"/>
    <w:rsid w:val="00D87218"/>
    <w:rsid w:val="00D87C78"/>
    <w:rsid w:val="00D90558"/>
    <w:rsid w:val="00D90E4C"/>
    <w:rsid w:val="00D92F86"/>
    <w:rsid w:val="00D9313C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A08C0"/>
    <w:rsid w:val="00DA0BCE"/>
    <w:rsid w:val="00DA1830"/>
    <w:rsid w:val="00DA2F33"/>
    <w:rsid w:val="00DA31E1"/>
    <w:rsid w:val="00DA4179"/>
    <w:rsid w:val="00DA4704"/>
    <w:rsid w:val="00DA5572"/>
    <w:rsid w:val="00DA58A9"/>
    <w:rsid w:val="00DA6061"/>
    <w:rsid w:val="00DA6378"/>
    <w:rsid w:val="00DA7DC0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9E4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5FB"/>
    <w:rsid w:val="00DC7A7A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629"/>
    <w:rsid w:val="00DE77CE"/>
    <w:rsid w:val="00DE7FA1"/>
    <w:rsid w:val="00DF0BD3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0"/>
    <w:rsid w:val="00E00508"/>
    <w:rsid w:val="00E0057A"/>
    <w:rsid w:val="00E006C8"/>
    <w:rsid w:val="00E016D9"/>
    <w:rsid w:val="00E02FE1"/>
    <w:rsid w:val="00E03029"/>
    <w:rsid w:val="00E0373A"/>
    <w:rsid w:val="00E04363"/>
    <w:rsid w:val="00E04E2B"/>
    <w:rsid w:val="00E050CF"/>
    <w:rsid w:val="00E05400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6EA4"/>
    <w:rsid w:val="00E17277"/>
    <w:rsid w:val="00E173FD"/>
    <w:rsid w:val="00E177F1"/>
    <w:rsid w:val="00E179D2"/>
    <w:rsid w:val="00E17C37"/>
    <w:rsid w:val="00E2079A"/>
    <w:rsid w:val="00E20DA0"/>
    <w:rsid w:val="00E210DE"/>
    <w:rsid w:val="00E21673"/>
    <w:rsid w:val="00E244C8"/>
    <w:rsid w:val="00E25469"/>
    <w:rsid w:val="00E2569B"/>
    <w:rsid w:val="00E259C9"/>
    <w:rsid w:val="00E274E8"/>
    <w:rsid w:val="00E275A9"/>
    <w:rsid w:val="00E276E4"/>
    <w:rsid w:val="00E30EC8"/>
    <w:rsid w:val="00E30F8F"/>
    <w:rsid w:val="00E315F9"/>
    <w:rsid w:val="00E31944"/>
    <w:rsid w:val="00E3290A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781"/>
    <w:rsid w:val="00E42090"/>
    <w:rsid w:val="00E429E2"/>
    <w:rsid w:val="00E43A38"/>
    <w:rsid w:val="00E44DD6"/>
    <w:rsid w:val="00E45257"/>
    <w:rsid w:val="00E459ED"/>
    <w:rsid w:val="00E465FA"/>
    <w:rsid w:val="00E46AFE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3F81"/>
    <w:rsid w:val="00E55302"/>
    <w:rsid w:val="00E5565C"/>
    <w:rsid w:val="00E55DE0"/>
    <w:rsid w:val="00E55E36"/>
    <w:rsid w:val="00E5664F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4AAD"/>
    <w:rsid w:val="00E650C4"/>
    <w:rsid w:val="00E6559A"/>
    <w:rsid w:val="00E65DB3"/>
    <w:rsid w:val="00E672D3"/>
    <w:rsid w:val="00E6751B"/>
    <w:rsid w:val="00E67BA7"/>
    <w:rsid w:val="00E7135C"/>
    <w:rsid w:val="00E716DD"/>
    <w:rsid w:val="00E724EC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77CD4"/>
    <w:rsid w:val="00E80504"/>
    <w:rsid w:val="00E809FE"/>
    <w:rsid w:val="00E80AB9"/>
    <w:rsid w:val="00E80DE7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6DA6"/>
    <w:rsid w:val="00E879CD"/>
    <w:rsid w:val="00E87D44"/>
    <w:rsid w:val="00E90025"/>
    <w:rsid w:val="00E914C5"/>
    <w:rsid w:val="00E92745"/>
    <w:rsid w:val="00E92924"/>
    <w:rsid w:val="00E931BD"/>
    <w:rsid w:val="00E94079"/>
    <w:rsid w:val="00E949B7"/>
    <w:rsid w:val="00E957FE"/>
    <w:rsid w:val="00E96383"/>
    <w:rsid w:val="00E96C19"/>
    <w:rsid w:val="00EA0374"/>
    <w:rsid w:val="00EA0581"/>
    <w:rsid w:val="00EA0748"/>
    <w:rsid w:val="00EA1294"/>
    <w:rsid w:val="00EA2E0A"/>
    <w:rsid w:val="00EA319F"/>
    <w:rsid w:val="00EA3F1D"/>
    <w:rsid w:val="00EA46E1"/>
    <w:rsid w:val="00EA4F1F"/>
    <w:rsid w:val="00EA6643"/>
    <w:rsid w:val="00EA763A"/>
    <w:rsid w:val="00EB01C6"/>
    <w:rsid w:val="00EB0FEF"/>
    <w:rsid w:val="00EB1607"/>
    <w:rsid w:val="00EB1CFE"/>
    <w:rsid w:val="00EB3537"/>
    <w:rsid w:val="00EB4132"/>
    <w:rsid w:val="00EB4210"/>
    <w:rsid w:val="00EB42D7"/>
    <w:rsid w:val="00EB4B83"/>
    <w:rsid w:val="00EB520A"/>
    <w:rsid w:val="00EB52E5"/>
    <w:rsid w:val="00EB6A33"/>
    <w:rsid w:val="00EB7057"/>
    <w:rsid w:val="00EB7253"/>
    <w:rsid w:val="00EC0B55"/>
    <w:rsid w:val="00EC15AE"/>
    <w:rsid w:val="00EC1CEC"/>
    <w:rsid w:val="00EC1E79"/>
    <w:rsid w:val="00EC3008"/>
    <w:rsid w:val="00EC34C2"/>
    <w:rsid w:val="00EC4937"/>
    <w:rsid w:val="00EC5481"/>
    <w:rsid w:val="00EC55B4"/>
    <w:rsid w:val="00EC58F6"/>
    <w:rsid w:val="00EC6490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AFD"/>
    <w:rsid w:val="00ED2F65"/>
    <w:rsid w:val="00ED44C1"/>
    <w:rsid w:val="00ED4603"/>
    <w:rsid w:val="00ED4F2D"/>
    <w:rsid w:val="00ED5270"/>
    <w:rsid w:val="00ED5605"/>
    <w:rsid w:val="00ED5EDB"/>
    <w:rsid w:val="00ED62B4"/>
    <w:rsid w:val="00ED64AF"/>
    <w:rsid w:val="00EE0589"/>
    <w:rsid w:val="00EE0972"/>
    <w:rsid w:val="00EE0FF0"/>
    <w:rsid w:val="00EE15A1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94B"/>
    <w:rsid w:val="00EE7D49"/>
    <w:rsid w:val="00EF0D89"/>
    <w:rsid w:val="00EF0EC8"/>
    <w:rsid w:val="00EF1B0E"/>
    <w:rsid w:val="00EF297F"/>
    <w:rsid w:val="00EF333D"/>
    <w:rsid w:val="00EF3BAF"/>
    <w:rsid w:val="00EF4083"/>
    <w:rsid w:val="00EF439A"/>
    <w:rsid w:val="00EF4512"/>
    <w:rsid w:val="00EF45E7"/>
    <w:rsid w:val="00EF6465"/>
    <w:rsid w:val="00EF7426"/>
    <w:rsid w:val="00F00EFC"/>
    <w:rsid w:val="00F01DF5"/>
    <w:rsid w:val="00F03B32"/>
    <w:rsid w:val="00F043B4"/>
    <w:rsid w:val="00F04F8C"/>
    <w:rsid w:val="00F0577C"/>
    <w:rsid w:val="00F05788"/>
    <w:rsid w:val="00F07155"/>
    <w:rsid w:val="00F071B3"/>
    <w:rsid w:val="00F10496"/>
    <w:rsid w:val="00F1087B"/>
    <w:rsid w:val="00F11EB3"/>
    <w:rsid w:val="00F133E8"/>
    <w:rsid w:val="00F13456"/>
    <w:rsid w:val="00F13A02"/>
    <w:rsid w:val="00F144DB"/>
    <w:rsid w:val="00F15BFE"/>
    <w:rsid w:val="00F16B8F"/>
    <w:rsid w:val="00F16E24"/>
    <w:rsid w:val="00F16E39"/>
    <w:rsid w:val="00F21243"/>
    <w:rsid w:val="00F22497"/>
    <w:rsid w:val="00F2279E"/>
    <w:rsid w:val="00F22AC5"/>
    <w:rsid w:val="00F22D49"/>
    <w:rsid w:val="00F23136"/>
    <w:rsid w:val="00F232ED"/>
    <w:rsid w:val="00F233C5"/>
    <w:rsid w:val="00F23D93"/>
    <w:rsid w:val="00F27445"/>
    <w:rsid w:val="00F276E8"/>
    <w:rsid w:val="00F27ADC"/>
    <w:rsid w:val="00F27B02"/>
    <w:rsid w:val="00F30A03"/>
    <w:rsid w:val="00F30EC1"/>
    <w:rsid w:val="00F31314"/>
    <w:rsid w:val="00F31EDA"/>
    <w:rsid w:val="00F32535"/>
    <w:rsid w:val="00F3255A"/>
    <w:rsid w:val="00F3270A"/>
    <w:rsid w:val="00F32C56"/>
    <w:rsid w:val="00F32D7F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3426"/>
    <w:rsid w:val="00F44A36"/>
    <w:rsid w:val="00F456A6"/>
    <w:rsid w:val="00F4591F"/>
    <w:rsid w:val="00F45E07"/>
    <w:rsid w:val="00F46239"/>
    <w:rsid w:val="00F46D00"/>
    <w:rsid w:val="00F47090"/>
    <w:rsid w:val="00F50E7E"/>
    <w:rsid w:val="00F51014"/>
    <w:rsid w:val="00F51798"/>
    <w:rsid w:val="00F5180C"/>
    <w:rsid w:val="00F51EC2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2FB4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F2D"/>
    <w:rsid w:val="00F75F9D"/>
    <w:rsid w:val="00F76372"/>
    <w:rsid w:val="00F763D4"/>
    <w:rsid w:val="00F76681"/>
    <w:rsid w:val="00F8028B"/>
    <w:rsid w:val="00F806D1"/>
    <w:rsid w:val="00F80851"/>
    <w:rsid w:val="00F8246E"/>
    <w:rsid w:val="00F83A69"/>
    <w:rsid w:val="00F83E33"/>
    <w:rsid w:val="00F8417F"/>
    <w:rsid w:val="00F841B5"/>
    <w:rsid w:val="00F84245"/>
    <w:rsid w:val="00F842AA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74FE"/>
    <w:rsid w:val="00F97B88"/>
    <w:rsid w:val="00FA03F8"/>
    <w:rsid w:val="00FA1790"/>
    <w:rsid w:val="00FA266E"/>
    <w:rsid w:val="00FA33A7"/>
    <w:rsid w:val="00FA491B"/>
    <w:rsid w:val="00FA528F"/>
    <w:rsid w:val="00FA584B"/>
    <w:rsid w:val="00FA63C7"/>
    <w:rsid w:val="00FA7CF7"/>
    <w:rsid w:val="00FB14F2"/>
    <w:rsid w:val="00FB1CC5"/>
    <w:rsid w:val="00FB1D0A"/>
    <w:rsid w:val="00FB2FB3"/>
    <w:rsid w:val="00FB416A"/>
    <w:rsid w:val="00FB4B81"/>
    <w:rsid w:val="00FB5E0D"/>
    <w:rsid w:val="00FB6DED"/>
    <w:rsid w:val="00FC1786"/>
    <w:rsid w:val="00FC1AB8"/>
    <w:rsid w:val="00FC1B95"/>
    <w:rsid w:val="00FC2486"/>
    <w:rsid w:val="00FC3A1E"/>
    <w:rsid w:val="00FC3F00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8E9"/>
    <w:rsid w:val="00FE11F1"/>
    <w:rsid w:val="00FE14BD"/>
    <w:rsid w:val="00FE18B9"/>
    <w:rsid w:val="00FE1E9F"/>
    <w:rsid w:val="00FE20D0"/>
    <w:rsid w:val="00FE2134"/>
    <w:rsid w:val="00FE44BA"/>
    <w:rsid w:val="00FE45CA"/>
    <w:rsid w:val="00FE4844"/>
    <w:rsid w:val="00FE5550"/>
    <w:rsid w:val="00FE6722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  <w:rsid w:val="496AD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,"/>
  <w14:docId w14:val="2C6CC905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ind w:left="936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boldred">
    <w:name w:val="boldred"/>
    <w:basedOn w:val="DefaultParagraphFont"/>
    <w:rsid w:val="00354C0A"/>
  </w:style>
  <w:style w:type="paragraph" w:styleId="NormalWeb">
    <w:name w:val="Normal (Web)"/>
    <w:basedOn w:val="Normal"/>
    <w:uiPriority w:val="99"/>
    <w:semiHidden/>
    <w:unhideWhenUsed/>
    <w:rsid w:val="00354C0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BE"/>
    </w:rPr>
  </w:style>
  <w:style w:type="character" w:customStyle="1" w:styleId="katex-mathml">
    <w:name w:val="katex-mathml"/>
    <w:basedOn w:val="DefaultParagraphFont"/>
    <w:rsid w:val="00372C26"/>
  </w:style>
  <w:style w:type="character" w:customStyle="1" w:styleId="mord">
    <w:name w:val="mord"/>
    <w:basedOn w:val="DefaultParagraphFont"/>
    <w:rsid w:val="00372C26"/>
  </w:style>
  <w:style w:type="character" w:customStyle="1" w:styleId="vlist-s">
    <w:name w:val="vlist-s"/>
    <w:basedOn w:val="DefaultParagraphFont"/>
    <w:rsid w:val="00372C26"/>
  </w:style>
  <w:style w:type="character" w:customStyle="1" w:styleId="mrel">
    <w:name w:val="mrel"/>
    <w:basedOn w:val="DefaultParagraphFont"/>
    <w:rsid w:val="00372C26"/>
  </w:style>
  <w:style w:type="character" w:customStyle="1" w:styleId="mbin">
    <w:name w:val="mbin"/>
    <w:basedOn w:val="DefaultParagraphFont"/>
    <w:rsid w:val="00372C26"/>
  </w:style>
  <w:style w:type="character" w:styleId="Mention">
    <w:name w:val="Mention"/>
    <w:basedOn w:val="DefaultParagraphFont"/>
    <w:uiPriority w:val="99"/>
    <w:semiHidden/>
    <w:unhideWhenUsed/>
    <w:rsid w:val="00D26185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4D71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71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719F"/>
    <w:rPr>
      <w:rFonts w:ascii="Verdana" w:hAnsi="Verdana"/>
      <w:lang w:val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7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719F"/>
    <w:rPr>
      <w:rFonts w:ascii="Verdana" w:hAnsi="Verdana"/>
      <w:b/>
      <w:bCs/>
      <w:lang w:val="nl-NL"/>
    </w:rPr>
  </w:style>
  <w:style w:type="character" w:customStyle="1" w:styleId="Heading1Char">
    <w:name w:val="Heading 1 Char"/>
    <w:basedOn w:val="DefaultParagraphFont"/>
    <w:link w:val="Heading1"/>
    <w:rsid w:val="003C60D9"/>
    <w:rPr>
      <w:rFonts w:ascii="Verdana" w:hAnsi="Verdana" w:cs="Arial"/>
      <w:b/>
      <w:bCs/>
      <w:color w:val="F5F5F5"/>
      <w:kern w:val="32"/>
      <w:sz w:val="32"/>
      <w:szCs w:val="32"/>
      <w:shd w:val="clear" w:color="auto" w:fill="555555"/>
      <w:lang w:val="en-US"/>
    </w:rPr>
  </w:style>
  <w:style w:type="character" w:customStyle="1" w:styleId="Heading3Char">
    <w:name w:val="Heading 3 Char"/>
    <w:basedOn w:val="DefaultParagraphFont"/>
    <w:link w:val="Heading3"/>
    <w:rsid w:val="003C60D9"/>
    <w:rPr>
      <w:rFonts w:ascii="Verdana" w:hAnsi="Verdana" w:cs="Arial"/>
      <w:b/>
      <w:bCs/>
      <w:color w:val="555555"/>
      <w:sz w:val="24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D6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75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5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5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6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9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5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4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7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96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6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55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6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7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03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42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35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7_nKOET6zwI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C9DDE9-C11E-394D-B659-BE2CE32B50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49080D-A9B3-45B0-85EA-5696EEA3C9D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3.xml><?xml version="1.0" encoding="utf-8"?>
<ds:datastoreItem xmlns:ds="http://schemas.openxmlformats.org/officeDocument/2006/customXml" ds:itemID="{973C6E83-CE8E-4CC5-8865-706823CA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366FE9-5716-480C-A455-D84E0B527F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1034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</vt:lpstr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169</cp:revision>
  <cp:lastPrinted>2018-11-28T18:44:00Z</cp:lastPrinted>
  <dcterms:created xsi:type="dcterms:W3CDTF">2018-11-28T18:40:00Z</dcterms:created>
  <dcterms:modified xsi:type="dcterms:W3CDTF">2022-03-22T14:37:00Z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