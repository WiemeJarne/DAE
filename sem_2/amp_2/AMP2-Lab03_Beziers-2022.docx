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05BA" w14:textId="7EABC78E" w:rsidR="00A44B29" w:rsidRPr="00A36555" w:rsidRDefault="000842D9" w:rsidP="00A44B29">
      <w:pPr>
        <w:pStyle w:val="Title"/>
        <w:rPr>
          <w:lang w:val="en-US"/>
        </w:rPr>
      </w:pPr>
      <w:bookmarkStart w:id="0" w:name="_Toc32833051"/>
      <w:r>
        <w:rPr>
          <w:lang w:val="en-US"/>
        </w:rPr>
        <w:t>AMP2-</w:t>
      </w:r>
      <w:r w:rsidR="00A44B29">
        <w:rPr>
          <w:lang w:val="en-US"/>
        </w:rPr>
        <w:t>Lab0</w:t>
      </w:r>
      <w:r w:rsidR="00A44B29">
        <w:t>3</w:t>
      </w:r>
      <w:r w:rsidR="00A44B29">
        <w:rPr>
          <w:lang w:val="en-US"/>
        </w:rPr>
        <w:t xml:space="preserve"> – Bezier</w:t>
      </w:r>
      <w:bookmarkEnd w:id="0"/>
      <w:r w:rsidR="00BA0304">
        <w:rPr>
          <w:lang w:val="en-US"/>
        </w:rPr>
        <w:t>s</w:t>
      </w:r>
    </w:p>
    <w:p w14:paraId="291E35A2" w14:textId="5C83AE48" w:rsidR="00A640EA" w:rsidRDefault="00A640EA" w:rsidP="00700A51">
      <w:pPr>
        <w:pStyle w:val="Heading1"/>
        <w:rPr>
          <w:sz w:val="22"/>
          <w:szCs w:val="22"/>
        </w:rPr>
      </w:pPr>
      <w:bookmarkStart w:id="1" w:name="_Toc32833052"/>
      <w:r w:rsidRPr="00ED5605">
        <w:rPr>
          <w:sz w:val="22"/>
          <w:szCs w:val="22"/>
        </w:rPr>
        <w:t>Content</w:t>
      </w:r>
      <w:bookmarkEnd w:id="1"/>
    </w:p>
    <w:sdt>
      <w:sdtPr>
        <w:rPr>
          <w:rFonts w:ascii="Verdana" w:eastAsia="Times New Roman" w:hAnsi="Verdana" w:cs="Times New Roman"/>
          <w:color w:val="auto"/>
          <w:sz w:val="22"/>
          <w:szCs w:val="22"/>
          <w:lang w:val="nl-NL" w:eastAsia="nl-BE"/>
        </w:rPr>
        <w:id w:val="-1033727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0E460C" w14:textId="77777777" w:rsidR="004D62CC" w:rsidRDefault="004D62CC" w:rsidP="004D62CC">
          <w:pPr>
            <w:pStyle w:val="TOCHeading"/>
          </w:pPr>
        </w:p>
        <w:p w14:paraId="418CF39F" w14:textId="2C5B4BBC" w:rsidR="00F823F4" w:rsidRDefault="004D62C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33051" w:history="1">
            <w:r w:rsidR="00F823F4" w:rsidRPr="00040F32">
              <w:rPr>
                <w:rStyle w:val="Hyperlink"/>
                <w:noProof/>
                <w:lang w:val="en-US"/>
              </w:rPr>
              <w:t>Lab0</w:t>
            </w:r>
            <w:r w:rsidR="00F823F4" w:rsidRPr="00040F32">
              <w:rPr>
                <w:rStyle w:val="Hyperlink"/>
                <w:noProof/>
              </w:rPr>
              <w:t>3</w:t>
            </w:r>
            <w:r w:rsidR="00F823F4" w:rsidRPr="00040F32">
              <w:rPr>
                <w:rStyle w:val="Hyperlink"/>
                <w:noProof/>
                <w:lang w:val="en-US"/>
              </w:rPr>
              <w:t xml:space="preserve"> – Bezier Curves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_Toc32833051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1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576AFBCB" w14:textId="644DDD00" w:rsidR="00F823F4" w:rsidRDefault="0045684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2" w:history="1">
            <w:r w:rsidR="00F823F4" w:rsidRPr="00040F32">
              <w:rPr>
                <w:rStyle w:val="Hyperlink"/>
                <w:noProof/>
              </w:rPr>
              <w:t>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Content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_Toc32833052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1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3E4A7D34" w14:textId="317A129F" w:rsidR="00F823F4" w:rsidRDefault="0045684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3" w:history="1">
            <w:r w:rsidR="00F823F4" w:rsidRPr="00040F32">
              <w:rPr>
                <w:rStyle w:val="Hyperlink"/>
                <w:noProof/>
              </w:rPr>
              <w:t>2.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Learning objectives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_Toc32833053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1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4AB2014B" w14:textId="78D15FA5" w:rsidR="00F823F4" w:rsidRDefault="0045684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4" w:history="1">
            <w:r w:rsidR="00F823F4" w:rsidRPr="00040F32">
              <w:rPr>
                <w:rStyle w:val="Hyperlink"/>
                <w:noProof/>
              </w:rPr>
              <w:t>2.1.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Exam objectives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_Toc32833054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1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29E86613" w14:textId="5C35AD6D" w:rsidR="00F823F4" w:rsidRDefault="0045684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5" w:history="1">
            <w:r w:rsidR="00F823F4" w:rsidRPr="00040F32">
              <w:rPr>
                <w:rStyle w:val="Hyperlink"/>
                <w:noProof/>
              </w:rPr>
              <w:t>2.2.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Supportive objectives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_Toc32833055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1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53A0B9D9" w14:textId="0AFCE0EC" w:rsidR="00F823F4" w:rsidRDefault="0045684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6" w:history="1">
            <w:r w:rsidR="00F823F4" w:rsidRPr="00040F32">
              <w:rPr>
                <w:rStyle w:val="Hyperlink"/>
                <w:noProof/>
              </w:rPr>
              <w:t>3.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Exercises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_Toc32833056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2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58069698" w14:textId="378C4072" w:rsidR="00F823F4" w:rsidRDefault="0045684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7" w:history="1">
            <w:r w:rsidR="00F823F4" w:rsidRPr="00040F32">
              <w:rPr>
                <w:rStyle w:val="Hyperlink"/>
                <w:noProof/>
              </w:rPr>
              <w:t>3.1.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Basic exercises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_Toc32833057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2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0FCC1A1E" w14:textId="5B7F09C3" w:rsidR="00F823F4" w:rsidRDefault="0045684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8" w:history="1">
            <w:r w:rsidR="00F823F4" w:rsidRPr="00040F32">
              <w:rPr>
                <w:rStyle w:val="Hyperlink"/>
                <w:noProof/>
              </w:rPr>
              <w:t>3.1.1.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Linear interpolation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_Toc32833058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2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24129CA9" w14:textId="4C9BFF6A" w:rsidR="00F823F4" w:rsidRDefault="0045684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59" w:history="1">
            <w:r w:rsidR="00F823F4" w:rsidRPr="00040F32">
              <w:rPr>
                <w:rStyle w:val="Hyperlink"/>
                <w:noProof/>
              </w:rPr>
              <w:t>3.2.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Bridging Practice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_Toc32833059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3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7910B5DD" w14:textId="4A6452D5" w:rsidR="00F823F4" w:rsidRDefault="0045684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0" w:history="1">
            <w:r w:rsidR="00F823F4" w:rsidRPr="00040F32">
              <w:rPr>
                <w:rStyle w:val="Hyperlink"/>
                <w:noProof/>
              </w:rPr>
              <w:t>3.2.1.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Quadratic Bezier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_Toc32833060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3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111DE184" w14:textId="23A6C468" w:rsidR="00F823F4" w:rsidRDefault="0045684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1" w:history="1">
            <w:r w:rsidR="00F823F4" w:rsidRPr="00040F32">
              <w:rPr>
                <w:rStyle w:val="Hyperlink"/>
                <w:noProof/>
              </w:rPr>
              <w:t>3.2.2.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Cubic Bezier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_Toc32833061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4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42612CBD" w14:textId="1CD4D64A" w:rsidR="00F823F4" w:rsidRDefault="0045684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2" w:history="1">
            <w:r w:rsidR="00F823F4" w:rsidRPr="00040F32">
              <w:rPr>
                <w:rStyle w:val="Hyperlink"/>
                <w:noProof/>
              </w:rPr>
              <w:t>3.3.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Contextual exercises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_Toc32833062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4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24FE39CF" w14:textId="278A147A" w:rsidR="00F823F4" w:rsidRDefault="0045684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3" w:history="1">
            <w:r w:rsidR="00F823F4" w:rsidRPr="00040F32">
              <w:rPr>
                <w:rStyle w:val="Hyperlink"/>
                <w:noProof/>
              </w:rPr>
              <w:t>3.3.1.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Rollercoaster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_Toc32833063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4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47FC8A4C" w14:textId="6FEA80FE" w:rsidR="00F823F4" w:rsidRDefault="0045684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4" w:history="1">
            <w:r w:rsidR="00F823F4" w:rsidRPr="00040F32">
              <w:rPr>
                <w:rStyle w:val="Hyperlink"/>
                <w:noProof/>
              </w:rPr>
              <w:t>4.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References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_Toc32833064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5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3E52661E" w14:textId="3EBF311E" w:rsidR="00F823F4" w:rsidRDefault="0045684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5" w:history="1">
            <w:r w:rsidR="00F823F4" w:rsidRPr="00040F32">
              <w:rPr>
                <w:rStyle w:val="Hyperlink"/>
                <w:noProof/>
              </w:rPr>
              <w:t>4.1.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Book Reference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_Toc32833065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5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7A2464F0" w14:textId="6959629A" w:rsidR="00F823F4" w:rsidRDefault="0045684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6" w:history="1">
            <w:r w:rsidR="00F823F4" w:rsidRPr="00040F32">
              <w:rPr>
                <w:rStyle w:val="Hyperlink"/>
                <w:noProof/>
              </w:rPr>
              <w:t>4.2.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Animated Bezier Curvers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_Toc32833066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5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6141356F" w14:textId="7BFF6AFF" w:rsidR="00F823F4" w:rsidRDefault="0045684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32833067" w:history="1">
            <w:r w:rsidR="00F823F4" w:rsidRPr="00040F32">
              <w:rPr>
                <w:rStyle w:val="Hyperlink"/>
                <w:noProof/>
              </w:rPr>
              <w:t>4.2.1.</w:t>
            </w:r>
            <w:r w:rsidR="00F823F4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F823F4" w:rsidRPr="00040F32">
              <w:rPr>
                <w:rStyle w:val="Hyperlink"/>
                <w:noProof/>
              </w:rPr>
              <w:t>Khan academy</w:t>
            </w:r>
            <w:r w:rsidR="00F823F4">
              <w:rPr>
                <w:noProof/>
                <w:webHidden/>
              </w:rPr>
              <w:tab/>
            </w:r>
            <w:r w:rsidR="00F823F4">
              <w:rPr>
                <w:noProof/>
                <w:webHidden/>
              </w:rPr>
              <w:fldChar w:fldCharType="begin"/>
            </w:r>
            <w:r w:rsidR="00F823F4">
              <w:rPr>
                <w:noProof/>
                <w:webHidden/>
              </w:rPr>
              <w:instrText xml:space="preserve"> PAGEREF _Toc32833067 \h </w:instrText>
            </w:r>
            <w:r w:rsidR="00F823F4">
              <w:rPr>
                <w:noProof/>
                <w:webHidden/>
              </w:rPr>
            </w:r>
            <w:r w:rsidR="00F823F4">
              <w:rPr>
                <w:noProof/>
                <w:webHidden/>
              </w:rPr>
              <w:fldChar w:fldCharType="separate"/>
            </w:r>
            <w:r w:rsidR="00F823F4">
              <w:rPr>
                <w:noProof/>
                <w:webHidden/>
              </w:rPr>
              <w:t>5</w:t>
            </w:r>
            <w:r w:rsidR="00F823F4">
              <w:rPr>
                <w:noProof/>
                <w:webHidden/>
              </w:rPr>
              <w:fldChar w:fldCharType="end"/>
            </w:r>
          </w:hyperlink>
        </w:p>
        <w:p w14:paraId="42C1F2DF" w14:textId="1F1395CA" w:rsidR="009D3FA9" w:rsidRPr="000842D9" w:rsidRDefault="004D62CC" w:rsidP="009D3F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3EBE9A" w14:textId="77777777" w:rsidR="00B672E8" w:rsidRPr="00ED5605" w:rsidRDefault="00911BB4" w:rsidP="00700A51">
      <w:pPr>
        <w:pStyle w:val="Heading1"/>
        <w:rPr>
          <w:sz w:val="22"/>
          <w:szCs w:val="22"/>
        </w:rPr>
      </w:pPr>
      <w:bookmarkStart w:id="2" w:name="_Toc32833053"/>
      <w:r w:rsidRPr="00ED5605">
        <w:rPr>
          <w:sz w:val="22"/>
          <w:szCs w:val="22"/>
        </w:rPr>
        <w:t>Learning o</w:t>
      </w:r>
      <w:r w:rsidR="00B519E4" w:rsidRPr="00ED5605">
        <w:rPr>
          <w:sz w:val="22"/>
          <w:szCs w:val="22"/>
        </w:rPr>
        <w:t>bjective</w:t>
      </w:r>
      <w:r w:rsidR="00294BD5" w:rsidRPr="00ED5605">
        <w:rPr>
          <w:sz w:val="22"/>
          <w:szCs w:val="22"/>
        </w:rPr>
        <w:t>s</w:t>
      </w:r>
      <w:bookmarkEnd w:id="2"/>
    </w:p>
    <w:p w14:paraId="6828613E" w14:textId="77777777" w:rsidR="004017FF" w:rsidRPr="00ED5605" w:rsidRDefault="004017FF" w:rsidP="004017FF">
      <w:pPr>
        <w:pStyle w:val="Heading2"/>
        <w:rPr>
          <w:sz w:val="22"/>
          <w:szCs w:val="22"/>
        </w:rPr>
      </w:pPr>
      <w:bookmarkStart w:id="3" w:name="_Toc32833054"/>
      <w:bookmarkStart w:id="4" w:name="_Toc403840145"/>
      <w:bookmarkStart w:id="5" w:name="_Toc403895781"/>
      <w:r w:rsidRPr="00ED5605">
        <w:rPr>
          <w:sz w:val="22"/>
          <w:szCs w:val="22"/>
        </w:rPr>
        <w:t>Exam objectives</w:t>
      </w:r>
      <w:bookmarkEnd w:id="3"/>
    </w:p>
    <w:p w14:paraId="04897447" w14:textId="77777777" w:rsidR="00F71A41" w:rsidRPr="00ED5605" w:rsidRDefault="00262A25" w:rsidP="00E86DA6">
      <w:pPr>
        <w:rPr>
          <w:lang w:val="en-US"/>
        </w:rPr>
      </w:pPr>
      <w:r w:rsidRPr="00ED5605">
        <w:rPr>
          <w:lang w:val="en-US"/>
        </w:rPr>
        <w:t>By</w:t>
      </w:r>
      <w:r w:rsidR="00E86DA6" w:rsidRPr="00ED5605">
        <w:rPr>
          <w:lang w:val="en-US"/>
        </w:rPr>
        <w:t xml:space="preserve"> the end of </w:t>
      </w:r>
      <w:r w:rsidR="00911BB4" w:rsidRPr="00ED5605">
        <w:rPr>
          <w:lang w:val="en-US"/>
        </w:rPr>
        <w:t>this lab</w:t>
      </w:r>
      <w:r w:rsidR="00E86DA6" w:rsidRPr="00ED5605">
        <w:rPr>
          <w:lang w:val="en-US"/>
        </w:rPr>
        <w:t xml:space="preserve"> you should</w:t>
      </w:r>
      <w:r w:rsidR="00E80AB9" w:rsidRPr="00ED5605">
        <w:rPr>
          <w:lang w:val="en-US"/>
        </w:rPr>
        <w:t xml:space="preserve"> be able to</w:t>
      </w:r>
      <w:r w:rsidR="0046380B" w:rsidRPr="00ED5605">
        <w:rPr>
          <w:lang w:val="en-US"/>
        </w:rPr>
        <w:t xml:space="preserve"> (pen and paper)</w:t>
      </w:r>
      <w:r w:rsidR="00F71A41" w:rsidRPr="00ED5605">
        <w:rPr>
          <w:lang w:val="en-US"/>
        </w:rPr>
        <w:t>:</w:t>
      </w:r>
    </w:p>
    <w:p w14:paraId="08D88619" w14:textId="11EBFB93" w:rsidR="008F574D" w:rsidRDefault="007E223C" w:rsidP="00A703C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Apply the linear, quadratic and cubic Bezier segment</w:t>
      </w:r>
      <w:r w:rsidR="00B2159C">
        <w:rPr>
          <w:lang w:val="en-US"/>
        </w:rPr>
        <w:t>s</w:t>
      </w:r>
    </w:p>
    <w:p w14:paraId="55C2D17F" w14:textId="66385DAC" w:rsidR="00C36B8D" w:rsidRDefault="00C36B8D" w:rsidP="00C36B8D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Apply the positional and tangential continuous concatenations of Bezier segments</w:t>
      </w:r>
    </w:p>
    <w:p w14:paraId="10262D7D" w14:textId="087E61AC" w:rsidR="007E223C" w:rsidRDefault="00B2159C" w:rsidP="00A703C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Linearly transform objects made out of Bezier segments</w:t>
      </w:r>
    </w:p>
    <w:p w14:paraId="0329240A" w14:textId="1A85B3F7" w:rsidR="00B2159C" w:rsidRPr="00B2159C" w:rsidRDefault="00B2159C" w:rsidP="00B215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Convert between the vector equation and the matrix representation of Bezier segments</w:t>
      </w:r>
    </w:p>
    <w:p w14:paraId="7EF039DA" w14:textId="77777777" w:rsidR="00F57DA7" w:rsidRPr="00ED5605" w:rsidRDefault="00F56F99" w:rsidP="00F57DA7">
      <w:pPr>
        <w:spacing w:after="0"/>
        <w:rPr>
          <w:lang w:val="en-US"/>
        </w:rPr>
      </w:pPr>
      <w:r w:rsidRPr="00ED5605">
        <w:rPr>
          <w:lang w:val="en-US"/>
        </w:rPr>
        <w:t>We</w:t>
      </w:r>
      <w:r w:rsidR="00F57DA7" w:rsidRPr="00ED5605">
        <w:rPr>
          <w:lang w:val="en-US"/>
        </w:rPr>
        <w:t xml:space="preserve"> advise you to </w:t>
      </w:r>
      <w:r w:rsidR="00F57DA7" w:rsidRPr="00ED5605">
        <w:rPr>
          <w:b/>
          <w:lang w:val="en-US"/>
        </w:rPr>
        <w:t>make your own summary of topics</w:t>
      </w:r>
      <w:r w:rsidRPr="00ED5605">
        <w:rPr>
          <w:lang w:val="en-US"/>
        </w:rPr>
        <w:t xml:space="preserve"> which are new to you</w:t>
      </w:r>
      <w:r w:rsidR="00F57DA7" w:rsidRPr="00ED5605">
        <w:rPr>
          <w:lang w:val="en-US"/>
        </w:rPr>
        <w:t xml:space="preserve">. </w:t>
      </w:r>
    </w:p>
    <w:p w14:paraId="672A6659" w14:textId="77777777" w:rsidR="00262A25" w:rsidRPr="00ED5605" w:rsidRDefault="00262A25" w:rsidP="00F57DA7">
      <w:pPr>
        <w:spacing w:after="0"/>
        <w:rPr>
          <w:lang w:val="en-US"/>
        </w:rPr>
      </w:pPr>
    </w:p>
    <w:p w14:paraId="29371680" w14:textId="77777777" w:rsidR="004017FF" w:rsidRPr="00ED5605" w:rsidRDefault="004017FF" w:rsidP="004017FF">
      <w:pPr>
        <w:pStyle w:val="Heading2"/>
        <w:rPr>
          <w:sz w:val="22"/>
          <w:szCs w:val="22"/>
        </w:rPr>
      </w:pPr>
      <w:bookmarkStart w:id="6" w:name="_Toc32833055"/>
      <w:r w:rsidRPr="00ED5605">
        <w:rPr>
          <w:sz w:val="22"/>
          <w:szCs w:val="22"/>
        </w:rPr>
        <w:t>Supportive objectives</w:t>
      </w:r>
      <w:bookmarkEnd w:id="6"/>
    </w:p>
    <w:bookmarkEnd w:id="4"/>
    <w:bookmarkEnd w:id="5"/>
    <w:p w14:paraId="53C7DF6B" w14:textId="682E7DA3" w:rsidR="00480764" w:rsidRPr="00ED5605" w:rsidRDefault="00480764" w:rsidP="00480764">
      <w:pPr>
        <w:rPr>
          <w:lang w:val="en-US"/>
        </w:rPr>
      </w:pPr>
      <w:r w:rsidRPr="00ED5605">
        <w:rPr>
          <w:lang w:val="en-US"/>
        </w:rPr>
        <w:t>Specifically related to the above you should in GeoGebra be able to:</w:t>
      </w:r>
    </w:p>
    <w:p w14:paraId="3C3462A1" w14:textId="076B431E" w:rsidR="00B2159C" w:rsidRDefault="006F2B03" w:rsidP="00B215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Insert</w:t>
      </w:r>
      <w:r w:rsidR="00B2159C">
        <w:rPr>
          <w:lang w:val="en-US"/>
        </w:rPr>
        <w:t xml:space="preserve"> the linear, quadratic and cubic Bezier segments</w:t>
      </w:r>
    </w:p>
    <w:p w14:paraId="40B88F88" w14:textId="77777777" w:rsidR="00B2159C" w:rsidRDefault="00B2159C" w:rsidP="00B215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Apply the positional and tangential continuous concatenations of Bezier segments</w:t>
      </w:r>
    </w:p>
    <w:p w14:paraId="03673478" w14:textId="77777777" w:rsidR="00B2159C" w:rsidRDefault="00B2159C" w:rsidP="00B215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Linearly transform objects made out of Bezier segments</w:t>
      </w:r>
    </w:p>
    <w:p w14:paraId="7683F860" w14:textId="6FBF3233" w:rsidR="00D04FD7" w:rsidRPr="00BB3280" w:rsidRDefault="006F2B03" w:rsidP="00BB328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Visualize the (concatenations of) the linear, quadratic and cubic Bezier segments graphically</w:t>
      </w:r>
    </w:p>
    <w:p w14:paraId="417AF443" w14:textId="2BD1B444" w:rsidR="005A2094" w:rsidRDefault="00DA31E1" w:rsidP="00700A51">
      <w:pPr>
        <w:pStyle w:val="Heading1"/>
        <w:rPr>
          <w:sz w:val="22"/>
          <w:szCs w:val="22"/>
        </w:rPr>
      </w:pPr>
      <w:bookmarkStart w:id="7" w:name="_Toc32833056"/>
      <w:r w:rsidRPr="00ED5605">
        <w:rPr>
          <w:sz w:val="22"/>
          <w:szCs w:val="22"/>
        </w:rPr>
        <w:t>Exercises</w:t>
      </w:r>
      <w:bookmarkEnd w:id="7"/>
    </w:p>
    <w:p w14:paraId="452E982C" w14:textId="77777777" w:rsidR="00641A69" w:rsidRPr="00ED5605" w:rsidRDefault="00641A69" w:rsidP="00E6751B">
      <w:pPr>
        <w:rPr>
          <w:rStyle w:val="Emphasis"/>
          <w:b w:val="0"/>
          <w:lang w:val="en-US"/>
        </w:rPr>
      </w:pPr>
      <w:r w:rsidRPr="00ED5605"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 w:rsidRPr="00ED5605">
        <w:rPr>
          <w:lang w:val="en-US"/>
        </w:rPr>
        <w:t>throughout the course of this</w:t>
      </w:r>
      <w:r w:rsidRPr="00ED5605">
        <w:rPr>
          <w:lang w:val="en-US"/>
        </w:rPr>
        <w:t xml:space="preserve"> lab, you </w:t>
      </w:r>
      <w:r w:rsidR="00297120" w:rsidRPr="00ED5605">
        <w:rPr>
          <w:lang w:val="en-US"/>
        </w:rPr>
        <w:t>re-save sufficiently</w:t>
      </w:r>
      <w:r w:rsidRPr="00ED5605">
        <w:rPr>
          <w:lang w:val="en-US"/>
        </w:rPr>
        <w:t xml:space="preserve"> your</w:t>
      </w:r>
      <w:r w:rsidR="00E6751B" w:rsidRPr="00ED5605">
        <w:rPr>
          <w:lang w:val="en-US"/>
        </w:rPr>
        <w:t xml:space="preserve"> solution</w:t>
      </w:r>
      <w:r w:rsidRPr="00ED5605">
        <w:rPr>
          <w:lang w:val="en-US"/>
        </w:rPr>
        <w:t xml:space="preserve"> file</w:t>
      </w:r>
      <w:r w:rsidR="00E6751B" w:rsidRPr="00ED5605">
        <w:rPr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on </w:t>
      </w:r>
      <w:r w:rsidR="00297120" w:rsidRPr="00ED5605">
        <w:rPr>
          <w:rStyle w:val="Emphasis"/>
          <w:b w:val="0"/>
          <w:lang w:val="en-US"/>
        </w:rPr>
        <w:t>your local machine</w:t>
      </w:r>
      <w:r w:rsidR="00E6751B" w:rsidRPr="00ED5605">
        <w:rPr>
          <w:rStyle w:val="Emphasis"/>
          <w:b w:val="0"/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as </w:t>
      </w:r>
    </w:p>
    <w:p w14:paraId="2C27DC66" w14:textId="77777777" w:rsidR="00E6751B" w:rsidRPr="00ED5605" w:rsidRDefault="00641A69" w:rsidP="00E6751B">
      <w:pPr>
        <w:rPr>
          <w:lang w:val="en-US"/>
        </w:rPr>
      </w:pPr>
      <w:r w:rsidRPr="00ED5605">
        <w:rPr>
          <w:b/>
          <w:lang w:val="en-US"/>
        </w:rPr>
        <w:t>1DAExx-</w:t>
      </w:r>
      <w:r w:rsidR="00E6751B" w:rsidRPr="00ED5605">
        <w:rPr>
          <w:b/>
          <w:lang w:val="en-US"/>
        </w:rPr>
        <w:t>0</w:t>
      </w:r>
      <w:r w:rsidR="00571300" w:rsidRPr="00ED5605">
        <w:rPr>
          <w:b/>
          <w:lang w:val="en-US"/>
        </w:rPr>
        <w:t>y</w:t>
      </w:r>
      <w:r w:rsidRPr="00ED5605">
        <w:rPr>
          <w:b/>
          <w:lang w:val="en-US"/>
        </w:rPr>
        <w:t>-</w:t>
      </w:r>
      <w:r w:rsidR="00E6751B" w:rsidRPr="00ED5605">
        <w:rPr>
          <w:b/>
          <w:lang w:val="en-US"/>
        </w:rPr>
        <w:t>name</w:t>
      </w:r>
      <w:r w:rsidRPr="00ED5605">
        <w:rPr>
          <w:b/>
          <w:lang w:val="en-US"/>
        </w:rPr>
        <w:t>1</w:t>
      </w:r>
      <w:r w:rsidRPr="00ED5605">
        <w:rPr>
          <w:lang w:val="en-US"/>
        </w:rPr>
        <w:t>(+name2+name3).GGB</w:t>
      </w:r>
      <w:r w:rsidR="001040FF" w:rsidRPr="00ED5605">
        <w:rPr>
          <w:lang w:val="en-US"/>
        </w:rPr>
        <w:t xml:space="preserve"> given </w:t>
      </w:r>
      <w:r w:rsidR="001040FF" w:rsidRPr="00ED5605">
        <w:rPr>
          <w:b/>
          <w:lang w:val="en-US"/>
        </w:rPr>
        <w:t>xx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groupcode</w:t>
      </w:r>
      <w:proofErr w:type="spellEnd"/>
      <w:r w:rsidR="001040FF" w:rsidRPr="00ED5605">
        <w:rPr>
          <w:lang w:val="en-US"/>
        </w:rPr>
        <w:t xml:space="preserve">, </w:t>
      </w:r>
      <w:r w:rsidR="001040FF" w:rsidRPr="00ED5605">
        <w:rPr>
          <w:b/>
          <w:lang w:val="en-US"/>
        </w:rPr>
        <w:t>0y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labindex</w:t>
      </w:r>
      <w:proofErr w:type="spellEnd"/>
    </w:p>
    <w:p w14:paraId="3728F5DC" w14:textId="77777777" w:rsidR="00D031C2" w:rsidRDefault="00D031C2" w:rsidP="00D031C2">
      <w:pPr>
        <w:pStyle w:val="Heading2"/>
      </w:pPr>
      <w:bookmarkStart w:id="8" w:name="_Toc31114402"/>
      <w:bookmarkStart w:id="9" w:name="_Toc32833057"/>
      <w:r>
        <w:t>Basic exercises</w:t>
      </w:r>
      <w:bookmarkEnd w:id="8"/>
      <w:bookmarkEnd w:id="9"/>
    </w:p>
    <w:p w14:paraId="396CD89B" w14:textId="77777777" w:rsidR="00D031C2" w:rsidRDefault="00D031C2" w:rsidP="00D031C2">
      <w:pPr>
        <w:pStyle w:val="Heading3"/>
      </w:pPr>
      <w:bookmarkStart w:id="10" w:name="_Toc31114403"/>
      <w:bookmarkStart w:id="11" w:name="_Toc32833058"/>
      <w:r>
        <w:t>Linear interpolation</w:t>
      </w:r>
      <w:bookmarkEnd w:id="10"/>
      <w:bookmarkEnd w:id="11"/>
      <w:r>
        <w:t xml:space="preserve"> </w:t>
      </w:r>
    </w:p>
    <w:p w14:paraId="3E855A6B" w14:textId="77777777" w:rsidR="00A448F3" w:rsidRDefault="00D031C2" w:rsidP="00A448F3">
      <w:pPr>
        <w:keepNext/>
      </w:pPr>
      <w:r w:rsidRPr="00E35B08">
        <w:rPr>
          <w:noProof/>
          <w:lang w:val="en-US"/>
        </w:rPr>
        <w:drawing>
          <wp:inline distT="0" distB="0" distL="0" distR="0" wp14:anchorId="31D3CD73" wp14:editId="257D7824">
            <wp:extent cx="5759450" cy="390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8A6D" w14:textId="572F06A8" w:rsidR="00D031C2" w:rsidRPr="00A448F3" w:rsidRDefault="00A448F3" w:rsidP="00A448F3">
      <w:pPr>
        <w:pStyle w:val="Caption"/>
        <w:rPr>
          <w:lang w:val="en-US"/>
        </w:rPr>
      </w:pPr>
      <w:r w:rsidRPr="00A448F3">
        <w:rPr>
          <w:lang w:val="en-US"/>
        </w:rPr>
        <w:t xml:space="preserve">Figure </w:t>
      </w:r>
      <w:r>
        <w:fldChar w:fldCharType="begin"/>
      </w:r>
      <w:r w:rsidRPr="00A448F3">
        <w:rPr>
          <w:lang w:val="en-US"/>
        </w:rPr>
        <w:instrText xml:space="preserve"> SEQ Figure \* ARABIC </w:instrText>
      </w:r>
      <w:r>
        <w:fldChar w:fldCharType="separate"/>
      </w:r>
      <w:r w:rsidRPr="00A448F3">
        <w:rPr>
          <w:noProof/>
          <w:lang w:val="en-US"/>
        </w:rPr>
        <w:t>1</w:t>
      </w:r>
      <w:r>
        <w:fldChar w:fldCharType="end"/>
      </w:r>
      <w:r w:rsidRPr="00A448F3">
        <w:rPr>
          <w:lang w:val="en-US"/>
        </w:rPr>
        <w:t>. Linear interpolation between 2 points. With a factor t at 0.5 the point P is halfway between the start point A and the end point B</w:t>
      </w:r>
    </w:p>
    <w:p w14:paraId="6BD14273" w14:textId="77777777" w:rsidR="00D031C2" w:rsidRDefault="00D031C2" w:rsidP="00D031C2">
      <w:pPr>
        <w:rPr>
          <w:lang w:val="en-US"/>
        </w:rPr>
      </w:pPr>
      <w:r>
        <w:rPr>
          <w:lang w:val="en-US"/>
        </w:rPr>
        <w:t>To describe a linear interpolation between 2 points we define the following:</w:t>
      </w:r>
    </w:p>
    <w:p w14:paraId="55EF2139" w14:textId="0B6848FC" w:rsidR="00D031C2" w:rsidRDefault="00D031C2" w:rsidP="00D031C2">
      <w:pPr>
        <w:pStyle w:val="ListParagraph"/>
        <w:numPr>
          <w:ilvl w:val="0"/>
          <w:numId w:val="48"/>
        </w:numPr>
        <w:rPr>
          <w:lang w:val="en-US"/>
        </w:rPr>
      </w:pPr>
      <w:r w:rsidRPr="00E35B08">
        <w:rPr>
          <w:lang w:val="en-US"/>
        </w:rPr>
        <w:t xml:space="preserve">A parameter </w:t>
      </w:r>
      <m:oMath>
        <m:r>
          <w:rPr>
            <w:rFonts w:ascii="Cambria Math" w:hAnsi="Cambria Math"/>
            <w:lang w:val="en-US"/>
          </w:rPr>
          <m:t>t</m:t>
        </m:r>
      </m:oMath>
      <w:r w:rsidRPr="00E35B08"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0 &lt;= t &lt;= 1</m:t>
        </m:r>
      </m:oMath>
    </w:p>
    <w:p w14:paraId="51DA73D4" w14:textId="2B37DDA5" w:rsidR="00D031C2" w:rsidRPr="000E1519" w:rsidRDefault="00D031C2" w:rsidP="00D031C2">
      <w:pPr>
        <w:pStyle w:val="ListParagraph"/>
        <w:numPr>
          <w:ilvl w:val="0"/>
          <w:numId w:val="48"/>
        </w:numPr>
        <w:rPr>
          <w:lang w:val="en-US"/>
        </w:rPr>
      </w:pPr>
      <w:r w:rsidRPr="000E1519">
        <w:rPr>
          <w:lang w:val="en-US"/>
        </w:rPr>
        <w:t xml:space="preserve">A point </w:t>
      </w:r>
      <m:oMath>
        <m:r>
          <w:rPr>
            <w:rFonts w:ascii="Cambria Math" w:hAnsi="Cambria Math"/>
            <w:lang w:val="en-US"/>
          </w:rPr>
          <m:t>A (1, 3)</m:t>
        </m:r>
      </m:oMath>
      <w:r w:rsidRPr="000E151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 (8, 4)</m:t>
        </m:r>
      </m:oMath>
    </w:p>
    <w:p w14:paraId="449A69FA" w14:textId="7A5D0543" w:rsidR="00D031C2" w:rsidRDefault="00D031C2" w:rsidP="00D031C2">
      <w:pPr>
        <w:rPr>
          <w:lang w:val="en-US"/>
        </w:rPr>
      </w:pPr>
      <w:r>
        <w:rPr>
          <w:lang w:val="en-US"/>
        </w:rPr>
        <w:t xml:space="preserve">Defined by the </w:t>
      </w:r>
      <w:r w:rsidR="00A448F3">
        <w:rPr>
          <w:lang w:val="en-US"/>
        </w:rPr>
        <w:t xml:space="preserve">linear </w:t>
      </w:r>
      <w:r>
        <w:rPr>
          <w:lang w:val="en-US"/>
        </w:rPr>
        <w:t xml:space="preserve">vector equation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(t)=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1-t</m:t>
                </m:r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acc>
          </m:e>
        </m:box>
        <m:r>
          <w:rPr>
            <w:rFonts w:ascii="Cambria Math" w:hAnsi="Cambria Math"/>
            <w:lang w:val="en-US"/>
          </w:rPr>
          <m:t>+t*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2E06D1D" w14:textId="70F50C47" w:rsidR="00D031C2" w:rsidRDefault="00D031C2" w:rsidP="00D031C2">
      <w:pPr>
        <w:rPr>
          <w:lang w:val="en-US"/>
        </w:rPr>
      </w:pPr>
      <w:r>
        <w:rPr>
          <w:lang w:val="en-US"/>
        </w:rPr>
        <w:t xml:space="preserve">Recreate the following traced point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that linearly interpolates between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and</w:t>
      </w:r>
      <m:oMath>
        <m:r>
          <w:rPr>
            <w:rFonts w:ascii="Cambria Math" w:hAnsi="Cambria Math"/>
            <w:lang w:val="en-US"/>
          </w:rPr>
          <m:t xml:space="preserve"> B</m:t>
        </m:r>
      </m:oMath>
      <w:r w:rsidR="00A448F3">
        <w:rPr>
          <w:lang w:val="en-US"/>
        </w:rPr>
        <w:t xml:space="preserve"> using a slider value </w:t>
      </w:r>
      <m:oMath>
        <m:r>
          <w:rPr>
            <w:rFonts w:ascii="Cambria Math" w:hAnsi="Cambria Math"/>
            <w:lang w:val="en-US"/>
          </w:rPr>
          <m:t>t</m:t>
        </m:r>
      </m:oMath>
      <w:r w:rsidR="00A448F3">
        <w:rPr>
          <w:lang w:val="en-US"/>
        </w:rPr>
        <w:t xml:space="preserve"> between 0 and 1.</w:t>
      </w:r>
    </w:p>
    <w:p w14:paraId="26C6F4D0" w14:textId="2273E2E5" w:rsidR="00D031C2" w:rsidRPr="007345D6" w:rsidRDefault="007345D6" w:rsidP="00D031C2">
      <w:pPr>
        <w:rPr>
          <w:rFonts w:asciiTheme="majorHAnsi" w:hAnsiTheme="majorHAnsi"/>
          <w:lang w:val="en-US"/>
        </w:rPr>
      </w:pPr>
      <w:proofErr w:type="spellStart"/>
      <w:r w:rsidRPr="007345D6">
        <w:rPr>
          <w:rFonts w:asciiTheme="majorHAnsi" w:hAnsiTheme="majorHAnsi"/>
          <w:lang w:val="en-US"/>
        </w:rPr>
        <w:t>Zie</w:t>
      </w:r>
      <w:proofErr w:type="spellEnd"/>
      <w:r w:rsidRPr="007345D6">
        <w:rPr>
          <w:rFonts w:asciiTheme="majorHAnsi" w:hAnsiTheme="majorHAnsi"/>
          <w:lang w:val="en-US"/>
        </w:rPr>
        <w:t xml:space="preserve"> </w:t>
      </w:r>
      <w:proofErr w:type="spellStart"/>
      <w:r w:rsidRPr="007345D6">
        <w:rPr>
          <w:rFonts w:asciiTheme="majorHAnsi" w:hAnsiTheme="majorHAnsi"/>
          <w:lang w:val="en-US"/>
        </w:rPr>
        <w:t>ggb_files</w:t>
      </w:r>
      <w:proofErr w:type="spellEnd"/>
    </w:p>
    <w:p w14:paraId="39AA8C08" w14:textId="77777777" w:rsidR="00D031C2" w:rsidRDefault="00D031C2" w:rsidP="00D031C2">
      <w:pPr>
        <w:pStyle w:val="Heading2"/>
      </w:pPr>
      <w:bookmarkStart w:id="12" w:name="_Toc31114404"/>
      <w:bookmarkStart w:id="13" w:name="_Toc32833059"/>
      <w:r>
        <w:lastRenderedPageBreak/>
        <w:t>Bridging Practice</w:t>
      </w:r>
      <w:bookmarkEnd w:id="12"/>
      <w:bookmarkEnd w:id="13"/>
    </w:p>
    <w:p w14:paraId="5ECAD8C9" w14:textId="77777777" w:rsidR="00D031C2" w:rsidRDefault="00D031C2" w:rsidP="00D031C2">
      <w:pPr>
        <w:pStyle w:val="Heading3"/>
      </w:pPr>
      <w:bookmarkStart w:id="14" w:name="_Toc31114405"/>
      <w:bookmarkStart w:id="15" w:name="_Toc32833060"/>
      <w:r>
        <w:t>Quadratic Bezier</w:t>
      </w:r>
      <w:bookmarkEnd w:id="14"/>
      <w:bookmarkEnd w:id="15"/>
      <w:r>
        <w:t xml:space="preserve"> </w:t>
      </w:r>
    </w:p>
    <w:p w14:paraId="26EB749B" w14:textId="3007F987" w:rsidR="00D031C2" w:rsidRDefault="00186350" w:rsidP="006322E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FC71AE" wp14:editId="5E9F161C">
            <wp:extent cx="3932540" cy="277619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160" cy="27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3321" w14:textId="07A08CCD" w:rsidR="00D031C2" w:rsidRPr="00B00841" w:rsidRDefault="001F62E4" w:rsidP="00D031C2">
      <w:pPr>
        <w:ind w:left="360" w:hanging="360"/>
        <w:rPr>
          <w:lang w:val="en-US"/>
        </w:rPr>
      </w:pPr>
      <w:r>
        <w:rPr>
          <w:lang w:val="en-US"/>
        </w:rPr>
        <w:t xml:space="preserve">Recreate the situation depicted in the </w:t>
      </w:r>
      <w:r w:rsidR="00117543">
        <w:rPr>
          <w:lang w:val="en-US"/>
        </w:rPr>
        <w:t>image</w:t>
      </w:r>
      <w:r>
        <w:rPr>
          <w:lang w:val="en-US"/>
        </w:rPr>
        <w:t xml:space="preserve"> above using the following steps</w:t>
      </w:r>
      <w:r w:rsidR="00D031C2">
        <w:rPr>
          <w:lang w:val="en-US"/>
        </w:rPr>
        <w:t>:</w:t>
      </w:r>
    </w:p>
    <w:p w14:paraId="40E74424" w14:textId="4CE7A197" w:rsidR="00D031C2" w:rsidRDefault="00D031C2" w:rsidP="00D031C2">
      <w:pPr>
        <w:pStyle w:val="ListParagraph"/>
        <w:numPr>
          <w:ilvl w:val="6"/>
          <w:numId w:val="3"/>
        </w:numPr>
        <w:ind w:left="426" w:hanging="426"/>
        <w:rPr>
          <w:lang w:val="en-US"/>
        </w:rPr>
      </w:pPr>
      <w:r w:rsidRPr="009B0F41">
        <w:rPr>
          <w:lang w:val="en-US"/>
        </w:rPr>
        <w:t xml:space="preserve">Create a 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9B0F41">
        <w:rPr>
          <w:lang w:val="en-US"/>
        </w:rPr>
        <w:t xml:space="preserve"> </w:t>
      </w:r>
      <w:r w:rsidR="00A63418">
        <w:rPr>
          <w:lang w:val="en-US"/>
        </w:rPr>
        <w:t xml:space="preserve">which </w:t>
      </w:r>
      <w:r w:rsidR="0075134A">
        <w:rPr>
          <w:lang w:val="en-US"/>
        </w:rPr>
        <w:t xml:space="preserve">linearly </w:t>
      </w:r>
      <w:r w:rsidR="00A63418">
        <w:rPr>
          <w:lang w:val="en-US"/>
        </w:rPr>
        <w:t>interpolates</w:t>
      </w:r>
      <w:r w:rsidRPr="009B0F41">
        <w:rPr>
          <w:lang w:val="en-US"/>
        </w:rPr>
        <w:t xml:space="preserve"> between </w:t>
      </w:r>
      <m:oMath>
        <m:r>
          <w:rPr>
            <w:rFonts w:ascii="Cambria Math" w:hAnsi="Cambria Math"/>
            <w:lang w:val="en-US"/>
          </w:rPr>
          <m:t>A</m:t>
        </m:r>
      </m:oMath>
      <w:r w:rsidRPr="009B0F41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9B0F41">
        <w:rPr>
          <w:lang w:val="en-US"/>
        </w:rPr>
        <w:t xml:space="preserve"> </w:t>
      </w:r>
      <w:r>
        <w:rPr>
          <w:lang w:val="en-US"/>
        </w:rPr>
        <w:t xml:space="preserve">using the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as a interpolation factor</w:t>
      </w:r>
    </w:p>
    <w:p w14:paraId="032DFA0A" w14:textId="3CC78603" w:rsidR="00D031C2" w:rsidRDefault="00D031C2" w:rsidP="00D031C2">
      <w:pPr>
        <w:pStyle w:val="ListParagraph"/>
        <w:numPr>
          <w:ilvl w:val="6"/>
          <w:numId w:val="3"/>
        </w:numPr>
        <w:ind w:left="426" w:hanging="426"/>
        <w:rPr>
          <w:lang w:val="en-US"/>
        </w:rPr>
      </w:pPr>
      <w:r w:rsidRPr="009B0F41">
        <w:rPr>
          <w:lang w:val="en-US"/>
        </w:rPr>
        <w:t xml:space="preserve">Create a 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B0F41">
        <w:rPr>
          <w:lang w:val="en-US"/>
        </w:rPr>
        <w:t xml:space="preserve"> </w:t>
      </w:r>
      <w:r w:rsidR="00A63418">
        <w:rPr>
          <w:lang w:val="en-US"/>
        </w:rPr>
        <w:t xml:space="preserve">which </w:t>
      </w:r>
      <w:r w:rsidR="0075134A">
        <w:rPr>
          <w:lang w:val="en-US"/>
        </w:rPr>
        <w:t xml:space="preserve">linearly </w:t>
      </w:r>
      <w:r w:rsidR="00A63418">
        <w:rPr>
          <w:lang w:val="en-US"/>
        </w:rPr>
        <w:t>interpolates</w:t>
      </w:r>
      <w:r w:rsidR="00A63418" w:rsidRPr="009B0F41">
        <w:rPr>
          <w:lang w:val="en-US"/>
        </w:rPr>
        <w:t xml:space="preserve"> </w:t>
      </w:r>
      <w:r w:rsidRPr="009B0F41">
        <w:rPr>
          <w:lang w:val="en-US"/>
        </w:rPr>
        <w:t xml:space="preserve">between </w:t>
      </w:r>
      <m:oMath>
        <m:r>
          <w:rPr>
            <w:rFonts w:ascii="Cambria Math" w:hAnsi="Cambria Math"/>
            <w:lang w:val="en-US"/>
          </w:rPr>
          <m:t>B</m:t>
        </m:r>
      </m:oMath>
      <w:r w:rsidRPr="009B0F41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C</m:t>
        </m:r>
      </m:oMath>
      <w:r w:rsidRPr="00B00841">
        <w:rPr>
          <w:lang w:val="en-US"/>
        </w:rPr>
        <w:t xml:space="preserve"> </w:t>
      </w:r>
      <w:r>
        <w:rPr>
          <w:lang w:val="en-US"/>
        </w:rPr>
        <w:t xml:space="preserve">using the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as a interpolation factor</w:t>
      </w:r>
    </w:p>
    <w:p w14:paraId="15DE06C3" w14:textId="55328E88" w:rsidR="00D031C2" w:rsidRDefault="00D031C2" w:rsidP="00D031C2">
      <w:pPr>
        <w:pStyle w:val="ListParagraph"/>
        <w:numPr>
          <w:ilvl w:val="6"/>
          <w:numId w:val="3"/>
        </w:numPr>
        <w:ind w:left="426" w:hanging="426"/>
        <w:rPr>
          <w:lang w:val="en-US"/>
        </w:rPr>
      </w:pPr>
      <w:r>
        <w:rPr>
          <w:lang w:val="en-US"/>
        </w:rPr>
        <w:t xml:space="preserve">Create a point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 w:rsidR="00A63418">
        <w:rPr>
          <w:lang w:val="en-US"/>
        </w:rPr>
        <w:t xml:space="preserve">which </w:t>
      </w:r>
      <w:r w:rsidR="007640EF">
        <w:rPr>
          <w:lang w:val="en-US"/>
        </w:rPr>
        <w:t xml:space="preserve">linearly </w:t>
      </w:r>
      <w:r w:rsidR="00A63418">
        <w:rPr>
          <w:lang w:val="en-US"/>
        </w:rPr>
        <w:t>interpolates</w:t>
      </w:r>
      <w:r w:rsidR="00A63418" w:rsidRPr="009B0F41">
        <w:rPr>
          <w:lang w:val="en-US"/>
        </w:rPr>
        <w:t xml:space="preserve"> </w:t>
      </w:r>
      <w:r>
        <w:rPr>
          <w:lang w:val="en-US"/>
        </w:rPr>
        <w:t xml:space="preserve">between </w:t>
      </w:r>
      <w:r w:rsidRPr="009B0F41">
        <w:rPr>
          <w:lang w:val="en-US"/>
        </w:rPr>
        <w:t xml:space="preserve">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and </w:t>
      </w:r>
      <w:r w:rsidRPr="009B0F41">
        <w:rPr>
          <w:lang w:val="en-US"/>
        </w:rPr>
        <w:t xml:space="preserve">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01B61201" w14:textId="77777777" w:rsidR="00D031C2" w:rsidRDefault="00D031C2" w:rsidP="00D031C2">
      <w:pPr>
        <w:pStyle w:val="Heading4"/>
        <w:numPr>
          <w:ilvl w:val="0"/>
          <w:numId w:val="0"/>
        </w:numPr>
      </w:pPr>
      <w:r>
        <w:t>If you did all of this correctly and enable tracing on point P you should get the same result as in the image</w:t>
      </w:r>
    </w:p>
    <w:p w14:paraId="40DD6C75" w14:textId="77777777" w:rsidR="00D031C2" w:rsidRPr="008D6FF8" w:rsidRDefault="00D031C2" w:rsidP="00D031C2">
      <w:pPr>
        <w:rPr>
          <w:lang w:val="en-US"/>
        </w:rPr>
      </w:pPr>
    </w:p>
    <w:p w14:paraId="099691E9" w14:textId="0F92D2D2" w:rsidR="00D031C2" w:rsidRDefault="00D031C2" w:rsidP="00D031C2">
      <w:pPr>
        <w:rPr>
          <w:lang w:val="en-US"/>
        </w:rPr>
      </w:pPr>
      <w:r>
        <w:rPr>
          <w:lang w:val="en-US"/>
        </w:rPr>
        <w:t>If you combine the 3 previous interpolations into 1 you would get the formula</w:t>
      </w:r>
      <w:r w:rsidR="00A63418">
        <w:rPr>
          <w:lang w:val="en-US"/>
        </w:rPr>
        <w:t xml:space="preserve"> for a </w:t>
      </w:r>
      <w:r w:rsidR="00A719EE">
        <w:rPr>
          <w:lang w:val="en-US"/>
        </w:rPr>
        <w:t>Quadratic Bezier Segment with 3 control points</w:t>
      </w:r>
    </w:p>
    <w:p w14:paraId="7068541C" w14:textId="77777777" w:rsidR="00D031C2" w:rsidRPr="006A1F6E" w:rsidRDefault="00456842" w:rsidP="00D031C2">
      <w:pPr>
        <w:rPr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(t)=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box>
          <m:r>
            <w:rPr>
              <w:rFonts w:ascii="Cambria Math" w:hAnsi="Cambria Math"/>
              <w:lang w:val="en-US"/>
            </w:rPr>
            <m:t>+2t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14:paraId="6D6FA669" w14:textId="77777777" w:rsidR="00D031C2" w:rsidRDefault="00D031C2" w:rsidP="00D031C2">
      <w:pPr>
        <w:rPr>
          <w:lang w:val="en-US"/>
        </w:rPr>
      </w:pPr>
    </w:p>
    <w:p w14:paraId="6F500E3E" w14:textId="77777777" w:rsidR="00D031C2" w:rsidRDefault="00D031C2" w:rsidP="00D031C2">
      <w:pPr>
        <w:pStyle w:val="Heading3"/>
      </w:pPr>
      <w:bookmarkStart w:id="16" w:name="_Toc31114406"/>
      <w:bookmarkStart w:id="17" w:name="_Toc32833061"/>
      <w:r>
        <w:lastRenderedPageBreak/>
        <w:t>Cubic Bezier</w:t>
      </w:r>
      <w:bookmarkEnd w:id="16"/>
      <w:bookmarkEnd w:id="17"/>
    </w:p>
    <w:p w14:paraId="6D3F435A" w14:textId="34C5D5DD" w:rsidR="00D031C2" w:rsidRDefault="00511B5D" w:rsidP="00511B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806FEA" wp14:editId="5A8ED673">
            <wp:extent cx="4563591" cy="341137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938" cy="34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B014" w14:textId="272FAB6B" w:rsidR="00511B5D" w:rsidRPr="00B00841" w:rsidRDefault="00511B5D" w:rsidP="000138EF">
      <w:pPr>
        <w:rPr>
          <w:lang w:val="en-US"/>
        </w:rPr>
      </w:pPr>
      <w:r>
        <w:rPr>
          <w:lang w:val="en-US"/>
        </w:rPr>
        <w:t xml:space="preserve">Recreate the </w:t>
      </w:r>
      <w:r w:rsidR="00741D0C">
        <w:rPr>
          <w:lang w:val="en-US"/>
        </w:rPr>
        <w:t xml:space="preserve">Cubic Bezier Segment depicted above </w:t>
      </w:r>
      <w:r w:rsidR="00EA00DD">
        <w:rPr>
          <w:lang w:val="en-US"/>
        </w:rPr>
        <w:t xml:space="preserve">with the given 4 control points. You can use a similar approach as the </w:t>
      </w:r>
      <w:r>
        <w:rPr>
          <w:lang w:val="en-US"/>
        </w:rPr>
        <w:t xml:space="preserve">Quadratic Bezier Segments </w:t>
      </w:r>
      <w:r w:rsidR="00EA00DD">
        <w:rPr>
          <w:lang w:val="en-US"/>
        </w:rPr>
        <w:t xml:space="preserve">or you </w:t>
      </w:r>
      <w:r w:rsidR="000138EF">
        <w:rPr>
          <w:lang w:val="en-US"/>
        </w:rPr>
        <w:t xml:space="preserve">can use the </w:t>
      </w:r>
      <w:r w:rsidR="00153756">
        <w:rPr>
          <w:lang w:val="en-US"/>
        </w:rPr>
        <w:t>Cubic</w:t>
      </w:r>
      <w:r w:rsidR="000138EF">
        <w:rPr>
          <w:lang w:val="en-US"/>
        </w:rPr>
        <w:t xml:space="preserve"> Bezier formula.</w:t>
      </w:r>
    </w:p>
    <w:p w14:paraId="24AA6231" w14:textId="4F54AE00" w:rsidR="00511B5D" w:rsidRDefault="00BE0234" w:rsidP="000138EF">
      <w:pPr>
        <w:rPr>
          <w:i/>
          <w:lang w:val="en-US"/>
        </w:rPr>
      </w:pPr>
      <w:r w:rsidRPr="00011986">
        <w:rPr>
          <w:i/>
          <w:lang w:val="en-US"/>
        </w:rPr>
        <w:t xml:space="preserve">Tip: If you want to visualize the spline you can use the </w:t>
      </w:r>
      <w:r w:rsidRPr="00011986">
        <w:rPr>
          <w:b/>
          <w:i/>
          <w:lang w:val="en-US"/>
        </w:rPr>
        <w:t>Locus</w:t>
      </w:r>
      <w:r w:rsidRPr="00011986">
        <w:rPr>
          <w:i/>
          <w:lang w:val="en-US"/>
        </w:rPr>
        <w:t xml:space="preserve"> command wit</w:t>
      </w:r>
      <w:r w:rsidR="00011986" w:rsidRPr="00011986">
        <w:rPr>
          <w:i/>
          <w:lang w:val="en-US"/>
        </w:rPr>
        <w:t>hin GeoGebra</w:t>
      </w:r>
      <w:r w:rsidR="00B114CB">
        <w:rPr>
          <w:i/>
          <w:lang w:val="en-US"/>
        </w:rPr>
        <w:t xml:space="preserve"> which will visualize a segment by displaying a path a point will follow with a certain parameter</w:t>
      </w:r>
      <w:r w:rsidR="007640EF">
        <w:rPr>
          <w:i/>
          <w:lang w:val="en-US"/>
        </w:rPr>
        <w:t xml:space="preserve"> or </w:t>
      </w:r>
      <w:r w:rsidR="001C570D">
        <w:rPr>
          <w:i/>
          <w:lang w:val="en-US"/>
        </w:rPr>
        <w:t>enable tracing on the point</w:t>
      </w:r>
    </w:p>
    <w:p w14:paraId="11655624" w14:textId="77777777" w:rsidR="008640FE" w:rsidRPr="00011986" w:rsidRDefault="008640FE" w:rsidP="000138EF">
      <w:pPr>
        <w:rPr>
          <w:i/>
          <w:lang w:val="en-US"/>
        </w:rPr>
      </w:pPr>
    </w:p>
    <w:p w14:paraId="2F07C404" w14:textId="77777777" w:rsidR="00D031C2" w:rsidRDefault="00D031C2" w:rsidP="00D031C2">
      <w:pPr>
        <w:pStyle w:val="Heading2"/>
      </w:pPr>
      <w:bookmarkStart w:id="18" w:name="_Toc31114407"/>
      <w:bookmarkStart w:id="19" w:name="_Toc32833062"/>
      <w:r>
        <w:t>Contextual exercises</w:t>
      </w:r>
      <w:bookmarkEnd w:id="18"/>
      <w:bookmarkEnd w:id="19"/>
    </w:p>
    <w:p w14:paraId="57F78BB8" w14:textId="77777777" w:rsidR="00D031C2" w:rsidRDefault="00D031C2" w:rsidP="00D031C2">
      <w:pPr>
        <w:pStyle w:val="Heading3"/>
      </w:pPr>
      <w:bookmarkStart w:id="20" w:name="_Toc31114408"/>
      <w:bookmarkStart w:id="21" w:name="_Toc32833063"/>
      <w:r>
        <w:t>Rollercoaster</w:t>
      </w:r>
      <w:bookmarkEnd w:id="20"/>
      <w:bookmarkEnd w:id="21"/>
    </w:p>
    <w:p w14:paraId="4EB7E982" w14:textId="31BEF495" w:rsidR="00D031C2" w:rsidRDefault="009F07CE" w:rsidP="00D031C2">
      <w:pPr>
        <w:rPr>
          <w:i/>
          <w:lang w:val="en-US"/>
        </w:rPr>
      </w:pPr>
      <w:r w:rsidRPr="005E42BF">
        <w:rPr>
          <w:i/>
          <w:lang w:val="en-US"/>
        </w:rPr>
        <w:t>We will continue working on the previous exercise but</w:t>
      </w:r>
      <w:r w:rsidR="005A2BBC" w:rsidRPr="005E42BF">
        <w:rPr>
          <w:i/>
          <w:lang w:val="en-US"/>
        </w:rPr>
        <w:t xml:space="preserve"> since we are adding numerous items it might be a good idea to copy the </w:t>
      </w:r>
      <w:r w:rsidR="00110019">
        <w:rPr>
          <w:i/>
          <w:lang w:val="en-US"/>
        </w:rPr>
        <w:t>.</w:t>
      </w:r>
      <w:proofErr w:type="spellStart"/>
      <w:r w:rsidR="005A2BBC" w:rsidRPr="005E42BF">
        <w:rPr>
          <w:i/>
          <w:lang w:val="en-US"/>
        </w:rPr>
        <w:t>ggb</w:t>
      </w:r>
      <w:proofErr w:type="spellEnd"/>
      <w:r w:rsidR="005A2BBC" w:rsidRPr="005E42BF">
        <w:rPr>
          <w:i/>
          <w:lang w:val="en-US"/>
        </w:rPr>
        <w:t xml:space="preserve"> file if you want to save your work.</w:t>
      </w:r>
    </w:p>
    <w:p w14:paraId="05B9C370" w14:textId="708F5373" w:rsidR="009D6799" w:rsidRPr="009D6799" w:rsidRDefault="009D6799" w:rsidP="00D031C2">
      <w:pPr>
        <w:rPr>
          <w:lang w:val="en-US"/>
        </w:rPr>
      </w:pPr>
      <w:r>
        <w:rPr>
          <w:lang w:val="en-US"/>
        </w:rPr>
        <w:t>A rollercoaster cart is following a spline</w:t>
      </w:r>
      <w:r w:rsidR="00145ACF">
        <w:rPr>
          <w:lang w:val="en-US"/>
        </w:rPr>
        <w:t xml:space="preserve"> with its center bottom point located on the spline. The cart is </w:t>
      </w:r>
      <w:r w:rsidR="00FD73C7">
        <w:rPr>
          <w:lang w:val="en-US"/>
        </w:rPr>
        <w:t xml:space="preserve">rotating </w:t>
      </w:r>
      <w:r w:rsidR="00145ACF">
        <w:rPr>
          <w:lang w:val="en-US"/>
        </w:rPr>
        <w:t xml:space="preserve">following the tangent </w:t>
      </w:r>
      <w:r w:rsidR="00FD73C7">
        <w:rPr>
          <w:lang w:val="en-US"/>
        </w:rPr>
        <w:t>to</w:t>
      </w:r>
      <w:r w:rsidR="00145ACF">
        <w:rPr>
          <w:lang w:val="en-US"/>
        </w:rPr>
        <w:t xml:space="preserve"> the spline segment.</w:t>
      </w:r>
    </w:p>
    <w:p w14:paraId="7AEAA3FA" w14:textId="1540C115" w:rsidR="005A2BBC" w:rsidRDefault="005E42BF" w:rsidP="00D031C2">
      <w:pPr>
        <w:rPr>
          <w:lang w:val="en-US"/>
        </w:rPr>
      </w:pPr>
      <w:r>
        <w:rPr>
          <w:noProof/>
        </w:rPr>
        <w:drawing>
          <wp:inline distT="0" distB="0" distL="0" distR="0" wp14:anchorId="13EC8C5A" wp14:editId="267312C6">
            <wp:extent cx="2859206" cy="2351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650" cy="23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019" w:rsidRPr="00C20229">
        <w:rPr>
          <w:noProof/>
          <w:lang w:val="en-US"/>
        </w:rPr>
        <w:t xml:space="preserve"> </w:t>
      </w:r>
      <w:r w:rsidR="00110019">
        <w:rPr>
          <w:noProof/>
        </w:rPr>
        <w:drawing>
          <wp:inline distT="0" distB="0" distL="0" distR="0" wp14:anchorId="015320F4" wp14:editId="68A479AF">
            <wp:extent cx="2804615" cy="23151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028" cy="2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CBF" w14:textId="573E9240" w:rsidR="005A2BBC" w:rsidRDefault="005A2BBC" w:rsidP="00D031C2">
      <w:pPr>
        <w:rPr>
          <w:lang w:val="en-US"/>
        </w:rPr>
      </w:pPr>
    </w:p>
    <w:p w14:paraId="167D9278" w14:textId="7DB6089C" w:rsidR="006B7B09" w:rsidRDefault="006B7B09" w:rsidP="00D031C2">
      <w:pPr>
        <w:rPr>
          <w:lang w:val="en-US"/>
        </w:rPr>
      </w:pPr>
      <w:r>
        <w:rPr>
          <w:lang w:val="en-US"/>
        </w:rPr>
        <w:t xml:space="preserve">In this exercise we want to move a rollercoaster cart along the </w:t>
      </w:r>
      <w:r w:rsidR="00145ACF">
        <w:rPr>
          <w:lang w:val="en-US"/>
        </w:rPr>
        <w:t>Cubic</w:t>
      </w:r>
      <w:r>
        <w:rPr>
          <w:lang w:val="en-US"/>
        </w:rPr>
        <w:t xml:space="preserve"> Bezier spline from previous exercise.</w:t>
      </w:r>
    </w:p>
    <w:p w14:paraId="21C956E1" w14:textId="6C43C56A" w:rsidR="006B7B09" w:rsidRDefault="006B7B09" w:rsidP="00D031C2">
      <w:pPr>
        <w:rPr>
          <w:lang w:val="en-US"/>
        </w:rPr>
      </w:pPr>
      <w:r>
        <w:rPr>
          <w:lang w:val="en-US"/>
        </w:rPr>
        <w:t>Steps:</w:t>
      </w:r>
    </w:p>
    <w:p w14:paraId="7EF95C07" w14:textId="4746E3F9" w:rsidR="00333D17" w:rsidRDefault="003674C9" w:rsidP="00333D17">
      <w:pPr>
        <w:pStyle w:val="ListParagraph"/>
        <w:numPr>
          <w:ilvl w:val="6"/>
          <w:numId w:val="3"/>
        </w:numPr>
        <w:tabs>
          <w:tab w:val="left" w:pos="851"/>
        </w:tabs>
        <w:ind w:left="567" w:firstLine="0"/>
        <w:rPr>
          <w:lang w:val="en-US"/>
        </w:rPr>
      </w:pPr>
      <w:r>
        <w:rPr>
          <w:lang w:val="en-US"/>
        </w:rPr>
        <w:t xml:space="preserve">Position </w:t>
      </w:r>
      <w:r w:rsidR="004A222D">
        <w:rPr>
          <w:lang w:val="en-US"/>
        </w:rPr>
        <w:t xml:space="preserve">the cart at the point </w:t>
      </w:r>
      <m:oMath>
        <m:r>
          <w:rPr>
            <w:rFonts w:ascii="Cambria Math" w:hAnsi="Cambria Math"/>
            <w:lang w:val="en-US"/>
          </w:rPr>
          <m:t>P</m:t>
        </m:r>
      </m:oMath>
      <w:r w:rsidR="004A222D">
        <w:rPr>
          <w:lang w:val="en-US"/>
        </w:rPr>
        <w:t xml:space="preserve"> on the spline</w:t>
      </w:r>
    </w:p>
    <w:p w14:paraId="05A491CA" w14:textId="628C0D8B" w:rsidR="001E6436" w:rsidRPr="00440FD4" w:rsidRDefault="00440FD4" w:rsidP="00440FD4">
      <w:pPr>
        <w:pStyle w:val="ListParagraph"/>
        <w:numPr>
          <w:ilvl w:val="0"/>
          <w:numId w:val="0"/>
        </w:numPr>
        <w:ind w:left="1134"/>
        <w:rPr>
          <w:i/>
          <w:lang w:val="en-US"/>
        </w:rPr>
      </w:pPr>
      <w:r w:rsidRPr="00440FD4">
        <w:rPr>
          <w:i/>
          <w:lang w:val="en-US"/>
        </w:rPr>
        <w:t>Tip: You can use the x() and y() command in GeoGebra to get the x and y components of a point</w:t>
      </w:r>
    </w:p>
    <w:p w14:paraId="2169A441" w14:textId="141D0452" w:rsidR="004D2B5F" w:rsidRPr="001E4630" w:rsidRDefault="00C76922" w:rsidP="001E4630">
      <w:pPr>
        <w:pStyle w:val="ListParagraph"/>
        <w:numPr>
          <w:ilvl w:val="6"/>
          <w:numId w:val="3"/>
        </w:numPr>
        <w:tabs>
          <w:tab w:val="left" w:pos="851"/>
        </w:tabs>
        <w:ind w:left="567" w:firstLine="0"/>
        <w:rPr>
          <w:lang w:val="en-US"/>
        </w:rPr>
      </w:pPr>
      <w:r>
        <w:rPr>
          <w:lang w:val="en-US"/>
        </w:rPr>
        <w:t xml:space="preserve">Calculate the tangent angle at position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to know the rotation for your cart</w:t>
      </w:r>
    </w:p>
    <w:p w14:paraId="5D23A6E7" w14:textId="13F6ADBF" w:rsidR="004D2B5F" w:rsidRDefault="004D2B5F" w:rsidP="004D2B5F">
      <w:pPr>
        <w:pStyle w:val="ListParagraph"/>
        <w:numPr>
          <w:ilvl w:val="6"/>
          <w:numId w:val="3"/>
        </w:numPr>
        <w:tabs>
          <w:tab w:val="left" w:pos="851"/>
        </w:tabs>
        <w:ind w:left="567" w:firstLine="0"/>
        <w:rPr>
          <w:lang w:val="en-US"/>
        </w:rPr>
      </w:pPr>
      <w:r>
        <w:rPr>
          <w:lang w:val="en-US"/>
        </w:rPr>
        <w:t>Apply the rotation to the model</w:t>
      </w:r>
    </w:p>
    <w:p w14:paraId="1AA335C1" w14:textId="0251E085" w:rsidR="00F823F4" w:rsidRDefault="00F823F4" w:rsidP="00114308">
      <w:pPr>
        <w:pStyle w:val="ListParagraph"/>
        <w:numPr>
          <w:ilvl w:val="0"/>
          <w:numId w:val="0"/>
        </w:numPr>
        <w:tabs>
          <w:tab w:val="left" w:pos="851"/>
        </w:tabs>
        <w:ind w:left="1701"/>
        <w:rPr>
          <w:lang w:val="en-US"/>
        </w:rPr>
      </w:pPr>
    </w:p>
    <w:p w14:paraId="1A1EF2A9" w14:textId="06E5E618" w:rsidR="00F823F4" w:rsidRDefault="00C92C99" w:rsidP="00F823F4">
      <w:pPr>
        <w:pStyle w:val="ListParagraph"/>
        <w:numPr>
          <w:ilvl w:val="0"/>
          <w:numId w:val="0"/>
        </w:numPr>
        <w:tabs>
          <w:tab w:val="left" w:pos="851"/>
        </w:tabs>
        <w:rPr>
          <w:i/>
          <w:lang w:val="en-US"/>
        </w:rPr>
      </w:pPr>
      <w:r>
        <w:rPr>
          <w:i/>
          <w:lang w:val="en-US"/>
        </w:rPr>
        <w:t>Hint</w:t>
      </w:r>
      <w:r w:rsidR="00283CD5">
        <w:rPr>
          <w:i/>
          <w:lang w:val="en-US"/>
        </w:rPr>
        <w:t xml:space="preserve">: </w:t>
      </w:r>
      <w:r>
        <w:rPr>
          <w:i/>
          <w:lang w:val="en-US"/>
        </w:rPr>
        <w:t>To calculate the rotation angle: Define a second point</w:t>
      </w:r>
      <w:r w:rsidR="00E82517" w:rsidRPr="00E82517">
        <w:rPr>
          <w:i/>
          <w:lang w:val="en-US"/>
        </w:rPr>
        <w:t xml:space="preserve"> </w:t>
      </w:r>
      <w:r w:rsidR="00E82517">
        <w:rPr>
          <w:i/>
          <w:lang w:val="en-US"/>
        </w:rPr>
        <w:t>on the curve</w:t>
      </w:r>
      <w:r>
        <w:rPr>
          <w:i/>
          <w:lang w:val="en-US"/>
        </w:rPr>
        <w:t xml:space="preserve"> </w:t>
      </w:r>
      <w:r w:rsidR="00E82517">
        <w:rPr>
          <w:i/>
          <w:lang w:val="en-US"/>
        </w:rPr>
        <w:t xml:space="preserve">at </w:t>
      </w:r>
      <w:r>
        <w:rPr>
          <w:i/>
          <w:lang w:val="en-US"/>
        </w:rPr>
        <w:t>t+</w:t>
      </w:r>
      <w:r w:rsidR="00E82517">
        <w:rPr>
          <w:i/>
          <w:lang w:val="en-US"/>
        </w:rPr>
        <w:t xml:space="preserve"> </w:t>
      </w:r>
      <w:r w:rsidR="001404B2">
        <w:rPr>
          <w:i/>
          <w:lang w:val="en-US"/>
        </w:rPr>
        <w:t>epsilon</w:t>
      </w:r>
      <w:r w:rsidR="00E82517">
        <w:rPr>
          <w:i/>
          <w:lang w:val="en-US"/>
        </w:rPr>
        <w:t xml:space="preserve">. </w:t>
      </w:r>
      <w:r w:rsidR="00495B36">
        <w:rPr>
          <w:i/>
          <w:lang w:val="en-US"/>
        </w:rPr>
        <w:t>You could also find t</w:t>
      </w:r>
      <w:r w:rsidR="00283CD5">
        <w:rPr>
          <w:i/>
          <w:lang w:val="en-US"/>
        </w:rPr>
        <w:t>he tangent of a function at a certain point by calculating the derivative of that function</w:t>
      </w:r>
      <w:r w:rsidR="00495B36">
        <w:rPr>
          <w:i/>
          <w:lang w:val="en-US"/>
        </w:rPr>
        <w:t xml:space="preserve"> but that is outside of the scope of this course</w:t>
      </w:r>
    </w:p>
    <w:p w14:paraId="17B28D4B" w14:textId="37E33BDB" w:rsidR="00A55F90" w:rsidRDefault="00A55F90" w:rsidP="00F823F4">
      <w:pPr>
        <w:pStyle w:val="ListParagraph"/>
        <w:numPr>
          <w:ilvl w:val="0"/>
          <w:numId w:val="0"/>
        </w:numPr>
        <w:tabs>
          <w:tab w:val="left" w:pos="851"/>
        </w:tabs>
        <w:rPr>
          <w:i/>
          <w:lang w:val="en-US"/>
        </w:rPr>
      </w:pPr>
    </w:p>
    <w:p w14:paraId="237C1096" w14:textId="5B4CC0EA" w:rsidR="00A55F90" w:rsidRDefault="00A55F90" w:rsidP="00A55F90">
      <w:pPr>
        <w:pStyle w:val="Heading3"/>
      </w:pPr>
      <w:r>
        <w:t>Guard</w:t>
      </w:r>
    </w:p>
    <w:p w14:paraId="2A91C167" w14:textId="34B55194" w:rsidR="00AD4B16" w:rsidRDefault="00AD4B16" w:rsidP="00AD4B16">
      <w:pPr>
        <w:rPr>
          <w:lang w:val="en-US"/>
        </w:rPr>
      </w:pPr>
    </w:p>
    <w:p w14:paraId="2B076758" w14:textId="716F2356" w:rsidR="00AD4B16" w:rsidRDefault="007D0798" w:rsidP="00AD4B16">
      <w:pPr>
        <w:rPr>
          <w:lang w:val="en-US"/>
        </w:rPr>
      </w:pPr>
      <w:r>
        <w:rPr>
          <w:noProof/>
        </w:rPr>
        <w:drawing>
          <wp:inline distT="0" distB="0" distL="0" distR="0" wp14:anchorId="7B1A800E" wp14:editId="3E056E8E">
            <wp:extent cx="5324475" cy="376705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8619" cy="37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8DB5" w14:textId="4D507634" w:rsidR="007D0798" w:rsidRDefault="007D0798" w:rsidP="00AD4B16">
      <w:pPr>
        <w:rPr>
          <w:lang w:val="en-US"/>
        </w:rPr>
      </w:pPr>
      <w:r>
        <w:rPr>
          <w:lang w:val="en-US"/>
        </w:rPr>
        <w:t xml:space="preserve">A guard is following a predetermined </w:t>
      </w:r>
      <w:r w:rsidR="00B600FC">
        <w:rPr>
          <w:lang w:val="en-US"/>
        </w:rPr>
        <w:t xml:space="preserve">patrol </w:t>
      </w:r>
      <w:r>
        <w:rPr>
          <w:lang w:val="en-US"/>
        </w:rPr>
        <w:t xml:space="preserve">path </w:t>
      </w:r>
      <w:r w:rsidR="00B600FC">
        <w:rPr>
          <w:lang w:val="en-US"/>
        </w:rPr>
        <w:t>(A-B-C-D-Repeat).</w:t>
      </w:r>
    </w:p>
    <w:p w14:paraId="307216C5" w14:textId="71E7B950" w:rsidR="00140178" w:rsidRDefault="00B600FC" w:rsidP="00AD4B16">
      <w:pPr>
        <w:rPr>
          <w:lang w:val="en-US"/>
        </w:rPr>
      </w:pPr>
      <w:r>
        <w:rPr>
          <w:lang w:val="en-US"/>
        </w:rPr>
        <w:t xml:space="preserve">If we use linear segments to connect the 4 </w:t>
      </w:r>
      <w:r w:rsidR="00547F70">
        <w:rPr>
          <w:lang w:val="en-US"/>
        </w:rPr>
        <w:t>vertices</w:t>
      </w:r>
      <w:r w:rsidR="00EC117C">
        <w:rPr>
          <w:lang w:val="en-US"/>
        </w:rPr>
        <w:t xml:space="preserve"> of the path </w:t>
      </w:r>
      <w:r w:rsidR="00140178">
        <w:rPr>
          <w:lang w:val="en-US"/>
        </w:rPr>
        <w:t xml:space="preserve">the guard will change direction with a </w:t>
      </w:r>
      <m:oMath>
        <m:r>
          <w:rPr>
            <w:rFonts w:ascii="Cambria Math" w:hAnsi="Cambria Math"/>
            <w:lang w:val="en-US"/>
          </w:rPr>
          <m:t>90°</m:t>
        </m:r>
      </m:oMath>
      <w:r w:rsidR="00D54C7F">
        <w:rPr>
          <w:lang w:val="en-US"/>
        </w:rPr>
        <w:t xml:space="preserve"> </w:t>
      </w:r>
      <w:r w:rsidR="00140178">
        <w:rPr>
          <w:lang w:val="en-US"/>
        </w:rPr>
        <w:t xml:space="preserve">angle at each </w:t>
      </w:r>
      <w:r w:rsidR="00547F70">
        <w:rPr>
          <w:lang w:val="en-US"/>
        </w:rPr>
        <w:t>vertex</w:t>
      </w:r>
      <w:r w:rsidR="00140178">
        <w:rPr>
          <w:lang w:val="en-US"/>
        </w:rPr>
        <w:t>.</w:t>
      </w:r>
    </w:p>
    <w:p w14:paraId="22D38667" w14:textId="010C05CD" w:rsidR="00B600FC" w:rsidRDefault="00140178" w:rsidP="00AD4B16">
      <w:pPr>
        <w:rPr>
          <w:lang w:val="en-US"/>
        </w:rPr>
      </w:pPr>
      <w:r>
        <w:rPr>
          <w:lang w:val="en-US"/>
        </w:rPr>
        <w:t>Instead we want a smooth</w:t>
      </w:r>
      <w:r w:rsidR="00EC117C">
        <w:rPr>
          <w:lang w:val="en-US"/>
        </w:rPr>
        <w:t xml:space="preserve"> </w:t>
      </w:r>
      <w:r w:rsidR="0066557F">
        <w:rPr>
          <w:lang w:val="en-US"/>
        </w:rPr>
        <w:t>transition between each path segment.</w:t>
      </w:r>
      <w:r w:rsidR="008620D8">
        <w:rPr>
          <w:lang w:val="en-US"/>
        </w:rPr>
        <w:t xml:space="preserve"> Similar to the path below.</w:t>
      </w:r>
    </w:p>
    <w:p w14:paraId="05E8FE75" w14:textId="7B317ED8" w:rsidR="0066557F" w:rsidRDefault="000076BE" w:rsidP="00AD4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BBB4D9" wp14:editId="6D568B6C">
            <wp:extent cx="2301534" cy="2125683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05" cy="21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620D8">
        <w:rPr>
          <w:noProof/>
        </w:rPr>
        <w:drawing>
          <wp:inline distT="0" distB="0" distL="0" distR="0" wp14:anchorId="12B580CC" wp14:editId="4CBE8E39">
            <wp:extent cx="3021520" cy="2129056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113" cy="214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A1F" w14:textId="38327C30" w:rsidR="00AA73E8" w:rsidRDefault="00AA73E8" w:rsidP="00E767F2">
      <w:pPr>
        <w:pStyle w:val="ListParagraph"/>
        <w:numPr>
          <w:ilvl w:val="6"/>
          <w:numId w:val="3"/>
        </w:numPr>
        <w:ind w:left="709"/>
        <w:rPr>
          <w:lang w:val="en-US"/>
        </w:rPr>
      </w:pPr>
      <w:r w:rsidRPr="00E767F2">
        <w:rPr>
          <w:lang w:val="en-US"/>
        </w:rPr>
        <w:t xml:space="preserve">Create 4 </w:t>
      </w:r>
      <w:r w:rsidR="005461D8">
        <w:rPr>
          <w:lang w:val="en-US"/>
        </w:rPr>
        <w:t xml:space="preserve">cubic </w:t>
      </w:r>
      <w:proofErr w:type="spellStart"/>
      <w:r w:rsidRPr="00E767F2">
        <w:rPr>
          <w:lang w:val="en-US"/>
        </w:rPr>
        <w:t>bezier</w:t>
      </w:r>
      <w:proofErr w:type="spellEnd"/>
      <w:r w:rsidRPr="00E767F2">
        <w:rPr>
          <w:lang w:val="en-US"/>
        </w:rPr>
        <w:t xml:space="preserve"> segments</w:t>
      </w:r>
      <w:r w:rsidR="005461D8">
        <w:rPr>
          <w:lang w:val="en-US"/>
        </w:rPr>
        <w:t>, calculate their control points</w:t>
      </w:r>
      <w:r w:rsidRPr="00E767F2">
        <w:rPr>
          <w:lang w:val="en-US"/>
        </w:rPr>
        <w:t xml:space="preserve"> and concatenate them to create one continuous path</w:t>
      </w:r>
      <w:r w:rsidR="005461D8">
        <w:rPr>
          <w:lang w:val="en-US"/>
        </w:rPr>
        <w:t xml:space="preserve"> in GeoGebra</w:t>
      </w:r>
    </w:p>
    <w:p w14:paraId="4BA82D0B" w14:textId="38A95929" w:rsidR="00E767F2" w:rsidRDefault="00E767F2" w:rsidP="00E767F2">
      <w:pPr>
        <w:pStyle w:val="ListParagraph"/>
        <w:numPr>
          <w:ilvl w:val="6"/>
          <w:numId w:val="3"/>
        </w:numPr>
        <w:ind w:left="709"/>
        <w:rPr>
          <w:lang w:val="en-US"/>
        </w:rPr>
      </w:pPr>
      <w:r w:rsidRPr="00E767F2">
        <w:rPr>
          <w:lang w:val="en-US"/>
        </w:rPr>
        <w:t>Under what circumstance has the path a smooth transition</w:t>
      </w:r>
      <w:r w:rsidR="000076BE">
        <w:rPr>
          <w:lang w:val="en-US"/>
        </w:rPr>
        <w:t>?</w:t>
      </w:r>
      <w:r w:rsidRPr="00E767F2">
        <w:rPr>
          <w:lang w:val="en-US"/>
        </w:rPr>
        <w:t xml:space="preserve"> </w:t>
      </w:r>
      <w:r w:rsidR="009011FB">
        <w:rPr>
          <w:lang w:val="en-US"/>
        </w:rPr>
        <w:t>How do</w:t>
      </w:r>
      <w:r w:rsidRPr="00E767F2">
        <w:rPr>
          <w:lang w:val="en-US"/>
        </w:rPr>
        <w:t xml:space="preserve"> we call this?</w:t>
      </w:r>
    </w:p>
    <w:p w14:paraId="071E4E01" w14:textId="258EA94B" w:rsidR="007F5AA8" w:rsidRPr="00ED5605" w:rsidRDefault="007F5AA8" w:rsidP="00164CCB">
      <w:pPr>
        <w:pStyle w:val="Heading1"/>
        <w:rPr>
          <w:sz w:val="22"/>
          <w:szCs w:val="22"/>
        </w:rPr>
      </w:pPr>
      <w:bookmarkStart w:id="22" w:name="_Toc452664327"/>
      <w:bookmarkStart w:id="23" w:name="_Toc32833064"/>
      <w:bookmarkStart w:id="24" w:name="_Toc403840176"/>
      <w:bookmarkStart w:id="25" w:name="_Toc403895800"/>
      <w:r w:rsidRPr="00ED5605">
        <w:rPr>
          <w:sz w:val="22"/>
          <w:szCs w:val="22"/>
        </w:rPr>
        <w:t>Reference</w:t>
      </w:r>
      <w:bookmarkEnd w:id="22"/>
      <w:r w:rsidR="0066767D">
        <w:rPr>
          <w:sz w:val="22"/>
          <w:szCs w:val="22"/>
        </w:rPr>
        <w:t>s</w:t>
      </w:r>
      <w:bookmarkEnd w:id="23"/>
    </w:p>
    <w:p w14:paraId="7A051527" w14:textId="79AD4EFD" w:rsidR="009C6755" w:rsidRDefault="007629D7" w:rsidP="007629D7">
      <w:pPr>
        <w:pStyle w:val="Heading2"/>
      </w:pPr>
      <w:bookmarkStart w:id="26" w:name="_Initializer_list"/>
      <w:bookmarkStart w:id="27" w:name="_Toc32833065"/>
      <w:bookmarkEnd w:id="26"/>
      <w:r>
        <w:t>Book Reference</w:t>
      </w:r>
      <w:bookmarkEnd w:id="27"/>
    </w:p>
    <w:p w14:paraId="30A1A4E4" w14:textId="77777777" w:rsidR="00225C18" w:rsidRPr="00E0404C" w:rsidRDefault="00225C18" w:rsidP="00225C18">
      <w:pPr>
        <w:pStyle w:val="NormalWeb"/>
        <w:rPr>
          <w:color w:val="FF0000"/>
          <w:lang w:val="en-US"/>
        </w:rPr>
      </w:pPr>
      <w:r w:rsidRPr="00E0404C">
        <w:rPr>
          <w:rFonts w:ascii="TimesNewRomanPSMT" w:hAnsi="TimesNewRomanPSMT" w:cs="TimesNewRomanPSMT"/>
          <w:color w:val="FF0000"/>
          <w:lang w:val="en-US"/>
        </w:rPr>
        <w:t xml:space="preserve">ISBN </w:t>
      </w:r>
      <w:r w:rsidRPr="00E0404C">
        <w:rPr>
          <w:b/>
          <w:color w:val="FF0000"/>
          <w:shd w:val="clear" w:color="auto" w:fill="FFFFFF"/>
          <w:lang w:val="en-US"/>
        </w:rPr>
        <w:t xml:space="preserve">978-94 014 7495-5 </w:t>
      </w:r>
      <w:r w:rsidRPr="00E0404C">
        <w:rPr>
          <w:rFonts w:ascii="TimesNewRomanPSMT" w:hAnsi="TimesNewRomanPSMT" w:cs="TimesNewRomanPSMT"/>
          <w:color w:val="FF0000"/>
          <w:lang w:val="en-US"/>
        </w:rPr>
        <w:t xml:space="preserve">(Animation </w:t>
      </w:r>
      <w:proofErr w:type="spellStart"/>
      <w:r w:rsidRPr="00E0404C">
        <w:rPr>
          <w:rFonts w:ascii="TimesNewRomanPSMT" w:hAnsi="TimesNewRomanPSMT" w:cs="TimesNewRomanPSMT"/>
          <w:color w:val="FF0000"/>
          <w:lang w:val="en-US"/>
        </w:rPr>
        <w:t>Maths</w:t>
      </w:r>
      <w:proofErr w:type="spellEnd"/>
      <w:r w:rsidRPr="00E0404C">
        <w:rPr>
          <w:rFonts w:ascii="TimesNewRomanPSMT" w:hAnsi="TimesNewRomanPSMT" w:cs="TimesNewRomanPSMT"/>
          <w:color w:val="FF0000"/>
          <w:lang w:val="en-US"/>
        </w:rPr>
        <w:t xml:space="preserve"> </w:t>
      </w:r>
      <w:r w:rsidRPr="00E0404C">
        <w:rPr>
          <w:rFonts w:ascii="TimesNewRomanPSMT" w:hAnsi="TimesNewRomanPSMT" w:cs="TimesNewRomanPSMT"/>
          <w:b/>
          <w:bCs/>
          <w:color w:val="FF0000"/>
          <w:lang w:val="en-US"/>
        </w:rPr>
        <w:t>(NE2021)</w:t>
      </w:r>
      <w:r w:rsidRPr="00E0404C">
        <w:rPr>
          <w:rFonts w:ascii="TimesNewRomanPSMT" w:hAnsi="TimesNewRomanPSMT" w:cs="TimesNewRomanPSMT"/>
          <w:color w:val="FF0000"/>
          <w:lang w:val="en-US"/>
        </w:rPr>
        <w:t>),</w:t>
      </w:r>
    </w:p>
    <w:p w14:paraId="443F9D63" w14:textId="31C4EE69" w:rsidR="00225C18" w:rsidRDefault="00225C18" w:rsidP="00225C18">
      <w:pPr>
        <w:pStyle w:val="NormalWeb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Chap12</w:t>
      </w:r>
      <w:r w:rsidRPr="00062680">
        <w:rPr>
          <w:bCs/>
          <w:color w:val="FF0000"/>
          <w:lang w:val="en-US"/>
        </w:rPr>
        <w:t xml:space="preserve"> </w:t>
      </w:r>
      <w:r>
        <w:rPr>
          <w:bCs/>
          <w:color w:val="FF0000"/>
          <w:lang w:val="en-US"/>
        </w:rPr>
        <w:t>Beziers.</w:t>
      </w:r>
      <w:r w:rsidRPr="00062680">
        <w:rPr>
          <w:bCs/>
          <w:color w:val="FF0000"/>
          <w:lang w:val="en-US"/>
        </w:rPr>
        <w:t xml:space="preserve"> </w:t>
      </w:r>
    </w:p>
    <w:p w14:paraId="787650F8" w14:textId="11855F8F" w:rsidR="00A906D8" w:rsidRDefault="00A906D8" w:rsidP="00A906D8">
      <w:pPr>
        <w:rPr>
          <w:lang w:val="en-US"/>
        </w:rPr>
      </w:pPr>
    </w:p>
    <w:p w14:paraId="695A9FEC" w14:textId="26C9F0AC" w:rsidR="00A71C6D" w:rsidRDefault="007629D7" w:rsidP="007629D7">
      <w:pPr>
        <w:pStyle w:val="Heading2"/>
      </w:pPr>
      <w:bookmarkStart w:id="28" w:name="_Toc32833066"/>
      <w:r>
        <w:t xml:space="preserve">Animated Bezier </w:t>
      </w:r>
      <w:proofErr w:type="spellStart"/>
      <w:r>
        <w:t>Curvers</w:t>
      </w:r>
      <w:bookmarkEnd w:id="28"/>
      <w:proofErr w:type="spellEnd"/>
    </w:p>
    <w:p w14:paraId="2C22B760" w14:textId="19692A23" w:rsidR="007629D7" w:rsidRDefault="007629D7" w:rsidP="007629D7">
      <w:pPr>
        <w:pStyle w:val="Heading3"/>
      </w:pPr>
      <w:bookmarkStart w:id="29" w:name="_Toc32833067"/>
      <w:r>
        <w:t>Khan academy</w:t>
      </w:r>
      <w:bookmarkEnd w:id="29"/>
    </w:p>
    <w:p w14:paraId="7282347D" w14:textId="21DD6E57" w:rsidR="007629D7" w:rsidRPr="007629D7" w:rsidRDefault="00456842" w:rsidP="007629D7">
      <w:pPr>
        <w:rPr>
          <w:lang w:val="en-US"/>
        </w:rPr>
      </w:pPr>
      <w:hyperlink r:id="rId19" w:history="1">
        <w:r w:rsidR="007629D7" w:rsidRPr="007629D7">
          <w:rPr>
            <w:rStyle w:val="Hyperlink"/>
            <w:lang w:val="en-US"/>
          </w:rPr>
          <w:t>https://www.khanacademy.org/partner-content/pixar/animate/parametric-curves/a/lesson-brief-animation</w:t>
        </w:r>
      </w:hyperlink>
    </w:p>
    <w:p w14:paraId="5630AD66" w14:textId="77777777" w:rsidR="00BA7E6B" w:rsidRPr="00ED5605" w:rsidRDefault="00BA7E6B" w:rsidP="00424B86">
      <w:pPr>
        <w:rPr>
          <w:lang w:val="en-US"/>
        </w:rPr>
      </w:pPr>
      <w:bookmarkStart w:id="30" w:name="_Size_member_function"/>
      <w:bookmarkEnd w:id="24"/>
      <w:bookmarkEnd w:id="25"/>
      <w:bookmarkEnd w:id="30"/>
    </w:p>
    <w:sectPr w:rsidR="00BA7E6B" w:rsidRPr="00ED5605" w:rsidSect="00E17C37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58BB" w14:textId="77777777" w:rsidR="00456842" w:rsidRDefault="00456842" w:rsidP="009E62E0">
      <w:r>
        <w:separator/>
      </w:r>
    </w:p>
  </w:endnote>
  <w:endnote w:type="continuationSeparator" w:id="0">
    <w:p w14:paraId="58B9F2C8" w14:textId="77777777" w:rsidR="00456842" w:rsidRDefault="00456842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2379358A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9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15D6009E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BA5F8C">
      <w:rPr>
        <w:noProof/>
        <w:color w:val="555555"/>
      </w:rPr>
      <w:t>8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F100" w14:textId="77777777" w:rsidR="00456842" w:rsidRDefault="00456842" w:rsidP="009E62E0">
      <w:r>
        <w:separator/>
      </w:r>
    </w:p>
  </w:footnote>
  <w:footnote w:type="continuationSeparator" w:id="0">
    <w:p w14:paraId="5A23C2E2" w14:textId="77777777" w:rsidR="00456842" w:rsidRDefault="00456842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77777777" w:rsidR="008C4A0D" w:rsidRPr="009E62E0" w:rsidRDefault="008C4A0D" w:rsidP="009E62E0">
    <w:pPr>
      <w:pStyle w:val="Header"/>
      <w:pBdr>
        <w:bottom w:val="single" w:sz="8" w:space="1" w:color="555555"/>
      </w:pBdr>
      <w:rPr>
        <w:color w:val="555555"/>
      </w:rPr>
    </w:pPr>
    <w:r>
      <w:t xml:space="preserve">Lab </w:t>
    </w:r>
    <w:r w:rsidR="00294BD5">
      <w:t>Applied Maths &amp; Physics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4903"/>
    </w:tblGrid>
    <w:tr w:rsidR="008C4A0D" w14:paraId="7EEA78B5" w14:textId="77777777" w:rsidTr="00E90025">
      <w:tc>
        <w:tcPr>
          <w:tcW w:w="4219" w:type="dxa"/>
        </w:tcPr>
        <w:p w14:paraId="7EC45E99" w14:textId="45E8661E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BA5F8C">
            <w:rPr>
              <w:b/>
              <w:bCs/>
              <w:noProof/>
            </w:rPr>
            <w:t>Lab10</w:t>
          </w:r>
          <w:r w:rsidR="00BA5F8C" w:rsidRPr="00BA5F8C">
            <w:rPr>
              <w:noProof/>
            </w:rPr>
            <w:t xml:space="preserve"> – Kinematics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61829076" w14:textId="77777777" w:rsidR="008C4A0D" w:rsidRDefault="008C4A0D"/>
      </w:tc>
    </w:tr>
  </w:tbl>
  <w:p w14:paraId="2BA226A1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C1014"/>
    <w:multiLevelType w:val="hybridMultilevel"/>
    <w:tmpl w:val="0562DE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1912F1"/>
    <w:multiLevelType w:val="hybridMultilevel"/>
    <w:tmpl w:val="F6BE63B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3914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AA0B42"/>
    <w:multiLevelType w:val="hybridMultilevel"/>
    <w:tmpl w:val="1FF4298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31725"/>
    <w:multiLevelType w:val="hybridMultilevel"/>
    <w:tmpl w:val="20804C0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283B18"/>
    <w:multiLevelType w:val="hybridMultilevel"/>
    <w:tmpl w:val="82EE7D7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05C1349"/>
    <w:multiLevelType w:val="hybridMultilevel"/>
    <w:tmpl w:val="F34E852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CA7FF2"/>
    <w:multiLevelType w:val="multilevel"/>
    <w:tmpl w:val="964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B92999"/>
    <w:multiLevelType w:val="hybridMultilevel"/>
    <w:tmpl w:val="178EF84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B96F8E"/>
    <w:multiLevelType w:val="hybridMultilevel"/>
    <w:tmpl w:val="33D4A3FE"/>
    <w:lvl w:ilvl="0" w:tplc="F33013A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5"/>
  </w:num>
  <w:num w:numId="3">
    <w:abstractNumId w:val="20"/>
  </w:num>
  <w:num w:numId="4">
    <w:abstractNumId w:val="6"/>
  </w:num>
  <w:num w:numId="5">
    <w:abstractNumId w:val="29"/>
  </w:num>
  <w:num w:numId="6">
    <w:abstractNumId w:val="24"/>
  </w:num>
  <w:num w:numId="7">
    <w:abstractNumId w:val="1"/>
  </w:num>
  <w:num w:numId="8">
    <w:abstractNumId w:val="3"/>
  </w:num>
  <w:num w:numId="9">
    <w:abstractNumId w:val="31"/>
  </w:num>
  <w:num w:numId="10">
    <w:abstractNumId w:val="35"/>
  </w:num>
  <w:num w:numId="11">
    <w:abstractNumId w:val="44"/>
  </w:num>
  <w:num w:numId="12">
    <w:abstractNumId w:val="7"/>
  </w:num>
  <w:num w:numId="13">
    <w:abstractNumId w:val="30"/>
  </w:num>
  <w:num w:numId="14">
    <w:abstractNumId w:val="22"/>
  </w:num>
  <w:num w:numId="15">
    <w:abstractNumId w:val="17"/>
  </w:num>
  <w:num w:numId="16">
    <w:abstractNumId w:val="10"/>
  </w:num>
  <w:num w:numId="17">
    <w:abstractNumId w:val="40"/>
  </w:num>
  <w:num w:numId="18">
    <w:abstractNumId w:val="27"/>
  </w:num>
  <w:num w:numId="19">
    <w:abstractNumId w:val="4"/>
  </w:num>
  <w:num w:numId="20">
    <w:abstractNumId w:val="14"/>
  </w:num>
  <w:num w:numId="21">
    <w:abstractNumId w:val="34"/>
  </w:num>
  <w:num w:numId="22">
    <w:abstractNumId w:val="16"/>
  </w:num>
  <w:num w:numId="23">
    <w:abstractNumId w:val="8"/>
  </w:num>
  <w:num w:numId="24">
    <w:abstractNumId w:val="38"/>
  </w:num>
  <w:num w:numId="25">
    <w:abstractNumId w:val="9"/>
  </w:num>
  <w:num w:numId="26">
    <w:abstractNumId w:val="37"/>
  </w:num>
  <w:num w:numId="27">
    <w:abstractNumId w:val="12"/>
  </w:num>
  <w:num w:numId="28">
    <w:abstractNumId w:val="18"/>
  </w:num>
  <w:num w:numId="29">
    <w:abstractNumId w:val="0"/>
  </w:num>
  <w:num w:numId="30">
    <w:abstractNumId w:val="41"/>
  </w:num>
  <w:num w:numId="31">
    <w:abstractNumId w:val="47"/>
  </w:num>
  <w:num w:numId="32">
    <w:abstractNumId w:val="23"/>
  </w:num>
  <w:num w:numId="33">
    <w:abstractNumId w:val="43"/>
  </w:num>
  <w:num w:numId="34">
    <w:abstractNumId w:val="19"/>
  </w:num>
  <w:num w:numId="35">
    <w:abstractNumId w:val="45"/>
  </w:num>
  <w:num w:numId="36">
    <w:abstractNumId w:val="5"/>
  </w:num>
  <w:num w:numId="37">
    <w:abstractNumId w:val="39"/>
  </w:num>
  <w:num w:numId="38">
    <w:abstractNumId w:val="13"/>
  </w:num>
  <w:num w:numId="39">
    <w:abstractNumId w:val="21"/>
  </w:num>
  <w:num w:numId="40">
    <w:abstractNumId w:val="36"/>
  </w:num>
  <w:num w:numId="41">
    <w:abstractNumId w:val="25"/>
  </w:num>
  <w:num w:numId="42">
    <w:abstractNumId w:val="2"/>
  </w:num>
  <w:num w:numId="43">
    <w:abstractNumId w:val="33"/>
  </w:num>
  <w:num w:numId="44">
    <w:abstractNumId w:val="26"/>
  </w:num>
  <w:num w:numId="45">
    <w:abstractNumId w:val="11"/>
  </w:num>
  <w:num w:numId="46">
    <w:abstractNumId w:val="28"/>
  </w:num>
  <w:num w:numId="47">
    <w:abstractNumId w:val="42"/>
  </w:num>
  <w:num w:numId="48">
    <w:abstractNumId w:val="4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0760C"/>
    <w:rsid w:val="000076BE"/>
    <w:rsid w:val="00010397"/>
    <w:rsid w:val="000107E0"/>
    <w:rsid w:val="00010D6F"/>
    <w:rsid w:val="000118D3"/>
    <w:rsid w:val="00011986"/>
    <w:rsid w:val="00011DBB"/>
    <w:rsid w:val="000122AC"/>
    <w:rsid w:val="00012ED7"/>
    <w:rsid w:val="00013247"/>
    <w:rsid w:val="00013423"/>
    <w:rsid w:val="0001355E"/>
    <w:rsid w:val="000138EF"/>
    <w:rsid w:val="000143BF"/>
    <w:rsid w:val="000145E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BBC"/>
    <w:rsid w:val="00054637"/>
    <w:rsid w:val="000552E0"/>
    <w:rsid w:val="0005549F"/>
    <w:rsid w:val="00056510"/>
    <w:rsid w:val="000569F5"/>
    <w:rsid w:val="00056D3B"/>
    <w:rsid w:val="00057CD5"/>
    <w:rsid w:val="00060AA1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F9D"/>
    <w:rsid w:val="00072F27"/>
    <w:rsid w:val="000731E9"/>
    <w:rsid w:val="000732FA"/>
    <w:rsid w:val="00073D48"/>
    <w:rsid w:val="0007466F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3DB1"/>
    <w:rsid w:val="000842D9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C38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3CE1"/>
    <w:rsid w:val="000B4F0F"/>
    <w:rsid w:val="000B57F6"/>
    <w:rsid w:val="000B584C"/>
    <w:rsid w:val="000B6844"/>
    <w:rsid w:val="000B72F1"/>
    <w:rsid w:val="000C01C0"/>
    <w:rsid w:val="000C0DA8"/>
    <w:rsid w:val="000C10D3"/>
    <w:rsid w:val="000C22B6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AD6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019"/>
    <w:rsid w:val="00110B9D"/>
    <w:rsid w:val="00112472"/>
    <w:rsid w:val="0011356F"/>
    <w:rsid w:val="001140D4"/>
    <w:rsid w:val="00114308"/>
    <w:rsid w:val="0011461B"/>
    <w:rsid w:val="00114672"/>
    <w:rsid w:val="0011489A"/>
    <w:rsid w:val="00116EA3"/>
    <w:rsid w:val="0011754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37218"/>
    <w:rsid w:val="00140178"/>
    <w:rsid w:val="001404B2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5ACF"/>
    <w:rsid w:val="00146640"/>
    <w:rsid w:val="00146921"/>
    <w:rsid w:val="00147449"/>
    <w:rsid w:val="00147E46"/>
    <w:rsid w:val="00150009"/>
    <w:rsid w:val="001501C5"/>
    <w:rsid w:val="001504B5"/>
    <w:rsid w:val="0015061A"/>
    <w:rsid w:val="001509CA"/>
    <w:rsid w:val="00151DB0"/>
    <w:rsid w:val="00153756"/>
    <w:rsid w:val="00153AEC"/>
    <w:rsid w:val="001540AF"/>
    <w:rsid w:val="00155822"/>
    <w:rsid w:val="0015595C"/>
    <w:rsid w:val="00155DDE"/>
    <w:rsid w:val="001561C1"/>
    <w:rsid w:val="00156BC3"/>
    <w:rsid w:val="0015734A"/>
    <w:rsid w:val="001575AA"/>
    <w:rsid w:val="00160361"/>
    <w:rsid w:val="00162ACB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0EDE"/>
    <w:rsid w:val="00181080"/>
    <w:rsid w:val="00181DC1"/>
    <w:rsid w:val="00181E46"/>
    <w:rsid w:val="0018339B"/>
    <w:rsid w:val="00184CFA"/>
    <w:rsid w:val="00185E55"/>
    <w:rsid w:val="001862EF"/>
    <w:rsid w:val="00186350"/>
    <w:rsid w:val="00186496"/>
    <w:rsid w:val="001865FB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5B6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70D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4E13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630"/>
    <w:rsid w:val="001E4F88"/>
    <w:rsid w:val="001E542D"/>
    <w:rsid w:val="001E553F"/>
    <w:rsid w:val="001E6436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2E4"/>
    <w:rsid w:val="001F6FD2"/>
    <w:rsid w:val="0020089F"/>
    <w:rsid w:val="00200B42"/>
    <w:rsid w:val="00200CEC"/>
    <w:rsid w:val="00202413"/>
    <w:rsid w:val="00202FB1"/>
    <w:rsid w:val="00203355"/>
    <w:rsid w:val="00203A61"/>
    <w:rsid w:val="00203AFD"/>
    <w:rsid w:val="00203D24"/>
    <w:rsid w:val="00204337"/>
    <w:rsid w:val="0020495B"/>
    <w:rsid w:val="00206C85"/>
    <w:rsid w:val="00207103"/>
    <w:rsid w:val="00207FBD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5C18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87F"/>
    <w:rsid w:val="0027597D"/>
    <w:rsid w:val="0027624B"/>
    <w:rsid w:val="002769EC"/>
    <w:rsid w:val="0027751E"/>
    <w:rsid w:val="00277958"/>
    <w:rsid w:val="00277EB2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CD5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C93"/>
    <w:rsid w:val="00325503"/>
    <w:rsid w:val="0032665B"/>
    <w:rsid w:val="00326D6F"/>
    <w:rsid w:val="00326EDA"/>
    <w:rsid w:val="00327345"/>
    <w:rsid w:val="0032737E"/>
    <w:rsid w:val="0033019D"/>
    <w:rsid w:val="00331087"/>
    <w:rsid w:val="00331A5C"/>
    <w:rsid w:val="00332397"/>
    <w:rsid w:val="003327E3"/>
    <w:rsid w:val="00332E14"/>
    <w:rsid w:val="00332E46"/>
    <w:rsid w:val="00333A7A"/>
    <w:rsid w:val="00333D17"/>
    <w:rsid w:val="00334273"/>
    <w:rsid w:val="00334FC5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4C0A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4C9"/>
    <w:rsid w:val="00367633"/>
    <w:rsid w:val="00370DDA"/>
    <w:rsid w:val="00371C0A"/>
    <w:rsid w:val="00372C26"/>
    <w:rsid w:val="003735AF"/>
    <w:rsid w:val="0037427C"/>
    <w:rsid w:val="00375982"/>
    <w:rsid w:val="00376A41"/>
    <w:rsid w:val="00376ECB"/>
    <w:rsid w:val="00377429"/>
    <w:rsid w:val="00377A03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B0D"/>
    <w:rsid w:val="003B7CB1"/>
    <w:rsid w:val="003C109D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1026"/>
    <w:rsid w:val="003D10F7"/>
    <w:rsid w:val="003D16B8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6C24"/>
    <w:rsid w:val="003D7AAD"/>
    <w:rsid w:val="003E057F"/>
    <w:rsid w:val="003E0C6B"/>
    <w:rsid w:val="003E1174"/>
    <w:rsid w:val="003E17AD"/>
    <w:rsid w:val="003E21AB"/>
    <w:rsid w:val="003E29C5"/>
    <w:rsid w:val="003E35A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0FD4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842"/>
    <w:rsid w:val="00456A0F"/>
    <w:rsid w:val="00456F0D"/>
    <w:rsid w:val="00456F2D"/>
    <w:rsid w:val="004575CA"/>
    <w:rsid w:val="004578E5"/>
    <w:rsid w:val="00460A8A"/>
    <w:rsid w:val="00461938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181A"/>
    <w:rsid w:val="00471977"/>
    <w:rsid w:val="004726E9"/>
    <w:rsid w:val="004748B6"/>
    <w:rsid w:val="004760DB"/>
    <w:rsid w:val="00476338"/>
    <w:rsid w:val="00480764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5B36"/>
    <w:rsid w:val="004960FC"/>
    <w:rsid w:val="00496354"/>
    <w:rsid w:val="004963A2"/>
    <w:rsid w:val="00497AAD"/>
    <w:rsid w:val="004A0BAE"/>
    <w:rsid w:val="004A0E9F"/>
    <w:rsid w:val="004A222D"/>
    <w:rsid w:val="004A3182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2B5F"/>
    <w:rsid w:val="004D3C09"/>
    <w:rsid w:val="004D3D62"/>
    <w:rsid w:val="004D3D79"/>
    <w:rsid w:val="004D3E38"/>
    <w:rsid w:val="004D42BF"/>
    <w:rsid w:val="004D430B"/>
    <w:rsid w:val="004D4B4C"/>
    <w:rsid w:val="004D539E"/>
    <w:rsid w:val="004D62CC"/>
    <w:rsid w:val="004D719F"/>
    <w:rsid w:val="004D7353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1B5D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F88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6A06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1D8"/>
    <w:rsid w:val="00546812"/>
    <w:rsid w:val="00547F70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11B"/>
    <w:rsid w:val="0057685E"/>
    <w:rsid w:val="00576B2F"/>
    <w:rsid w:val="00576D06"/>
    <w:rsid w:val="00576DF4"/>
    <w:rsid w:val="00577652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F7B"/>
    <w:rsid w:val="00596E94"/>
    <w:rsid w:val="00597081"/>
    <w:rsid w:val="005975E0"/>
    <w:rsid w:val="005A1B72"/>
    <w:rsid w:val="005A2094"/>
    <w:rsid w:val="005A256A"/>
    <w:rsid w:val="005A2BBC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091"/>
    <w:rsid w:val="005D684D"/>
    <w:rsid w:val="005D69F0"/>
    <w:rsid w:val="005D6D2C"/>
    <w:rsid w:val="005D71E2"/>
    <w:rsid w:val="005E0819"/>
    <w:rsid w:val="005E0839"/>
    <w:rsid w:val="005E19A2"/>
    <w:rsid w:val="005E1DED"/>
    <w:rsid w:val="005E1EE5"/>
    <w:rsid w:val="005E2B92"/>
    <w:rsid w:val="005E319B"/>
    <w:rsid w:val="005E42BF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3A26"/>
    <w:rsid w:val="005F3D50"/>
    <w:rsid w:val="005F3E34"/>
    <w:rsid w:val="005F430A"/>
    <w:rsid w:val="005F474D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07849"/>
    <w:rsid w:val="00610175"/>
    <w:rsid w:val="00610DE1"/>
    <w:rsid w:val="00612AE6"/>
    <w:rsid w:val="006137D0"/>
    <w:rsid w:val="00614707"/>
    <w:rsid w:val="00615418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2EC"/>
    <w:rsid w:val="00632F3E"/>
    <w:rsid w:val="0063303E"/>
    <w:rsid w:val="0063319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557F"/>
    <w:rsid w:val="00667432"/>
    <w:rsid w:val="0066767D"/>
    <w:rsid w:val="00670513"/>
    <w:rsid w:val="00670E55"/>
    <w:rsid w:val="00671751"/>
    <w:rsid w:val="00671BD7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F6A"/>
    <w:rsid w:val="00696963"/>
    <w:rsid w:val="00697235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3F2"/>
    <w:rsid w:val="006A3C66"/>
    <w:rsid w:val="006A3C95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B09"/>
    <w:rsid w:val="006B7DC6"/>
    <w:rsid w:val="006C168C"/>
    <w:rsid w:val="006C1982"/>
    <w:rsid w:val="006C1E66"/>
    <w:rsid w:val="006C2F9A"/>
    <w:rsid w:val="006C3696"/>
    <w:rsid w:val="006C4540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19D4"/>
    <w:rsid w:val="006F2924"/>
    <w:rsid w:val="006F2AE7"/>
    <w:rsid w:val="006F2B03"/>
    <w:rsid w:val="006F36DA"/>
    <w:rsid w:val="006F4365"/>
    <w:rsid w:val="006F551D"/>
    <w:rsid w:val="006F5B2E"/>
    <w:rsid w:val="006F5D7A"/>
    <w:rsid w:val="006F612A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15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5B81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45D6"/>
    <w:rsid w:val="00735AB2"/>
    <w:rsid w:val="00735E7F"/>
    <w:rsid w:val="00737B3E"/>
    <w:rsid w:val="00741B7B"/>
    <w:rsid w:val="00741D0C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34A"/>
    <w:rsid w:val="00751901"/>
    <w:rsid w:val="007528AC"/>
    <w:rsid w:val="00753793"/>
    <w:rsid w:val="007538D4"/>
    <w:rsid w:val="007543E7"/>
    <w:rsid w:val="007543F6"/>
    <w:rsid w:val="00755526"/>
    <w:rsid w:val="00755645"/>
    <w:rsid w:val="00755D0C"/>
    <w:rsid w:val="00756658"/>
    <w:rsid w:val="007576D0"/>
    <w:rsid w:val="007578FD"/>
    <w:rsid w:val="007579B5"/>
    <w:rsid w:val="007612EC"/>
    <w:rsid w:val="00761B23"/>
    <w:rsid w:val="00761C0D"/>
    <w:rsid w:val="0076256E"/>
    <w:rsid w:val="007629D7"/>
    <w:rsid w:val="00763068"/>
    <w:rsid w:val="007640EF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8E6"/>
    <w:rsid w:val="007748F4"/>
    <w:rsid w:val="0077649D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AF6"/>
    <w:rsid w:val="00797083"/>
    <w:rsid w:val="007A002B"/>
    <w:rsid w:val="007A1C99"/>
    <w:rsid w:val="007A1D62"/>
    <w:rsid w:val="007A248A"/>
    <w:rsid w:val="007A24ED"/>
    <w:rsid w:val="007A26F2"/>
    <w:rsid w:val="007A2BCC"/>
    <w:rsid w:val="007A31A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6EF2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798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223C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1971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150A"/>
    <w:rsid w:val="008620D8"/>
    <w:rsid w:val="0086246D"/>
    <w:rsid w:val="0086262C"/>
    <w:rsid w:val="008634F8"/>
    <w:rsid w:val="00863C4C"/>
    <w:rsid w:val="008640FE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806FF"/>
    <w:rsid w:val="00881933"/>
    <w:rsid w:val="00881CF1"/>
    <w:rsid w:val="00882500"/>
    <w:rsid w:val="008833CA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2253"/>
    <w:rsid w:val="00892BDD"/>
    <w:rsid w:val="00892E85"/>
    <w:rsid w:val="0089318C"/>
    <w:rsid w:val="0089557E"/>
    <w:rsid w:val="00895CC3"/>
    <w:rsid w:val="00896DB8"/>
    <w:rsid w:val="00896FF5"/>
    <w:rsid w:val="008A0D5F"/>
    <w:rsid w:val="008A1B1C"/>
    <w:rsid w:val="008A1BE2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0B4B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3EBE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50FC"/>
    <w:rsid w:val="008E5C4F"/>
    <w:rsid w:val="008E5F12"/>
    <w:rsid w:val="008E79EF"/>
    <w:rsid w:val="008E79F1"/>
    <w:rsid w:val="008F0489"/>
    <w:rsid w:val="008F0A18"/>
    <w:rsid w:val="008F0DB3"/>
    <w:rsid w:val="008F1650"/>
    <w:rsid w:val="008F385B"/>
    <w:rsid w:val="008F3E94"/>
    <w:rsid w:val="008F505B"/>
    <w:rsid w:val="008F51F5"/>
    <w:rsid w:val="008F574D"/>
    <w:rsid w:val="008F68FD"/>
    <w:rsid w:val="008F7364"/>
    <w:rsid w:val="008F7661"/>
    <w:rsid w:val="008F7E8F"/>
    <w:rsid w:val="00900F51"/>
    <w:rsid w:val="009011FB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9C8"/>
    <w:rsid w:val="0093609E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5B90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00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BA0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1089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408"/>
    <w:rsid w:val="009D2BC0"/>
    <w:rsid w:val="009D3FA9"/>
    <w:rsid w:val="009D4155"/>
    <w:rsid w:val="009D44D0"/>
    <w:rsid w:val="009D5562"/>
    <w:rsid w:val="009D5E8A"/>
    <w:rsid w:val="009D648C"/>
    <w:rsid w:val="009D6799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7CE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9F7B88"/>
    <w:rsid w:val="00A00A40"/>
    <w:rsid w:val="00A031D4"/>
    <w:rsid w:val="00A03D5B"/>
    <w:rsid w:val="00A03F89"/>
    <w:rsid w:val="00A04385"/>
    <w:rsid w:val="00A05842"/>
    <w:rsid w:val="00A0663C"/>
    <w:rsid w:val="00A0716C"/>
    <w:rsid w:val="00A071DF"/>
    <w:rsid w:val="00A07591"/>
    <w:rsid w:val="00A10596"/>
    <w:rsid w:val="00A1064F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1F14"/>
    <w:rsid w:val="00A42644"/>
    <w:rsid w:val="00A427C3"/>
    <w:rsid w:val="00A43506"/>
    <w:rsid w:val="00A439AC"/>
    <w:rsid w:val="00A439F9"/>
    <w:rsid w:val="00A4422D"/>
    <w:rsid w:val="00A44329"/>
    <w:rsid w:val="00A448F3"/>
    <w:rsid w:val="00A44B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5D9B"/>
    <w:rsid w:val="00A55F90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418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3CE"/>
    <w:rsid w:val="00A70BB2"/>
    <w:rsid w:val="00A70EA0"/>
    <w:rsid w:val="00A7105C"/>
    <w:rsid w:val="00A719EE"/>
    <w:rsid w:val="00A71AE5"/>
    <w:rsid w:val="00A71C6D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6D8"/>
    <w:rsid w:val="00A908B2"/>
    <w:rsid w:val="00A90D3C"/>
    <w:rsid w:val="00A919A8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A73E8"/>
    <w:rsid w:val="00AB06C6"/>
    <w:rsid w:val="00AB0E47"/>
    <w:rsid w:val="00AB144D"/>
    <w:rsid w:val="00AB1FB8"/>
    <w:rsid w:val="00AB278B"/>
    <w:rsid w:val="00AB2B16"/>
    <w:rsid w:val="00AB3FE6"/>
    <w:rsid w:val="00AB404A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B16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3914"/>
    <w:rsid w:val="00AF4089"/>
    <w:rsid w:val="00AF43AA"/>
    <w:rsid w:val="00AF587C"/>
    <w:rsid w:val="00AF5E65"/>
    <w:rsid w:val="00AF61A0"/>
    <w:rsid w:val="00AF6975"/>
    <w:rsid w:val="00AF762B"/>
    <w:rsid w:val="00AF7DED"/>
    <w:rsid w:val="00AF7DF1"/>
    <w:rsid w:val="00B00229"/>
    <w:rsid w:val="00B01620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4CB"/>
    <w:rsid w:val="00B11790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59C"/>
    <w:rsid w:val="00B21D61"/>
    <w:rsid w:val="00B221E3"/>
    <w:rsid w:val="00B22390"/>
    <w:rsid w:val="00B2318A"/>
    <w:rsid w:val="00B23A9D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369FF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0FC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61C1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E6D"/>
    <w:rsid w:val="00B95BE8"/>
    <w:rsid w:val="00B960DF"/>
    <w:rsid w:val="00B9647B"/>
    <w:rsid w:val="00B96C50"/>
    <w:rsid w:val="00BA0175"/>
    <w:rsid w:val="00BA0304"/>
    <w:rsid w:val="00BA06A5"/>
    <w:rsid w:val="00BA1828"/>
    <w:rsid w:val="00BA187C"/>
    <w:rsid w:val="00BA2010"/>
    <w:rsid w:val="00BA2341"/>
    <w:rsid w:val="00BA2A93"/>
    <w:rsid w:val="00BA33D6"/>
    <w:rsid w:val="00BA5D55"/>
    <w:rsid w:val="00BA5F8C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280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063D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4E6E"/>
    <w:rsid w:val="00BD5D62"/>
    <w:rsid w:val="00BD60EB"/>
    <w:rsid w:val="00BD6682"/>
    <w:rsid w:val="00BE0234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C53"/>
    <w:rsid w:val="00C107A6"/>
    <w:rsid w:val="00C10849"/>
    <w:rsid w:val="00C10869"/>
    <w:rsid w:val="00C12104"/>
    <w:rsid w:val="00C1253A"/>
    <w:rsid w:val="00C13DB3"/>
    <w:rsid w:val="00C14085"/>
    <w:rsid w:val="00C156B2"/>
    <w:rsid w:val="00C15B99"/>
    <w:rsid w:val="00C15CD0"/>
    <w:rsid w:val="00C16712"/>
    <w:rsid w:val="00C17E34"/>
    <w:rsid w:val="00C20229"/>
    <w:rsid w:val="00C203C8"/>
    <w:rsid w:val="00C208BC"/>
    <w:rsid w:val="00C20994"/>
    <w:rsid w:val="00C21048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B8D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6922"/>
    <w:rsid w:val="00C77AA4"/>
    <w:rsid w:val="00C77E0D"/>
    <w:rsid w:val="00C81D62"/>
    <w:rsid w:val="00C82A9D"/>
    <w:rsid w:val="00C83CA2"/>
    <w:rsid w:val="00C84987"/>
    <w:rsid w:val="00C84BB8"/>
    <w:rsid w:val="00C84D2B"/>
    <w:rsid w:val="00C85309"/>
    <w:rsid w:val="00C870C2"/>
    <w:rsid w:val="00C878BB"/>
    <w:rsid w:val="00C87D63"/>
    <w:rsid w:val="00C90A2C"/>
    <w:rsid w:val="00C91046"/>
    <w:rsid w:val="00C9132D"/>
    <w:rsid w:val="00C92376"/>
    <w:rsid w:val="00C92C99"/>
    <w:rsid w:val="00C930D2"/>
    <w:rsid w:val="00C936C4"/>
    <w:rsid w:val="00C941BD"/>
    <w:rsid w:val="00C948C9"/>
    <w:rsid w:val="00C9516D"/>
    <w:rsid w:val="00C95659"/>
    <w:rsid w:val="00C9735C"/>
    <w:rsid w:val="00C97FC4"/>
    <w:rsid w:val="00CA0B3C"/>
    <w:rsid w:val="00CA11E3"/>
    <w:rsid w:val="00CA17AE"/>
    <w:rsid w:val="00CA1ECE"/>
    <w:rsid w:val="00CA21DC"/>
    <w:rsid w:val="00CA2540"/>
    <w:rsid w:val="00CA2AA2"/>
    <w:rsid w:val="00CA5B5A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06C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74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1C2"/>
    <w:rsid w:val="00D034DF"/>
    <w:rsid w:val="00D03934"/>
    <w:rsid w:val="00D03FC4"/>
    <w:rsid w:val="00D0474E"/>
    <w:rsid w:val="00D04867"/>
    <w:rsid w:val="00D04FD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E4C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6185"/>
    <w:rsid w:val="00D278F5"/>
    <w:rsid w:val="00D27AF0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6E2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4C7F"/>
    <w:rsid w:val="00D55040"/>
    <w:rsid w:val="00D55128"/>
    <w:rsid w:val="00D55954"/>
    <w:rsid w:val="00D55C1D"/>
    <w:rsid w:val="00D577B1"/>
    <w:rsid w:val="00D57B3B"/>
    <w:rsid w:val="00D60355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13C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4179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5FB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9E9"/>
    <w:rsid w:val="00E17C37"/>
    <w:rsid w:val="00E20DA0"/>
    <w:rsid w:val="00E210DE"/>
    <w:rsid w:val="00E21673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3F81"/>
    <w:rsid w:val="00E55302"/>
    <w:rsid w:val="00E5565C"/>
    <w:rsid w:val="00E55DE0"/>
    <w:rsid w:val="00E55E36"/>
    <w:rsid w:val="00E5664F"/>
    <w:rsid w:val="00E56C5E"/>
    <w:rsid w:val="00E5733B"/>
    <w:rsid w:val="00E576C0"/>
    <w:rsid w:val="00E60306"/>
    <w:rsid w:val="00E614A6"/>
    <w:rsid w:val="00E61830"/>
    <w:rsid w:val="00E61C7C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24EC"/>
    <w:rsid w:val="00E729D8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767F2"/>
    <w:rsid w:val="00E80504"/>
    <w:rsid w:val="00E809FE"/>
    <w:rsid w:val="00E80AB9"/>
    <w:rsid w:val="00E814F7"/>
    <w:rsid w:val="00E81885"/>
    <w:rsid w:val="00E81C67"/>
    <w:rsid w:val="00E820B6"/>
    <w:rsid w:val="00E8231B"/>
    <w:rsid w:val="00E82517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97D9B"/>
    <w:rsid w:val="00EA00DD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2D7"/>
    <w:rsid w:val="00EB4B83"/>
    <w:rsid w:val="00EB520A"/>
    <w:rsid w:val="00EB52E5"/>
    <w:rsid w:val="00EB7057"/>
    <w:rsid w:val="00EB7253"/>
    <w:rsid w:val="00EC0B55"/>
    <w:rsid w:val="00EC117C"/>
    <w:rsid w:val="00EC15AE"/>
    <w:rsid w:val="00EC1CEC"/>
    <w:rsid w:val="00EC1E79"/>
    <w:rsid w:val="00EC3008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11A"/>
    <w:rsid w:val="00ED14F1"/>
    <w:rsid w:val="00ED2AFD"/>
    <w:rsid w:val="00ED2F65"/>
    <w:rsid w:val="00ED44C1"/>
    <w:rsid w:val="00ED4603"/>
    <w:rsid w:val="00ED4F2D"/>
    <w:rsid w:val="00ED5270"/>
    <w:rsid w:val="00ED5605"/>
    <w:rsid w:val="00ED5EDB"/>
    <w:rsid w:val="00ED62B4"/>
    <w:rsid w:val="00ED64AF"/>
    <w:rsid w:val="00EE0589"/>
    <w:rsid w:val="00EE0972"/>
    <w:rsid w:val="00EE0FF0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33D"/>
    <w:rsid w:val="00EF3BAF"/>
    <w:rsid w:val="00EF4083"/>
    <w:rsid w:val="00EF439A"/>
    <w:rsid w:val="00EF45E7"/>
    <w:rsid w:val="00EF5D6E"/>
    <w:rsid w:val="00EF6465"/>
    <w:rsid w:val="00EF7426"/>
    <w:rsid w:val="00F00EFC"/>
    <w:rsid w:val="00F01DF5"/>
    <w:rsid w:val="00F03B32"/>
    <w:rsid w:val="00F043B4"/>
    <w:rsid w:val="00F04F8C"/>
    <w:rsid w:val="00F0577C"/>
    <w:rsid w:val="00F05788"/>
    <w:rsid w:val="00F07155"/>
    <w:rsid w:val="00F071B3"/>
    <w:rsid w:val="00F10496"/>
    <w:rsid w:val="00F1087B"/>
    <w:rsid w:val="00F11EB3"/>
    <w:rsid w:val="00F133E8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3136"/>
    <w:rsid w:val="00F232ED"/>
    <w:rsid w:val="00F233C5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2FB4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3F4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416A"/>
    <w:rsid w:val="00FB4B81"/>
    <w:rsid w:val="00FB5E0D"/>
    <w:rsid w:val="00FB6DED"/>
    <w:rsid w:val="00FC1786"/>
    <w:rsid w:val="00FC1AB8"/>
    <w:rsid w:val="00FC1B95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3C7"/>
    <w:rsid w:val="00FD78E9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496AD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C6CC905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ind w:left="936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boldred">
    <w:name w:val="boldred"/>
    <w:basedOn w:val="DefaultParagraphFont"/>
    <w:rsid w:val="00354C0A"/>
  </w:style>
  <w:style w:type="paragraph" w:styleId="NormalWeb">
    <w:name w:val="Normal (Web)"/>
    <w:basedOn w:val="Normal"/>
    <w:uiPriority w:val="99"/>
    <w:unhideWhenUsed/>
    <w:rsid w:val="00354C0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/>
    </w:rPr>
  </w:style>
  <w:style w:type="character" w:customStyle="1" w:styleId="katex-mathml">
    <w:name w:val="katex-mathml"/>
    <w:basedOn w:val="DefaultParagraphFont"/>
    <w:rsid w:val="00372C26"/>
  </w:style>
  <w:style w:type="character" w:customStyle="1" w:styleId="mord">
    <w:name w:val="mord"/>
    <w:basedOn w:val="DefaultParagraphFont"/>
    <w:rsid w:val="00372C26"/>
  </w:style>
  <w:style w:type="character" w:customStyle="1" w:styleId="vlist-s">
    <w:name w:val="vlist-s"/>
    <w:basedOn w:val="DefaultParagraphFont"/>
    <w:rsid w:val="00372C26"/>
  </w:style>
  <w:style w:type="character" w:customStyle="1" w:styleId="mrel">
    <w:name w:val="mrel"/>
    <w:basedOn w:val="DefaultParagraphFont"/>
    <w:rsid w:val="00372C26"/>
  </w:style>
  <w:style w:type="character" w:customStyle="1" w:styleId="mbin">
    <w:name w:val="mbin"/>
    <w:basedOn w:val="DefaultParagraphFont"/>
    <w:rsid w:val="00372C26"/>
  </w:style>
  <w:style w:type="character" w:styleId="Mention">
    <w:name w:val="Mention"/>
    <w:basedOn w:val="DefaultParagraphFont"/>
    <w:uiPriority w:val="99"/>
    <w:semiHidden/>
    <w:unhideWhenUsed/>
    <w:rsid w:val="00D26185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4D71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19F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19F"/>
    <w:rPr>
      <w:rFonts w:ascii="Verdana" w:hAnsi="Verdana"/>
      <w:b/>
      <w:bCs/>
      <w:lang w:val="nl-NL"/>
    </w:rPr>
  </w:style>
  <w:style w:type="paragraph" w:styleId="Caption">
    <w:name w:val="caption"/>
    <w:basedOn w:val="Normal"/>
    <w:next w:val="Normal"/>
    <w:unhideWhenUsed/>
    <w:qFormat/>
    <w:rsid w:val="00A448F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5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9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6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6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7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987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098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910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644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824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42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khanacademy.org/partner-content/pixar/animate/parametric-curves/a/lesson-brief-anim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E0D85E50-6380-4E74-B03A-000770D0A0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4DA384-1159-4440-AB7A-BB7CE79CE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2078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106</cp:revision>
  <cp:lastPrinted>2018-11-28T18:44:00Z</cp:lastPrinted>
  <dcterms:created xsi:type="dcterms:W3CDTF">2018-11-28T18:40:00Z</dcterms:created>
  <dcterms:modified xsi:type="dcterms:W3CDTF">2022-03-01T14:44:00Z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