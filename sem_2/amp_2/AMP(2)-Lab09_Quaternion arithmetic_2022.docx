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C8D2" w14:textId="254D0D5A" w:rsidR="00332E14" w:rsidRPr="00F55C76" w:rsidRDefault="00294BD5" w:rsidP="00FF0F8E">
      <w:pPr>
        <w:pStyle w:val="Heading3"/>
        <w:numPr>
          <w:ilvl w:val="0"/>
          <w:numId w:val="0"/>
        </w:numPr>
        <w:ind w:left="936"/>
        <w:jc w:val="center"/>
        <w:rPr>
          <w:sz w:val="36"/>
          <w:szCs w:val="36"/>
        </w:rPr>
      </w:pPr>
      <w:bookmarkStart w:id="0" w:name="_Toc36734890"/>
      <w:bookmarkStart w:id="1" w:name="_Toc102477696"/>
      <w:r w:rsidRPr="00F55C76">
        <w:rPr>
          <w:sz w:val="36"/>
          <w:szCs w:val="36"/>
        </w:rPr>
        <w:t>Lab</w:t>
      </w:r>
      <w:r w:rsidR="00BB3155" w:rsidRPr="00F55C76">
        <w:rPr>
          <w:sz w:val="36"/>
          <w:szCs w:val="36"/>
        </w:rPr>
        <w:t xml:space="preserve"> </w:t>
      </w:r>
      <w:r w:rsidR="0072452E">
        <w:rPr>
          <w:sz w:val="36"/>
          <w:szCs w:val="36"/>
        </w:rPr>
        <w:t>9</w:t>
      </w:r>
      <w:r w:rsidRPr="00F55C76">
        <w:rPr>
          <w:sz w:val="36"/>
          <w:szCs w:val="36"/>
        </w:rPr>
        <w:t xml:space="preserve"> </w:t>
      </w:r>
      <w:r w:rsidR="00E5106D" w:rsidRPr="00F55C76">
        <w:rPr>
          <w:sz w:val="36"/>
          <w:szCs w:val="36"/>
        </w:rPr>
        <w:t>–</w:t>
      </w:r>
      <w:r w:rsidRPr="00F55C76">
        <w:rPr>
          <w:sz w:val="36"/>
          <w:szCs w:val="36"/>
        </w:rPr>
        <w:t xml:space="preserve"> </w:t>
      </w:r>
      <w:r w:rsidR="00C7764A" w:rsidRPr="00F55C76">
        <w:rPr>
          <w:sz w:val="36"/>
          <w:szCs w:val="36"/>
        </w:rPr>
        <w:t>Quaternions</w:t>
      </w:r>
      <w:r w:rsidR="00373922" w:rsidRPr="00F55C76">
        <w:rPr>
          <w:sz w:val="36"/>
          <w:szCs w:val="36"/>
        </w:rPr>
        <w:t xml:space="preserve"> </w:t>
      </w:r>
      <w:proofErr w:type="spellStart"/>
      <w:r w:rsidR="00373922" w:rsidRPr="00F55C76">
        <w:rPr>
          <w:sz w:val="36"/>
          <w:szCs w:val="36"/>
        </w:rPr>
        <w:t>arithmetics</w:t>
      </w:r>
      <w:bookmarkEnd w:id="0"/>
      <w:bookmarkEnd w:id="1"/>
      <w:proofErr w:type="spellEnd"/>
    </w:p>
    <w:p w14:paraId="6DE1F209" w14:textId="77777777" w:rsidR="00A640EA" w:rsidRDefault="00A640EA" w:rsidP="00700A51">
      <w:pPr>
        <w:pStyle w:val="Heading1"/>
      </w:pPr>
      <w:bookmarkStart w:id="2" w:name="_Toc36734891"/>
      <w:bookmarkStart w:id="3" w:name="_Toc102477697"/>
      <w:r w:rsidRPr="00D2440B">
        <w:t>Content</w:t>
      </w:r>
      <w:bookmarkEnd w:id="2"/>
      <w:bookmarkEnd w:id="3"/>
    </w:p>
    <w:p w14:paraId="6C28EC04" w14:textId="4177B144" w:rsidR="00F23E46" w:rsidRDefault="00F23E46">
      <w:pPr>
        <w:pStyle w:val="TOC3"/>
        <w:tabs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477696" w:history="1">
        <w:r w:rsidRPr="00E61A2C">
          <w:rPr>
            <w:rStyle w:val="Hyperlink"/>
            <w:noProof/>
          </w:rPr>
          <w:t>Lab 9 – Quaternions arithmetics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_Toc102477696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F33642" w14:textId="1750F101" w:rsidR="00F23E46" w:rsidRDefault="00215315">
      <w:pPr>
        <w:pStyle w:val="TOC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lang w:val="en-BE" w:eastAsia="en-GB"/>
        </w:rPr>
      </w:pPr>
      <w:hyperlink w:anchor="_Toc102477697" w:history="1">
        <w:r w:rsidR="00F23E46" w:rsidRPr="00E61A2C">
          <w:rPr>
            <w:rStyle w:val="Hyperlink"/>
            <w:rFonts w:cs="Times New Roman"/>
            <w:noProof/>
          </w:rPr>
          <w:t>1.</w:t>
        </w:r>
        <w:r w:rsidR="00F23E46">
          <w:rPr>
            <w:rFonts w:eastAsiaTheme="minorEastAsia" w:cstheme="minorBidi"/>
            <w:b w:val="0"/>
            <w:bCs w:val="0"/>
            <w:i w:val="0"/>
            <w:iCs w:val="0"/>
            <w:noProof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Content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_Toc102477697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1</w:t>
        </w:r>
        <w:r w:rsidR="00F23E46">
          <w:rPr>
            <w:noProof/>
            <w:webHidden/>
          </w:rPr>
          <w:fldChar w:fldCharType="end"/>
        </w:r>
      </w:hyperlink>
    </w:p>
    <w:p w14:paraId="257575E5" w14:textId="559F3FDB" w:rsidR="00F23E46" w:rsidRDefault="00215315">
      <w:pPr>
        <w:pStyle w:val="TOC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lang w:val="en-BE" w:eastAsia="en-GB"/>
        </w:rPr>
      </w:pPr>
      <w:hyperlink w:anchor="_Toc102477698" w:history="1">
        <w:r w:rsidR="00F23E46" w:rsidRPr="00E61A2C">
          <w:rPr>
            <w:rStyle w:val="Hyperlink"/>
            <w:rFonts w:cs="Times New Roman"/>
            <w:noProof/>
          </w:rPr>
          <w:t>2.</w:t>
        </w:r>
        <w:r w:rsidR="00F23E46">
          <w:rPr>
            <w:rFonts w:eastAsiaTheme="minorEastAsia" w:cstheme="minorBidi"/>
            <w:b w:val="0"/>
            <w:bCs w:val="0"/>
            <w:i w:val="0"/>
            <w:iCs w:val="0"/>
            <w:noProof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Learning objectives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_Toc102477698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1</w:t>
        </w:r>
        <w:r w:rsidR="00F23E46">
          <w:rPr>
            <w:noProof/>
            <w:webHidden/>
          </w:rPr>
          <w:fldChar w:fldCharType="end"/>
        </w:r>
      </w:hyperlink>
    </w:p>
    <w:p w14:paraId="263885AB" w14:textId="2BE1C416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699" w:history="1">
        <w:r w:rsidR="00F23E46" w:rsidRPr="00E61A2C">
          <w:rPr>
            <w:rStyle w:val="Hyperlink"/>
            <w:noProof/>
          </w:rPr>
          <w:t>2.1.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Exam objectives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_Toc102477699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1</w:t>
        </w:r>
        <w:r w:rsidR="00F23E46">
          <w:rPr>
            <w:noProof/>
            <w:webHidden/>
          </w:rPr>
          <w:fldChar w:fldCharType="end"/>
        </w:r>
      </w:hyperlink>
    </w:p>
    <w:p w14:paraId="616CC2CB" w14:textId="2EDF8BB6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700" w:history="1">
        <w:r w:rsidR="00F23E46" w:rsidRPr="00E61A2C">
          <w:rPr>
            <w:rStyle w:val="Hyperlink"/>
            <w:noProof/>
          </w:rPr>
          <w:t>2.2.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Supportive objectives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_Toc102477700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1</w:t>
        </w:r>
        <w:r w:rsidR="00F23E46">
          <w:rPr>
            <w:noProof/>
            <w:webHidden/>
          </w:rPr>
          <w:fldChar w:fldCharType="end"/>
        </w:r>
      </w:hyperlink>
    </w:p>
    <w:p w14:paraId="2479BF23" w14:textId="02AB6A7B" w:rsidR="00F23E46" w:rsidRDefault="00215315">
      <w:pPr>
        <w:pStyle w:val="TOC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lang w:val="en-BE" w:eastAsia="en-GB"/>
        </w:rPr>
      </w:pPr>
      <w:hyperlink w:anchor="_Toc102477701" w:history="1">
        <w:r w:rsidR="00F23E46" w:rsidRPr="00E61A2C">
          <w:rPr>
            <w:rStyle w:val="Hyperlink"/>
            <w:rFonts w:cs="Times New Roman"/>
            <w:noProof/>
          </w:rPr>
          <w:t>3.</w:t>
        </w:r>
        <w:r w:rsidR="00F23E46">
          <w:rPr>
            <w:rFonts w:eastAsiaTheme="minorEastAsia" w:cstheme="minorBidi"/>
            <w:b w:val="0"/>
            <w:bCs w:val="0"/>
            <w:i w:val="0"/>
            <w:iCs w:val="0"/>
            <w:noProof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Exercises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_Toc102477701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1</w:t>
        </w:r>
        <w:r w:rsidR="00F23E46">
          <w:rPr>
            <w:noProof/>
            <w:webHidden/>
          </w:rPr>
          <w:fldChar w:fldCharType="end"/>
        </w:r>
      </w:hyperlink>
    </w:p>
    <w:p w14:paraId="6DA66FF0" w14:textId="136C579E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702" w:history="1">
        <w:r w:rsidR="00F23E46" w:rsidRPr="00E61A2C">
          <w:rPr>
            <w:rStyle w:val="Hyperlink"/>
            <w:noProof/>
          </w:rPr>
          <w:t>3.1.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Basic exercises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_Toc102477702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2</w:t>
        </w:r>
        <w:r w:rsidR="00F23E46">
          <w:rPr>
            <w:noProof/>
            <w:webHidden/>
          </w:rPr>
          <w:fldChar w:fldCharType="end"/>
        </w:r>
      </w:hyperlink>
    </w:p>
    <w:p w14:paraId="25213C4E" w14:textId="3AB3E644" w:rsidR="00F23E46" w:rsidRDefault="00215315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hyperlink w:anchor="_Toc102477703" w:history="1">
        <w:r w:rsidR="00F23E46" w:rsidRPr="00E61A2C">
          <w:rPr>
            <w:rStyle w:val="Hyperlink"/>
            <w:noProof/>
          </w:rPr>
          <w:t>3.1.1.</w:t>
        </w:r>
        <w:r w:rsidR="00F23E46">
          <w:rPr>
            <w:rFonts w:eastAsiaTheme="minorEastAsia" w:cstheme="minorBidi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Vector representation of quaternions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_Toc102477703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2</w:t>
        </w:r>
        <w:r w:rsidR="00F23E46">
          <w:rPr>
            <w:noProof/>
            <w:webHidden/>
          </w:rPr>
          <w:fldChar w:fldCharType="end"/>
        </w:r>
      </w:hyperlink>
    </w:p>
    <w:p w14:paraId="07134864" w14:textId="7314EA1A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704" w:history="1">
        <w:r w:rsidR="00F23E46" w:rsidRPr="00E61A2C">
          <w:rPr>
            <w:rStyle w:val="Hyperlink"/>
            <w:noProof/>
          </w:rPr>
          <w:t>3.2.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Bridging exercises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_Toc102477704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3</w:t>
        </w:r>
        <w:r w:rsidR="00F23E46">
          <w:rPr>
            <w:noProof/>
            <w:webHidden/>
          </w:rPr>
          <w:fldChar w:fldCharType="end"/>
        </w:r>
      </w:hyperlink>
    </w:p>
    <w:p w14:paraId="09CCE5D2" w14:textId="07E1B323" w:rsidR="00F23E46" w:rsidRDefault="00215315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hyperlink w:anchor="_Toc102477705" w:history="1">
        <w:r w:rsidR="00F23E46" w:rsidRPr="00E61A2C">
          <w:rPr>
            <w:rStyle w:val="Hyperlink"/>
            <w:noProof/>
          </w:rPr>
          <w:t>3.2.1.</w:t>
        </w:r>
        <w:r w:rsidR="00F23E46">
          <w:rPr>
            <w:rFonts w:eastAsiaTheme="minorEastAsia" w:cstheme="minorBidi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Trigonometric representation of quaternions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_Toc102477705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3</w:t>
        </w:r>
        <w:r w:rsidR="00F23E46">
          <w:rPr>
            <w:noProof/>
            <w:webHidden/>
          </w:rPr>
          <w:fldChar w:fldCharType="end"/>
        </w:r>
      </w:hyperlink>
    </w:p>
    <w:p w14:paraId="14995354" w14:textId="319031E3" w:rsidR="00F23E46" w:rsidRDefault="00215315">
      <w:pPr>
        <w:pStyle w:val="TOC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lang w:val="en-BE" w:eastAsia="en-GB"/>
        </w:rPr>
      </w:pPr>
      <w:hyperlink w:anchor="_Toc102477706" w:history="1">
        <w:r w:rsidR="00F23E46" w:rsidRPr="00E61A2C">
          <w:rPr>
            <w:rStyle w:val="Hyperlink"/>
            <w:rFonts w:cs="Times New Roman"/>
            <w:noProof/>
          </w:rPr>
          <w:t>4.</w:t>
        </w:r>
        <w:r w:rsidR="00F23E46">
          <w:rPr>
            <w:rFonts w:eastAsiaTheme="minorEastAsia" w:cstheme="minorBidi"/>
            <w:b w:val="0"/>
            <w:bCs w:val="0"/>
            <w:i w:val="0"/>
            <w:iCs w:val="0"/>
            <w:noProof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References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_Toc102477706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591E6D2B" w14:textId="4B07D76B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707" w:history="1">
        <w:r w:rsidR="00F23E46" w:rsidRPr="00E61A2C">
          <w:rPr>
            <w:rStyle w:val="Hyperlink"/>
            <w:noProof/>
          </w:rPr>
          <w:t>4.1.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Basics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_Toc102477707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7F4EF88A" w14:textId="7AA44416" w:rsidR="00F23E46" w:rsidRDefault="00215315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hyperlink w:anchor="_Toc102477708" w:history="1">
        <w:r w:rsidR="00F23E46" w:rsidRPr="00E61A2C">
          <w:rPr>
            <w:rStyle w:val="Hyperlink"/>
            <w:noProof/>
          </w:rPr>
          <w:t>4.1.1.</w:t>
        </w:r>
        <w:r w:rsidR="00F23E46">
          <w:rPr>
            <w:rFonts w:eastAsiaTheme="minorEastAsia" w:cstheme="minorBidi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English maths dictionary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_Toc102477708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13A1B1E2" w14:textId="0AAAC910" w:rsidR="00F23E46" w:rsidRDefault="00215315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hyperlink w:anchor="_Toc102477709" w:history="1">
        <w:r w:rsidR="00F23E46" w:rsidRPr="00E61A2C">
          <w:rPr>
            <w:rStyle w:val="Hyperlink"/>
            <w:noProof/>
          </w:rPr>
          <w:t>4.1.2.</w:t>
        </w:r>
        <w:r w:rsidR="00F23E46">
          <w:rPr>
            <w:rFonts w:eastAsiaTheme="minorEastAsia" w:cstheme="minorBidi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Wolframalpha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_Toc102477709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3D31E65F" w14:textId="7A2B4843" w:rsidR="00F23E46" w:rsidRDefault="00215315">
      <w:pPr>
        <w:pStyle w:val="TOC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BE" w:eastAsia="en-GB"/>
        </w:rPr>
      </w:pPr>
      <w:hyperlink w:anchor="_Toc102477710" w:history="1">
        <w:r w:rsidR="00F23E46" w:rsidRPr="00E61A2C">
          <w:rPr>
            <w:rStyle w:val="Hyperlink"/>
            <w:noProof/>
          </w:rPr>
          <w:t>4.2.</w:t>
        </w:r>
        <w:r w:rsidR="00F23E46">
          <w:rPr>
            <w:rFonts w:eastAsiaTheme="minorEastAsia" w:cstheme="minorBidi"/>
            <w:b w:val="0"/>
            <w:bCs w:val="0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Demos in art and programming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_Toc102477710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3E5F97FD" w14:textId="59CC13AD" w:rsidR="00F23E46" w:rsidRDefault="00215315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4"/>
          <w:szCs w:val="24"/>
          <w:lang w:val="en-BE" w:eastAsia="en-GB"/>
        </w:rPr>
      </w:pPr>
      <w:hyperlink w:anchor="_Toc102477711" w:history="1">
        <w:r w:rsidR="00F23E46" w:rsidRPr="00E61A2C">
          <w:rPr>
            <w:rStyle w:val="Hyperlink"/>
            <w:noProof/>
          </w:rPr>
          <w:t>4.2.1.</w:t>
        </w:r>
        <w:r w:rsidR="00F23E46">
          <w:rPr>
            <w:rFonts w:eastAsiaTheme="minorEastAsia" w:cstheme="minorBidi"/>
            <w:noProof/>
            <w:sz w:val="24"/>
            <w:szCs w:val="24"/>
            <w:lang w:val="en-BE" w:eastAsia="en-GB"/>
          </w:rPr>
          <w:tab/>
        </w:r>
        <w:r w:rsidR="00F23E46" w:rsidRPr="00E61A2C">
          <w:rPr>
            <w:rStyle w:val="Hyperlink"/>
            <w:noProof/>
          </w:rPr>
          <w:t>Quaternion based camera</w:t>
        </w:r>
        <w:r w:rsidR="00F23E46">
          <w:rPr>
            <w:noProof/>
            <w:webHidden/>
          </w:rPr>
          <w:tab/>
        </w:r>
        <w:r w:rsidR="00F23E46">
          <w:rPr>
            <w:noProof/>
            <w:webHidden/>
          </w:rPr>
          <w:fldChar w:fldCharType="begin"/>
        </w:r>
        <w:r w:rsidR="00F23E46">
          <w:rPr>
            <w:noProof/>
            <w:webHidden/>
          </w:rPr>
          <w:instrText xml:space="preserve"> PAGEREF _Toc102477711 \h </w:instrText>
        </w:r>
        <w:r w:rsidR="00F23E46">
          <w:rPr>
            <w:noProof/>
            <w:webHidden/>
          </w:rPr>
        </w:r>
        <w:r w:rsidR="00F23E46">
          <w:rPr>
            <w:noProof/>
            <w:webHidden/>
          </w:rPr>
          <w:fldChar w:fldCharType="separate"/>
        </w:r>
        <w:r w:rsidR="00F23E46">
          <w:rPr>
            <w:noProof/>
            <w:webHidden/>
          </w:rPr>
          <w:t>4</w:t>
        </w:r>
        <w:r w:rsidR="00F23E46">
          <w:rPr>
            <w:noProof/>
            <w:webHidden/>
          </w:rPr>
          <w:fldChar w:fldCharType="end"/>
        </w:r>
      </w:hyperlink>
    </w:p>
    <w:p w14:paraId="4900C36A" w14:textId="745697B4" w:rsidR="00896563" w:rsidRPr="009459B7" w:rsidRDefault="00F23E46" w:rsidP="00B81DB8">
      <w:r>
        <w:fldChar w:fldCharType="end"/>
      </w:r>
    </w:p>
    <w:p w14:paraId="3D559A51" w14:textId="77777777" w:rsidR="00B672E8" w:rsidRPr="00D2440B" w:rsidRDefault="00911BB4" w:rsidP="00700A51">
      <w:pPr>
        <w:pStyle w:val="Heading1"/>
      </w:pPr>
      <w:bookmarkStart w:id="4" w:name="_Toc36734892"/>
      <w:bookmarkStart w:id="5" w:name="_Toc102477698"/>
      <w:r>
        <w:t>Learning o</w:t>
      </w:r>
      <w:r w:rsidR="00B519E4">
        <w:t>bjective</w:t>
      </w:r>
      <w:r w:rsidR="00294BD5">
        <w:t>s</w:t>
      </w:r>
      <w:bookmarkEnd w:id="4"/>
      <w:bookmarkEnd w:id="5"/>
    </w:p>
    <w:p w14:paraId="180DE2FB" w14:textId="77777777" w:rsidR="004171EC" w:rsidRDefault="004171EC" w:rsidP="004171EC">
      <w:pPr>
        <w:pStyle w:val="Heading2"/>
      </w:pPr>
      <w:bookmarkStart w:id="6" w:name="_Toc36734893"/>
      <w:bookmarkStart w:id="7" w:name="_Toc102477699"/>
      <w:bookmarkStart w:id="8" w:name="_Toc403840145"/>
      <w:bookmarkStart w:id="9" w:name="_Toc403895781"/>
      <w:r>
        <w:t>Exam objectives</w:t>
      </w:r>
      <w:bookmarkEnd w:id="6"/>
      <w:bookmarkEnd w:id="7"/>
    </w:p>
    <w:p w14:paraId="67C96A95" w14:textId="77777777" w:rsidR="004171EC" w:rsidRPr="002F3EC0" w:rsidRDefault="004171EC" w:rsidP="004171EC">
      <w:pPr>
        <w:rPr>
          <w:lang w:val="en-US"/>
        </w:rPr>
      </w:pPr>
      <w:r>
        <w:rPr>
          <w:lang w:val="en-US"/>
        </w:rPr>
        <w:t>By</w:t>
      </w:r>
      <w:r w:rsidRPr="00D2440B">
        <w:rPr>
          <w:lang w:val="en-US"/>
        </w:rPr>
        <w:t xml:space="preserve"> the end of </w:t>
      </w:r>
      <w:r>
        <w:rPr>
          <w:lang w:val="en-US"/>
        </w:rPr>
        <w:t>this lab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be able to (pen and paper)</w:t>
      </w:r>
      <w:r w:rsidRPr="00D2440B">
        <w:rPr>
          <w:lang w:val="en-US"/>
        </w:rPr>
        <w:t>:</w:t>
      </w:r>
    </w:p>
    <w:p w14:paraId="350AC732" w14:textId="77777777" w:rsidR="004171EC" w:rsidRDefault="004171EC" w:rsidP="004171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Perform quaternion </w:t>
      </w:r>
      <w:proofErr w:type="spellStart"/>
      <w:r>
        <w:rPr>
          <w:lang w:val="en-US"/>
        </w:rPr>
        <w:t>arithmetics</w:t>
      </w:r>
      <w:proofErr w:type="spellEnd"/>
      <w:r>
        <w:rPr>
          <w:lang w:val="en-US"/>
        </w:rPr>
        <w:t>: addition, subtraction, multiplication, division and exponentiation</w:t>
      </w:r>
    </w:p>
    <w:p w14:paraId="7988A6AC" w14:textId="77777777" w:rsidR="004171EC" w:rsidRDefault="004171EC" w:rsidP="004171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Simplify quaternion (alfa)numerical expressions</w:t>
      </w:r>
    </w:p>
    <w:p w14:paraId="0A6F08B4" w14:textId="77777777" w:rsidR="004171EC" w:rsidRPr="009459B7" w:rsidRDefault="004171EC" w:rsidP="009459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Convert between both the algebraic, </w:t>
      </w:r>
      <w:r w:rsidR="00F011EA">
        <w:rPr>
          <w:lang w:val="en-US"/>
        </w:rPr>
        <w:t>the</w:t>
      </w:r>
      <w:r>
        <w:rPr>
          <w:lang w:val="en-US"/>
        </w:rPr>
        <w:t xml:space="preserve"> trigonometric</w:t>
      </w:r>
      <w:r w:rsidR="00F011EA">
        <w:rPr>
          <w:lang w:val="en-US"/>
        </w:rPr>
        <w:t xml:space="preserve"> and the vector</w:t>
      </w:r>
      <w:r>
        <w:rPr>
          <w:lang w:val="en-US"/>
        </w:rPr>
        <w:t xml:space="preserve"> </w:t>
      </w:r>
      <w:r w:rsidR="00ED5738">
        <w:rPr>
          <w:lang w:val="en-US"/>
        </w:rPr>
        <w:t>representation</w:t>
      </w:r>
      <w:r>
        <w:rPr>
          <w:lang w:val="en-US"/>
        </w:rPr>
        <w:t xml:space="preserve"> of a quaternion</w:t>
      </w:r>
    </w:p>
    <w:p w14:paraId="0718BF14" w14:textId="6C22E757" w:rsidR="00EE1DD7" w:rsidRPr="009459B7" w:rsidRDefault="004171EC" w:rsidP="004171EC">
      <w:pPr>
        <w:spacing w:after="0"/>
        <w:rPr>
          <w:color w:val="FF0000"/>
          <w:lang w:val="en-US"/>
        </w:rPr>
      </w:pPr>
      <w:r w:rsidRPr="009459B7">
        <w:rPr>
          <w:color w:val="FF0000"/>
          <w:lang w:val="en-US"/>
        </w:rPr>
        <w:t xml:space="preserve">We advise you to </w:t>
      </w:r>
      <w:r w:rsidRPr="009459B7">
        <w:rPr>
          <w:b/>
          <w:color w:val="FF0000"/>
          <w:lang w:val="en-US"/>
        </w:rPr>
        <w:t>make your own summary of topics</w:t>
      </w:r>
      <w:r w:rsidRPr="009459B7">
        <w:rPr>
          <w:color w:val="FF0000"/>
          <w:lang w:val="en-US"/>
        </w:rPr>
        <w:t xml:space="preserve"> which are new to you</w:t>
      </w:r>
      <w:r w:rsidR="0072452E">
        <w:rPr>
          <w:color w:val="FF0000"/>
          <w:lang w:val="en-US"/>
        </w:rPr>
        <w:t>.</w:t>
      </w:r>
    </w:p>
    <w:p w14:paraId="7CA26C6C" w14:textId="34ACED67" w:rsidR="004171EC" w:rsidRDefault="004171EC" w:rsidP="004171EC">
      <w:pPr>
        <w:pStyle w:val="Heading2"/>
      </w:pPr>
      <w:bookmarkStart w:id="10" w:name="_Toc36734894"/>
      <w:bookmarkStart w:id="11" w:name="_Toc102477700"/>
      <w:r>
        <w:t>Supportive objectives</w:t>
      </w:r>
      <w:bookmarkEnd w:id="10"/>
      <w:bookmarkEnd w:id="11"/>
    </w:p>
    <w:p w14:paraId="691C639B" w14:textId="051BB688" w:rsidR="00EE1DD7" w:rsidRDefault="00EE1DD7" w:rsidP="00EE1DD7">
      <w:pPr>
        <w:rPr>
          <w:lang w:val="en-US"/>
        </w:rPr>
      </w:pPr>
      <w:r>
        <w:rPr>
          <w:lang w:val="en-US"/>
        </w:rPr>
        <w:t xml:space="preserve">Do not try to use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 xml:space="preserve">, because it will not work.  Use the </w:t>
      </w:r>
      <w:proofErr w:type="spellStart"/>
      <w:r w:rsidRPr="00EE1DD7">
        <w:rPr>
          <w:b/>
          <w:bCs/>
          <w:lang w:val="en-US"/>
        </w:rPr>
        <w:t>VecMath</w:t>
      </w:r>
      <w:proofErr w:type="spellEnd"/>
      <w:r w:rsidRPr="00EE1DD7">
        <w:rPr>
          <w:b/>
          <w:bCs/>
          <w:lang w:val="en-US"/>
        </w:rPr>
        <w:t xml:space="preserve"> shell</w:t>
      </w:r>
      <w:r>
        <w:rPr>
          <w:lang w:val="en-US"/>
        </w:rPr>
        <w:t xml:space="preserve"> instead, availed via LEHO/AMP2.  This is verify all of your quaternion arithmetic.</w:t>
      </w:r>
    </w:p>
    <w:p w14:paraId="13363B5A" w14:textId="77777777" w:rsidR="00F23E46" w:rsidRPr="00EE1DD7" w:rsidRDefault="00F23E46" w:rsidP="00EE1DD7">
      <w:pPr>
        <w:rPr>
          <w:lang w:val="en-US"/>
        </w:rPr>
      </w:pPr>
    </w:p>
    <w:p w14:paraId="53787BF4" w14:textId="74AD1B08" w:rsidR="005A2094" w:rsidRPr="00D2440B" w:rsidRDefault="00DA31E1" w:rsidP="00700A51">
      <w:pPr>
        <w:pStyle w:val="Heading1"/>
      </w:pPr>
      <w:bookmarkStart w:id="12" w:name="_Toc36734896"/>
      <w:bookmarkStart w:id="13" w:name="_Toc102477701"/>
      <w:bookmarkEnd w:id="8"/>
      <w:bookmarkEnd w:id="9"/>
      <w:r w:rsidRPr="00D2440B">
        <w:lastRenderedPageBreak/>
        <w:t>Exercises</w:t>
      </w:r>
      <w:bookmarkEnd w:id="12"/>
      <w:bookmarkEnd w:id="13"/>
    </w:p>
    <w:p w14:paraId="3B81EC83" w14:textId="5E69A281" w:rsidR="0072452E" w:rsidRPr="00017324" w:rsidRDefault="00BB3155" w:rsidP="00BB3155">
      <w:pPr>
        <w:rPr>
          <w:lang w:val="en-US"/>
        </w:rPr>
      </w:pPr>
      <w:r>
        <w:rPr>
          <w:lang w:val="en-US"/>
        </w:rPr>
        <w:br/>
      </w:r>
    </w:p>
    <w:p w14:paraId="6157C276" w14:textId="77777777" w:rsidR="00B30513" w:rsidRDefault="0040006B" w:rsidP="00926642">
      <w:pPr>
        <w:pStyle w:val="Heading2"/>
      </w:pPr>
      <w:bookmarkStart w:id="14" w:name="_Toc36734897"/>
      <w:bookmarkStart w:id="15" w:name="_Toc102477702"/>
      <w:r>
        <w:t>Basic exercises</w:t>
      </w:r>
      <w:bookmarkEnd w:id="14"/>
      <w:bookmarkEnd w:id="15"/>
    </w:p>
    <w:p w14:paraId="745FA21D" w14:textId="0E95A4B3" w:rsidR="00DB53B2" w:rsidRDefault="00DB53B2" w:rsidP="00DB53B2">
      <w:pPr>
        <w:pStyle w:val="NormalWeb"/>
        <w:rPr>
          <w:rFonts w:ascii="Verdana" w:hAnsi="Verdana"/>
          <w:sz w:val="22"/>
          <w:szCs w:val="22"/>
        </w:rPr>
      </w:pPr>
      <w:r w:rsidRPr="00DB53B2">
        <w:rPr>
          <w:rFonts w:ascii="Verdana" w:hAnsi="Verdana"/>
          <w:sz w:val="22"/>
          <w:szCs w:val="22"/>
        </w:rPr>
        <w:t xml:space="preserve">The </w:t>
      </w:r>
      <w:r w:rsidRPr="00BB3155">
        <w:rPr>
          <w:rFonts w:ascii="Verdana" w:hAnsi="Verdana"/>
          <w:b/>
          <w:sz w:val="22"/>
          <w:szCs w:val="22"/>
        </w:rPr>
        <w:t>quaternion conjugate of q</w:t>
      </w:r>
      <w:r w:rsidRPr="00DB53B2">
        <w:rPr>
          <w:rFonts w:ascii="Verdana" w:hAnsi="Verdana"/>
          <w:sz w:val="22"/>
          <w:szCs w:val="22"/>
        </w:rPr>
        <w:t xml:space="preserve"> is here typeset as </w:t>
      </w:r>
      <w:r w:rsidRPr="00BB3155">
        <w:rPr>
          <w:rFonts w:ascii="Verdana" w:hAnsi="Verdana"/>
          <w:b/>
          <w:sz w:val="22"/>
          <w:szCs w:val="22"/>
        </w:rPr>
        <w:t>q</w:t>
      </w:r>
      <w:r w:rsidRPr="00BB3155">
        <w:rPr>
          <w:rFonts w:ascii="Cambria Math" w:hAnsi="Cambria Math" w:cs="Cambria Math"/>
          <w:b/>
          <w:position w:val="8"/>
          <w:sz w:val="22"/>
          <w:szCs w:val="22"/>
        </w:rPr>
        <w:t>∗</w:t>
      </w:r>
      <w:r w:rsidRPr="00DB53B2">
        <w:rPr>
          <w:rFonts w:ascii="Verdana" w:hAnsi="Verdana"/>
          <w:sz w:val="22"/>
          <w:szCs w:val="22"/>
        </w:rPr>
        <w:t xml:space="preserve">, </w:t>
      </w:r>
      <w:r w:rsidR="00BB3155">
        <w:rPr>
          <w:rFonts w:ascii="Verdana" w:hAnsi="Verdana"/>
          <w:sz w:val="22"/>
          <w:szCs w:val="22"/>
        </w:rPr>
        <w:br/>
      </w:r>
      <w:r w:rsidRPr="00DB53B2">
        <w:rPr>
          <w:rFonts w:ascii="Verdana" w:hAnsi="Verdana"/>
          <w:sz w:val="22"/>
          <w:szCs w:val="22"/>
        </w:rPr>
        <w:t xml:space="preserve">the </w:t>
      </w:r>
      <w:r w:rsidRPr="00BB3155">
        <w:rPr>
          <w:rFonts w:ascii="Verdana" w:hAnsi="Verdana"/>
          <w:b/>
          <w:sz w:val="22"/>
          <w:szCs w:val="22"/>
        </w:rPr>
        <w:t>quaternion inverse of q</w:t>
      </w:r>
      <w:r w:rsidRPr="00DB53B2">
        <w:rPr>
          <w:rFonts w:ascii="Verdana" w:hAnsi="Verdana"/>
          <w:sz w:val="22"/>
          <w:szCs w:val="22"/>
        </w:rPr>
        <w:t xml:space="preserve"> is here typeset as </w:t>
      </w:r>
      <w:r w:rsidRPr="00BB3155">
        <w:rPr>
          <w:rFonts w:ascii="Verdana" w:hAnsi="Verdana"/>
          <w:b/>
          <w:sz w:val="22"/>
          <w:szCs w:val="22"/>
        </w:rPr>
        <w:t>q</w:t>
      </w:r>
      <w:r w:rsidRPr="00BB3155">
        <w:rPr>
          <w:rFonts w:ascii="Verdana" w:hAnsi="Verdana"/>
          <w:b/>
          <w:sz w:val="22"/>
          <w:szCs w:val="22"/>
          <w:vertAlign w:val="superscript"/>
        </w:rPr>
        <w:t>-1</w:t>
      </w:r>
      <w:r w:rsidRPr="00DB53B2">
        <w:rPr>
          <w:rFonts w:ascii="Verdana" w:hAnsi="Verdana"/>
          <w:position w:val="8"/>
          <w:sz w:val="22"/>
          <w:szCs w:val="22"/>
        </w:rPr>
        <w:t xml:space="preserve"> </w:t>
      </w:r>
      <w:r w:rsidRPr="00DB53B2">
        <w:rPr>
          <w:rFonts w:ascii="Verdana" w:hAnsi="Verdana"/>
          <w:sz w:val="22"/>
          <w:szCs w:val="22"/>
        </w:rPr>
        <w:t xml:space="preserve">and </w:t>
      </w:r>
      <w:r w:rsidR="00BB3155">
        <w:rPr>
          <w:rFonts w:ascii="Verdana" w:hAnsi="Verdana"/>
          <w:sz w:val="22"/>
          <w:szCs w:val="22"/>
        </w:rPr>
        <w:br/>
      </w:r>
      <w:r w:rsidRPr="00DB53B2">
        <w:rPr>
          <w:rFonts w:ascii="Verdana" w:hAnsi="Verdana"/>
          <w:sz w:val="22"/>
          <w:szCs w:val="22"/>
        </w:rPr>
        <w:t xml:space="preserve">the </w:t>
      </w:r>
      <w:r w:rsidRPr="00BB3155">
        <w:rPr>
          <w:rFonts w:ascii="Verdana" w:hAnsi="Verdana"/>
          <w:b/>
          <w:sz w:val="22"/>
          <w:szCs w:val="22"/>
        </w:rPr>
        <w:t>normalized quaternion of q</w:t>
      </w:r>
      <w:r w:rsidRPr="00DB53B2">
        <w:rPr>
          <w:rFonts w:ascii="Verdana" w:hAnsi="Verdana"/>
          <w:sz w:val="22"/>
          <w:szCs w:val="22"/>
        </w:rPr>
        <w:t xml:space="preserve"> is here typeset as </w:t>
      </w:r>
      <w:r w:rsidRPr="00BB3155">
        <w:rPr>
          <w:rFonts w:ascii="Verdana" w:hAnsi="Verdana"/>
          <w:b/>
          <w:sz w:val="22"/>
          <w:szCs w:val="22"/>
        </w:rPr>
        <w:t>q</w:t>
      </w:r>
      <w:r w:rsidRPr="00BB3155">
        <w:rPr>
          <w:rFonts w:ascii="Verdana" w:hAnsi="Verdana"/>
          <w:b/>
          <w:position w:val="-4"/>
          <w:sz w:val="22"/>
          <w:szCs w:val="22"/>
          <w:vertAlign w:val="subscript"/>
        </w:rPr>
        <w:t>n</w:t>
      </w:r>
      <w:r w:rsidRPr="00DB53B2">
        <w:rPr>
          <w:rFonts w:ascii="Verdana" w:hAnsi="Verdana"/>
          <w:sz w:val="22"/>
          <w:szCs w:val="22"/>
        </w:rPr>
        <w:t xml:space="preserve">. </w:t>
      </w:r>
    </w:p>
    <w:p w14:paraId="3DCC4B0A" w14:textId="24CE9ABF" w:rsidR="00BB3155" w:rsidRDefault="00381CB8" w:rsidP="00217728">
      <w:pPr>
        <w:pStyle w:val="NormalWeb"/>
        <w:rPr>
          <w:rFonts w:ascii="Verdana" w:hAnsi="Verdana"/>
          <w:szCs w:val="22"/>
        </w:rPr>
      </w:pPr>
      <w:r>
        <w:rPr>
          <w:rFonts w:ascii="Verdana" w:hAnsi="Verdana"/>
          <w:sz w:val="22"/>
          <w:szCs w:val="22"/>
        </w:rPr>
        <w:t>Given are the two quaternions</w:t>
      </w:r>
      <w:r w:rsidR="004A4BCE">
        <w:rPr>
          <w:rFonts w:ascii="Verdana" w:hAnsi="Verdana"/>
          <w:sz w:val="22"/>
          <w:szCs w:val="22"/>
        </w:rPr>
        <w:t xml:space="preserve">  </w:t>
      </w:r>
      <w:r w:rsidR="00CF3146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p = 1+2</m:t>
        </m:r>
        <m:r>
          <m:rPr>
            <m:sty m:val="bi"/>
          </m:rPr>
          <w:rPr>
            <w:rFonts w:ascii="Cambria Math" w:hAnsi="Cambria Math"/>
            <w:sz w:val="28"/>
          </w:rPr>
          <m:t>i+3</m:t>
        </m:r>
        <m:r>
          <m:rPr>
            <m:sty m:val="bi"/>
          </m:rPr>
          <w:rPr>
            <w:rFonts w:ascii="Cambria Math" w:hAnsi="Cambria Math"/>
            <w:sz w:val="28"/>
          </w:rPr>
          <m:t>j+4</m:t>
        </m:r>
        <m:r>
          <m:rPr>
            <m:sty m:val="bi"/>
          </m:rPr>
          <w:rPr>
            <w:rFonts w:ascii="Cambria Math" w:hAnsi="Cambria Math"/>
            <w:sz w:val="28"/>
          </w:rPr>
          <m:t>k</m:t>
        </m:r>
        <m:r>
          <m:rPr>
            <m:sty m:val="b"/>
          </m:rPr>
          <w:rPr>
            <w:rFonts w:ascii="Cambria Math" w:hAnsi="Cambria Math"/>
            <w:sz w:val="28"/>
          </w:rPr>
          <m:t xml:space="preserve">  </m:t>
        </m:r>
      </m:oMath>
      <w:r w:rsidRPr="00BB3155">
        <w:rPr>
          <w:rFonts w:ascii="Verdana" w:hAnsi="Verdana"/>
          <w:b/>
          <w:szCs w:val="22"/>
        </w:rPr>
        <w:t xml:space="preserve">and </w:t>
      </w:r>
      <w:r w:rsidR="004A4BCE" w:rsidRPr="00BB3155">
        <w:rPr>
          <w:rFonts w:ascii="Verdana" w:hAnsi="Verdana"/>
          <w:b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q = 2+3</m:t>
        </m:r>
        <m:r>
          <m:rPr>
            <m:sty m:val="bi"/>
          </m:rPr>
          <w:rPr>
            <w:rFonts w:ascii="Cambria Math" w:hAnsi="Cambria Math"/>
            <w:sz w:val="28"/>
          </w:rPr>
          <m:t>i+4</m:t>
        </m:r>
        <m:r>
          <m:rPr>
            <m:sty m:val="bi"/>
          </m:rPr>
          <w:rPr>
            <w:rFonts w:ascii="Cambria Math" w:hAnsi="Cambria Math"/>
            <w:sz w:val="28"/>
          </w:rPr>
          <m:t>j+5</m:t>
        </m:r>
        <m:r>
          <m:rPr>
            <m:sty m:val="bi"/>
          </m:rPr>
          <w:rPr>
            <w:rFonts w:ascii="Cambria Math" w:hAnsi="Cambria Math"/>
            <w:sz w:val="28"/>
          </w:rPr>
          <m:t>k</m:t>
        </m:r>
      </m:oMath>
      <w:r w:rsidRPr="00BB3155">
        <w:rPr>
          <w:rFonts w:ascii="Verdana" w:hAnsi="Verdana"/>
          <w:szCs w:val="22"/>
        </w:rPr>
        <w:t xml:space="preserve"> </w:t>
      </w:r>
      <w:r w:rsidR="004A4BCE" w:rsidRPr="00BB3155">
        <w:rPr>
          <w:rFonts w:ascii="Verdana" w:hAnsi="Verdana"/>
          <w:szCs w:val="22"/>
        </w:rPr>
        <w:t xml:space="preserve">   </w:t>
      </w:r>
    </w:p>
    <w:p w14:paraId="13DB1645" w14:textId="19250F65" w:rsidR="00447E3F" w:rsidRPr="00217728" w:rsidRDefault="00381CB8" w:rsidP="00217728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for the underneath exercises 1 to 6</w:t>
      </w:r>
      <w:r w:rsidR="004A4BCE">
        <w:rPr>
          <w:rFonts w:ascii="Verdana" w:hAnsi="Verdana"/>
          <w:sz w:val="22"/>
          <w:szCs w:val="22"/>
        </w:rPr>
        <w:t>.</w:t>
      </w:r>
      <w:r w:rsidR="002724C4">
        <w:rPr>
          <w:rFonts w:ascii="Verdana" w:hAnsi="Verdana"/>
          <w:sz w:val="22"/>
          <w:szCs w:val="22"/>
        </w:rPr>
        <w:t xml:space="preserve">  For your convenience, </w:t>
      </w:r>
      <w:r w:rsidR="002724C4" w:rsidRPr="006403CF">
        <w:rPr>
          <w:rFonts w:ascii="Verdana" w:hAnsi="Verdana"/>
          <w:color w:val="FF0000"/>
          <w:sz w:val="22"/>
          <w:szCs w:val="22"/>
        </w:rPr>
        <w:t xml:space="preserve">do express both by their </w:t>
      </w:r>
      <w:r w:rsidR="002724C4" w:rsidRPr="00DE3B43">
        <w:rPr>
          <w:rFonts w:ascii="Verdana" w:hAnsi="Verdana"/>
          <w:b/>
          <w:color w:val="FF0000"/>
          <w:sz w:val="22"/>
          <w:szCs w:val="22"/>
        </w:rPr>
        <w:t>vector representations</w:t>
      </w:r>
      <w:r w:rsidR="002724C4" w:rsidRPr="006403CF">
        <w:rPr>
          <w:rFonts w:ascii="Verdana" w:hAnsi="Verdana"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FF0000"/>
          </w:rPr>
          <m:t>p =[ 1,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2, 3, 4</m:t>
            </m:r>
          </m:e>
        </m:d>
        <m:r>
          <w:rPr>
            <w:rFonts w:ascii="Cambria Math" w:hAnsi="Cambria Math"/>
            <w:color w:val="FF0000"/>
          </w:rPr>
          <m:t>]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 </m:t>
        </m:r>
      </m:oMath>
      <w:r w:rsidR="002724C4" w:rsidRPr="006403CF">
        <w:rPr>
          <w:rFonts w:ascii="Verdana" w:hAnsi="Verdana"/>
          <w:color w:val="FF0000"/>
        </w:rPr>
        <w:t xml:space="preserve">and </w:t>
      </w:r>
      <m:oMath>
        <m:r>
          <w:rPr>
            <w:rFonts w:ascii="Cambria Math" w:hAnsi="Cambria Math"/>
            <w:color w:val="FF0000"/>
          </w:rPr>
          <m:t xml:space="preserve">q =[ 2, 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3, 4, 5</m:t>
            </m:r>
          </m:e>
        </m:d>
        <m:r>
          <w:rPr>
            <w:rFonts w:ascii="Cambria Math" w:hAnsi="Cambria Math"/>
            <w:color w:val="FF0000"/>
          </w:rPr>
          <m:t>]</m:t>
        </m:r>
      </m:oMath>
      <w:r w:rsidR="002724C4">
        <w:rPr>
          <w:rFonts w:ascii="Verdana" w:hAnsi="Verdana"/>
        </w:rPr>
        <w:t xml:space="preserve"> which offers as well more insights as shortens the calculation load in general.</w:t>
      </w:r>
      <w:r w:rsidR="002724C4">
        <w:rPr>
          <w:rFonts w:ascii="Verdana" w:hAnsi="Verdana"/>
          <w:sz w:val="22"/>
          <w:szCs w:val="22"/>
        </w:rPr>
        <w:t xml:space="preserve">    </w:t>
      </w:r>
    </w:p>
    <w:p w14:paraId="56F1FF8D" w14:textId="77777777" w:rsidR="00C23ABA" w:rsidRDefault="00D75D30" w:rsidP="00C23ABA">
      <w:pPr>
        <w:pStyle w:val="Heading3"/>
      </w:pPr>
      <w:bookmarkStart w:id="16" w:name="_Toc36734898"/>
      <w:bookmarkStart w:id="17" w:name="_Toc102477703"/>
      <w:r>
        <w:t>Vector</w:t>
      </w:r>
      <w:r w:rsidR="00C23ABA">
        <w:t xml:space="preserve"> representation of quaternions</w:t>
      </w:r>
      <w:bookmarkEnd w:id="16"/>
      <w:bookmarkEnd w:id="17"/>
    </w:p>
    <w:p w14:paraId="1CE59DB1" w14:textId="77777777" w:rsidR="00C23ABA" w:rsidRPr="00C23ABA" w:rsidRDefault="00C23ABA" w:rsidP="00C23ABA">
      <w:pPr>
        <w:rPr>
          <w:lang w:val="en-US"/>
        </w:rPr>
      </w:pPr>
    </w:p>
    <w:p w14:paraId="2FDF3E22" w14:textId="77777777" w:rsidR="00E47DCC" w:rsidRDefault="00C23ABA" w:rsidP="00AA4517">
      <w:pPr>
        <w:rPr>
          <w:lang w:val="en-US"/>
        </w:rPr>
      </w:pPr>
      <w:r w:rsidRPr="00BB3155">
        <w:rPr>
          <w:b/>
          <w:lang w:val="en-US"/>
        </w:rPr>
        <w:t>Exercise 1</w:t>
      </w:r>
      <w:r>
        <w:rPr>
          <w:lang w:val="en-US"/>
        </w:rPr>
        <w:t xml:space="preserve">:  </w:t>
      </w:r>
      <w:r w:rsidR="00E47DCC">
        <w:rPr>
          <w:lang w:val="en-US"/>
        </w:rPr>
        <w:t>Calculate pen and paper the quaternion</w:t>
      </w:r>
    </w:p>
    <w:p w14:paraId="225F65FC" w14:textId="5D4049FA" w:rsidR="00E47DCC" w:rsidRPr="00AC4C57" w:rsidRDefault="00E47DCC" w:rsidP="00AC4C57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Addition </w:t>
      </w:r>
      <w:r w:rsidR="001C3C15">
        <w:rPr>
          <w:lang w:val="en-US"/>
        </w:rPr>
        <w:tab/>
      </w:r>
      <w:r w:rsidR="001C3C15">
        <w:rPr>
          <w:lang w:val="en-US"/>
        </w:rPr>
        <w:tab/>
      </w:r>
      <w:r w:rsidR="001C3C15">
        <w:rPr>
          <w:lang w:val="en-US"/>
        </w:rPr>
        <w:tab/>
      </w:r>
      <w:r w:rsidR="00C92672">
        <w:rPr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 + q =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1,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2, 3, 4</m:t>
                </m:r>
              </m:e>
            </m:d>
          </m:e>
        </m:d>
        <m:r>
          <w:rPr>
            <w:rFonts w:ascii="Cambria Math" w:hAnsi="Cambria Math"/>
            <w:color w:val="FF0000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2, 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3, 4, 5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[3,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5,7,9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]</m:t>
        </m:r>
      </m:oMath>
      <w:r w:rsidR="00AC4C57" w:rsidRPr="00114971">
        <w:rPr>
          <w:i/>
          <w:sz w:val="24"/>
          <w:szCs w:val="24"/>
          <w:lang w:val="en-US"/>
        </w:rPr>
        <w:t xml:space="preserve"> </w:t>
      </w:r>
      <w:r w:rsidRPr="00AC4C57">
        <w:rPr>
          <w:i/>
          <w:lang w:val="en-US"/>
        </w:rPr>
        <w:t xml:space="preserve"> </w:t>
      </w:r>
    </w:p>
    <w:p w14:paraId="40D840E6" w14:textId="6A4B0C3C" w:rsidR="00E47DCC" w:rsidRPr="00114971" w:rsidRDefault="00E47DCC" w:rsidP="00E47DCC">
      <w:pPr>
        <w:pStyle w:val="ListParagraph"/>
        <w:numPr>
          <w:ilvl w:val="0"/>
          <w:numId w:val="34"/>
        </w:numPr>
        <w:rPr>
          <w:i/>
          <w:sz w:val="24"/>
          <w:szCs w:val="24"/>
          <w:lang w:val="en-US"/>
        </w:rPr>
      </w:pPr>
      <w:r>
        <w:rPr>
          <w:lang w:val="en-US"/>
        </w:rPr>
        <w:t xml:space="preserve">Subtraction </w:t>
      </w:r>
      <w:r w:rsidR="001C3C15">
        <w:rPr>
          <w:lang w:val="en-US"/>
        </w:rPr>
        <w:tab/>
      </w:r>
      <w:r w:rsidR="001C3C15">
        <w:rPr>
          <w:lang w:val="en-US"/>
        </w:rPr>
        <w:tab/>
      </w:r>
      <w:r w:rsidR="00C92672">
        <w:rPr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 – q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2,3,4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3,4,5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=[-</m:t>
        </m:r>
        <m:r>
          <w:rPr>
            <w:rFonts w:ascii="Cambria Math" w:hAnsi="Cambria Math"/>
            <w:sz w:val="24"/>
            <w:szCs w:val="24"/>
            <w:lang w:val="en-US"/>
          </w:rPr>
          <m:t>1,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-1,-1,-1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]</m:t>
        </m:r>
      </m:oMath>
    </w:p>
    <w:p w14:paraId="433E94EA" w14:textId="1BA1E495" w:rsidR="002724C4" w:rsidRPr="002724C4" w:rsidRDefault="00E47DCC" w:rsidP="004D3E0E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The </w:t>
      </w:r>
      <w:r w:rsidR="001C3C15">
        <w:rPr>
          <w:lang w:val="en-US"/>
        </w:rPr>
        <w:t xml:space="preserve">particular </w:t>
      </w:r>
      <w:r>
        <w:rPr>
          <w:lang w:val="en-US"/>
        </w:rPr>
        <w:t xml:space="preserve">addition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p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2,3,4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-2,-3,-4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=[2,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0,0,0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]</m:t>
        </m:r>
      </m:oMath>
      <w:r w:rsidR="001C3C15" w:rsidRPr="00114971">
        <w:rPr>
          <w:i/>
          <w:sz w:val="24"/>
          <w:szCs w:val="24"/>
          <w:lang w:val="en-US"/>
        </w:rPr>
        <w:t xml:space="preserve"> </w:t>
      </w:r>
    </w:p>
    <w:p w14:paraId="52E3BB49" w14:textId="520D22DE" w:rsidR="002724C4" w:rsidRDefault="002724C4" w:rsidP="004D3E0E">
      <w:pPr>
        <w:rPr>
          <w:color w:val="00B050"/>
          <w:lang w:val="en-US"/>
        </w:rPr>
      </w:pPr>
    </w:p>
    <w:p w14:paraId="5CFF73C4" w14:textId="77777777" w:rsidR="00F55C76" w:rsidRDefault="00F55C76" w:rsidP="004D3E0E">
      <w:pPr>
        <w:rPr>
          <w:lang w:val="en-US"/>
        </w:rPr>
      </w:pPr>
    </w:p>
    <w:p w14:paraId="353EB41B" w14:textId="3D308919" w:rsidR="00C23ABA" w:rsidRDefault="00C23ABA" w:rsidP="00C23ABA">
      <w:pPr>
        <w:rPr>
          <w:lang w:val="en-US"/>
        </w:rPr>
      </w:pPr>
      <w:r w:rsidRPr="00BB3155">
        <w:rPr>
          <w:b/>
          <w:lang w:val="en-US"/>
        </w:rPr>
        <w:t>Exercise 2:</w:t>
      </w:r>
      <w:r>
        <w:rPr>
          <w:lang w:val="en-US"/>
        </w:rPr>
        <w:t xml:space="preserve">  Firstly calculate pen and paper the quaternion</w:t>
      </w:r>
      <w:r w:rsidR="00B2524A">
        <w:rPr>
          <w:lang w:val="en-US"/>
        </w:rPr>
        <w:t xml:space="preserve"> using the vector represented multiplication formula:</w:t>
      </w:r>
    </w:p>
    <w:p w14:paraId="41902F7F" w14:textId="65D9BA1A" w:rsidR="00C23ABA" w:rsidRPr="001C3C15" w:rsidRDefault="00C23ABA" w:rsidP="00C23ABA">
      <w:pPr>
        <w:pStyle w:val="ListParagraph"/>
        <w:numPr>
          <w:ilvl w:val="0"/>
          <w:numId w:val="34"/>
        </w:numPr>
        <w:rPr>
          <w:i/>
          <w:lang w:val="en-US"/>
        </w:rPr>
      </w:pPr>
      <w:r w:rsidRPr="000B3EC3">
        <w:rPr>
          <w:b/>
          <w:lang w:val="en-US"/>
        </w:rPr>
        <w:t xml:space="preserve">Multiplication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p ∙q=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1,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2, 3, 4</m:t>
                </m:r>
              </m:e>
            </m:d>
          </m:e>
        </m:d>
        <m:r>
          <w:rPr>
            <w:rFonts w:ascii="Cambria Math" w:hAnsi="Cambria Math"/>
            <w:i/>
            <w:color w:val="FF0000"/>
          </w:rPr>
          <w:sym w:font="Symbol" w:char="F0D7"/>
        </m:r>
        <m:r>
          <w:rPr>
            <w:rFonts w:ascii="Cambria Math" w:hAnsi="Cambria Math"/>
            <w:color w:val="FF000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 xml:space="preserve"> 2, 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3, 4, 5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[2,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6,12,20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]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14971">
        <w:rPr>
          <w:i/>
          <w:sz w:val="24"/>
          <w:szCs w:val="24"/>
          <w:lang w:val="en-US"/>
        </w:rPr>
        <w:t xml:space="preserve"> </w:t>
      </w:r>
    </w:p>
    <w:p w14:paraId="537B041C" w14:textId="2B294D1C" w:rsidR="00C23ABA" w:rsidRPr="001C3C15" w:rsidRDefault="00C23ABA" w:rsidP="00C23ABA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And the </w:t>
      </w:r>
      <w:r w:rsidRPr="000B3EC3">
        <w:rPr>
          <w:b/>
          <w:lang w:val="en-US"/>
        </w:rPr>
        <w:t>norm of this product</w:t>
      </w:r>
      <w:r>
        <w:rPr>
          <w:lang w:val="en-US"/>
        </w:rPr>
        <w:t xml:space="preserve"> </w:t>
      </w:r>
      <w:r>
        <w:rPr>
          <w:lang w:val="en-US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 ∙q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US"/>
          </w:rPr>
          <m:t>=24.1661</m:t>
        </m:r>
      </m:oMath>
      <w:r w:rsidRPr="001C3C15">
        <w:rPr>
          <w:i/>
          <w:lang w:val="en-US"/>
        </w:rPr>
        <w:t xml:space="preserve"> </w:t>
      </w:r>
    </w:p>
    <w:p w14:paraId="1AEC847D" w14:textId="77777777" w:rsidR="000B3EC3" w:rsidRDefault="000B3EC3" w:rsidP="00C23ABA">
      <w:pPr>
        <w:rPr>
          <w:lang w:val="en-US"/>
        </w:rPr>
      </w:pPr>
    </w:p>
    <w:p w14:paraId="18BBB328" w14:textId="3B5244C8" w:rsidR="001F68E4" w:rsidRDefault="000B3EC3" w:rsidP="001F68E4">
      <w:pPr>
        <w:rPr>
          <w:lang w:val="en-US"/>
        </w:rPr>
      </w:pPr>
      <w:r>
        <w:rPr>
          <w:lang w:val="en-US"/>
        </w:rPr>
        <w:t>For the multiplication you can use 2 methods</w:t>
      </w:r>
      <w:r w:rsidR="001F68E4">
        <w:rPr>
          <w:lang w:val="en-US"/>
        </w:rPr>
        <w:t xml:space="preserve">. </w:t>
      </w:r>
    </w:p>
    <w:p w14:paraId="1989DAB5" w14:textId="36BE2302" w:rsidR="000B3EC3" w:rsidRPr="001F68E4" w:rsidRDefault="000B3EC3" w:rsidP="001F68E4">
      <w:pPr>
        <w:pStyle w:val="ListParagraph"/>
        <w:numPr>
          <w:ilvl w:val="0"/>
          <w:numId w:val="47"/>
        </w:numPr>
        <w:rPr>
          <w:lang w:val="en-US"/>
        </w:rPr>
      </w:pPr>
      <w:r w:rsidRPr="001F68E4">
        <w:rPr>
          <w:lang w:val="en-US"/>
        </w:rPr>
        <w:t>By using the formul</w:t>
      </w:r>
      <w:r w:rsidR="00F51376">
        <w:rPr>
          <w:lang w:val="en-US"/>
        </w:rPr>
        <w:t xml:space="preserve">a in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 xml:space="preserve">H,  </m:t>
        </m:r>
      </m:oMath>
      <w:r w:rsidRPr="001F68E4">
        <w:rPr>
          <w:lang w:val="en-US"/>
        </w:rPr>
        <w:t xml:space="preserve"> </w:t>
      </w:r>
      <w:r w:rsidR="00F51376">
        <w:rPr>
          <w:lang w:val="en-US"/>
        </w:rPr>
        <w:t xml:space="preserve">       </w:t>
      </w:r>
      <m:oMath>
        <m:r>
          <w:rPr>
            <w:rFonts w:ascii="Cambria Math" w:hAnsi="Cambria Math"/>
            <w:lang w:val="en-US"/>
          </w:rPr>
          <m:t>p∙q=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,  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 +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 + 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 w:rsidR="00F51376">
        <w:rPr>
          <w:lang w:val="en-US"/>
        </w:rPr>
        <w:t xml:space="preserve">  </w:t>
      </w:r>
    </w:p>
    <w:p w14:paraId="4448E9F9" w14:textId="0E21FD8C" w:rsidR="000B3EC3" w:rsidRPr="000B3EC3" w:rsidRDefault="002D541E" w:rsidP="000B3EC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2-38, 1∙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+2∙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eqAr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=[-36,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6,12,12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48F6572A" w14:textId="77777777" w:rsidR="006C3890" w:rsidRDefault="000B3EC3" w:rsidP="00017324">
      <w:pPr>
        <w:pStyle w:val="ListParagraph"/>
        <w:numPr>
          <w:ilvl w:val="0"/>
          <w:numId w:val="47"/>
        </w:numPr>
        <w:rPr>
          <w:lang w:val="en-US"/>
        </w:rPr>
      </w:pPr>
      <w:r w:rsidRPr="00017324">
        <w:rPr>
          <w:lang w:val="en-US"/>
        </w:rPr>
        <w:t>By using distributivity</w:t>
      </w:r>
      <w:r w:rsidR="00E74081">
        <w:rPr>
          <w:lang w:val="en-US"/>
        </w:rPr>
        <w:t xml:space="preserve"> </w:t>
      </w:r>
      <w:r w:rsidRPr="00017324">
        <w:rPr>
          <w:lang w:val="en-US"/>
        </w:rPr>
        <w:t xml:space="preserve"> : (1 + 2i + 3j + 4k) . (2 + 3i + 4 j + 5k) and simplify </w:t>
      </w:r>
    </w:p>
    <w:p w14:paraId="07939615" w14:textId="51DAC969" w:rsidR="00017324" w:rsidRPr="006C3890" w:rsidRDefault="00E74081" w:rsidP="006C389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2+3i+4j+5k+4i+6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+8ij+10ik+6j+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ji+12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+15jk+8k+12ki+16kj+20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E584A83" w14:textId="779CE7A9" w:rsidR="006C3890" w:rsidRPr="002D3DEE" w:rsidRDefault="006C3890" w:rsidP="006C389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=-36</m:t>
          </m:r>
          <m:r>
            <w:rPr>
              <w:rFonts w:ascii="Cambria Math" w:hAnsi="Cambria Math"/>
              <w:lang w:val="en-US"/>
            </w:rPr>
            <m:t>+7i+10j+13k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8k-10j-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k+15i+12j-16i</m:t>
          </m:r>
        </m:oMath>
      </m:oMathPara>
    </w:p>
    <w:p w14:paraId="202B598F" w14:textId="40D69412" w:rsidR="002D3DEE" w:rsidRPr="002D3DEE" w:rsidRDefault="002D3DEE" w:rsidP="006C389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=-36+6i+12j+1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14FB511E" w14:textId="77777777" w:rsidR="001F68E4" w:rsidRDefault="001F68E4" w:rsidP="00C23ABA">
      <w:pPr>
        <w:rPr>
          <w:lang w:val="en-US"/>
        </w:rPr>
      </w:pPr>
      <w:r>
        <w:rPr>
          <w:lang w:val="en-US"/>
        </w:rPr>
        <w:t xml:space="preserve">Try both methods! The results should be the same. </w:t>
      </w:r>
    </w:p>
    <w:p w14:paraId="72B7A298" w14:textId="77777777" w:rsidR="001F68E4" w:rsidRDefault="001F68E4" w:rsidP="00C23ABA">
      <w:pPr>
        <w:rPr>
          <w:lang w:val="en-US"/>
        </w:rPr>
      </w:pPr>
    </w:p>
    <w:p w14:paraId="3159925F" w14:textId="20F1CFF3" w:rsidR="00C23ABA" w:rsidRPr="00114971" w:rsidRDefault="00114971" w:rsidP="00C23ABA">
      <w:pPr>
        <w:rPr>
          <w:lang w:val="en-US"/>
        </w:rPr>
      </w:pPr>
      <w:r>
        <w:rPr>
          <w:lang w:val="en-US"/>
        </w:rPr>
        <w:t xml:space="preserve">Then verify each </w:t>
      </w:r>
      <w:r w:rsidR="008F62F3">
        <w:rPr>
          <w:lang w:val="en-US"/>
        </w:rPr>
        <w:t xml:space="preserve">by the application </w:t>
      </w:r>
      <w:proofErr w:type="spellStart"/>
      <w:r w:rsidR="008F62F3" w:rsidRPr="008F62F3">
        <w:rPr>
          <w:b/>
          <w:bCs/>
          <w:lang w:val="en-US"/>
        </w:rPr>
        <w:t>VecMath</w:t>
      </w:r>
      <w:proofErr w:type="spellEnd"/>
      <w:r w:rsidR="008F62F3" w:rsidRPr="008F62F3">
        <w:rPr>
          <w:b/>
          <w:bCs/>
          <w:lang w:val="en-US"/>
        </w:rPr>
        <w:t xml:space="preserve"> shell</w:t>
      </w:r>
      <w:r w:rsidR="008F62F3">
        <w:rPr>
          <w:lang w:val="en-US"/>
        </w:rPr>
        <w:t>.</w:t>
      </w:r>
    </w:p>
    <w:p w14:paraId="54510513" w14:textId="77C35159" w:rsidR="00C23ABA" w:rsidRDefault="00C23ABA" w:rsidP="004D3E0E">
      <w:pPr>
        <w:rPr>
          <w:lang w:val="en-US"/>
        </w:rPr>
      </w:pPr>
    </w:p>
    <w:p w14:paraId="5A82BBB6" w14:textId="6BC71035" w:rsidR="00BB3155" w:rsidRDefault="00BB3155" w:rsidP="004D3E0E">
      <w:pPr>
        <w:rPr>
          <w:lang w:val="en-US"/>
        </w:rPr>
      </w:pPr>
    </w:p>
    <w:p w14:paraId="0A5CD8C9" w14:textId="26F55E34" w:rsidR="00BB3155" w:rsidRDefault="00BB3155" w:rsidP="004D3E0E">
      <w:pPr>
        <w:rPr>
          <w:lang w:val="en-US"/>
        </w:rPr>
      </w:pPr>
    </w:p>
    <w:p w14:paraId="5387ED1F" w14:textId="20A0A704" w:rsidR="00BB3155" w:rsidRDefault="00BB3155" w:rsidP="004D3E0E">
      <w:pPr>
        <w:rPr>
          <w:lang w:val="en-US"/>
        </w:rPr>
      </w:pPr>
    </w:p>
    <w:p w14:paraId="4E33F561" w14:textId="77777777" w:rsidR="00BB3155" w:rsidRDefault="00BB3155" w:rsidP="004D3E0E">
      <w:pPr>
        <w:rPr>
          <w:lang w:val="en-US"/>
        </w:rPr>
      </w:pPr>
    </w:p>
    <w:p w14:paraId="236F3B87" w14:textId="77777777" w:rsidR="00894D91" w:rsidRDefault="00894D91" w:rsidP="00894D91">
      <w:pPr>
        <w:spacing w:after="0"/>
        <w:rPr>
          <w:b/>
          <w:lang w:val="en-US"/>
        </w:rPr>
      </w:pPr>
    </w:p>
    <w:p w14:paraId="433C9D71" w14:textId="1CA5E5D7" w:rsidR="00890A23" w:rsidRDefault="00890A23" w:rsidP="00894D91">
      <w:pPr>
        <w:spacing w:after="0"/>
        <w:rPr>
          <w:lang w:val="en-US"/>
        </w:rPr>
      </w:pPr>
      <w:r w:rsidRPr="00BB3155">
        <w:rPr>
          <w:b/>
          <w:lang w:val="en-US"/>
        </w:rPr>
        <w:t>Exercise 3</w:t>
      </w:r>
      <w:r>
        <w:rPr>
          <w:lang w:val="en-US"/>
        </w:rPr>
        <w:t xml:space="preserve">:  Firstly </w:t>
      </w:r>
      <w:r w:rsidRPr="006B774D">
        <w:rPr>
          <w:b/>
          <w:lang w:val="en-US"/>
        </w:rPr>
        <w:t>calculate pen and paper</w:t>
      </w:r>
      <w:r>
        <w:rPr>
          <w:lang w:val="en-US"/>
        </w:rPr>
        <w:t xml:space="preserve"> the</w:t>
      </w:r>
    </w:p>
    <w:p w14:paraId="0770D557" w14:textId="09D971B0" w:rsidR="00890A23" w:rsidRDefault="00890A23" w:rsidP="00890A23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 </w:t>
      </w:r>
      <w:r w:rsidR="006D2B9A">
        <w:rPr>
          <w:lang w:val="en-US"/>
        </w:rPr>
        <w:t xml:space="preserve">Quaternion </w:t>
      </w:r>
      <w:r>
        <w:rPr>
          <w:lang w:val="en-US"/>
        </w:rPr>
        <w:t xml:space="preserve">norm  </w:t>
      </w:r>
      <w:r>
        <w:rPr>
          <w:lang w:val="en-US"/>
        </w:rPr>
        <w:tab/>
      </w:r>
      <w:r w:rsidR="006D2B9A">
        <w:rPr>
          <w:lang w:val="en-US"/>
        </w:rPr>
        <w:tab/>
      </w:r>
      <w:r w:rsidR="006D2B9A">
        <w:rPr>
          <w:lang w:val="en-US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[ 2, (3, 4, 5)]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</w:rPr>
          <m:t>=7.07</m:t>
        </m:r>
      </m:oMath>
      <w:r w:rsidRPr="001C3C15">
        <w:rPr>
          <w:i/>
          <w:lang w:val="en-US"/>
        </w:rPr>
        <w:t xml:space="preserve"> </w:t>
      </w:r>
    </w:p>
    <w:p w14:paraId="0EB5238E" w14:textId="2ABD037B" w:rsidR="00890A23" w:rsidRDefault="006D2B9A" w:rsidP="00890A23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 Normalized quaternion   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  <w:lang w:val="en-US"/>
          </w:rPr>
          <m:t>=[</m:t>
        </m:r>
        <m:r>
          <w:rPr>
            <w:rFonts w:ascii="Cambria Math" w:hAnsi="Cambria Math"/>
            <w:sz w:val="24"/>
            <w:szCs w:val="24"/>
            <w:lang w:val="en-US"/>
          </w:rPr>
          <m:t>0.28</m:t>
        </m:r>
        <m:r>
          <w:rPr>
            <w:rFonts w:ascii="Cambria Math" w:hAnsi="Cambria Math"/>
            <w:sz w:val="24"/>
            <w:szCs w:val="24"/>
            <w:lang w:val="en-US"/>
          </w:rPr>
          <m:t>,(0.42,0.57,0.71]</m:t>
        </m:r>
      </m:oMath>
      <w:r w:rsidRPr="001C3C15">
        <w:rPr>
          <w:i/>
          <w:lang w:val="en-US"/>
        </w:rPr>
        <w:t xml:space="preserve"> </w:t>
      </w:r>
    </w:p>
    <w:p w14:paraId="5621B3DC" w14:textId="33339FAA" w:rsidR="006D2B9A" w:rsidRPr="006D2B9A" w:rsidRDefault="006D2B9A" w:rsidP="00890A23">
      <w:pPr>
        <w:pStyle w:val="ListParagraph"/>
        <w:numPr>
          <w:ilvl w:val="0"/>
          <w:numId w:val="34"/>
        </w:numPr>
        <w:rPr>
          <w:lang w:val="en-US"/>
        </w:rPr>
      </w:pPr>
      <w:r w:rsidRPr="006D2B9A">
        <w:rPr>
          <w:lang w:val="en-US"/>
        </w:rPr>
        <w:t xml:space="preserve"> Inverse quaternion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>=[0.04,-0.06,-0.08,-0.1)]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</w:p>
    <w:p w14:paraId="4D179E5D" w14:textId="77777777" w:rsidR="00466BF5" w:rsidRPr="00114971" w:rsidRDefault="00890A23" w:rsidP="00466BF5">
      <w:pPr>
        <w:rPr>
          <w:lang w:val="en-US"/>
        </w:rPr>
      </w:pPr>
      <w:r>
        <w:rPr>
          <w:lang w:val="en-US"/>
        </w:rPr>
        <w:t xml:space="preserve">Then verify each </w:t>
      </w:r>
      <w:r w:rsidR="00466BF5">
        <w:rPr>
          <w:lang w:val="en-US"/>
        </w:rPr>
        <w:t xml:space="preserve">by the application </w:t>
      </w:r>
      <w:proofErr w:type="spellStart"/>
      <w:r w:rsidR="00466BF5" w:rsidRPr="008F62F3">
        <w:rPr>
          <w:b/>
          <w:bCs/>
          <w:lang w:val="en-US"/>
        </w:rPr>
        <w:t>VecMath</w:t>
      </w:r>
      <w:proofErr w:type="spellEnd"/>
      <w:r w:rsidR="00466BF5" w:rsidRPr="008F62F3">
        <w:rPr>
          <w:b/>
          <w:bCs/>
          <w:lang w:val="en-US"/>
        </w:rPr>
        <w:t xml:space="preserve"> shell</w:t>
      </w:r>
      <w:r w:rsidR="00466BF5">
        <w:rPr>
          <w:lang w:val="en-US"/>
        </w:rPr>
        <w:t>.</w:t>
      </w:r>
    </w:p>
    <w:p w14:paraId="65FDDE61" w14:textId="11137E61" w:rsidR="00890A23" w:rsidRPr="006B774D" w:rsidRDefault="006B774D" w:rsidP="00890A23">
      <w:pPr>
        <w:rPr>
          <w:color w:val="000000" w:themeColor="text1"/>
          <w:lang w:val="en-US"/>
        </w:rPr>
      </w:pPr>
      <w:r>
        <w:rPr>
          <w:lang w:val="en-US"/>
        </w:rPr>
        <w:t xml:space="preserve">using </w:t>
      </w:r>
      <w:r w:rsidRPr="006B774D">
        <w:rPr>
          <w:b/>
          <w:color w:val="00B050"/>
          <w:lang w:val="en-US"/>
        </w:rPr>
        <w:t xml:space="preserve">quaternion  </w:t>
      </w:r>
      <w:r w:rsidR="0009657E">
        <w:rPr>
          <w:b/>
          <w:color w:val="00B050"/>
          <w:lang w:val="en-US"/>
        </w:rPr>
        <w:t xml:space="preserve">q = </w:t>
      </w:r>
      <w:r w:rsidRPr="006B774D">
        <w:rPr>
          <w:b/>
          <w:color w:val="00B050"/>
          <w:lang w:val="en-US"/>
        </w:rPr>
        <w:t>2 + 3i + 4 j + 5 k</w:t>
      </w:r>
      <w:r>
        <w:rPr>
          <w:b/>
          <w:color w:val="00B050"/>
          <w:lang w:val="en-US"/>
        </w:rPr>
        <w:t xml:space="preserve"> </w:t>
      </w:r>
      <w:r w:rsidRPr="006B774D">
        <w:rPr>
          <w:color w:val="000000" w:themeColor="text1"/>
          <w:lang w:val="en-US"/>
        </w:rPr>
        <w:t>as input</w:t>
      </w:r>
    </w:p>
    <w:p w14:paraId="3D752987" w14:textId="77777777" w:rsidR="006B774D" w:rsidRDefault="006B774D" w:rsidP="004D3E0E">
      <w:pPr>
        <w:rPr>
          <w:lang w:val="en-US"/>
        </w:rPr>
      </w:pPr>
    </w:p>
    <w:p w14:paraId="698F4E9D" w14:textId="77777777" w:rsidR="00217728" w:rsidRDefault="00217728" w:rsidP="00217728">
      <w:pPr>
        <w:rPr>
          <w:lang w:val="en-US"/>
        </w:rPr>
      </w:pPr>
      <w:r w:rsidRPr="006B774D">
        <w:rPr>
          <w:b/>
          <w:lang w:val="en-US"/>
        </w:rPr>
        <w:t>Exercise 4</w:t>
      </w:r>
      <w:r>
        <w:rPr>
          <w:lang w:val="en-US"/>
        </w:rPr>
        <w:t xml:space="preserve">:  Firstly </w:t>
      </w:r>
      <w:r w:rsidRPr="006B774D">
        <w:rPr>
          <w:b/>
          <w:lang w:val="en-US"/>
        </w:rPr>
        <w:t>calculate pen and paper</w:t>
      </w:r>
      <w:r>
        <w:rPr>
          <w:lang w:val="en-US"/>
        </w:rPr>
        <w:t xml:space="preserve"> the</w:t>
      </w:r>
    </w:p>
    <w:p w14:paraId="39C7D393" w14:textId="77777777" w:rsidR="00217728" w:rsidRDefault="00217728" w:rsidP="00217728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 Quaternion norm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[ 1, (2, 3, 4)]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</w:p>
    <w:p w14:paraId="420C6F84" w14:textId="77777777" w:rsidR="00217728" w:rsidRDefault="00217728" w:rsidP="00217728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 Normalized quaternion   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</w:p>
    <w:p w14:paraId="721EEEDF" w14:textId="77777777" w:rsidR="00217728" w:rsidRPr="006D2B9A" w:rsidRDefault="00217728" w:rsidP="00217728">
      <w:pPr>
        <w:pStyle w:val="ListParagraph"/>
        <w:numPr>
          <w:ilvl w:val="0"/>
          <w:numId w:val="34"/>
        </w:numPr>
        <w:rPr>
          <w:lang w:val="en-US"/>
        </w:rPr>
      </w:pPr>
      <w:r w:rsidRPr="006D2B9A">
        <w:rPr>
          <w:lang w:val="en-US"/>
        </w:rPr>
        <w:t xml:space="preserve"> Inverse quaternion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</w:p>
    <w:p w14:paraId="65845CCD" w14:textId="77777777" w:rsidR="00466BF5" w:rsidRPr="00466BF5" w:rsidRDefault="00466BF5" w:rsidP="00466BF5">
      <w:pPr>
        <w:pStyle w:val="ListParagraph"/>
        <w:numPr>
          <w:ilvl w:val="0"/>
          <w:numId w:val="34"/>
        </w:numPr>
        <w:rPr>
          <w:lang w:val="en-US"/>
        </w:rPr>
      </w:pPr>
      <w:r w:rsidRPr="00466BF5">
        <w:rPr>
          <w:lang w:val="en-US"/>
        </w:rPr>
        <w:t xml:space="preserve">Then verify each by the application </w:t>
      </w:r>
      <w:proofErr w:type="spellStart"/>
      <w:r w:rsidRPr="00466BF5">
        <w:rPr>
          <w:b/>
          <w:bCs/>
          <w:lang w:val="en-US"/>
        </w:rPr>
        <w:t>VecMath</w:t>
      </w:r>
      <w:proofErr w:type="spellEnd"/>
      <w:r w:rsidRPr="00466BF5">
        <w:rPr>
          <w:b/>
          <w:bCs/>
          <w:lang w:val="en-US"/>
        </w:rPr>
        <w:t xml:space="preserve"> shell</w:t>
      </w:r>
      <w:r w:rsidRPr="00466BF5">
        <w:rPr>
          <w:lang w:val="en-US"/>
        </w:rPr>
        <w:t>.</w:t>
      </w:r>
    </w:p>
    <w:p w14:paraId="21E91B29" w14:textId="0AF55507" w:rsidR="00466BF5" w:rsidRPr="00466BF5" w:rsidRDefault="00466BF5" w:rsidP="00466BF5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 w:rsidRPr="00466BF5">
        <w:rPr>
          <w:lang w:val="en-US"/>
        </w:rPr>
        <w:t xml:space="preserve">using </w:t>
      </w:r>
      <w:r w:rsidRPr="00466BF5">
        <w:rPr>
          <w:b/>
          <w:color w:val="00B050"/>
          <w:lang w:val="en-US"/>
        </w:rPr>
        <w:t xml:space="preserve">quaternion  </w:t>
      </w:r>
      <w:r w:rsidR="0009657E">
        <w:rPr>
          <w:b/>
          <w:color w:val="00B050"/>
          <w:lang w:val="en-US"/>
        </w:rPr>
        <w:t xml:space="preserve">p = </w:t>
      </w:r>
      <w:r>
        <w:rPr>
          <w:b/>
          <w:color w:val="00B050"/>
          <w:lang w:val="en-US"/>
        </w:rPr>
        <w:t>1</w:t>
      </w:r>
      <w:r w:rsidRPr="00466BF5">
        <w:rPr>
          <w:b/>
          <w:color w:val="00B050"/>
          <w:lang w:val="en-US"/>
        </w:rPr>
        <w:t xml:space="preserve"> + </w:t>
      </w:r>
      <w:r>
        <w:rPr>
          <w:b/>
          <w:color w:val="00B050"/>
          <w:lang w:val="en-US"/>
        </w:rPr>
        <w:t>2</w:t>
      </w:r>
      <w:r w:rsidRPr="00466BF5">
        <w:rPr>
          <w:b/>
          <w:color w:val="00B050"/>
          <w:lang w:val="en-US"/>
        </w:rPr>
        <w:t xml:space="preserve">i + </w:t>
      </w:r>
      <w:r>
        <w:rPr>
          <w:b/>
          <w:color w:val="00B050"/>
          <w:lang w:val="en-US"/>
        </w:rPr>
        <w:t>3</w:t>
      </w:r>
      <w:r w:rsidRPr="00466BF5">
        <w:rPr>
          <w:b/>
          <w:color w:val="00B050"/>
          <w:lang w:val="en-US"/>
        </w:rPr>
        <w:t xml:space="preserve"> j + </w:t>
      </w:r>
      <w:r>
        <w:rPr>
          <w:b/>
          <w:color w:val="00B050"/>
          <w:lang w:val="en-US"/>
        </w:rPr>
        <w:t>4</w:t>
      </w:r>
      <w:r w:rsidRPr="00466BF5">
        <w:rPr>
          <w:b/>
          <w:color w:val="00B050"/>
          <w:lang w:val="en-US"/>
        </w:rPr>
        <w:t xml:space="preserve"> k </w:t>
      </w:r>
      <w:r w:rsidRPr="00466BF5">
        <w:rPr>
          <w:color w:val="000000" w:themeColor="text1"/>
          <w:lang w:val="en-US"/>
        </w:rPr>
        <w:t>as input</w:t>
      </w:r>
    </w:p>
    <w:p w14:paraId="5D96F1F9" w14:textId="77777777" w:rsidR="00217728" w:rsidRDefault="00217728" w:rsidP="00217728">
      <w:pPr>
        <w:rPr>
          <w:lang w:val="en-US"/>
        </w:rPr>
      </w:pPr>
    </w:p>
    <w:p w14:paraId="02CDBB6C" w14:textId="0FFB0023" w:rsidR="00217728" w:rsidRDefault="00217728" w:rsidP="00217728">
      <w:pPr>
        <w:rPr>
          <w:lang w:val="en-US"/>
        </w:rPr>
      </w:pPr>
      <w:r w:rsidRPr="006B774D">
        <w:rPr>
          <w:b/>
          <w:lang w:val="en-US"/>
        </w:rPr>
        <w:t>Exercise 5</w:t>
      </w:r>
      <w:r>
        <w:rPr>
          <w:lang w:val="en-US"/>
        </w:rPr>
        <w:t xml:space="preserve">:  Firstly </w:t>
      </w:r>
      <w:r w:rsidR="00D0147C">
        <w:rPr>
          <w:lang w:val="en-US"/>
        </w:rPr>
        <w:t>verify</w:t>
      </w:r>
      <w:r>
        <w:rPr>
          <w:lang w:val="en-US"/>
        </w:rPr>
        <w:t xml:space="preserve"> pen and paper</w:t>
      </w:r>
      <w:r w:rsidR="00D0147C">
        <w:rPr>
          <w:lang w:val="en-US"/>
        </w:rPr>
        <w:t xml:space="preserve"> whether</w:t>
      </w:r>
      <w:r>
        <w:rPr>
          <w:lang w:val="en-US"/>
        </w:rPr>
        <w:t xml:space="preserve"> the</w:t>
      </w:r>
      <w:r w:rsidR="00EB5C83">
        <w:rPr>
          <w:lang w:val="en-US"/>
        </w:rPr>
        <w:t>se</w:t>
      </w:r>
      <w:r w:rsidR="00D0147C">
        <w:rPr>
          <w:lang w:val="en-US"/>
        </w:rPr>
        <w:t xml:space="preserve"> quaternion multiplications</w:t>
      </w:r>
      <w:r w:rsidR="00EB5C83">
        <w:rPr>
          <w:lang w:val="en-US"/>
        </w:rPr>
        <w:t xml:space="preserve"> satisfy</w:t>
      </w:r>
    </w:p>
    <w:p w14:paraId="299BC92C" w14:textId="44966654" w:rsidR="00217728" w:rsidRDefault="00217728" w:rsidP="00217728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q 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="00D0147C" w:rsidRPr="00114971">
        <w:rPr>
          <w:i/>
          <w:sz w:val="24"/>
          <w:szCs w:val="24"/>
          <w:lang w:val="en-US"/>
        </w:rPr>
        <w:t xml:space="preserve"> </w:t>
      </w:r>
      <w:r w:rsidRPr="001C3C15">
        <w:rPr>
          <w:i/>
          <w:lang w:val="en-US"/>
        </w:rPr>
        <w:t xml:space="preserve"> </w:t>
      </w:r>
      <w:r w:rsidR="00CC4ACA">
        <w:rPr>
          <w:i/>
          <w:lang w:val="en-US"/>
        </w:rPr>
        <w:t>yes</w:t>
      </w:r>
    </w:p>
    <w:p w14:paraId="58815389" w14:textId="64A98B45" w:rsidR="00217728" w:rsidRPr="00AF1EC0" w:rsidRDefault="00217728" w:rsidP="00AF1EC0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 xml:space="preserve"> </w:t>
      </w:r>
      <w:r w:rsidR="00AF1EC0">
        <w:rPr>
          <w:lang w:val="en-US"/>
        </w:rPr>
        <w:tab/>
      </w:r>
      <w:r w:rsidR="00AF1EC0">
        <w:rPr>
          <w:lang w:val="en-US"/>
        </w:rPr>
        <w:tab/>
      </w:r>
      <w:r w:rsidR="00AF1EC0"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p 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="00AF1EC0" w:rsidRPr="00114971">
        <w:rPr>
          <w:i/>
          <w:sz w:val="24"/>
          <w:szCs w:val="24"/>
          <w:lang w:val="en-US"/>
        </w:rPr>
        <w:t xml:space="preserve"> </w:t>
      </w:r>
      <w:r w:rsidR="00CC4ACA">
        <w:rPr>
          <w:i/>
          <w:lang w:val="en-US"/>
        </w:rPr>
        <w:t xml:space="preserve"> yes</w:t>
      </w:r>
    </w:p>
    <w:p w14:paraId="73A88250" w14:textId="77777777" w:rsidR="00474DC5" w:rsidRPr="00466BF5" w:rsidRDefault="004F6B58" w:rsidP="00474DC5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>
        <w:rPr>
          <w:lang w:val="en-US"/>
        </w:rPr>
        <w:t xml:space="preserve">Then verify each by the application </w:t>
      </w:r>
      <w:proofErr w:type="spellStart"/>
      <w:r w:rsidRPr="008F62F3">
        <w:rPr>
          <w:b/>
          <w:bCs/>
          <w:lang w:val="en-US"/>
        </w:rPr>
        <w:t>VecMath</w:t>
      </w:r>
      <w:proofErr w:type="spellEnd"/>
      <w:r w:rsidRPr="008F62F3">
        <w:rPr>
          <w:b/>
          <w:bCs/>
          <w:lang w:val="en-US"/>
        </w:rPr>
        <w:t xml:space="preserve"> shell</w:t>
      </w:r>
      <w:r w:rsidR="00474DC5">
        <w:rPr>
          <w:b/>
          <w:bCs/>
          <w:lang w:val="en-US"/>
        </w:rPr>
        <w:t xml:space="preserve"> </w:t>
      </w:r>
      <w:r w:rsidR="00474DC5" w:rsidRPr="00466BF5">
        <w:rPr>
          <w:lang w:val="en-US"/>
        </w:rPr>
        <w:t xml:space="preserve">using </w:t>
      </w:r>
      <w:r w:rsidR="00474DC5" w:rsidRPr="00466BF5">
        <w:rPr>
          <w:b/>
          <w:color w:val="00B050"/>
          <w:lang w:val="en-US"/>
        </w:rPr>
        <w:t>quaternion</w:t>
      </w:r>
      <w:r w:rsidR="00474DC5">
        <w:rPr>
          <w:b/>
          <w:color w:val="00B050"/>
          <w:lang w:val="en-US"/>
        </w:rPr>
        <w:t>s</w:t>
      </w:r>
      <w:r w:rsidR="00474DC5" w:rsidRPr="00466BF5">
        <w:rPr>
          <w:b/>
          <w:color w:val="00B050"/>
          <w:lang w:val="en-US"/>
        </w:rPr>
        <w:t xml:space="preserve">  </w:t>
      </w:r>
      <w:r w:rsidR="00474DC5">
        <w:rPr>
          <w:b/>
          <w:color w:val="00B050"/>
          <w:lang w:val="en-US"/>
        </w:rPr>
        <w:t xml:space="preserve">       p = 1</w:t>
      </w:r>
      <w:r w:rsidR="00474DC5" w:rsidRPr="00466BF5">
        <w:rPr>
          <w:b/>
          <w:color w:val="00B050"/>
          <w:lang w:val="en-US"/>
        </w:rPr>
        <w:t xml:space="preserve"> + </w:t>
      </w:r>
      <w:r w:rsidR="00474DC5">
        <w:rPr>
          <w:b/>
          <w:color w:val="00B050"/>
          <w:lang w:val="en-US"/>
        </w:rPr>
        <w:t>2</w:t>
      </w:r>
      <w:r w:rsidR="00474DC5" w:rsidRPr="00466BF5">
        <w:rPr>
          <w:b/>
          <w:color w:val="00B050"/>
          <w:lang w:val="en-US"/>
        </w:rPr>
        <w:t xml:space="preserve">i + </w:t>
      </w:r>
      <w:r w:rsidR="00474DC5">
        <w:rPr>
          <w:b/>
          <w:color w:val="00B050"/>
          <w:lang w:val="en-US"/>
        </w:rPr>
        <w:t>3</w:t>
      </w:r>
      <w:r w:rsidR="00474DC5" w:rsidRPr="00466BF5">
        <w:rPr>
          <w:b/>
          <w:color w:val="00B050"/>
          <w:lang w:val="en-US"/>
        </w:rPr>
        <w:t xml:space="preserve"> j + </w:t>
      </w:r>
      <w:r w:rsidR="00474DC5">
        <w:rPr>
          <w:b/>
          <w:color w:val="00B050"/>
          <w:lang w:val="en-US"/>
        </w:rPr>
        <w:t>4</w:t>
      </w:r>
      <w:r w:rsidR="00474DC5" w:rsidRPr="00466BF5">
        <w:rPr>
          <w:b/>
          <w:color w:val="00B050"/>
          <w:lang w:val="en-US"/>
        </w:rPr>
        <w:t xml:space="preserve"> k </w:t>
      </w:r>
      <w:r w:rsidR="00474DC5" w:rsidRPr="00466BF5">
        <w:rPr>
          <w:color w:val="000000" w:themeColor="text1"/>
          <w:lang w:val="en-US"/>
        </w:rPr>
        <w:t>a</w:t>
      </w:r>
      <w:r w:rsidR="00474DC5">
        <w:rPr>
          <w:color w:val="000000" w:themeColor="text1"/>
          <w:lang w:val="en-US"/>
        </w:rPr>
        <w:t xml:space="preserve">nd </w:t>
      </w:r>
      <w:r w:rsidR="00474DC5">
        <w:rPr>
          <w:b/>
          <w:color w:val="00B050"/>
          <w:lang w:val="en-US"/>
        </w:rPr>
        <w:t xml:space="preserve">q = </w:t>
      </w:r>
      <w:r w:rsidR="00474DC5" w:rsidRPr="006B774D">
        <w:rPr>
          <w:b/>
          <w:color w:val="00B050"/>
          <w:lang w:val="en-US"/>
        </w:rPr>
        <w:t>2 + 3i + 4 j + 5 k</w:t>
      </w:r>
      <w:r w:rsidR="00474DC5" w:rsidRPr="00466BF5">
        <w:rPr>
          <w:color w:val="000000" w:themeColor="text1"/>
          <w:lang w:val="en-US"/>
        </w:rPr>
        <w:t xml:space="preserve"> </w:t>
      </w:r>
      <w:r w:rsidR="00474DC5">
        <w:rPr>
          <w:color w:val="000000" w:themeColor="text1"/>
          <w:lang w:val="en-US"/>
        </w:rPr>
        <w:t xml:space="preserve"> a</w:t>
      </w:r>
      <w:r w:rsidR="00474DC5" w:rsidRPr="00466BF5">
        <w:rPr>
          <w:color w:val="000000" w:themeColor="text1"/>
          <w:lang w:val="en-US"/>
        </w:rPr>
        <w:t>s input</w:t>
      </w:r>
      <w:r w:rsidR="00474DC5">
        <w:rPr>
          <w:color w:val="000000" w:themeColor="text1"/>
          <w:lang w:val="en-US"/>
        </w:rPr>
        <w:t>.</w:t>
      </w:r>
    </w:p>
    <w:p w14:paraId="367BD2BA" w14:textId="5BC7D70E" w:rsidR="00217728" w:rsidRPr="004F6B58" w:rsidRDefault="00217728" w:rsidP="004D3E0E">
      <w:pPr>
        <w:rPr>
          <w:lang w:val="en-US"/>
        </w:rPr>
      </w:pPr>
    </w:p>
    <w:p w14:paraId="294D60E9" w14:textId="77777777" w:rsidR="00F55C76" w:rsidRDefault="00F55C76" w:rsidP="004D3E0E">
      <w:pPr>
        <w:rPr>
          <w:lang w:val="en-US"/>
        </w:rPr>
      </w:pPr>
    </w:p>
    <w:p w14:paraId="47500548" w14:textId="77777777" w:rsidR="006D3C37" w:rsidRDefault="006D3C37" w:rsidP="006D3C37">
      <w:pPr>
        <w:rPr>
          <w:lang w:val="en-US"/>
        </w:rPr>
      </w:pPr>
      <w:r w:rsidRPr="00836330">
        <w:rPr>
          <w:b/>
          <w:lang w:val="en-US"/>
        </w:rPr>
        <w:t>Exercise 6</w:t>
      </w:r>
      <w:r>
        <w:rPr>
          <w:lang w:val="en-US"/>
        </w:rPr>
        <w:t>:  Firstly verify pen and paper whether the</w:t>
      </w:r>
    </w:p>
    <w:p w14:paraId="63E78195" w14:textId="156182FF" w:rsidR="006D3C37" w:rsidRDefault="006D3C37" w:rsidP="006D3C37">
      <w:pPr>
        <w:pStyle w:val="ListParagraph"/>
        <w:numPr>
          <w:ilvl w:val="0"/>
          <w:numId w:val="34"/>
        </w:num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Quaternion inverse of the product </w:t>
      </w:r>
      <w:r w:rsidRPr="001C3C15">
        <w:rPr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(p ∙q)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(p ∙q)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 ∙q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  <w:r w:rsidRPr="006D3C37">
        <w:rPr>
          <w:lang w:val="en-US"/>
        </w:rPr>
        <w:t xml:space="preserve"> </w:t>
      </w:r>
    </w:p>
    <w:p w14:paraId="43631695" w14:textId="73AF687E" w:rsidR="006D3C37" w:rsidRPr="00474DC5" w:rsidRDefault="006D3C37" w:rsidP="006D3C37">
      <w:pPr>
        <w:pStyle w:val="ListParagraph"/>
        <w:numPr>
          <w:ilvl w:val="0"/>
          <w:numId w:val="34"/>
        </w:numPr>
        <w:rPr>
          <w:i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the product of the inverses in </w:t>
      </w:r>
      <w:r w:rsidRPr="00E5330B">
        <w:rPr>
          <w:b/>
          <w:lang w:val="en-US"/>
        </w:rPr>
        <w:t>reverse</w:t>
      </w:r>
      <w:r>
        <w:rPr>
          <w:lang w:val="en-US"/>
        </w:rPr>
        <w:t xml:space="preserve"> order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(p ∙q)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14971">
        <w:rPr>
          <w:i/>
          <w:sz w:val="24"/>
          <w:szCs w:val="24"/>
          <w:lang w:val="en-US"/>
        </w:rPr>
        <w:t xml:space="preserve"> </w:t>
      </w:r>
      <w:r w:rsidRPr="001C3C15">
        <w:rPr>
          <w:i/>
          <w:lang w:val="en-US"/>
        </w:rPr>
        <w:t xml:space="preserve"> </w:t>
      </w:r>
      <w:r w:rsidR="00474DC5" w:rsidRPr="00474DC5">
        <w:rPr>
          <w:iCs/>
          <w:lang w:val="en-US"/>
        </w:rPr>
        <w:t xml:space="preserve">known as the so-called </w:t>
      </w:r>
      <w:r w:rsidR="00474DC5" w:rsidRPr="00474DC5">
        <w:rPr>
          <w:i/>
          <w:lang w:val="en-US"/>
        </w:rPr>
        <w:t>‘Socks and Boots’</w:t>
      </w:r>
      <w:r w:rsidR="00474DC5" w:rsidRPr="00474DC5">
        <w:rPr>
          <w:iCs/>
          <w:lang w:val="en-US"/>
        </w:rPr>
        <w:t xml:space="preserve"> rule (familiar in </w:t>
      </w:r>
      <w:r w:rsidR="00474DC5" w:rsidRPr="00474DC5">
        <w:rPr>
          <w:i/>
          <w:lang w:val="en-US"/>
        </w:rPr>
        <w:t>matri</w:t>
      </w:r>
      <w:r w:rsidR="00474DC5">
        <w:rPr>
          <w:i/>
          <w:lang w:val="en-US"/>
        </w:rPr>
        <w:t>x algebra</w:t>
      </w:r>
      <w:r w:rsidR="00474DC5" w:rsidRPr="00474DC5">
        <w:rPr>
          <w:iCs/>
          <w:lang w:val="en-US"/>
        </w:rPr>
        <w:t>)</w:t>
      </w:r>
    </w:p>
    <w:p w14:paraId="3873E533" w14:textId="77777777" w:rsidR="0009657E" w:rsidRPr="00AF1EC0" w:rsidRDefault="0009657E" w:rsidP="0009657E">
      <w:pPr>
        <w:pStyle w:val="ListParagraph"/>
        <w:numPr>
          <w:ilvl w:val="0"/>
          <w:numId w:val="0"/>
        </w:numPr>
        <w:ind w:left="360"/>
        <w:rPr>
          <w:i/>
          <w:lang w:val="en-US"/>
        </w:rPr>
      </w:pPr>
    </w:p>
    <w:p w14:paraId="512CB3DD" w14:textId="60ABB3B4" w:rsidR="0009657E" w:rsidRPr="00466BF5" w:rsidRDefault="0009657E" w:rsidP="0009657E">
      <w:pPr>
        <w:pStyle w:val="ListParagraph"/>
        <w:numPr>
          <w:ilvl w:val="0"/>
          <w:numId w:val="34"/>
        </w:numPr>
        <w:rPr>
          <w:color w:val="000000" w:themeColor="text1"/>
          <w:lang w:val="en-US"/>
        </w:rPr>
      </w:pPr>
      <w:r>
        <w:rPr>
          <w:lang w:val="en-US"/>
        </w:rPr>
        <w:t xml:space="preserve">Then verify each by the application </w:t>
      </w:r>
      <w:proofErr w:type="spellStart"/>
      <w:r w:rsidRPr="008F62F3">
        <w:rPr>
          <w:b/>
          <w:bCs/>
          <w:lang w:val="en-US"/>
        </w:rPr>
        <w:t>VecMath</w:t>
      </w:r>
      <w:proofErr w:type="spellEnd"/>
      <w:r w:rsidRPr="008F62F3">
        <w:rPr>
          <w:b/>
          <w:bCs/>
          <w:lang w:val="en-US"/>
        </w:rPr>
        <w:t xml:space="preserve"> shell</w:t>
      </w:r>
      <w:r>
        <w:rPr>
          <w:lang w:val="en-US"/>
        </w:rPr>
        <w:t xml:space="preserve"> </w:t>
      </w:r>
      <w:r w:rsidRPr="00466BF5">
        <w:rPr>
          <w:lang w:val="en-US"/>
        </w:rPr>
        <w:t xml:space="preserve">using </w:t>
      </w:r>
      <w:r w:rsidRPr="00466BF5">
        <w:rPr>
          <w:b/>
          <w:color w:val="00B050"/>
          <w:lang w:val="en-US"/>
        </w:rPr>
        <w:t>quaternion</w:t>
      </w:r>
      <w:r>
        <w:rPr>
          <w:b/>
          <w:color w:val="00B050"/>
          <w:lang w:val="en-US"/>
        </w:rPr>
        <w:t>s</w:t>
      </w:r>
      <w:r w:rsidRPr="00466BF5">
        <w:rPr>
          <w:b/>
          <w:color w:val="00B050"/>
          <w:lang w:val="en-US"/>
        </w:rPr>
        <w:t xml:space="preserve">  </w:t>
      </w:r>
      <w:r>
        <w:rPr>
          <w:b/>
          <w:color w:val="00B050"/>
          <w:lang w:val="en-US"/>
        </w:rPr>
        <w:t xml:space="preserve">       p = 1</w:t>
      </w:r>
      <w:r w:rsidRPr="00466BF5">
        <w:rPr>
          <w:b/>
          <w:color w:val="00B050"/>
          <w:lang w:val="en-US"/>
        </w:rPr>
        <w:t xml:space="preserve"> + </w:t>
      </w:r>
      <w:r>
        <w:rPr>
          <w:b/>
          <w:color w:val="00B050"/>
          <w:lang w:val="en-US"/>
        </w:rPr>
        <w:t>2</w:t>
      </w:r>
      <w:r w:rsidRPr="00466BF5">
        <w:rPr>
          <w:b/>
          <w:color w:val="00B050"/>
          <w:lang w:val="en-US"/>
        </w:rPr>
        <w:t xml:space="preserve">i + </w:t>
      </w:r>
      <w:r>
        <w:rPr>
          <w:b/>
          <w:color w:val="00B050"/>
          <w:lang w:val="en-US"/>
        </w:rPr>
        <w:t>3</w:t>
      </w:r>
      <w:r w:rsidRPr="00466BF5">
        <w:rPr>
          <w:b/>
          <w:color w:val="00B050"/>
          <w:lang w:val="en-US"/>
        </w:rPr>
        <w:t xml:space="preserve"> j + </w:t>
      </w:r>
      <w:r>
        <w:rPr>
          <w:b/>
          <w:color w:val="00B050"/>
          <w:lang w:val="en-US"/>
        </w:rPr>
        <w:t>4</w:t>
      </w:r>
      <w:r w:rsidRPr="00466BF5">
        <w:rPr>
          <w:b/>
          <w:color w:val="00B050"/>
          <w:lang w:val="en-US"/>
        </w:rPr>
        <w:t xml:space="preserve"> k </w:t>
      </w:r>
      <w:r w:rsidRPr="00466BF5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 xml:space="preserve">nd </w:t>
      </w:r>
      <w:r>
        <w:rPr>
          <w:b/>
          <w:color w:val="00B050"/>
          <w:lang w:val="en-US"/>
        </w:rPr>
        <w:t xml:space="preserve">q = </w:t>
      </w:r>
      <w:r w:rsidRPr="006B774D">
        <w:rPr>
          <w:b/>
          <w:color w:val="00B050"/>
          <w:lang w:val="en-US"/>
        </w:rPr>
        <w:t>2 + 3i + 4 j + 5 k</w:t>
      </w:r>
      <w:r w:rsidRPr="00466BF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a</w:t>
      </w:r>
      <w:r w:rsidRPr="00466BF5">
        <w:rPr>
          <w:color w:val="000000" w:themeColor="text1"/>
          <w:lang w:val="en-US"/>
        </w:rPr>
        <w:t>s input</w:t>
      </w:r>
      <w:r>
        <w:rPr>
          <w:color w:val="000000" w:themeColor="text1"/>
          <w:lang w:val="en-US"/>
        </w:rPr>
        <w:t>.</w:t>
      </w:r>
    </w:p>
    <w:p w14:paraId="4B6629B8" w14:textId="4074ECC2" w:rsidR="006D3C37" w:rsidRPr="00114971" w:rsidRDefault="006D3C37" w:rsidP="006D3C37">
      <w:pPr>
        <w:rPr>
          <w:lang w:val="en-US"/>
        </w:rPr>
      </w:pPr>
    </w:p>
    <w:p w14:paraId="1BFC715D" w14:textId="77777777" w:rsidR="00A339A4" w:rsidRDefault="00B221E3" w:rsidP="00926642">
      <w:pPr>
        <w:pStyle w:val="Heading2"/>
      </w:pPr>
      <w:bookmarkStart w:id="18" w:name="_Toc36734899"/>
      <w:bookmarkStart w:id="19" w:name="_Toc102477704"/>
      <w:r>
        <w:t>Br</w:t>
      </w:r>
      <w:r w:rsidR="00A462D9">
        <w:t>idging exercises</w:t>
      </w:r>
      <w:bookmarkEnd w:id="18"/>
      <w:bookmarkEnd w:id="19"/>
    </w:p>
    <w:p w14:paraId="3E95BF19" w14:textId="77777777" w:rsidR="0092719A" w:rsidRDefault="00C23ABA" w:rsidP="0092719A">
      <w:pPr>
        <w:pStyle w:val="Heading3"/>
      </w:pPr>
      <w:bookmarkStart w:id="20" w:name="_Toc36734900"/>
      <w:bookmarkStart w:id="21" w:name="_Toc102477705"/>
      <w:r>
        <w:t>Trigonometric representation of quaternions</w:t>
      </w:r>
      <w:bookmarkEnd w:id="20"/>
      <w:bookmarkEnd w:id="21"/>
    </w:p>
    <w:p w14:paraId="11D0F269" w14:textId="77777777" w:rsidR="00544A7D" w:rsidRPr="00544A7D" w:rsidRDefault="00544A7D" w:rsidP="00544A7D">
      <w:pPr>
        <w:rPr>
          <w:lang w:val="en-US"/>
        </w:rPr>
      </w:pPr>
    </w:p>
    <w:p w14:paraId="1325E424" w14:textId="77777777" w:rsidR="00FC5F19" w:rsidRDefault="003129EF" w:rsidP="008E03B4">
      <w:pPr>
        <w:ind w:left="360" w:hanging="360"/>
        <w:rPr>
          <w:b/>
          <w:sz w:val="24"/>
          <w:szCs w:val="24"/>
          <w:lang w:val="en-US"/>
        </w:rPr>
      </w:pPr>
      <w:r w:rsidRPr="007B292C">
        <w:rPr>
          <w:lang w:val="en-US"/>
        </w:rPr>
        <w:t>Given</w:t>
      </w:r>
      <w:r w:rsidR="00936004" w:rsidRPr="007B292C">
        <w:rPr>
          <w:lang w:val="en-US"/>
        </w:rPr>
        <w:t xml:space="preserve"> is the general </w:t>
      </w:r>
      <w:r w:rsidR="00936004" w:rsidRPr="008E03B4">
        <w:rPr>
          <w:b/>
          <w:lang w:val="en-US"/>
        </w:rPr>
        <w:t xml:space="preserve">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q=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,  </m:t>
            </m:r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</m:e>
        </m:d>
      </m:oMath>
      <w:r w:rsidR="00997BD0" w:rsidRPr="007B292C">
        <w:rPr>
          <w:sz w:val="24"/>
          <w:szCs w:val="24"/>
          <w:lang w:val="en-US"/>
        </w:rPr>
        <w:t xml:space="preserve"> in its </w:t>
      </w:r>
      <w:r w:rsidR="007B292C" w:rsidRPr="000C58E5">
        <w:rPr>
          <w:b/>
          <w:sz w:val="24"/>
          <w:szCs w:val="24"/>
          <w:lang w:val="en-US"/>
        </w:rPr>
        <w:t xml:space="preserve">trigonometric </w:t>
      </w:r>
    </w:p>
    <w:p w14:paraId="790D0D0E" w14:textId="035947D8" w:rsidR="00544A7D" w:rsidRDefault="007B292C" w:rsidP="008E03B4">
      <w:pPr>
        <w:ind w:left="360" w:hanging="360"/>
        <w:rPr>
          <w:lang w:val="en-US"/>
        </w:rPr>
      </w:pPr>
      <w:r w:rsidRPr="000C58E5">
        <w:rPr>
          <w:b/>
          <w:sz w:val="24"/>
          <w:szCs w:val="24"/>
          <w:lang w:val="en-US"/>
        </w:rPr>
        <w:lastRenderedPageBreak/>
        <w:t>representation</w:t>
      </w:r>
      <w:r w:rsidR="008E03B4">
        <w:rPr>
          <w:sz w:val="24"/>
          <w:szCs w:val="24"/>
          <w:lang w:val="en-US"/>
        </w:rPr>
        <w:t xml:space="preserve"> with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e>
            </m:d>
          </m:den>
        </m:f>
      </m:oMath>
    </w:p>
    <w:p w14:paraId="14CB925C" w14:textId="77777777" w:rsidR="003C2213" w:rsidRDefault="003C221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19454A1" w14:textId="1EF57108" w:rsidR="008E03B4" w:rsidRDefault="008E03B4" w:rsidP="000F766C">
      <w:pPr>
        <w:rPr>
          <w:b/>
          <w:lang w:val="en-US"/>
        </w:rPr>
      </w:pPr>
    </w:p>
    <w:p w14:paraId="48FE0B0F" w14:textId="77777777" w:rsidR="00FE59ED" w:rsidRDefault="00FE59ED" w:rsidP="000F766C">
      <w:pPr>
        <w:rPr>
          <w:b/>
          <w:lang w:val="en-US"/>
        </w:rPr>
      </w:pPr>
    </w:p>
    <w:p w14:paraId="04BABD76" w14:textId="5511A92F" w:rsidR="000F766C" w:rsidRDefault="000F766C" w:rsidP="000F766C">
      <w:pPr>
        <w:rPr>
          <w:lang w:val="en-US"/>
        </w:rPr>
      </w:pPr>
      <w:r w:rsidRPr="003C2213">
        <w:rPr>
          <w:b/>
          <w:lang w:val="en-US"/>
        </w:rPr>
        <w:t>Exercise 7</w:t>
      </w:r>
      <w:r>
        <w:rPr>
          <w:lang w:val="en-US"/>
        </w:rPr>
        <w:t xml:space="preserve">:  </w:t>
      </w:r>
      <w:r w:rsidR="005760D4">
        <w:rPr>
          <w:lang w:val="en-US"/>
        </w:rPr>
        <w:t xml:space="preserve">Upon the above verifications, now </w:t>
      </w:r>
      <w:r w:rsidR="005760D4" w:rsidRPr="00F23E46">
        <w:rPr>
          <w:b/>
          <w:bCs/>
          <w:lang w:val="en-US"/>
        </w:rPr>
        <w:t>prove</w:t>
      </w:r>
      <w:r w:rsidR="005760D4">
        <w:rPr>
          <w:lang w:val="en-US"/>
        </w:rPr>
        <w:t xml:space="preserve"> by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q=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</m:e>
        </m:d>
      </m:oMath>
    </w:p>
    <w:p w14:paraId="0B031696" w14:textId="5A3358C4" w:rsidR="000F766C" w:rsidRPr="005760D4" w:rsidRDefault="00F23E46" w:rsidP="005760D4">
      <w:pPr>
        <w:ind w:left="360" w:hanging="360"/>
        <w:rPr>
          <w:i/>
          <w:lang w:val="en-US"/>
        </w:rPr>
      </w:pPr>
      <w:r>
        <w:rPr>
          <w:lang w:val="en-US"/>
        </w:rPr>
        <w:t xml:space="preserve">pen and paper </w:t>
      </w:r>
      <w:r w:rsidR="005760D4">
        <w:rPr>
          <w:lang w:val="en-US"/>
        </w:rPr>
        <w:t>the identity</w:t>
      </w:r>
      <w:r w:rsidR="000F766C" w:rsidRPr="005760D4"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q 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="000F766C" w:rsidRPr="005760D4">
        <w:rPr>
          <w:i/>
          <w:sz w:val="24"/>
          <w:szCs w:val="24"/>
          <w:lang w:val="en-US"/>
        </w:rPr>
        <w:t xml:space="preserve"> </w:t>
      </w:r>
      <w:r w:rsidR="000F766C" w:rsidRPr="005760D4">
        <w:rPr>
          <w:i/>
          <w:lang w:val="en-US"/>
        </w:rPr>
        <w:t xml:space="preserve"> </w:t>
      </w:r>
    </w:p>
    <w:p w14:paraId="10862D3F" w14:textId="6ECFBCD0" w:rsidR="000F766C" w:rsidRDefault="000F766C" w:rsidP="000F766C">
      <w:pPr>
        <w:rPr>
          <w:lang w:val="en-US"/>
        </w:rPr>
      </w:pPr>
    </w:p>
    <w:p w14:paraId="0F3A9277" w14:textId="77777777" w:rsidR="008E03B4" w:rsidRPr="00114971" w:rsidRDefault="008E03B4" w:rsidP="000F766C">
      <w:pPr>
        <w:rPr>
          <w:lang w:val="en-US"/>
        </w:rPr>
      </w:pPr>
    </w:p>
    <w:p w14:paraId="06827892" w14:textId="04575769" w:rsidR="005760D4" w:rsidRDefault="005760D4" w:rsidP="005760D4">
      <w:pPr>
        <w:rPr>
          <w:lang w:val="en-US"/>
        </w:rPr>
      </w:pPr>
      <w:r w:rsidRPr="008E03B4">
        <w:rPr>
          <w:b/>
          <w:lang w:val="en-US"/>
        </w:rPr>
        <w:t>Exercise 8</w:t>
      </w:r>
      <w:r>
        <w:rPr>
          <w:lang w:val="en-US"/>
        </w:rPr>
        <w:t xml:space="preserve">:  Upon the above verifications, now </w:t>
      </w:r>
      <w:r w:rsidRPr="00F23E46">
        <w:rPr>
          <w:b/>
          <w:bCs/>
          <w:lang w:val="en-US"/>
        </w:rPr>
        <w:t>prove</w:t>
      </w:r>
      <w:r>
        <w:rPr>
          <w:lang w:val="en-US"/>
        </w:rPr>
        <w:t xml:space="preserve"> by</w:t>
      </w:r>
      <w:r w:rsidR="001E3250">
        <w:rPr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q=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</m:t>
                </m:r>
              </m:e>
            </m:func>
          </m:e>
        </m:d>
      </m:oMath>
    </w:p>
    <w:p w14:paraId="255335A1" w14:textId="77777777" w:rsidR="00F23E46" w:rsidRDefault="00ED6480" w:rsidP="00ED6480">
      <w:pPr>
        <w:ind w:left="360" w:hanging="360"/>
        <w:rPr>
          <w:lang w:val="en-US"/>
        </w:rPr>
      </w:pPr>
      <w:r>
        <w:rPr>
          <w:lang w:val="en-US"/>
        </w:rPr>
        <w:t xml:space="preserve">and by the quaternion exponentiation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cos(λ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θ)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, 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(λ θ)</m:t>
                </m:r>
              </m:e>
            </m:func>
          </m:e>
        </m:d>
      </m:oMath>
      <w:r>
        <w:rPr>
          <w:lang w:val="en-US"/>
        </w:rPr>
        <w:t xml:space="preserve"> </w:t>
      </w:r>
      <w:r w:rsidR="00F23E46">
        <w:rPr>
          <w:lang w:val="en-US"/>
        </w:rPr>
        <w:t>pen and</w:t>
      </w:r>
    </w:p>
    <w:p w14:paraId="565832BC" w14:textId="043D230E" w:rsidR="00ED6480" w:rsidRDefault="00F23E46" w:rsidP="00ED6480">
      <w:pPr>
        <w:ind w:left="360" w:hanging="360"/>
        <w:rPr>
          <w:lang w:val="en-US"/>
        </w:rPr>
      </w:pPr>
      <w:r>
        <w:rPr>
          <w:lang w:val="en-US"/>
        </w:rPr>
        <w:t xml:space="preserve">paper, </w:t>
      </w:r>
      <w:r w:rsidR="005760D4">
        <w:rPr>
          <w:lang w:val="en-US"/>
        </w:rPr>
        <w:t>the identity</w:t>
      </w:r>
      <w:r w:rsidR="005760D4" w:rsidRPr="005760D4">
        <w:rPr>
          <w:lang w:val="en-US"/>
        </w:rPr>
        <w:tab/>
      </w:r>
    </w:p>
    <w:p w14:paraId="109F2AE5" w14:textId="77777777" w:rsidR="00544A7D" w:rsidRPr="00544A7D" w:rsidRDefault="00ED6480" w:rsidP="00544A7D">
      <w:pPr>
        <w:rPr>
          <w:lang w:val="en-US"/>
        </w:rPr>
      </w:pPr>
      <w:r>
        <w:rPr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1C3C15">
        <w:rPr>
          <w:i/>
          <w:lang w:val="en-US"/>
        </w:rPr>
        <w:t xml:space="preserve"> </w:t>
      </w:r>
    </w:p>
    <w:p w14:paraId="453D4971" w14:textId="2B47918A" w:rsidR="007F5AA8" w:rsidRDefault="007F5AA8" w:rsidP="00164CCB">
      <w:pPr>
        <w:pStyle w:val="Heading1"/>
      </w:pPr>
      <w:bookmarkStart w:id="22" w:name="_Toc452664327"/>
      <w:bookmarkStart w:id="23" w:name="_Toc36734901"/>
      <w:bookmarkStart w:id="24" w:name="_Toc102477706"/>
      <w:bookmarkStart w:id="25" w:name="_Toc403840176"/>
      <w:bookmarkStart w:id="26" w:name="_Toc403895800"/>
      <w:r w:rsidRPr="00BC1332">
        <w:t>Refere</w:t>
      </w:r>
      <w:bookmarkEnd w:id="22"/>
      <w:r w:rsidR="00C46FEA">
        <w:t>nces</w:t>
      </w:r>
      <w:bookmarkEnd w:id="23"/>
      <w:bookmarkEnd w:id="24"/>
    </w:p>
    <w:p w14:paraId="5B373B02" w14:textId="77777777" w:rsidR="009A6B54" w:rsidRPr="00607D65" w:rsidRDefault="00C5342A" w:rsidP="005E494D">
      <w:pPr>
        <w:pStyle w:val="Heading2"/>
      </w:pPr>
      <w:bookmarkStart w:id="27" w:name="_Initializer_list"/>
      <w:bookmarkStart w:id="28" w:name="_Toc36734902"/>
      <w:bookmarkStart w:id="29" w:name="_Toc102477707"/>
      <w:bookmarkEnd w:id="27"/>
      <w:r>
        <w:t>Basics</w:t>
      </w:r>
      <w:bookmarkStart w:id="30" w:name="_std::initializer_list"/>
      <w:bookmarkEnd w:id="28"/>
      <w:bookmarkEnd w:id="29"/>
      <w:bookmarkEnd w:id="30"/>
    </w:p>
    <w:p w14:paraId="70DF9616" w14:textId="77777777" w:rsidR="00832F69" w:rsidRPr="00832F69" w:rsidRDefault="00826A9A" w:rsidP="00832F69">
      <w:pPr>
        <w:pStyle w:val="Heading3"/>
      </w:pPr>
      <w:bookmarkStart w:id="31" w:name="_Size_member_function"/>
      <w:bookmarkStart w:id="32" w:name="_Toc36734903"/>
      <w:bookmarkStart w:id="33" w:name="_Toc102477708"/>
      <w:bookmarkEnd w:id="31"/>
      <w:r>
        <w:t xml:space="preserve">English </w:t>
      </w:r>
      <w:proofErr w:type="spellStart"/>
      <w:r>
        <w:t>maths</w:t>
      </w:r>
      <w:proofErr w:type="spellEnd"/>
      <w:r>
        <w:t xml:space="preserve"> dictionary</w:t>
      </w:r>
      <w:bookmarkEnd w:id="32"/>
      <w:bookmarkEnd w:id="33"/>
    </w:p>
    <w:p w14:paraId="4C8DCC71" w14:textId="77777777" w:rsidR="00832F69" w:rsidRPr="00832F69" w:rsidRDefault="00215315" w:rsidP="00832F69">
      <w:pPr>
        <w:ind w:left="228" w:firstLine="708"/>
        <w:rPr>
          <w:color w:val="0000FF"/>
          <w:u w:val="single"/>
          <w:lang w:val="en-US"/>
        </w:rPr>
      </w:pPr>
      <w:hyperlink r:id="rId11" w:history="1">
        <w:r w:rsidR="00A10ACE" w:rsidRPr="00C74655">
          <w:rPr>
            <w:rStyle w:val="Hyperlink"/>
            <w:lang w:val="en-US"/>
          </w:rPr>
          <w:t>http://www.mathwords.com</w:t>
        </w:r>
      </w:hyperlink>
    </w:p>
    <w:p w14:paraId="76E8EE07" w14:textId="77777777" w:rsidR="00832F69" w:rsidRPr="00832F69" w:rsidRDefault="001C5FD0" w:rsidP="00832F69">
      <w:pPr>
        <w:pStyle w:val="Heading3"/>
      </w:pPr>
      <w:bookmarkStart w:id="34" w:name="_Toc36734904"/>
      <w:bookmarkStart w:id="35" w:name="_Toc102477709"/>
      <w:proofErr w:type="spellStart"/>
      <w:r>
        <w:t>Wolframalpha</w:t>
      </w:r>
      <w:bookmarkEnd w:id="34"/>
      <w:bookmarkEnd w:id="35"/>
      <w:proofErr w:type="spellEnd"/>
    </w:p>
    <w:p w14:paraId="610080B8" w14:textId="77777777" w:rsidR="00832F69" w:rsidRDefault="00215315" w:rsidP="00A10ACE">
      <w:pPr>
        <w:ind w:left="228" w:firstLine="708"/>
        <w:rPr>
          <w:lang w:val="en-US"/>
        </w:rPr>
      </w:pPr>
      <w:hyperlink r:id="rId12" w:history="1">
        <w:r w:rsidR="00F00980" w:rsidRPr="00B24682">
          <w:rPr>
            <w:rStyle w:val="Hyperlink"/>
            <w:lang w:val="en-US"/>
          </w:rPr>
          <w:t>https://www.wolframalpha.com/input/?i=quaternions</w:t>
        </w:r>
      </w:hyperlink>
      <w:r w:rsidR="00F00980">
        <w:rPr>
          <w:lang w:val="en-US"/>
        </w:rPr>
        <w:t xml:space="preserve"> </w:t>
      </w:r>
    </w:p>
    <w:p w14:paraId="6B570E8C" w14:textId="77777777" w:rsidR="00177DDD" w:rsidRPr="00F00980" w:rsidRDefault="00177DDD" w:rsidP="00A10ACE">
      <w:pPr>
        <w:ind w:left="228" w:firstLine="708"/>
        <w:rPr>
          <w:lang w:val="en-US"/>
        </w:rPr>
      </w:pPr>
    </w:p>
    <w:p w14:paraId="05D60CCB" w14:textId="77777777" w:rsidR="00626F3C" w:rsidRDefault="00696685" w:rsidP="00C61D05">
      <w:pPr>
        <w:pStyle w:val="Heading2"/>
      </w:pPr>
      <w:bookmarkStart w:id="36" w:name="_Toc527443786"/>
      <w:bookmarkStart w:id="37" w:name="_Toc36734905"/>
      <w:bookmarkStart w:id="38" w:name="_Toc102477710"/>
      <w:r>
        <w:t>Demos in art and programming</w:t>
      </w:r>
      <w:bookmarkEnd w:id="36"/>
      <w:bookmarkEnd w:id="37"/>
      <w:bookmarkEnd w:id="38"/>
    </w:p>
    <w:p w14:paraId="7FB58C01" w14:textId="77777777" w:rsidR="00177DDD" w:rsidRDefault="00177DDD" w:rsidP="00177DDD">
      <w:pPr>
        <w:pStyle w:val="Heading3"/>
      </w:pPr>
      <w:bookmarkStart w:id="39" w:name="_Toc36734906"/>
      <w:bookmarkStart w:id="40" w:name="_Toc102477711"/>
      <w:r>
        <w:t>Quaternion based cam</w:t>
      </w:r>
      <w:r w:rsidR="00070FD4">
        <w:t>era</w:t>
      </w:r>
      <w:bookmarkEnd w:id="39"/>
      <w:bookmarkEnd w:id="40"/>
    </w:p>
    <w:p w14:paraId="72C8EE68" w14:textId="77777777" w:rsidR="00177DDD" w:rsidRPr="00177DDD" w:rsidRDefault="00177DDD" w:rsidP="00177DDD">
      <w:pPr>
        <w:rPr>
          <w:lang w:val="en-US"/>
        </w:rPr>
      </w:pPr>
    </w:p>
    <w:p w14:paraId="66F47A1C" w14:textId="3C03664A" w:rsidR="00985361" w:rsidRPr="00424B86" w:rsidRDefault="00215315" w:rsidP="0072452E">
      <w:pPr>
        <w:ind w:left="708"/>
        <w:rPr>
          <w:lang w:val="en-US"/>
        </w:rPr>
      </w:pPr>
      <w:hyperlink r:id="rId13" w:history="1">
        <w:r w:rsidR="00177DDD" w:rsidRPr="00B24682">
          <w:rPr>
            <w:rStyle w:val="Hyperlink"/>
            <w:lang w:val="en-US"/>
          </w:rPr>
          <w:t>https://www.gamedev.net/articles/programming/math-and-physics/a-simple-quaternion-based-camera-r1997/</w:t>
        </w:r>
      </w:hyperlink>
      <w:r w:rsidR="00177DDD">
        <w:rPr>
          <w:lang w:val="en-US"/>
        </w:rPr>
        <w:t xml:space="preserve"> </w:t>
      </w:r>
      <w:bookmarkEnd w:id="25"/>
      <w:bookmarkEnd w:id="26"/>
    </w:p>
    <w:sectPr w:rsidR="00985361" w:rsidRPr="00424B86" w:rsidSect="00E17C3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0360" w14:textId="77777777" w:rsidR="00215315" w:rsidRDefault="00215315" w:rsidP="009E62E0">
      <w:r>
        <w:separator/>
      </w:r>
    </w:p>
  </w:endnote>
  <w:endnote w:type="continuationSeparator" w:id="0">
    <w:p w14:paraId="09DAE2C2" w14:textId="77777777" w:rsidR="00215315" w:rsidRDefault="00215315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AC0D" w14:textId="77777777" w:rsidR="000B3EC3" w:rsidRPr="009E62E0" w:rsidRDefault="000B3EC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B00E" w14:textId="77777777" w:rsidR="000B3EC3" w:rsidRPr="009E62E0" w:rsidRDefault="000B3EC3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CC00" w14:textId="77777777" w:rsidR="00215315" w:rsidRDefault="00215315" w:rsidP="009E62E0">
      <w:r>
        <w:separator/>
      </w:r>
    </w:p>
  </w:footnote>
  <w:footnote w:type="continuationSeparator" w:id="0">
    <w:p w14:paraId="3D28B07C" w14:textId="77777777" w:rsidR="00215315" w:rsidRDefault="00215315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AE0E" w14:textId="2AB6FD97" w:rsidR="000B3EC3" w:rsidRPr="0072452E" w:rsidRDefault="000B3EC3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72452E">
      <w:rPr>
        <w:lang w:val="en-US"/>
      </w:rPr>
      <w:t xml:space="preserve">Lab Applied </w:t>
    </w:r>
    <w:proofErr w:type="spellStart"/>
    <w:r w:rsidRPr="0072452E">
      <w:rPr>
        <w:lang w:val="en-US"/>
      </w:rPr>
      <w:t>Maths</w:t>
    </w:r>
    <w:proofErr w:type="spellEnd"/>
    <w:r w:rsidRPr="0072452E">
      <w:rPr>
        <w:lang w:val="en-US"/>
      </w:rPr>
      <w:t xml:space="preserve"> &amp; Physics</w:t>
    </w:r>
    <w:r w:rsidR="0072452E" w:rsidRPr="0072452E">
      <w:rPr>
        <w:lang w:val="en-US"/>
      </w:rPr>
      <w:tab/>
    </w:r>
    <w:r w:rsidR="0072452E" w:rsidRPr="0072452E">
      <w:rPr>
        <w:lang w:val="en-US"/>
      </w:rPr>
      <w:tab/>
      <w:t>version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0B3EC3" w14:paraId="4E06AF08" w14:textId="77777777" w:rsidTr="00E90025">
      <w:tc>
        <w:tcPr>
          <w:tcW w:w="4219" w:type="dxa"/>
        </w:tcPr>
        <w:p w14:paraId="11DB3304" w14:textId="77777777" w:rsidR="000B3EC3" w:rsidRDefault="000B3EC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2140CD0A" w14:textId="77777777" w:rsidR="000B3EC3" w:rsidRDefault="000B3EC3"/>
      </w:tc>
    </w:tr>
  </w:tbl>
  <w:p w14:paraId="71759ACC" w14:textId="77777777" w:rsidR="000B3EC3" w:rsidRPr="009E62E0" w:rsidRDefault="000B3EC3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F35E1B"/>
    <w:multiLevelType w:val="hybridMultilevel"/>
    <w:tmpl w:val="1478B27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1F3C77"/>
    <w:multiLevelType w:val="hybridMultilevel"/>
    <w:tmpl w:val="BCC2E6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1869E5"/>
    <w:multiLevelType w:val="hybridMultilevel"/>
    <w:tmpl w:val="9BEC1A0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415335">
    <w:abstractNumId w:val="33"/>
  </w:num>
  <w:num w:numId="2" w16cid:durableId="1124694744">
    <w:abstractNumId w:val="15"/>
  </w:num>
  <w:num w:numId="3" w16cid:durableId="1348407734">
    <w:abstractNumId w:val="21"/>
  </w:num>
  <w:num w:numId="4" w16cid:durableId="1234586706">
    <w:abstractNumId w:val="6"/>
  </w:num>
  <w:num w:numId="5" w16cid:durableId="1070612910">
    <w:abstractNumId w:val="30"/>
  </w:num>
  <w:num w:numId="6" w16cid:durableId="1819150104">
    <w:abstractNumId w:val="25"/>
  </w:num>
  <w:num w:numId="7" w16cid:durableId="899636236">
    <w:abstractNumId w:val="1"/>
  </w:num>
  <w:num w:numId="8" w16cid:durableId="901718746">
    <w:abstractNumId w:val="2"/>
  </w:num>
  <w:num w:numId="9" w16cid:durableId="1521506457">
    <w:abstractNumId w:val="32"/>
  </w:num>
  <w:num w:numId="10" w16cid:durableId="318652131">
    <w:abstractNumId w:val="35"/>
  </w:num>
  <w:num w:numId="11" w16cid:durableId="645858994">
    <w:abstractNumId w:val="43"/>
  </w:num>
  <w:num w:numId="12" w16cid:durableId="874123820">
    <w:abstractNumId w:val="7"/>
  </w:num>
  <w:num w:numId="13" w16cid:durableId="682170956">
    <w:abstractNumId w:val="31"/>
  </w:num>
  <w:num w:numId="14" w16cid:durableId="805197791">
    <w:abstractNumId w:val="23"/>
  </w:num>
  <w:num w:numId="15" w16cid:durableId="543828506">
    <w:abstractNumId w:val="17"/>
  </w:num>
  <w:num w:numId="16" w16cid:durableId="485364438">
    <w:abstractNumId w:val="10"/>
  </w:num>
  <w:num w:numId="17" w16cid:durableId="1683779088">
    <w:abstractNumId w:val="40"/>
  </w:num>
  <w:num w:numId="18" w16cid:durableId="110560873">
    <w:abstractNumId w:val="29"/>
  </w:num>
  <w:num w:numId="19" w16cid:durableId="14042636">
    <w:abstractNumId w:val="3"/>
  </w:num>
  <w:num w:numId="20" w16cid:durableId="1389188222">
    <w:abstractNumId w:val="14"/>
  </w:num>
  <w:num w:numId="21" w16cid:durableId="529219466">
    <w:abstractNumId w:val="34"/>
  </w:num>
  <w:num w:numId="22" w16cid:durableId="1632784959">
    <w:abstractNumId w:val="16"/>
  </w:num>
  <w:num w:numId="23" w16cid:durableId="1794597681">
    <w:abstractNumId w:val="8"/>
  </w:num>
  <w:num w:numId="24" w16cid:durableId="194855385">
    <w:abstractNumId w:val="37"/>
  </w:num>
  <w:num w:numId="25" w16cid:durableId="1593968771">
    <w:abstractNumId w:val="9"/>
  </w:num>
  <w:num w:numId="26" w16cid:durableId="917982253">
    <w:abstractNumId w:val="36"/>
  </w:num>
  <w:num w:numId="27" w16cid:durableId="940258659">
    <w:abstractNumId w:val="12"/>
  </w:num>
  <w:num w:numId="28" w16cid:durableId="1847594473">
    <w:abstractNumId w:val="18"/>
  </w:num>
  <w:num w:numId="29" w16cid:durableId="888417569">
    <w:abstractNumId w:val="0"/>
  </w:num>
  <w:num w:numId="30" w16cid:durableId="82991981">
    <w:abstractNumId w:val="41"/>
  </w:num>
  <w:num w:numId="31" w16cid:durableId="1060593197">
    <w:abstractNumId w:val="45"/>
  </w:num>
  <w:num w:numId="32" w16cid:durableId="1992977522">
    <w:abstractNumId w:val="24"/>
  </w:num>
  <w:num w:numId="33" w16cid:durableId="503398687">
    <w:abstractNumId w:val="42"/>
  </w:num>
  <w:num w:numId="34" w16cid:durableId="170609282">
    <w:abstractNumId w:val="20"/>
  </w:num>
  <w:num w:numId="35" w16cid:durableId="1653412390">
    <w:abstractNumId w:val="44"/>
  </w:num>
  <w:num w:numId="36" w16cid:durableId="1604025222">
    <w:abstractNumId w:val="5"/>
  </w:num>
  <w:num w:numId="37" w16cid:durableId="526722784">
    <w:abstractNumId w:val="39"/>
  </w:num>
  <w:num w:numId="38" w16cid:durableId="1731999094">
    <w:abstractNumId w:val="13"/>
  </w:num>
  <w:num w:numId="39" w16cid:durableId="143816556">
    <w:abstractNumId w:val="22"/>
  </w:num>
  <w:num w:numId="40" w16cid:durableId="1903440124">
    <w:abstractNumId w:val="4"/>
  </w:num>
  <w:num w:numId="41" w16cid:durableId="2000768899">
    <w:abstractNumId w:val="26"/>
  </w:num>
  <w:num w:numId="42" w16cid:durableId="1368874237">
    <w:abstractNumId w:val="38"/>
  </w:num>
  <w:num w:numId="43" w16cid:durableId="915818410">
    <w:abstractNumId w:val="19"/>
  </w:num>
  <w:num w:numId="44" w16cid:durableId="1514225332">
    <w:abstractNumId w:val="11"/>
  </w:num>
  <w:num w:numId="45" w16cid:durableId="1145660736">
    <w:abstractNumId w:val="28"/>
  </w:num>
  <w:num w:numId="46" w16cid:durableId="1487282762">
    <w:abstractNumId w:val="15"/>
  </w:num>
  <w:num w:numId="47" w16cid:durableId="143887107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324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335"/>
    <w:rsid w:val="0006544A"/>
    <w:rsid w:val="00067774"/>
    <w:rsid w:val="00067C75"/>
    <w:rsid w:val="00070FD4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18A7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657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3EC3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8E5"/>
    <w:rsid w:val="000C5EEB"/>
    <w:rsid w:val="000C60C0"/>
    <w:rsid w:val="000C64EC"/>
    <w:rsid w:val="000C6852"/>
    <w:rsid w:val="000C78DE"/>
    <w:rsid w:val="000D04A4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52CD"/>
    <w:rsid w:val="000F5F6D"/>
    <w:rsid w:val="000F624C"/>
    <w:rsid w:val="000F639E"/>
    <w:rsid w:val="000F766C"/>
    <w:rsid w:val="000F76B8"/>
    <w:rsid w:val="0010096F"/>
    <w:rsid w:val="00100CD7"/>
    <w:rsid w:val="001015F8"/>
    <w:rsid w:val="001018C2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2532"/>
    <w:rsid w:val="001140D4"/>
    <w:rsid w:val="0011461B"/>
    <w:rsid w:val="00114672"/>
    <w:rsid w:val="0011489A"/>
    <w:rsid w:val="00114971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278FC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77DDD"/>
    <w:rsid w:val="00180A65"/>
    <w:rsid w:val="00181080"/>
    <w:rsid w:val="00181DC1"/>
    <w:rsid w:val="00181E46"/>
    <w:rsid w:val="00181F91"/>
    <w:rsid w:val="0018339B"/>
    <w:rsid w:val="00184CFA"/>
    <w:rsid w:val="00185E55"/>
    <w:rsid w:val="001862EF"/>
    <w:rsid w:val="00186496"/>
    <w:rsid w:val="001865FB"/>
    <w:rsid w:val="00190DDE"/>
    <w:rsid w:val="00191061"/>
    <w:rsid w:val="00191CCA"/>
    <w:rsid w:val="001926AF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C15"/>
    <w:rsid w:val="001C3E9A"/>
    <w:rsid w:val="001C3FBB"/>
    <w:rsid w:val="001C4E71"/>
    <w:rsid w:val="001C55D3"/>
    <w:rsid w:val="001C5B61"/>
    <w:rsid w:val="001C5FD0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86B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250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3A1C"/>
    <w:rsid w:val="001F436F"/>
    <w:rsid w:val="001F5CEC"/>
    <w:rsid w:val="001F5FE7"/>
    <w:rsid w:val="001F68E4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315"/>
    <w:rsid w:val="00215C47"/>
    <w:rsid w:val="00215EB6"/>
    <w:rsid w:val="00216988"/>
    <w:rsid w:val="0021772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6A1"/>
    <w:rsid w:val="0022484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24C4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24D6"/>
    <w:rsid w:val="002D3DEE"/>
    <w:rsid w:val="002D4178"/>
    <w:rsid w:val="002D42EE"/>
    <w:rsid w:val="002D541E"/>
    <w:rsid w:val="002D5755"/>
    <w:rsid w:val="002D61BE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359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9EF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44D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35AF"/>
    <w:rsid w:val="00373922"/>
    <w:rsid w:val="0037427C"/>
    <w:rsid w:val="00375982"/>
    <w:rsid w:val="00376A41"/>
    <w:rsid w:val="00376ECB"/>
    <w:rsid w:val="00377429"/>
    <w:rsid w:val="003776E0"/>
    <w:rsid w:val="003809EA"/>
    <w:rsid w:val="00380DBE"/>
    <w:rsid w:val="00381102"/>
    <w:rsid w:val="00381CB8"/>
    <w:rsid w:val="003820F5"/>
    <w:rsid w:val="003823A8"/>
    <w:rsid w:val="00382718"/>
    <w:rsid w:val="00382C08"/>
    <w:rsid w:val="0038346C"/>
    <w:rsid w:val="00383801"/>
    <w:rsid w:val="00384667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213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C7A73"/>
    <w:rsid w:val="003D1026"/>
    <w:rsid w:val="003D10F7"/>
    <w:rsid w:val="003D12CF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3FE6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F95"/>
    <w:rsid w:val="00411213"/>
    <w:rsid w:val="0041199F"/>
    <w:rsid w:val="004137A3"/>
    <w:rsid w:val="00413A7F"/>
    <w:rsid w:val="00414BAB"/>
    <w:rsid w:val="004159F8"/>
    <w:rsid w:val="00415D13"/>
    <w:rsid w:val="00416C7C"/>
    <w:rsid w:val="0041700E"/>
    <w:rsid w:val="004171D3"/>
    <w:rsid w:val="004171EC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885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558"/>
    <w:rsid w:val="00456706"/>
    <w:rsid w:val="00456A0F"/>
    <w:rsid w:val="00456F0D"/>
    <w:rsid w:val="00456F2D"/>
    <w:rsid w:val="004575CA"/>
    <w:rsid w:val="004578E5"/>
    <w:rsid w:val="00460824"/>
    <w:rsid w:val="00461938"/>
    <w:rsid w:val="004620F4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66BF5"/>
    <w:rsid w:val="00470228"/>
    <w:rsid w:val="0047181A"/>
    <w:rsid w:val="004726E9"/>
    <w:rsid w:val="004748B6"/>
    <w:rsid w:val="00474DC5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A8D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AAD"/>
    <w:rsid w:val="004A0BAE"/>
    <w:rsid w:val="004A0E9F"/>
    <w:rsid w:val="004A3182"/>
    <w:rsid w:val="004A3C34"/>
    <w:rsid w:val="004A4BCE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59C"/>
    <w:rsid w:val="004F6B5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62EF"/>
    <w:rsid w:val="0055688A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926"/>
    <w:rsid w:val="005723C1"/>
    <w:rsid w:val="00572544"/>
    <w:rsid w:val="005726C1"/>
    <w:rsid w:val="00573849"/>
    <w:rsid w:val="00574870"/>
    <w:rsid w:val="005760D4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5E0"/>
    <w:rsid w:val="005A0EAA"/>
    <w:rsid w:val="005A17E9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C8A"/>
    <w:rsid w:val="005A5E57"/>
    <w:rsid w:val="005A6755"/>
    <w:rsid w:val="005A6B10"/>
    <w:rsid w:val="005A6DE7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0D9F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0D5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CD4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D4D"/>
    <w:rsid w:val="0060493C"/>
    <w:rsid w:val="0060523B"/>
    <w:rsid w:val="006056AC"/>
    <w:rsid w:val="00605A1B"/>
    <w:rsid w:val="00605AA1"/>
    <w:rsid w:val="00605EA0"/>
    <w:rsid w:val="00606634"/>
    <w:rsid w:val="00606F5F"/>
    <w:rsid w:val="006075B9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74A5"/>
    <w:rsid w:val="00617CDB"/>
    <w:rsid w:val="0062023A"/>
    <w:rsid w:val="00620D38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03CF"/>
    <w:rsid w:val="006416F7"/>
    <w:rsid w:val="006418C5"/>
    <w:rsid w:val="006418D3"/>
    <w:rsid w:val="00641A69"/>
    <w:rsid w:val="0064251E"/>
    <w:rsid w:val="00642DD5"/>
    <w:rsid w:val="0064466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146B"/>
    <w:rsid w:val="00671751"/>
    <w:rsid w:val="00672025"/>
    <w:rsid w:val="006723B9"/>
    <w:rsid w:val="00672EEC"/>
    <w:rsid w:val="00672FD6"/>
    <w:rsid w:val="00673DFE"/>
    <w:rsid w:val="006743D8"/>
    <w:rsid w:val="00674649"/>
    <w:rsid w:val="006752AB"/>
    <w:rsid w:val="006754CA"/>
    <w:rsid w:val="0067555D"/>
    <w:rsid w:val="00675CF4"/>
    <w:rsid w:val="0067620D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CAA"/>
    <w:rsid w:val="006A3C66"/>
    <w:rsid w:val="006A3C95"/>
    <w:rsid w:val="006A65C8"/>
    <w:rsid w:val="006A6CB0"/>
    <w:rsid w:val="006A768D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74D"/>
    <w:rsid w:val="006B7DC6"/>
    <w:rsid w:val="006C168C"/>
    <w:rsid w:val="006C1982"/>
    <w:rsid w:val="006C1E66"/>
    <w:rsid w:val="006C2F9A"/>
    <w:rsid w:val="006C3696"/>
    <w:rsid w:val="006C3890"/>
    <w:rsid w:val="006C6679"/>
    <w:rsid w:val="006C6F0C"/>
    <w:rsid w:val="006C7B87"/>
    <w:rsid w:val="006D0387"/>
    <w:rsid w:val="006D2B9A"/>
    <w:rsid w:val="006D365B"/>
    <w:rsid w:val="006D3C37"/>
    <w:rsid w:val="006D3DE0"/>
    <w:rsid w:val="006D4431"/>
    <w:rsid w:val="006D453F"/>
    <w:rsid w:val="006D4DCA"/>
    <w:rsid w:val="006D4E43"/>
    <w:rsid w:val="006D5069"/>
    <w:rsid w:val="006D530A"/>
    <w:rsid w:val="006D55B6"/>
    <w:rsid w:val="006D6E2D"/>
    <w:rsid w:val="006D6E86"/>
    <w:rsid w:val="006D79C3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4365"/>
    <w:rsid w:val="006F551D"/>
    <w:rsid w:val="006F5B2E"/>
    <w:rsid w:val="006F5D7A"/>
    <w:rsid w:val="006F612A"/>
    <w:rsid w:val="006F65A2"/>
    <w:rsid w:val="006F6C0F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4BD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52E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622C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73B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292C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78E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2F69"/>
    <w:rsid w:val="008337F0"/>
    <w:rsid w:val="00833F1A"/>
    <w:rsid w:val="008345A2"/>
    <w:rsid w:val="00834AF5"/>
    <w:rsid w:val="00835723"/>
    <w:rsid w:val="0083594B"/>
    <w:rsid w:val="008360BF"/>
    <w:rsid w:val="00836330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7EC"/>
    <w:rsid w:val="0088494A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A23"/>
    <w:rsid w:val="00890D91"/>
    <w:rsid w:val="00891412"/>
    <w:rsid w:val="008917D2"/>
    <w:rsid w:val="00892253"/>
    <w:rsid w:val="00892BDD"/>
    <w:rsid w:val="0089318C"/>
    <w:rsid w:val="00893F19"/>
    <w:rsid w:val="00894D91"/>
    <w:rsid w:val="0089557E"/>
    <w:rsid w:val="00895CC3"/>
    <w:rsid w:val="00896563"/>
    <w:rsid w:val="00896DB8"/>
    <w:rsid w:val="00896FF5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3B4"/>
    <w:rsid w:val="008E0FFC"/>
    <w:rsid w:val="008E1908"/>
    <w:rsid w:val="008E25C9"/>
    <w:rsid w:val="008E2CEA"/>
    <w:rsid w:val="008E326A"/>
    <w:rsid w:val="008E4B20"/>
    <w:rsid w:val="008E50FC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62F3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13E"/>
    <w:rsid w:val="00916208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04"/>
    <w:rsid w:val="0093609E"/>
    <w:rsid w:val="00936321"/>
    <w:rsid w:val="00936988"/>
    <w:rsid w:val="0094031A"/>
    <w:rsid w:val="00942DEE"/>
    <w:rsid w:val="00942E09"/>
    <w:rsid w:val="00943862"/>
    <w:rsid w:val="009440C7"/>
    <w:rsid w:val="009459B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243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537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97BD0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6B54"/>
    <w:rsid w:val="009A7EC8"/>
    <w:rsid w:val="009B04BC"/>
    <w:rsid w:val="009B14DA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6E76"/>
    <w:rsid w:val="009B7003"/>
    <w:rsid w:val="009B7240"/>
    <w:rsid w:val="009C00F8"/>
    <w:rsid w:val="009C0453"/>
    <w:rsid w:val="009C0BDB"/>
    <w:rsid w:val="009C0ECC"/>
    <w:rsid w:val="009C2200"/>
    <w:rsid w:val="009C249D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73F"/>
    <w:rsid w:val="009F6B2B"/>
    <w:rsid w:val="009F7131"/>
    <w:rsid w:val="009F7376"/>
    <w:rsid w:val="00A00A40"/>
    <w:rsid w:val="00A00E79"/>
    <w:rsid w:val="00A03D5B"/>
    <w:rsid w:val="00A03F89"/>
    <w:rsid w:val="00A04385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BAF"/>
    <w:rsid w:val="00A12E23"/>
    <w:rsid w:val="00A132B5"/>
    <w:rsid w:val="00A132C8"/>
    <w:rsid w:val="00A1330E"/>
    <w:rsid w:val="00A14934"/>
    <w:rsid w:val="00A152CD"/>
    <w:rsid w:val="00A15F6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5600"/>
    <w:rsid w:val="00A27FFD"/>
    <w:rsid w:val="00A309D4"/>
    <w:rsid w:val="00A33377"/>
    <w:rsid w:val="00A333FF"/>
    <w:rsid w:val="00A339A4"/>
    <w:rsid w:val="00A33EE8"/>
    <w:rsid w:val="00A347B9"/>
    <w:rsid w:val="00A34E1B"/>
    <w:rsid w:val="00A350BF"/>
    <w:rsid w:val="00A351D4"/>
    <w:rsid w:val="00A360F0"/>
    <w:rsid w:val="00A36364"/>
    <w:rsid w:val="00A36555"/>
    <w:rsid w:val="00A37489"/>
    <w:rsid w:val="00A41F14"/>
    <w:rsid w:val="00A42644"/>
    <w:rsid w:val="00A427C3"/>
    <w:rsid w:val="00A43506"/>
    <w:rsid w:val="00A435A8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224"/>
    <w:rsid w:val="00A965D8"/>
    <w:rsid w:val="00A978E7"/>
    <w:rsid w:val="00AA026B"/>
    <w:rsid w:val="00AA19C0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A83"/>
    <w:rsid w:val="00AB2B16"/>
    <w:rsid w:val="00AB3FE6"/>
    <w:rsid w:val="00AB43CB"/>
    <w:rsid w:val="00AB4629"/>
    <w:rsid w:val="00AB4A69"/>
    <w:rsid w:val="00AB4BC0"/>
    <w:rsid w:val="00AB4F0B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C57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1EC0"/>
    <w:rsid w:val="00AF2A89"/>
    <w:rsid w:val="00AF2B44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524A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77FF6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155"/>
    <w:rsid w:val="00BB3315"/>
    <w:rsid w:val="00BB4332"/>
    <w:rsid w:val="00BB4827"/>
    <w:rsid w:val="00BB6930"/>
    <w:rsid w:val="00BC0F85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D6A23"/>
    <w:rsid w:val="00BE11B0"/>
    <w:rsid w:val="00BE25F3"/>
    <w:rsid w:val="00BE31DA"/>
    <w:rsid w:val="00BE3F9E"/>
    <w:rsid w:val="00BE40E3"/>
    <w:rsid w:val="00BE45DC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B42"/>
    <w:rsid w:val="00C06C53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ABA"/>
    <w:rsid w:val="00C23BE4"/>
    <w:rsid w:val="00C24C54"/>
    <w:rsid w:val="00C269E2"/>
    <w:rsid w:val="00C26BA9"/>
    <w:rsid w:val="00C26C4B"/>
    <w:rsid w:val="00C27236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764A"/>
    <w:rsid w:val="00C77AA4"/>
    <w:rsid w:val="00C77E0D"/>
    <w:rsid w:val="00C81D62"/>
    <w:rsid w:val="00C82A9D"/>
    <w:rsid w:val="00C83CA2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2672"/>
    <w:rsid w:val="00C936C4"/>
    <w:rsid w:val="00C941BD"/>
    <w:rsid w:val="00C948C9"/>
    <w:rsid w:val="00C9516D"/>
    <w:rsid w:val="00C95659"/>
    <w:rsid w:val="00C961E2"/>
    <w:rsid w:val="00C9670D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ACA"/>
    <w:rsid w:val="00CC4BFD"/>
    <w:rsid w:val="00CC59EE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1F35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3146"/>
    <w:rsid w:val="00CF431A"/>
    <w:rsid w:val="00CF5489"/>
    <w:rsid w:val="00CF611F"/>
    <w:rsid w:val="00CF6840"/>
    <w:rsid w:val="00CF6986"/>
    <w:rsid w:val="00CF6C78"/>
    <w:rsid w:val="00CF6FB9"/>
    <w:rsid w:val="00CF79FD"/>
    <w:rsid w:val="00D0028C"/>
    <w:rsid w:val="00D006EC"/>
    <w:rsid w:val="00D00775"/>
    <w:rsid w:val="00D00FAC"/>
    <w:rsid w:val="00D01164"/>
    <w:rsid w:val="00D0147C"/>
    <w:rsid w:val="00D017F2"/>
    <w:rsid w:val="00D01905"/>
    <w:rsid w:val="00D02153"/>
    <w:rsid w:val="00D027D9"/>
    <w:rsid w:val="00D03070"/>
    <w:rsid w:val="00D034DF"/>
    <w:rsid w:val="00D03934"/>
    <w:rsid w:val="00D03FC4"/>
    <w:rsid w:val="00D0474E"/>
    <w:rsid w:val="00D04867"/>
    <w:rsid w:val="00D067C0"/>
    <w:rsid w:val="00D06C02"/>
    <w:rsid w:val="00D06FC0"/>
    <w:rsid w:val="00D077E9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14A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5D3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4129"/>
    <w:rsid w:val="00DB5318"/>
    <w:rsid w:val="00DB53B2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3B43"/>
    <w:rsid w:val="00DE4268"/>
    <w:rsid w:val="00DE44D2"/>
    <w:rsid w:val="00DE45E0"/>
    <w:rsid w:val="00DE480E"/>
    <w:rsid w:val="00DE77CE"/>
    <w:rsid w:val="00DE7FA1"/>
    <w:rsid w:val="00DF0BD3"/>
    <w:rsid w:val="00DF0D9A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6F"/>
    <w:rsid w:val="00E2569B"/>
    <w:rsid w:val="00E259C9"/>
    <w:rsid w:val="00E271B6"/>
    <w:rsid w:val="00E274E8"/>
    <w:rsid w:val="00E275A9"/>
    <w:rsid w:val="00E276E4"/>
    <w:rsid w:val="00E30EC8"/>
    <w:rsid w:val="00E30F8F"/>
    <w:rsid w:val="00E315F9"/>
    <w:rsid w:val="00E3180E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DD6"/>
    <w:rsid w:val="00E45257"/>
    <w:rsid w:val="00E459ED"/>
    <w:rsid w:val="00E465FA"/>
    <w:rsid w:val="00E46AFE"/>
    <w:rsid w:val="00E46D01"/>
    <w:rsid w:val="00E46FFC"/>
    <w:rsid w:val="00E4712D"/>
    <w:rsid w:val="00E47DCC"/>
    <w:rsid w:val="00E47DF9"/>
    <w:rsid w:val="00E50465"/>
    <w:rsid w:val="00E5106D"/>
    <w:rsid w:val="00E521EE"/>
    <w:rsid w:val="00E5330B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1E9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081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4EB5"/>
    <w:rsid w:val="00E8585F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6EF0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5C83"/>
    <w:rsid w:val="00EB7057"/>
    <w:rsid w:val="00EB7253"/>
    <w:rsid w:val="00EC053C"/>
    <w:rsid w:val="00EC0B55"/>
    <w:rsid w:val="00EC15AE"/>
    <w:rsid w:val="00EC1CEC"/>
    <w:rsid w:val="00EC1E79"/>
    <w:rsid w:val="00EC2588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C1"/>
    <w:rsid w:val="00ED4603"/>
    <w:rsid w:val="00ED4F2D"/>
    <w:rsid w:val="00ED5270"/>
    <w:rsid w:val="00ED5738"/>
    <w:rsid w:val="00ED5EDB"/>
    <w:rsid w:val="00ED62B4"/>
    <w:rsid w:val="00ED6480"/>
    <w:rsid w:val="00ED64AF"/>
    <w:rsid w:val="00EE0589"/>
    <w:rsid w:val="00EE0972"/>
    <w:rsid w:val="00EE1AA2"/>
    <w:rsid w:val="00EE1DD7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980"/>
    <w:rsid w:val="00F00EFC"/>
    <w:rsid w:val="00F011EA"/>
    <w:rsid w:val="00F01DF5"/>
    <w:rsid w:val="00F03217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3E46"/>
    <w:rsid w:val="00F27445"/>
    <w:rsid w:val="00F276E8"/>
    <w:rsid w:val="00F27ADC"/>
    <w:rsid w:val="00F27B02"/>
    <w:rsid w:val="00F30A03"/>
    <w:rsid w:val="00F30EC1"/>
    <w:rsid w:val="00F30F7A"/>
    <w:rsid w:val="00F310AC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376"/>
    <w:rsid w:val="00F51798"/>
    <w:rsid w:val="00F51EC2"/>
    <w:rsid w:val="00F52F36"/>
    <w:rsid w:val="00F533ED"/>
    <w:rsid w:val="00F55611"/>
    <w:rsid w:val="00F55C76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5F19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9ED"/>
    <w:rsid w:val="00FE5AA3"/>
    <w:rsid w:val="00FE6722"/>
    <w:rsid w:val="00FF0F8E"/>
    <w:rsid w:val="00FF19AE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48FC47B4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53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amedev.net/articles/programming/math-and-physics/a-simple-quaternion-based-camera-r1997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olframalpha.com/input/?i=quaternion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thword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B86C61DA-8203-F84A-9268-F84589172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DA4C9B-1D7B-4436-93D4-ADF4BC484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28E9C-BD96-40C6-8851-61C80248F4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084D6F-A8FC-4485-A020-1364886518A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445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167</cp:revision>
  <cp:lastPrinted>2017-02-21T12:48:00Z</cp:lastPrinted>
  <dcterms:created xsi:type="dcterms:W3CDTF">2018-09-21T18:31:00Z</dcterms:created>
  <dcterms:modified xsi:type="dcterms:W3CDTF">2022-05-03T13:27:00Z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