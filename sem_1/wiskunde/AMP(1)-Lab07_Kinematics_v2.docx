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06CA" w14:textId="6546B79E" w:rsidR="00332E14" w:rsidRPr="0017317B" w:rsidRDefault="0017317B" w:rsidP="00732F11">
      <w:pPr>
        <w:pStyle w:val="Title"/>
        <w:rPr>
          <w:sz w:val="32"/>
          <w:lang w:val="en-US"/>
        </w:rPr>
      </w:pPr>
      <w:bookmarkStart w:id="0" w:name="_Toc33688467"/>
      <w:bookmarkStart w:id="1" w:name="_Toc33692698"/>
      <w:r w:rsidRPr="0017317B">
        <w:rPr>
          <w:sz w:val="32"/>
          <w:lang w:val="en-US"/>
        </w:rPr>
        <w:t xml:space="preserve">AMP(1) - </w:t>
      </w:r>
      <w:r w:rsidR="00AF7DED" w:rsidRPr="0017317B">
        <w:rPr>
          <w:sz w:val="32"/>
          <w:lang w:val="en-US"/>
        </w:rPr>
        <w:t>Lab</w:t>
      </w:r>
      <w:r w:rsidRPr="0017317B">
        <w:rPr>
          <w:sz w:val="32"/>
          <w:lang w:val="en-US"/>
        </w:rPr>
        <w:t>0</w:t>
      </w:r>
      <w:r w:rsidR="00DD7111">
        <w:rPr>
          <w:sz w:val="32"/>
          <w:lang w:val="en-US"/>
        </w:rPr>
        <w:t>7</w:t>
      </w:r>
      <w:r w:rsidR="005303EE" w:rsidRPr="0017317B">
        <w:rPr>
          <w:sz w:val="32"/>
          <w:lang w:val="en-US"/>
        </w:rPr>
        <w:t xml:space="preserve"> </w:t>
      </w:r>
      <w:r w:rsidR="00294BD5" w:rsidRPr="0017317B">
        <w:rPr>
          <w:sz w:val="32"/>
          <w:lang w:val="en-US"/>
        </w:rPr>
        <w:t xml:space="preserve"> </w:t>
      </w:r>
      <w:r w:rsidR="00E5106D" w:rsidRPr="0017317B">
        <w:rPr>
          <w:sz w:val="32"/>
          <w:lang w:val="en-US"/>
        </w:rPr>
        <w:t>–</w:t>
      </w:r>
      <w:r w:rsidR="00294BD5" w:rsidRPr="0017317B">
        <w:rPr>
          <w:sz w:val="32"/>
          <w:lang w:val="en-US"/>
        </w:rPr>
        <w:t xml:space="preserve"> </w:t>
      </w:r>
      <w:r w:rsidR="000E5AD6" w:rsidRPr="0017317B">
        <w:rPr>
          <w:sz w:val="32"/>
          <w:lang w:val="en-US"/>
        </w:rPr>
        <w:t>Kinematics</w:t>
      </w:r>
      <w:bookmarkEnd w:id="0"/>
      <w:bookmarkEnd w:id="1"/>
    </w:p>
    <w:p w14:paraId="291E35A2" w14:textId="5C83AE48" w:rsidR="00A640EA" w:rsidRDefault="00A640EA" w:rsidP="00700A51">
      <w:pPr>
        <w:pStyle w:val="Heading1"/>
        <w:rPr>
          <w:sz w:val="22"/>
          <w:szCs w:val="22"/>
        </w:rPr>
      </w:pPr>
      <w:bookmarkStart w:id="2" w:name="_Toc33692699"/>
      <w:r w:rsidRPr="00ED5605">
        <w:rPr>
          <w:sz w:val="22"/>
          <w:szCs w:val="22"/>
        </w:rPr>
        <w:t>Content</w:t>
      </w:r>
      <w:bookmarkEnd w:id="2"/>
    </w:p>
    <w:sdt>
      <w:sdtPr>
        <w:id w:val="-564256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3CF9DD" w14:textId="1202D406" w:rsidR="0077706E" w:rsidRDefault="004D719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92698" w:history="1">
            <w:r w:rsidR="0077706E" w:rsidRPr="009635CC">
              <w:rPr>
                <w:rStyle w:val="Hyperlink"/>
                <w:noProof/>
                <w:lang w:val="en-US"/>
              </w:rPr>
              <w:t>Lab 4  – Kinematics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_Toc33692698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1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0A4A5AFF" w14:textId="26BA8CBA" w:rsidR="0077706E" w:rsidRDefault="00794D53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699" w:history="1">
            <w:r w:rsidR="0077706E" w:rsidRPr="009635CC">
              <w:rPr>
                <w:rStyle w:val="Hyperlink"/>
                <w:noProof/>
              </w:rPr>
              <w:t>1.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Content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_Toc33692699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1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61919598" w14:textId="442AB4CB" w:rsidR="0077706E" w:rsidRDefault="00794D53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0" w:history="1">
            <w:r w:rsidR="0077706E" w:rsidRPr="009635CC">
              <w:rPr>
                <w:rStyle w:val="Hyperlink"/>
                <w:noProof/>
              </w:rPr>
              <w:t>2.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Learning objectives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_Toc33692700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1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2924C176" w14:textId="7B7E557C" w:rsidR="0077706E" w:rsidRDefault="00794D53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1" w:history="1">
            <w:r w:rsidR="0077706E" w:rsidRPr="009635CC">
              <w:rPr>
                <w:rStyle w:val="Hyperlink"/>
                <w:noProof/>
              </w:rPr>
              <w:t>3.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Exercises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_Toc33692701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2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021E8C29" w14:textId="4CA44892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2" w:history="1">
            <w:r w:rsidR="0077706E" w:rsidRPr="009635CC">
              <w:rPr>
                <w:rStyle w:val="Hyperlink"/>
                <w:noProof/>
              </w:rPr>
              <w:t>3.1.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1 : Displacement - Distance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_Toc33692702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2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68F3AE86" w14:textId="629B3389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3" w:history="1">
            <w:r w:rsidR="0077706E" w:rsidRPr="009635CC">
              <w:rPr>
                <w:rStyle w:val="Hyperlink"/>
                <w:noProof/>
              </w:rPr>
              <w:t>3.2.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2 : Displacement - Distance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_Toc33692703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2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677B3C45" w14:textId="43BCBB08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4" w:history="1">
            <w:r w:rsidR="0077706E" w:rsidRPr="009635CC">
              <w:rPr>
                <w:rStyle w:val="Hyperlink"/>
                <w:noProof/>
              </w:rPr>
              <w:t>3.3.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3 : Velocity - Speed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_Toc33692704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2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7DC421FE" w14:textId="58E09A31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5" w:history="1">
            <w:r w:rsidR="0077706E" w:rsidRPr="009635CC">
              <w:rPr>
                <w:rStyle w:val="Hyperlink"/>
                <w:noProof/>
              </w:rPr>
              <w:t>3.4.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4 : Velocity - Speed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_Toc33692705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2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685901EF" w14:textId="70D11472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6" w:history="1">
            <w:r w:rsidR="0077706E" w:rsidRPr="009635CC">
              <w:rPr>
                <w:rStyle w:val="Hyperlink"/>
                <w:noProof/>
              </w:rPr>
              <w:t>3.5.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5 : Car slowing down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_Toc33692706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2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39AC26FC" w14:textId="51933640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7" w:history="1">
            <w:r w:rsidR="0077706E" w:rsidRPr="009635CC">
              <w:rPr>
                <w:rStyle w:val="Hyperlink"/>
                <w:noProof/>
              </w:rPr>
              <w:t>3.6.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6: Acceleration of a car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_Toc33692707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2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1C606060" w14:textId="49946C37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8" w:history="1">
            <w:r w:rsidR="0077706E" w:rsidRPr="009635CC">
              <w:rPr>
                <w:rStyle w:val="Hyperlink"/>
                <w:noProof/>
              </w:rPr>
              <w:t>3.7.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Excercise 7 : ball thrown upward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_Toc33692708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3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385DF9A6" w14:textId="4257CAA7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09" w:history="1">
            <w:r w:rsidR="0077706E" w:rsidRPr="009635CC">
              <w:rPr>
                <w:rStyle w:val="Hyperlink"/>
                <w:noProof/>
              </w:rPr>
              <w:t>3.8.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Excercise 8 : Driving of a cliff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_Toc33692709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3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083F26AE" w14:textId="7DF9C3B1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10" w:history="1">
            <w:r w:rsidR="0077706E" w:rsidRPr="009635CC">
              <w:rPr>
                <w:rStyle w:val="Hyperlink"/>
                <w:noProof/>
              </w:rPr>
              <w:t>3.9.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9 : racing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_Toc33692710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3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79BB9EB9" w14:textId="25F21201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11" w:history="1">
            <w:r w:rsidR="0077706E" w:rsidRPr="009635CC">
              <w:rPr>
                <w:rStyle w:val="Hyperlink"/>
                <w:noProof/>
              </w:rPr>
              <w:t>3.10.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10: Particle in a cube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_Toc33692711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3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2DC52448" w14:textId="7A841EDB" w:rsidR="0077706E" w:rsidRDefault="00794D53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12" w:history="1">
            <w:r w:rsidR="0077706E" w:rsidRPr="009635CC">
              <w:rPr>
                <w:rStyle w:val="Hyperlink"/>
                <w:noProof/>
              </w:rPr>
              <w:t>3.11.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Exercise 11 : Bananas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_Toc33692712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3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7F0DA868" w14:textId="6B25FA2F" w:rsidR="0077706E" w:rsidRDefault="00794D53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692713" w:history="1">
            <w:r w:rsidR="0077706E" w:rsidRPr="009635CC">
              <w:rPr>
                <w:rStyle w:val="Hyperlink"/>
                <w:noProof/>
              </w:rPr>
              <w:t>4.</w:t>
            </w:r>
            <w:r w:rsidR="007770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7706E" w:rsidRPr="009635CC">
              <w:rPr>
                <w:rStyle w:val="Hyperlink"/>
                <w:noProof/>
              </w:rPr>
              <w:t>References</w:t>
            </w:r>
            <w:r w:rsidR="0077706E">
              <w:rPr>
                <w:noProof/>
                <w:webHidden/>
              </w:rPr>
              <w:tab/>
            </w:r>
            <w:r w:rsidR="0077706E">
              <w:rPr>
                <w:noProof/>
                <w:webHidden/>
              </w:rPr>
              <w:fldChar w:fldCharType="begin"/>
            </w:r>
            <w:r w:rsidR="0077706E">
              <w:rPr>
                <w:noProof/>
                <w:webHidden/>
              </w:rPr>
              <w:instrText xml:space="preserve"> PAGEREF _Toc33692713 \h </w:instrText>
            </w:r>
            <w:r w:rsidR="0077706E">
              <w:rPr>
                <w:noProof/>
                <w:webHidden/>
              </w:rPr>
            </w:r>
            <w:r w:rsidR="0077706E">
              <w:rPr>
                <w:noProof/>
                <w:webHidden/>
              </w:rPr>
              <w:fldChar w:fldCharType="separate"/>
            </w:r>
            <w:r w:rsidR="0077706E">
              <w:rPr>
                <w:noProof/>
                <w:webHidden/>
              </w:rPr>
              <w:t>3</w:t>
            </w:r>
            <w:r w:rsidR="0077706E">
              <w:rPr>
                <w:noProof/>
                <w:webHidden/>
              </w:rPr>
              <w:fldChar w:fldCharType="end"/>
            </w:r>
          </w:hyperlink>
        </w:p>
        <w:p w14:paraId="39413EE1" w14:textId="7E05B6A6" w:rsidR="004D719F" w:rsidRDefault="004D719F" w:rsidP="004D719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3EBE9A" w14:textId="36FCCE00" w:rsidR="00B672E8" w:rsidRPr="00ED5605" w:rsidRDefault="00E35AD1" w:rsidP="00700A51">
      <w:pPr>
        <w:pStyle w:val="Heading1"/>
        <w:rPr>
          <w:sz w:val="22"/>
          <w:szCs w:val="22"/>
        </w:rPr>
      </w:pPr>
      <w:bookmarkStart w:id="3" w:name="_Toc33692700"/>
      <w:r>
        <w:rPr>
          <w:sz w:val="22"/>
          <w:szCs w:val="22"/>
        </w:rPr>
        <w:t>L</w:t>
      </w:r>
      <w:r w:rsidR="00911BB4" w:rsidRPr="00ED5605">
        <w:rPr>
          <w:sz w:val="22"/>
          <w:szCs w:val="22"/>
        </w:rPr>
        <w:t>earning o</w:t>
      </w:r>
      <w:r w:rsidR="00B519E4" w:rsidRPr="00ED5605">
        <w:rPr>
          <w:sz w:val="22"/>
          <w:szCs w:val="22"/>
        </w:rPr>
        <w:t>bjective</w:t>
      </w:r>
      <w:r w:rsidR="00294BD5" w:rsidRPr="00ED5605">
        <w:rPr>
          <w:sz w:val="22"/>
          <w:szCs w:val="22"/>
        </w:rPr>
        <w:t>s</w:t>
      </w:r>
      <w:bookmarkEnd w:id="3"/>
    </w:p>
    <w:p w14:paraId="04897447" w14:textId="49227FC2" w:rsidR="00F71A41" w:rsidRPr="00ED5605" w:rsidRDefault="00262A25" w:rsidP="00E86DA6">
      <w:pPr>
        <w:rPr>
          <w:lang w:val="en-US"/>
        </w:rPr>
      </w:pPr>
      <w:bookmarkStart w:id="4" w:name="_Toc403840145"/>
      <w:bookmarkStart w:id="5" w:name="_Toc403895781"/>
      <w:r w:rsidRPr="00ED5605">
        <w:rPr>
          <w:lang w:val="en-US"/>
        </w:rPr>
        <w:t>By</w:t>
      </w:r>
      <w:r w:rsidR="00E86DA6" w:rsidRPr="00ED5605">
        <w:rPr>
          <w:lang w:val="en-US"/>
        </w:rPr>
        <w:t xml:space="preserve"> the end of </w:t>
      </w:r>
      <w:r w:rsidR="00911BB4" w:rsidRPr="00ED5605">
        <w:rPr>
          <w:lang w:val="en-US"/>
        </w:rPr>
        <w:t>this lab</w:t>
      </w:r>
      <w:r w:rsidR="00E86DA6" w:rsidRPr="00ED5605">
        <w:rPr>
          <w:lang w:val="en-US"/>
        </w:rPr>
        <w:t xml:space="preserve"> you should</w:t>
      </w:r>
      <w:r w:rsidR="00E80AB9" w:rsidRPr="00ED5605">
        <w:rPr>
          <w:lang w:val="en-US"/>
        </w:rPr>
        <w:t xml:space="preserve"> be able to</w:t>
      </w:r>
      <w:r w:rsidR="0046380B" w:rsidRPr="00ED5605">
        <w:rPr>
          <w:lang w:val="en-US"/>
        </w:rPr>
        <w:t xml:space="preserve"> </w:t>
      </w:r>
      <w:r w:rsidR="00F71A41" w:rsidRPr="00ED5605">
        <w:rPr>
          <w:lang w:val="en-US"/>
        </w:rPr>
        <w:t>:</w:t>
      </w:r>
    </w:p>
    <w:p w14:paraId="49490ADE" w14:textId="77777777" w:rsidR="009C1089" w:rsidRPr="00ED5605" w:rsidRDefault="00BD4E6E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>Distinguish between displacement (vector) and distance (scalar)</w:t>
      </w:r>
    </w:p>
    <w:p w14:paraId="5CDF4575" w14:textId="77777777" w:rsidR="00324C93" w:rsidRPr="00ED5605" w:rsidRDefault="00324C93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>Distinguish between the velocity (vector) and its speed (</w:t>
      </w:r>
      <w:r w:rsidR="00EF3BAF" w:rsidRPr="00ED5605">
        <w:rPr>
          <w:lang w:val="en-US"/>
        </w:rPr>
        <w:t>norm</w:t>
      </w:r>
      <w:r w:rsidRPr="00ED5605">
        <w:rPr>
          <w:lang w:val="en-US"/>
        </w:rPr>
        <w:t>)</w:t>
      </w:r>
    </w:p>
    <w:p w14:paraId="0D60C076" w14:textId="77777777" w:rsidR="00426083" w:rsidRPr="00ED5605" w:rsidRDefault="00976916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 xml:space="preserve">Apply the </w:t>
      </w:r>
      <w:r w:rsidR="00A703CE" w:rsidRPr="00ED5605">
        <w:rPr>
          <w:lang w:val="en-US"/>
        </w:rPr>
        <w:t>definition of velocity for Rectilinear Motions with Constant Velocity</w:t>
      </w:r>
    </w:p>
    <w:p w14:paraId="0A846F33" w14:textId="77777777" w:rsidR="00A703CE" w:rsidRPr="00ED5605" w:rsidRDefault="00A703CE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>Apply the definition of acceleration (and deceleration) for Rectilinear Motions with Constant Acceleration</w:t>
      </w:r>
    </w:p>
    <w:p w14:paraId="56DDD8BC" w14:textId="77777777" w:rsidR="00A703CE" w:rsidRPr="00ED5605" w:rsidRDefault="00A031D4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>Apply the location equation, the velocity equation and the time-independent formula for the Rectilinear Motion with Constant Acceleration</w:t>
      </w:r>
    </w:p>
    <w:p w14:paraId="672A6659" w14:textId="723A0313" w:rsidR="00262A25" w:rsidRPr="0040239E" w:rsidRDefault="008F574D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>Apply the independence of motion for the Projectile Motion (with properties horizontal range and height)</w:t>
      </w:r>
    </w:p>
    <w:bookmarkEnd w:id="4"/>
    <w:bookmarkEnd w:id="5"/>
    <w:p w14:paraId="57FBA4A1" w14:textId="77777777" w:rsidR="00053BBC" w:rsidRPr="00ED5605" w:rsidRDefault="00053BBC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 xml:space="preserve">Calculate </w:t>
      </w:r>
      <w:r w:rsidR="00984000" w:rsidRPr="00ED5605">
        <w:rPr>
          <w:lang w:val="en-US"/>
        </w:rPr>
        <w:t xml:space="preserve">the </w:t>
      </w:r>
      <w:r w:rsidRPr="00ED5605">
        <w:rPr>
          <w:lang w:val="en-US"/>
        </w:rPr>
        <w:t>velocity for Rectilinear Motions with Constant Velocity</w:t>
      </w:r>
    </w:p>
    <w:p w14:paraId="6B5FB4C0" w14:textId="77777777" w:rsidR="00053BBC" w:rsidRPr="00ED5605" w:rsidRDefault="00053BBC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 xml:space="preserve">Calculate </w:t>
      </w:r>
      <w:r w:rsidR="00984000" w:rsidRPr="00ED5605">
        <w:rPr>
          <w:lang w:val="en-US"/>
        </w:rPr>
        <w:t xml:space="preserve">the </w:t>
      </w:r>
      <w:r w:rsidRPr="00ED5605">
        <w:rPr>
          <w:lang w:val="en-US"/>
        </w:rPr>
        <w:t>acceleration for Rectilinear Motions with Constant Acceleration</w:t>
      </w:r>
    </w:p>
    <w:p w14:paraId="1E61E27A" w14:textId="77777777" w:rsidR="00053BBC" w:rsidRPr="00ED5605" w:rsidRDefault="00053BBC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>Apply the location equation, the velocity equation and the time-independent formula for the Rectilinear Motion with Constant Acceleration</w:t>
      </w:r>
    </w:p>
    <w:p w14:paraId="4B3F534C" w14:textId="77777777" w:rsidR="00984000" w:rsidRPr="00ED5605" w:rsidRDefault="00C930D2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>Visualize the location equation and velocity equations in View/Graphics</w:t>
      </w:r>
    </w:p>
    <w:p w14:paraId="43604E6E" w14:textId="7A8249CF" w:rsidR="001A05B6" w:rsidRPr="00ED5605" w:rsidRDefault="001A05B6" w:rsidP="00B66BFE">
      <w:pPr>
        <w:pStyle w:val="ListParagraph"/>
        <w:numPr>
          <w:ilvl w:val="0"/>
          <w:numId w:val="4"/>
        </w:numPr>
        <w:rPr>
          <w:lang w:val="en-US"/>
        </w:rPr>
      </w:pPr>
      <w:r w:rsidRPr="00ED5605">
        <w:rPr>
          <w:lang w:val="en-US"/>
        </w:rPr>
        <w:t>Visualize the motion’s trajectory in View/Graphics, like the Projectile Motion’s</w:t>
      </w:r>
      <w:r w:rsidR="00AA78CA">
        <w:rPr>
          <w:lang w:val="en-US"/>
        </w:rPr>
        <w:br/>
      </w:r>
    </w:p>
    <w:p w14:paraId="417AF443" w14:textId="77777777" w:rsidR="005A2094" w:rsidRPr="00ED5605" w:rsidRDefault="00DA31E1" w:rsidP="00700A51">
      <w:pPr>
        <w:pStyle w:val="Heading1"/>
        <w:rPr>
          <w:sz w:val="22"/>
          <w:szCs w:val="22"/>
        </w:rPr>
      </w:pPr>
      <w:bookmarkStart w:id="6" w:name="_Toc33692701"/>
      <w:r w:rsidRPr="00ED5605">
        <w:rPr>
          <w:sz w:val="22"/>
          <w:szCs w:val="22"/>
        </w:rPr>
        <w:lastRenderedPageBreak/>
        <w:t>Exercises</w:t>
      </w:r>
      <w:bookmarkEnd w:id="6"/>
    </w:p>
    <w:p w14:paraId="0A37501D" w14:textId="77777777" w:rsidR="002C75E3" w:rsidRPr="00ED5605" w:rsidRDefault="002C75E3" w:rsidP="00E6751B">
      <w:pPr>
        <w:rPr>
          <w:lang w:val="en-US"/>
        </w:rPr>
      </w:pPr>
    </w:p>
    <w:p w14:paraId="452E982C" w14:textId="77777777" w:rsidR="00641A69" w:rsidRPr="00ED5605" w:rsidRDefault="00641A69" w:rsidP="00E6751B">
      <w:pPr>
        <w:rPr>
          <w:rStyle w:val="Emphasis"/>
          <w:b w:val="0"/>
          <w:lang w:val="en-US"/>
        </w:rPr>
      </w:pPr>
      <w:r w:rsidRPr="00ED5605"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 w:rsidRPr="00ED5605">
        <w:rPr>
          <w:lang w:val="en-US"/>
        </w:rPr>
        <w:t>throughout the course of this</w:t>
      </w:r>
      <w:r w:rsidRPr="00ED5605">
        <w:rPr>
          <w:lang w:val="en-US"/>
        </w:rPr>
        <w:t xml:space="preserve"> lab, you </w:t>
      </w:r>
      <w:r w:rsidR="00297120" w:rsidRPr="00ED5605">
        <w:rPr>
          <w:lang w:val="en-US"/>
        </w:rPr>
        <w:t>re-save sufficiently</w:t>
      </w:r>
      <w:r w:rsidRPr="00ED5605">
        <w:rPr>
          <w:lang w:val="en-US"/>
        </w:rPr>
        <w:t xml:space="preserve"> your</w:t>
      </w:r>
      <w:r w:rsidR="00E6751B" w:rsidRPr="00ED5605">
        <w:rPr>
          <w:lang w:val="en-US"/>
        </w:rPr>
        <w:t xml:space="preserve"> solution</w:t>
      </w:r>
      <w:r w:rsidRPr="00ED5605">
        <w:rPr>
          <w:lang w:val="en-US"/>
        </w:rPr>
        <w:t xml:space="preserve"> file</w:t>
      </w:r>
      <w:r w:rsidR="00E6751B" w:rsidRPr="00ED5605">
        <w:rPr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on </w:t>
      </w:r>
      <w:r w:rsidR="00297120" w:rsidRPr="00ED5605">
        <w:rPr>
          <w:rStyle w:val="Emphasis"/>
          <w:b w:val="0"/>
          <w:lang w:val="en-US"/>
        </w:rPr>
        <w:t>your local machine</w:t>
      </w:r>
      <w:r w:rsidR="00E6751B" w:rsidRPr="00ED5605">
        <w:rPr>
          <w:rStyle w:val="Emphasis"/>
          <w:b w:val="0"/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as </w:t>
      </w:r>
    </w:p>
    <w:p w14:paraId="2C27DC66" w14:textId="77777777" w:rsidR="00E6751B" w:rsidRPr="00ED5605" w:rsidRDefault="00641A69" w:rsidP="00E6751B">
      <w:pPr>
        <w:rPr>
          <w:lang w:val="en-US"/>
        </w:rPr>
      </w:pPr>
      <w:r w:rsidRPr="00ED5605">
        <w:rPr>
          <w:b/>
          <w:lang w:val="en-US"/>
        </w:rPr>
        <w:t>1DAExx-</w:t>
      </w:r>
      <w:r w:rsidR="00E6751B" w:rsidRPr="00ED5605">
        <w:rPr>
          <w:b/>
          <w:lang w:val="en-US"/>
        </w:rPr>
        <w:t>0</w:t>
      </w:r>
      <w:r w:rsidR="00571300" w:rsidRPr="00ED5605">
        <w:rPr>
          <w:b/>
          <w:lang w:val="en-US"/>
        </w:rPr>
        <w:t>y</w:t>
      </w:r>
      <w:r w:rsidRPr="00ED5605">
        <w:rPr>
          <w:b/>
          <w:lang w:val="en-US"/>
        </w:rPr>
        <w:t>-</w:t>
      </w:r>
      <w:r w:rsidR="00E6751B" w:rsidRPr="00ED5605">
        <w:rPr>
          <w:b/>
          <w:lang w:val="en-US"/>
        </w:rPr>
        <w:t>name</w:t>
      </w:r>
      <w:r w:rsidRPr="00ED5605">
        <w:rPr>
          <w:b/>
          <w:lang w:val="en-US"/>
        </w:rPr>
        <w:t>1</w:t>
      </w:r>
      <w:r w:rsidRPr="00ED5605">
        <w:rPr>
          <w:lang w:val="en-US"/>
        </w:rPr>
        <w:t>(+name2+name3).GGB</w:t>
      </w:r>
      <w:r w:rsidR="001040FF" w:rsidRPr="00ED5605">
        <w:rPr>
          <w:lang w:val="en-US"/>
        </w:rPr>
        <w:t xml:space="preserve"> given </w:t>
      </w:r>
      <w:r w:rsidR="001040FF" w:rsidRPr="00ED5605">
        <w:rPr>
          <w:b/>
          <w:lang w:val="en-US"/>
        </w:rPr>
        <w:t>xx</w:t>
      </w:r>
      <w:r w:rsidR="001040FF" w:rsidRPr="00ED5605">
        <w:rPr>
          <w:lang w:val="en-US"/>
        </w:rPr>
        <w:t xml:space="preserve">=groupcode, </w:t>
      </w:r>
      <w:r w:rsidR="001040FF" w:rsidRPr="00ED5605">
        <w:rPr>
          <w:b/>
          <w:lang w:val="en-US"/>
        </w:rPr>
        <w:t>0y</w:t>
      </w:r>
      <w:r w:rsidR="001040FF" w:rsidRPr="00ED5605">
        <w:rPr>
          <w:lang w:val="en-US"/>
        </w:rPr>
        <w:t>=labindex</w:t>
      </w:r>
    </w:p>
    <w:p w14:paraId="42BA188B" w14:textId="4A7E068B" w:rsidR="00354C0A" w:rsidRPr="001C6592" w:rsidRDefault="00354C0A" w:rsidP="001C6592">
      <w:pPr>
        <w:pStyle w:val="Heading2"/>
        <w:rPr>
          <w:sz w:val="22"/>
          <w:szCs w:val="22"/>
        </w:rPr>
      </w:pPr>
      <w:bookmarkStart w:id="7" w:name="_Toc33692702"/>
      <w:r w:rsidRPr="001C6592">
        <w:rPr>
          <w:sz w:val="22"/>
          <w:szCs w:val="22"/>
        </w:rPr>
        <w:t>Exercise 1</w:t>
      </w:r>
      <w:r w:rsidR="0040239E" w:rsidRPr="001C6592">
        <w:rPr>
          <w:sz w:val="22"/>
          <w:szCs w:val="22"/>
        </w:rPr>
        <w:t xml:space="preserve"> : Displacement - Distance</w:t>
      </w:r>
      <w:bookmarkEnd w:id="7"/>
    </w:p>
    <w:p w14:paraId="59B07123" w14:textId="6AFA5B5C" w:rsidR="00354C0A" w:rsidRDefault="00031EE8" w:rsidP="00354C0A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 w:cs="Tahoma"/>
          <w:color w:val="444444"/>
          <w:sz w:val="22"/>
          <w:szCs w:val="22"/>
          <w:lang w:val="en-US"/>
        </w:rPr>
      </w:pPr>
      <w:r w:rsidRPr="00031EE8">
        <w:rPr>
          <w:rFonts w:ascii="Verdana" w:hAnsi="Verdana" w:cs="Tahoma"/>
          <w:color w:val="444444"/>
          <w:sz w:val="22"/>
          <w:szCs w:val="22"/>
          <w:lang w:val="en-US"/>
        </w:rPr>
        <w:t>Ash Ketchum</w:t>
      </w:r>
      <w:r>
        <w:rPr>
          <w:rFonts w:ascii="Verdana" w:hAnsi="Verdana" w:cs="Tahoma"/>
          <w:color w:val="444444"/>
          <w:sz w:val="22"/>
          <w:szCs w:val="22"/>
          <w:lang w:val="en-US"/>
        </w:rPr>
        <w:t xml:space="preserve"> </w:t>
      </w:r>
      <w:r w:rsidR="00354C0A" w:rsidRPr="00ED5605">
        <w:rPr>
          <w:rFonts w:ascii="Verdana" w:hAnsi="Verdana" w:cs="Tahoma"/>
          <w:color w:val="444444"/>
          <w:sz w:val="22"/>
          <w:szCs w:val="22"/>
          <w:lang w:val="en-US"/>
        </w:rPr>
        <w:t xml:space="preserve">walks 4 meters East, 2 meters South, 4 meters West, and finally 2 meters North. What is his displacement </w:t>
      </w:r>
      <w:r w:rsidR="0033519A">
        <w:rPr>
          <w:rFonts w:ascii="Verdana" w:hAnsi="Verdana" w:cs="Tahoma"/>
          <w:color w:val="444444"/>
          <w:sz w:val="22"/>
          <w:szCs w:val="22"/>
          <w:lang w:val="en-US"/>
        </w:rPr>
        <w:t xml:space="preserve">vector </w:t>
      </w:r>
      <w:r w:rsidR="00354C0A" w:rsidRPr="00ED5605">
        <w:rPr>
          <w:rFonts w:ascii="Verdana" w:hAnsi="Verdana" w:cs="Tahoma"/>
          <w:color w:val="444444"/>
          <w:sz w:val="22"/>
          <w:szCs w:val="22"/>
          <w:lang w:val="en-US"/>
        </w:rPr>
        <w:t xml:space="preserve">and </w:t>
      </w:r>
      <w:r w:rsidR="00DA4179">
        <w:rPr>
          <w:rFonts w:ascii="Verdana" w:hAnsi="Verdana" w:cs="Tahoma"/>
          <w:color w:val="444444"/>
          <w:sz w:val="22"/>
          <w:szCs w:val="22"/>
          <w:lang w:val="en-US"/>
        </w:rPr>
        <w:t>the</w:t>
      </w:r>
      <w:r w:rsidR="00354C0A" w:rsidRPr="00ED5605">
        <w:rPr>
          <w:rFonts w:ascii="Verdana" w:hAnsi="Verdana" w:cs="Tahoma"/>
          <w:color w:val="444444"/>
          <w:sz w:val="22"/>
          <w:szCs w:val="22"/>
          <w:lang w:val="en-US"/>
        </w:rPr>
        <w:t xml:space="preserve"> distance</w:t>
      </w:r>
      <w:r w:rsidR="00DA4179">
        <w:rPr>
          <w:rFonts w:ascii="Verdana" w:hAnsi="Verdana" w:cs="Tahoma"/>
          <w:color w:val="444444"/>
          <w:sz w:val="22"/>
          <w:szCs w:val="22"/>
          <w:lang w:val="en-US"/>
        </w:rPr>
        <w:t xml:space="preserve"> he travelled</w:t>
      </w:r>
      <w:r w:rsidR="00354C0A" w:rsidRPr="00ED5605">
        <w:rPr>
          <w:rFonts w:ascii="Verdana" w:hAnsi="Verdana" w:cs="Tahoma"/>
          <w:color w:val="444444"/>
          <w:sz w:val="22"/>
          <w:szCs w:val="22"/>
          <w:lang w:val="en-US"/>
        </w:rPr>
        <w:t>?</w:t>
      </w:r>
    </w:p>
    <w:p w14:paraId="218FCCF0" w14:textId="53E5BB80" w:rsidR="002966B8" w:rsidRPr="002966B8" w:rsidRDefault="002966B8" w:rsidP="00354C0A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 w:cs="Tahoma"/>
          <w:color w:val="444444"/>
          <w:sz w:val="22"/>
          <w:szCs w:val="22"/>
          <w:lang w:val="en-US"/>
        </w:rPr>
      </w:pPr>
      <m:oMathPara>
        <m:oMath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Style w:val="mo"/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-2</m:t>
                  </m:r>
                </m:den>
              </m:f>
            </m:e>
          </m:d>
          <m:r>
            <w:rPr>
              <w:rStyle w:val="mo"/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-4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Style w:val="mo"/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Style w:val="mo"/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667A8957" w14:textId="77D55D8C" w:rsidR="00D406E2" w:rsidRPr="001C6592" w:rsidRDefault="00083DB1" w:rsidP="001C6592">
      <w:pPr>
        <w:pStyle w:val="Heading2"/>
        <w:rPr>
          <w:sz w:val="22"/>
          <w:szCs w:val="22"/>
        </w:rPr>
      </w:pPr>
      <w:bookmarkStart w:id="8" w:name="_Toc33692703"/>
      <w:r w:rsidRPr="001C6592">
        <w:rPr>
          <w:sz w:val="22"/>
          <w:szCs w:val="22"/>
        </w:rPr>
        <w:t xml:space="preserve">Exercise </w:t>
      </w:r>
      <w:r w:rsidR="0040239E" w:rsidRPr="001C6592">
        <w:rPr>
          <w:sz w:val="22"/>
          <w:szCs w:val="22"/>
        </w:rPr>
        <w:t>2 : Displacement - Distance</w:t>
      </w:r>
      <w:bookmarkEnd w:id="8"/>
    </w:p>
    <w:p w14:paraId="72E0C064" w14:textId="7C5153F6" w:rsidR="00D406E2" w:rsidRPr="00D406E2" w:rsidRDefault="00D406E2" w:rsidP="00D406E2">
      <w:pPr>
        <w:rPr>
          <w:lang w:val="en-US"/>
        </w:rPr>
      </w:pPr>
      <w:r>
        <w:rPr>
          <w:lang w:val="en-US"/>
        </w:rPr>
        <w:t xml:space="preserve">In a 2D game environment </w:t>
      </w:r>
      <w:r w:rsidR="00F232ED">
        <w:rPr>
          <w:lang w:val="en-US"/>
        </w:rPr>
        <w:t>an</w:t>
      </w:r>
      <w:r>
        <w:rPr>
          <w:lang w:val="en-US"/>
        </w:rPr>
        <w:t xml:space="preserve"> </w:t>
      </w:r>
      <w:r w:rsidR="00F232ED">
        <w:rPr>
          <w:lang w:val="en-US"/>
        </w:rPr>
        <w:t>air</w:t>
      </w:r>
      <w:r>
        <w:rPr>
          <w:lang w:val="en-US"/>
        </w:rPr>
        <w:t xml:space="preserve">plane </w:t>
      </w:r>
      <w:r w:rsidR="00F232ED">
        <w:rPr>
          <w:lang w:val="en-US"/>
        </w:rPr>
        <w:t xml:space="preserve">trip </w:t>
      </w:r>
      <w:r w:rsidR="00A71C6D">
        <w:rPr>
          <w:lang w:val="en-US"/>
        </w:rPr>
        <w:t>involves three legs, w</w:t>
      </w:r>
      <w:r w:rsidR="00F232ED">
        <w:rPr>
          <w:lang w:val="en-US"/>
        </w:rPr>
        <w:t xml:space="preserve">ith two stopovers. The first leg is due east for </w:t>
      </w:r>
      <w:r>
        <w:rPr>
          <w:lang w:val="en-US"/>
        </w:rPr>
        <w:t xml:space="preserve">620 km, </w:t>
      </w:r>
      <w:r w:rsidR="00F232ED">
        <w:rPr>
          <w:lang w:val="en-US"/>
        </w:rPr>
        <w:t>the second leg is southeast for 440 km; and the third leg is at 53° south of west, for 550 km</w:t>
      </w:r>
      <w:r>
        <w:rPr>
          <w:lang w:val="en-US"/>
        </w:rPr>
        <w:t xml:space="preserve">. What is the </w:t>
      </w:r>
      <w:r w:rsidR="00F232ED">
        <w:rPr>
          <w:lang w:val="en-US"/>
        </w:rPr>
        <w:t xml:space="preserve">plane’s </w:t>
      </w:r>
      <w:r>
        <w:rPr>
          <w:lang w:val="en-US"/>
        </w:rPr>
        <w:t>total displacement</w:t>
      </w:r>
      <w:r w:rsidR="00790640">
        <w:rPr>
          <w:lang w:val="en-US"/>
        </w:rPr>
        <w:t xml:space="preserve"> vector</w:t>
      </w:r>
      <w:r>
        <w:rPr>
          <w:lang w:val="en-US"/>
        </w:rPr>
        <w:t>?</w:t>
      </w:r>
      <w:r w:rsidR="00D6594F">
        <w:rPr>
          <w:lang w:val="en-US"/>
        </w:rPr>
        <w:t xml:space="preserve"> ( Angle and magnitude)</w:t>
      </w:r>
    </w:p>
    <w:p w14:paraId="28464120" w14:textId="538B2579" w:rsidR="0040239E" w:rsidRPr="0062591E" w:rsidRDefault="0073320D" w:rsidP="0073320D">
      <w:pPr>
        <w:pStyle w:val="NormalWeb"/>
        <w:shd w:val="clear" w:color="auto" w:fill="FFFFFF"/>
        <w:spacing w:before="0" w:beforeAutospacing="0" w:after="135" w:afterAutospacing="0"/>
        <w:rPr>
          <w:rStyle w:val="mo"/>
          <w:rFonts w:ascii="Verdana" w:hAnsi="Verdana" w:cs="Tahoma"/>
          <w:sz w:val="28"/>
          <w:szCs w:val="28"/>
        </w:rPr>
      </w:pPr>
      <m:oMathPara>
        <m:oMath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620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Style w:val="mo"/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440∙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cos⁡</m:t>
                  </m:r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(45)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-440∙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sin⁡</m:t>
                  </m:r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(45)</m:t>
                  </m:r>
                </m:den>
              </m:f>
            </m:e>
          </m:d>
          <m:r>
            <w:rPr>
              <w:rStyle w:val="mo"/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550∙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cos⁡</m:t>
                  </m:r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(53)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-550∙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sin⁡</m:t>
                  </m:r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(53)</m:t>
                  </m:r>
                </m:den>
              </m:f>
            </m:e>
          </m:d>
          <m:r>
            <w:rPr>
              <w:rStyle w:val="mo"/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Style w:val="mo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600.12872</m:t>
                  </m:r>
                </m:num>
                <m:den>
                  <m:r>
                    <w:rPr>
                      <w:rStyle w:val="mo"/>
                      <w:rFonts w:ascii="Cambria Math" w:hAnsi="Cambria Math"/>
                      <w:sz w:val="28"/>
                      <w:szCs w:val="28"/>
                    </w:rPr>
                    <m:t>-750.37651</m:t>
                  </m:r>
                </m:den>
              </m:f>
            </m:e>
          </m:d>
        </m:oMath>
      </m:oMathPara>
    </w:p>
    <w:p w14:paraId="1C29721E" w14:textId="501D67EB" w:rsidR="0062591E" w:rsidRPr="00AE2716" w:rsidRDefault="0062591E" w:rsidP="0073320D">
      <w:pPr>
        <w:pStyle w:val="NormalWeb"/>
        <w:shd w:val="clear" w:color="auto" w:fill="FFFFFF"/>
        <w:spacing w:before="0" w:beforeAutospacing="0" w:after="135" w:afterAutospacing="0"/>
        <w:rPr>
          <w:rStyle w:val="mo"/>
          <w:rFonts w:ascii="Verdana" w:hAnsi="Verdana" w:cs="Tahoma"/>
          <w:sz w:val="28"/>
          <w:szCs w:val="28"/>
        </w:rPr>
      </w:pPr>
      <m:oMathPara>
        <m:oMath>
          <m:func>
            <m:funcPr>
              <m:ctrlPr>
                <w:rPr>
                  <w:rStyle w:val="mo"/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mo"/>
                  <w:rFonts w:ascii="Cambria Math" w:hAnsi="Cambria Math" w:cs="Tahoma"/>
                  <w:sz w:val="28"/>
                  <w:szCs w:val="28"/>
                </w:rPr>
                <m:t>arctan</m:t>
              </m:r>
            </m:fName>
            <m:e>
              <m:d>
                <m:dPr>
                  <m:ctrlPr>
                    <w:rPr>
                      <w:rStyle w:val="mo"/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mo"/>
                          <w:rFonts w:ascii="Cambria Math" w:hAnsi="Cambria Math" w:cs="Tahom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sz w:val="28"/>
                          <w:szCs w:val="28"/>
                        </w:rPr>
                        <m:t>-750.37651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sz w:val="28"/>
                          <w:szCs w:val="28"/>
                        </w:rPr>
                        <m:t>600.12872</m:t>
                      </m:r>
                    </m:den>
                  </m:f>
                </m:e>
              </m:d>
            </m:e>
          </m:func>
          <m:r>
            <w:rPr>
              <w:rStyle w:val="mo"/>
              <w:rFonts w:ascii="Cambria Math" w:hAnsi="Cambria Math" w:cs="Tahoma"/>
              <w:sz w:val="28"/>
              <w:szCs w:val="28"/>
            </w:rPr>
            <m:t>=</m:t>
          </m:r>
          <m:r>
            <w:rPr>
              <w:rStyle w:val="mo"/>
              <w:rFonts w:ascii="Cambria Math" w:hAnsi="Cambria Math" w:cs="Tahoma"/>
              <w:sz w:val="28"/>
              <w:szCs w:val="28"/>
            </w:rPr>
            <m:t>-51.34822 graden</m:t>
          </m:r>
        </m:oMath>
      </m:oMathPara>
    </w:p>
    <w:p w14:paraId="31A78E7C" w14:textId="68319B22" w:rsidR="0040239E" w:rsidRPr="00ED5605" w:rsidRDefault="003C109D" w:rsidP="001C6592">
      <w:pPr>
        <w:pStyle w:val="Heading2"/>
        <w:rPr>
          <w:sz w:val="22"/>
          <w:szCs w:val="22"/>
        </w:rPr>
      </w:pPr>
      <w:bookmarkStart w:id="9" w:name="_Toc33692704"/>
      <w:r w:rsidRPr="001C6592">
        <w:rPr>
          <w:sz w:val="22"/>
          <w:szCs w:val="22"/>
        </w:rPr>
        <w:t xml:space="preserve">Exercise </w:t>
      </w:r>
      <w:r w:rsidR="0040239E" w:rsidRPr="001C6592">
        <w:rPr>
          <w:sz w:val="22"/>
          <w:szCs w:val="22"/>
        </w:rPr>
        <w:t xml:space="preserve">3 : </w:t>
      </w:r>
      <w:r w:rsidR="0040239E" w:rsidRPr="00ED5605">
        <w:rPr>
          <w:sz w:val="22"/>
          <w:szCs w:val="22"/>
        </w:rPr>
        <w:t>Velocit</w:t>
      </w:r>
      <w:r w:rsidR="0040239E">
        <w:rPr>
          <w:sz w:val="22"/>
          <w:szCs w:val="22"/>
        </w:rPr>
        <w:t>y - Speed</w:t>
      </w:r>
      <w:bookmarkEnd w:id="9"/>
    </w:p>
    <w:p w14:paraId="71BB11DF" w14:textId="13288175" w:rsidR="00ED5605" w:rsidRDefault="00344BE4" w:rsidP="00ED5605">
      <w:pPr>
        <w:pStyle w:val="NormalWeb"/>
        <w:shd w:val="clear" w:color="auto" w:fill="FFFFFF"/>
        <w:spacing w:before="525" w:beforeAutospacing="0" w:after="135" w:afterAutospacing="0"/>
        <w:rPr>
          <w:rFonts w:ascii="Verdana" w:hAnsi="Verdana" w:cs="Tahoma"/>
          <w:color w:val="444444"/>
          <w:sz w:val="22"/>
          <w:szCs w:val="22"/>
          <w:lang w:val="en-US"/>
        </w:rPr>
      </w:pPr>
      <w:r w:rsidRPr="00344BE4">
        <w:rPr>
          <w:rFonts w:ascii="Verdana" w:hAnsi="Verdana" w:cs="Tahoma"/>
          <w:color w:val="444444"/>
          <w:sz w:val="22"/>
          <w:szCs w:val="22"/>
          <w:lang w:val="en-US"/>
        </w:rPr>
        <w:t>Ash Ketchum</w:t>
      </w:r>
      <w:r>
        <w:rPr>
          <w:rFonts w:ascii="Verdana" w:hAnsi="Verdana" w:cs="Tahoma"/>
          <w:color w:val="444444"/>
          <w:sz w:val="22"/>
          <w:szCs w:val="22"/>
          <w:lang w:val="en-US"/>
        </w:rPr>
        <w:t xml:space="preserve"> </w:t>
      </w:r>
      <w:r w:rsidR="00ED5605" w:rsidRPr="00ED5605">
        <w:rPr>
          <w:rFonts w:ascii="Verdana" w:hAnsi="Verdana" w:cs="Tahoma"/>
          <w:color w:val="444444"/>
          <w:sz w:val="22"/>
          <w:szCs w:val="22"/>
          <w:lang w:val="en-US"/>
        </w:rPr>
        <w:t xml:space="preserve">walks 4 meters East, 2 meters South, 4 meters West, and finally 2 meters North. The entire motion lasted for 24 seconds. Determine the average </w:t>
      </w:r>
      <w:r w:rsidR="003C547B">
        <w:rPr>
          <w:rFonts w:ascii="Verdana" w:hAnsi="Verdana" w:cs="Tahoma"/>
          <w:color w:val="444444"/>
          <w:sz w:val="22"/>
          <w:szCs w:val="22"/>
          <w:lang w:val="en-US"/>
        </w:rPr>
        <w:t>velocity</w:t>
      </w:r>
      <w:r w:rsidR="00ED5605" w:rsidRPr="00ED5605">
        <w:rPr>
          <w:rFonts w:ascii="Verdana" w:hAnsi="Verdana" w:cs="Tahoma"/>
          <w:color w:val="444444"/>
          <w:sz w:val="22"/>
          <w:szCs w:val="22"/>
          <w:lang w:val="en-US"/>
        </w:rPr>
        <w:t xml:space="preserve"> and the average </w:t>
      </w:r>
      <w:r w:rsidR="003C547B">
        <w:rPr>
          <w:rFonts w:ascii="Verdana" w:hAnsi="Verdana" w:cs="Tahoma"/>
          <w:color w:val="444444"/>
          <w:sz w:val="22"/>
          <w:szCs w:val="22"/>
          <w:lang w:val="en-US"/>
        </w:rPr>
        <w:t>speed</w:t>
      </w:r>
      <w:r w:rsidR="00ED5605" w:rsidRPr="00ED5605">
        <w:rPr>
          <w:rFonts w:ascii="Verdana" w:hAnsi="Verdana" w:cs="Tahoma"/>
          <w:color w:val="444444"/>
          <w:sz w:val="22"/>
          <w:szCs w:val="22"/>
          <w:lang w:val="en-US"/>
        </w:rPr>
        <w:t>.</w:t>
      </w:r>
    </w:p>
    <w:p w14:paraId="13FB2C3D" w14:textId="0B25169A" w:rsidR="0045769B" w:rsidRPr="0045769B" w:rsidRDefault="0045769B" w:rsidP="00ED5605">
      <w:pPr>
        <w:pStyle w:val="NormalWeb"/>
        <w:shd w:val="clear" w:color="auto" w:fill="FFFFFF"/>
        <w:spacing w:before="525" w:beforeAutospacing="0" w:after="135" w:afterAutospacing="0"/>
        <w:rPr>
          <w:rFonts w:ascii="Verdana" w:hAnsi="Verdana" w:cs="Tahoma"/>
          <w:color w:val="444444"/>
          <w:sz w:val="22"/>
          <w:szCs w:val="22"/>
          <w:lang w:val="nl-NL"/>
        </w:rPr>
      </w:pPr>
      <w:r w:rsidRPr="0045769B">
        <w:rPr>
          <w:rFonts w:ascii="Verdana" w:hAnsi="Verdana" w:cs="Tahoma"/>
          <w:color w:val="444444"/>
          <w:sz w:val="22"/>
          <w:szCs w:val="22"/>
          <w:lang w:val="en-US"/>
        </w:rPr>
        <w:drawing>
          <wp:inline distT="0" distB="0" distL="0" distR="0" wp14:anchorId="03EB255E" wp14:editId="6F05432A">
            <wp:extent cx="2314898" cy="819264"/>
            <wp:effectExtent l="0" t="0" r="952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69B">
        <w:rPr>
          <w:rFonts w:ascii="Verdana" w:hAnsi="Verdana" w:cs="Tahoma"/>
          <w:color w:val="444444"/>
          <w:sz w:val="22"/>
          <w:szCs w:val="22"/>
          <w:lang w:val="nl-NL"/>
        </w:rPr>
        <w:t xml:space="preserve"> </w:t>
      </w:r>
      <w:r w:rsidRPr="00EC61A0">
        <w:rPr>
          <w:rFonts w:ascii="Cambria Math" w:hAnsi="Cambria Math"/>
          <w:iCs/>
          <w:sz w:val="22"/>
          <w:szCs w:val="22"/>
          <w:lang w:val="en-US"/>
        </w:rPr>
        <w:t>3. Er moet een pijltje boven v</w:t>
      </w:r>
    </w:p>
    <w:p w14:paraId="30A9846F" w14:textId="3A1EED14" w:rsidR="00ED5605" w:rsidRPr="0045769B" w:rsidRDefault="00A11DC8" w:rsidP="0040239E">
      <w:pPr>
        <w:shd w:val="clear" w:color="auto" w:fill="FFFFFF"/>
        <w:spacing w:after="0"/>
        <w:rPr>
          <w:rFonts w:cs="Tahoma"/>
          <w:color w:val="444444"/>
        </w:rPr>
      </w:pPr>
      <w:r>
        <w:rPr>
          <w:noProof/>
          <w:lang w:val="nl-BE"/>
        </w:rPr>
        <w:drawing>
          <wp:anchor distT="0" distB="0" distL="114300" distR="114300" simplePos="0" relativeHeight="251658240" behindDoc="0" locked="0" layoutInCell="1" allowOverlap="1" wp14:anchorId="29C0654B" wp14:editId="3F0330DD">
            <wp:simplePos x="0" y="0"/>
            <wp:positionH relativeFrom="column">
              <wp:posOffset>3641090</wp:posOffset>
            </wp:positionH>
            <wp:positionV relativeFrom="paragraph">
              <wp:posOffset>170180</wp:posOffset>
            </wp:positionV>
            <wp:extent cx="2041525" cy="1691640"/>
            <wp:effectExtent l="0" t="0" r="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323F6" w14:textId="74871576" w:rsidR="00ED5605" w:rsidRPr="001C6592" w:rsidRDefault="00ED5605" w:rsidP="001C6592">
      <w:pPr>
        <w:pStyle w:val="Heading2"/>
        <w:rPr>
          <w:sz w:val="22"/>
          <w:szCs w:val="22"/>
        </w:rPr>
      </w:pPr>
      <w:bookmarkStart w:id="10" w:name="_Toc33692705"/>
      <w:r w:rsidRPr="001C6592">
        <w:rPr>
          <w:sz w:val="22"/>
          <w:szCs w:val="22"/>
        </w:rPr>
        <w:t xml:space="preserve">Exercise </w:t>
      </w:r>
      <w:r w:rsidR="0040239E" w:rsidRPr="001C6592">
        <w:rPr>
          <w:sz w:val="22"/>
          <w:szCs w:val="22"/>
        </w:rPr>
        <w:t xml:space="preserve">4 : </w:t>
      </w:r>
      <w:r w:rsidR="0040239E" w:rsidRPr="00ED5605">
        <w:rPr>
          <w:sz w:val="22"/>
          <w:szCs w:val="22"/>
        </w:rPr>
        <w:t>Velocit</w:t>
      </w:r>
      <w:r w:rsidR="0040239E">
        <w:rPr>
          <w:sz w:val="22"/>
          <w:szCs w:val="22"/>
        </w:rPr>
        <w:t>y - Speed</w:t>
      </w:r>
      <w:bookmarkEnd w:id="10"/>
    </w:p>
    <w:p w14:paraId="0D63AFF3" w14:textId="1783E618" w:rsidR="00755D0C" w:rsidRDefault="0040239E" w:rsidP="006F062B">
      <w:pPr>
        <w:rPr>
          <w:rFonts w:cs="Tahoma"/>
          <w:color w:val="444444"/>
          <w:lang w:val="en-US"/>
        </w:rPr>
      </w:pPr>
      <w:r>
        <w:rPr>
          <w:rFonts w:cs="Tahoma"/>
          <w:color w:val="444444"/>
          <w:lang w:val="en-US"/>
        </w:rPr>
        <w:br/>
      </w:r>
      <w:r w:rsidR="00755D0C" w:rsidRPr="00755D0C">
        <w:rPr>
          <w:rFonts w:cs="Tahoma"/>
          <w:color w:val="444444"/>
          <w:lang w:val="en-US"/>
        </w:rPr>
        <w:t>The position  of a runner as a function of time is plotted as moving along the x axis of a coordinate system. During a 3.00 s time interval, the runner’s position changes from x_1 = 50.0 m to x_2 = 30.5 m as shown in the</w:t>
      </w:r>
      <w:r w:rsidR="0066767D">
        <w:rPr>
          <w:rFonts w:cs="Tahoma"/>
          <w:color w:val="444444"/>
          <w:lang w:val="en-US"/>
        </w:rPr>
        <w:t xml:space="preserve"> </w:t>
      </w:r>
      <w:r w:rsidR="00755D0C" w:rsidRPr="00755D0C">
        <w:rPr>
          <w:rFonts w:cs="Tahoma"/>
          <w:color w:val="444444"/>
          <w:lang w:val="en-US"/>
        </w:rPr>
        <w:t xml:space="preserve">figure. </w:t>
      </w:r>
      <w:r w:rsidR="006F062B">
        <w:rPr>
          <w:rFonts w:cs="Tahoma"/>
          <w:color w:val="444444"/>
          <w:lang w:val="en-US"/>
        </w:rPr>
        <w:t xml:space="preserve"> </w:t>
      </w:r>
      <w:r w:rsidR="00755D0C" w:rsidRPr="006F062B">
        <w:rPr>
          <w:rFonts w:cs="Tahoma"/>
          <w:color w:val="444444"/>
          <w:lang w:val="en-US"/>
        </w:rPr>
        <w:t>What was the runner’s velocity?</w:t>
      </w:r>
      <w:r w:rsidR="00AA7A4E" w:rsidRPr="006F062B">
        <w:rPr>
          <w:rFonts w:cs="Tahoma"/>
          <w:color w:val="444444"/>
          <w:lang w:val="en-US"/>
        </w:rPr>
        <w:t xml:space="preserve"> [Solution</w:t>
      </w:r>
      <w:r w:rsidR="006F062B" w:rsidRPr="006F062B">
        <w:rPr>
          <w:rFonts w:cs="Tahoma"/>
          <w:color w:val="444444"/>
          <w:lang w:val="en-US"/>
        </w:rPr>
        <w:t xml:space="preserve"> = </w:t>
      </w:r>
      <w:r w:rsidR="00AA7A4E" w:rsidRPr="006F062B">
        <w:rPr>
          <w:rFonts w:cs="Tahoma"/>
          <w:color w:val="444444"/>
          <w:lang w:val="en-US"/>
        </w:rPr>
        <w:t xml:space="preserve"> -6.5 m/s]</w:t>
      </w:r>
    </w:p>
    <w:p w14:paraId="01F9AAF7" w14:textId="204E2951" w:rsidR="00A11DC8" w:rsidRPr="006F062B" w:rsidRDefault="0045769B" w:rsidP="006F062B">
      <w:pPr>
        <w:rPr>
          <w:rFonts w:cs="Tahoma"/>
          <w:color w:val="44444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color w:val="444444"/>
                  <w:lang w:val="en-US"/>
                </w:rPr>
              </m:ctrlPr>
            </m:accPr>
            <m:e>
              <m:r>
                <w:rPr>
                  <w:rFonts w:ascii="Cambria Math" w:hAnsi="Cambria Math" w:cs="Tahoma"/>
                  <w:color w:val="444444"/>
                  <w:lang w:val="en-US"/>
                </w:rPr>
                <m:t>v</m:t>
              </m:r>
            </m:e>
          </m:acc>
          <m:r>
            <w:rPr>
              <w:rFonts w:ascii="Cambria Math" w:hAnsi="Cambria Math" w:cs="Tahoma"/>
              <w:color w:val="444444"/>
              <w:lang w:val="en-US"/>
            </w:rPr>
            <m:t>=</m:t>
          </m:r>
          <m:d>
            <m:dPr>
              <m:ctrlPr>
                <w:rPr>
                  <w:rFonts w:ascii="Cambria Math" w:hAnsi="Cambria Math" w:cs="Tahoma"/>
                  <w:i/>
                  <w:color w:val="4444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ahoma"/>
                      <w:i/>
                      <w:color w:val="44444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color w:val="444444"/>
                      <w:lang w:val="en-US"/>
                    </w:rPr>
                    <m:t>-6.5</m:t>
                  </m:r>
                </m:num>
                <m:den>
                  <m:r>
                    <w:rPr>
                      <w:rFonts w:ascii="Cambria Math" w:hAnsi="Cambria Math" w:cs="Tahoma"/>
                      <w:color w:val="444444"/>
                      <w:lang w:val="en-US"/>
                    </w:rPr>
                    <m:t>0</m:t>
                  </m:r>
                </m:den>
              </m:f>
            </m:e>
          </m:d>
        </m:oMath>
      </m:oMathPara>
    </w:p>
    <w:p w14:paraId="1975B1C8" w14:textId="42D58D20" w:rsidR="0000760C" w:rsidRPr="001C6592" w:rsidRDefault="0000760C" w:rsidP="001C6592">
      <w:pPr>
        <w:pStyle w:val="Heading2"/>
        <w:rPr>
          <w:sz w:val="22"/>
          <w:szCs w:val="22"/>
        </w:rPr>
      </w:pPr>
      <w:bookmarkStart w:id="11" w:name="_Toc33692706"/>
      <w:r w:rsidRPr="001C6592">
        <w:rPr>
          <w:sz w:val="22"/>
          <w:szCs w:val="22"/>
        </w:rPr>
        <w:lastRenderedPageBreak/>
        <w:t xml:space="preserve">Exercise </w:t>
      </w:r>
      <w:r w:rsidR="00846A24" w:rsidRPr="001C6592">
        <w:rPr>
          <w:sz w:val="22"/>
          <w:szCs w:val="22"/>
        </w:rPr>
        <w:t>5</w:t>
      </w:r>
      <w:r w:rsidRPr="001C6592">
        <w:rPr>
          <w:sz w:val="22"/>
          <w:szCs w:val="22"/>
        </w:rPr>
        <w:t xml:space="preserve"> : Car slowing down</w:t>
      </w:r>
      <w:bookmarkEnd w:id="11"/>
      <w:r w:rsidRPr="001C6592">
        <w:rPr>
          <w:sz w:val="22"/>
          <w:szCs w:val="22"/>
        </w:rPr>
        <w:t xml:space="preserve"> </w:t>
      </w:r>
    </w:p>
    <w:p w14:paraId="29C6F78A" w14:textId="52A1256B" w:rsidR="00755D0C" w:rsidRDefault="00755D0C" w:rsidP="00755D0C">
      <w:pPr>
        <w:rPr>
          <w:lang w:val="en-US"/>
        </w:rPr>
      </w:pPr>
    </w:p>
    <w:p w14:paraId="59813B02" w14:textId="70854B4E" w:rsidR="006F062B" w:rsidRPr="00A4059E" w:rsidRDefault="00755D0C" w:rsidP="00A4059E">
      <w:pPr>
        <w:rPr>
          <w:rFonts w:cs="Tahoma"/>
          <w:color w:val="444444"/>
          <w:lang w:val="en-US"/>
        </w:rPr>
      </w:pPr>
      <w:r w:rsidRPr="00A4059E">
        <w:rPr>
          <w:rFonts w:cs="Tahoma"/>
          <w:color w:val="444444"/>
          <w:lang w:val="en-US"/>
        </w:rPr>
        <w:t>An automobile is moving to the right along a straight highway, which we choose to be the positive x axis. Then the driver puts on the brakes. If the initial velocity ( when the driver hits the brakes) is</w:t>
      </w:r>
      <w:r w:rsidR="001C6592" w:rsidRPr="00A4059E">
        <w:rPr>
          <w:rFonts w:cs="Tahoma"/>
          <w:color w:val="444444"/>
          <w:lang w:val="en-US"/>
        </w:rPr>
        <w:t xml:space="preserve"> </w:t>
      </w:r>
      <w:r w:rsidRPr="00A4059E">
        <w:rPr>
          <w:rFonts w:cs="Tahoma"/>
          <w:color w:val="444444"/>
          <w:lang w:val="en-US"/>
        </w:rPr>
        <w:t xml:space="preserve">v_1 = 15.0 m/s, and it takes 5.0 s to slow down to v_2 = 5.0 m/s, </w:t>
      </w:r>
      <w:r w:rsidR="001C6592" w:rsidRPr="00A4059E">
        <w:rPr>
          <w:rFonts w:cs="Tahoma"/>
          <w:color w:val="444444"/>
          <w:lang w:val="en-US"/>
        </w:rPr>
        <w:t>w</w:t>
      </w:r>
      <w:r w:rsidRPr="00A4059E">
        <w:rPr>
          <w:rFonts w:cs="Tahoma"/>
          <w:color w:val="444444"/>
          <w:lang w:val="en-US"/>
        </w:rPr>
        <w:t xml:space="preserve">hat was the car’s </w:t>
      </w:r>
      <w:r w:rsidR="00083DB1" w:rsidRPr="00A4059E">
        <w:rPr>
          <w:rFonts w:cs="Tahoma"/>
          <w:color w:val="444444"/>
          <w:lang w:val="en-US"/>
        </w:rPr>
        <w:t>dece</w:t>
      </w:r>
      <w:r w:rsidR="00DA4179" w:rsidRPr="00A4059E">
        <w:rPr>
          <w:rFonts w:cs="Tahoma"/>
          <w:color w:val="444444"/>
          <w:lang w:val="en-US"/>
        </w:rPr>
        <w:t>leration</w:t>
      </w:r>
      <w:r w:rsidRPr="00A4059E">
        <w:rPr>
          <w:rFonts w:cs="Tahoma"/>
          <w:color w:val="444444"/>
          <w:lang w:val="en-US"/>
        </w:rPr>
        <w:t>?</w:t>
      </w:r>
      <w:r w:rsidR="006F062B" w:rsidRPr="00A4059E">
        <w:rPr>
          <w:rFonts w:cs="Tahoma"/>
          <w:color w:val="444444"/>
          <w:lang w:val="en-US"/>
        </w:rPr>
        <w:t xml:space="preserve"> [Solution -2.</w:t>
      </w:r>
      <w:r w:rsidR="00A42092">
        <w:rPr>
          <w:rFonts w:cs="Tahoma"/>
          <w:color w:val="444444"/>
          <w:lang w:val="en-US"/>
        </w:rPr>
        <w:t>0</w:t>
      </w:r>
      <w:r w:rsidR="006F062B" w:rsidRPr="00A4059E">
        <w:rPr>
          <w:rFonts w:cs="Tahoma"/>
          <w:color w:val="444444"/>
          <w:lang w:val="en-US"/>
        </w:rPr>
        <w:t xml:space="preserve"> m/s2]</w:t>
      </w:r>
    </w:p>
    <w:p w14:paraId="09F92835" w14:textId="73D935A5" w:rsidR="00C9132D" w:rsidRPr="001C6592" w:rsidRDefault="0023086F" w:rsidP="001C659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5.0=15.0+a∙5.0=&gt;a=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5-15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=-2.0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A7EE145" w14:textId="75D6E59D" w:rsidR="00BA2341" w:rsidRPr="001C6592" w:rsidRDefault="00AC5711" w:rsidP="001C6592">
      <w:pPr>
        <w:pStyle w:val="Heading2"/>
        <w:rPr>
          <w:sz w:val="22"/>
          <w:szCs w:val="22"/>
        </w:rPr>
      </w:pPr>
      <w:bookmarkStart w:id="12" w:name="_Toc33692707"/>
      <w:r w:rsidRPr="001C6592">
        <w:rPr>
          <w:sz w:val="22"/>
          <w:szCs w:val="22"/>
        </w:rPr>
        <w:t>E</w:t>
      </w:r>
      <w:r w:rsidR="00BA2341" w:rsidRPr="001C6592">
        <w:rPr>
          <w:sz w:val="22"/>
          <w:szCs w:val="22"/>
        </w:rPr>
        <w:t xml:space="preserve">xercise </w:t>
      </w:r>
      <w:r w:rsidR="003F7C98" w:rsidRPr="001C6592">
        <w:rPr>
          <w:sz w:val="22"/>
          <w:szCs w:val="22"/>
        </w:rPr>
        <w:t>6</w:t>
      </w:r>
      <w:r w:rsidR="00BA2341" w:rsidRPr="001C6592">
        <w:rPr>
          <w:sz w:val="22"/>
          <w:szCs w:val="22"/>
        </w:rPr>
        <w:t xml:space="preserve">: </w:t>
      </w:r>
      <w:r w:rsidR="001C6592" w:rsidRPr="001C6592">
        <w:rPr>
          <w:sz w:val="22"/>
          <w:szCs w:val="22"/>
        </w:rPr>
        <w:t>A</w:t>
      </w:r>
      <w:r w:rsidR="00BA2341" w:rsidRPr="001C6592">
        <w:rPr>
          <w:sz w:val="22"/>
          <w:szCs w:val="22"/>
        </w:rPr>
        <w:t>cceleration of a car</w:t>
      </w:r>
      <w:bookmarkEnd w:id="12"/>
      <w:r w:rsidR="00BA2341" w:rsidRPr="001C6592">
        <w:rPr>
          <w:sz w:val="22"/>
          <w:szCs w:val="22"/>
        </w:rPr>
        <w:t xml:space="preserve"> </w:t>
      </w:r>
    </w:p>
    <w:p w14:paraId="75EE3333" w14:textId="58220EEE" w:rsidR="000379BF" w:rsidRPr="00A4059E" w:rsidRDefault="00DA4179" w:rsidP="000379BF">
      <w:pPr>
        <w:rPr>
          <w:rFonts w:cs="Tahoma"/>
          <w:color w:val="444444"/>
          <w:lang w:val="en-US"/>
        </w:rPr>
      </w:pPr>
      <w:r>
        <w:rPr>
          <w:lang w:val="en-US"/>
        </w:rPr>
        <w:t>How long does it take for</w:t>
      </w:r>
      <w:r w:rsidR="00755D0C">
        <w:rPr>
          <w:lang w:val="en-US"/>
        </w:rPr>
        <w:t xml:space="preserve"> a car to cross a 30.0 m-wide intersection after the light turns green, if the car </w:t>
      </w:r>
      <w:r w:rsidR="00E53F81">
        <w:rPr>
          <w:lang w:val="en-US"/>
        </w:rPr>
        <w:t xml:space="preserve">accelerates from rest at a constant </w:t>
      </w:r>
      <w:r>
        <w:rPr>
          <w:lang w:val="en-US"/>
        </w:rPr>
        <w:t xml:space="preserve">rate of </w:t>
      </w:r>
      <w:r w:rsidR="00E53F81">
        <w:rPr>
          <w:lang w:val="en-US"/>
        </w:rPr>
        <w:t>2.00 m/s²?</w:t>
      </w:r>
      <w:r w:rsidR="000379BF">
        <w:rPr>
          <w:lang w:val="en-US"/>
        </w:rPr>
        <w:t xml:space="preserve"> </w:t>
      </w:r>
      <w:r w:rsidR="000379BF" w:rsidRPr="00A4059E">
        <w:rPr>
          <w:rFonts w:cs="Tahoma"/>
          <w:color w:val="444444"/>
          <w:lang w:val="en-US"/>
        </w:rPr>
        <w:t xml:space="preserve">[Solution </w:t>
      </w:r>
      <w:r w:rsidR="000379BF">
        <w:rPr>
          <w:rFonts w:cs="Tahoma"/>
          <w:color w:val="444444"/>
          <w:lang w:val="en-US"/>
        </w:rPr>
        <w:t>5.48 s</w:t>
      </w:r>
      <w:r w:rsidR="000379BF" w:rsidRPr="00A4059E">
        <w:rPr>
          <w:rFonts w:cs="Tahoma"/>
          <w:color w:val="444444"/>
          <w:lang w:val="en-US"/>
        </w:rPr>
        <w:t>]</w:t>
      </w:r>
    </w:p>
    <w:p w14:paraId="717BC6FD" w14:textId="719E8554" w:rsidR="00F75AC6" w:rsidRPr="00755D0C" w:rsidRDefault="00E87C31" w:rsidP="00755D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30=0+0∙t+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=&gt;t=5.48s</m:t>
          </m:r>
        </m:oMath>
      </m:oMathPara>
    </w:p>
    <w:p w14:paraId="5FE00CCB" w14:textId="7ECF2E0B" w:rsidR="006C4540" w:rsidRPr="001C6592" w:rsidRDefault="006C4540" w:rsidP="001C6592">
      <w:pPr>
        <w:pStyle w:val="Heading2"/>
        <w:rPr>
          <w:sz w:val="22"/>
          <w:szCs w:val="22"/>
        </w:rPr>
      </w:pPr>
      <w:bookmarkStart w:id="13" w:name="_Toc33692708"/>
      <w:r w:rsidRPr="001C6592">
        <w:rPr>
          <w:sz w:val="22"/>
          <w:szCs w:val="22"/>
        </w:rPr>
        <w:t xml:space="preserve">Excercise </w:t>
      </w:r>
      <w:r w:rsidR="009C4BA8">
        <w:rPr>
          <w:sz w:val="22"/>
          <w:szCs w:val="22"/>
        </w:rPr>
        <w:t>7</w:t>
      </w:r>
      <w:r w:rsidRPr="001C6592">
        <w:rPr>
          <w:sz w:val="22"/>
          <w:szCs w:val="22"/>
        </w:rPr>
        <w:t xml:space="preserve"> : ball thrown upward</w:t>
      </w:r>
      <w:bookmarkEnd w:id="13"/>
    </w:p>
    <w:p w14:paraId="47C818F2" w14:textId="7F8FC72E" w:rsidR="00CF6974" w:rsidRDefault="0027587F" w:rsidP="00CF6974">
      <w:pPr>
        <w:rPr>
          <w:lang w:val="en-US"/>
        </w:rPr>
      </w:pPr>
      <w:r>
        <w:rPr>
          <w:lang w:val="en-US"/>
        </w:rPr>
        <w:t>Mario Bross</w:t>
      </w:r>
      <w:r w:rsidR="006C4540">
        <w:rPr>
          <w:lang w:val="en-US"/>
        </w:rPr>
        <w:t xml:space="preserve"> throws a ball upward into the air with an initial velocity of 15.0 m/s. </w:t>
      </w:r>
    </w:p>
    <w:p w14:paraId="1C0EF99D" w14:textId="18EB8604" w:rsidR="006C4540" w:rsidRDefault="006C4540" w:rsidP="00B66BFE">
      <w:pPr>
        <w:pStyle w:val="ListParagraph"/>
        <w:numPr>
          <w:ilvl w:val="0"/>
          <w:numId w:val="6"/>
        </w:numPr>
        <w:rPr>
          <w:lang w:val="en-US"/>
        </w:rPr>
      </w:pPr>
      <w:r w:rsidRPr="006C4540">
        <w:rPr>
          <w:lang w:val="en-US"/>
        </w:rPr>
        <w:t xml:space="preserve">Calculate </w:t>
      </w:r>
      <w:r w:rsidR="0037609E">
        <w:rPr>
          <w:lang w:val="en-US"/>
        </w:rPr>
        <w:t>the max height</w:t>
      </w:r>
      <w:r w:rsidR="00DD3910">
        <w:rPr>
          <w:lang w:val="en-US"/>
        </w:rPr>
        <w:t xml:space="preserve"> [Solution 11.5 m]</w:t>
      </w:r>
    </w:p>
    <w:p w14:paraId="1E80FBAE" w14:textId="14142C4A" w:rsidR="00E87C31" w:rsidRPr="00C55FC4" w:rsidRDefault="00C55FC4" w:rsidP="00E87C3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15.0+9.81∙t=&gt;t=1.53s</m:t>
          </m:r>
        </m:oMath>
      </m:oMathPara>
    </w:p>
    <w:p w14:paraId="083830AA" w14:textId="0219E943" w:rsidR="00C55FC4" w:rsidRPr="00E87C31" w:rsidRDefault="00C55FC4" w:rsidP="00E87C3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s=0+15.0∙t+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9.81∙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=&gt;s=11.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460A8005" w14:textId="37166836" w:rsidR="009A7BA0" w:rsidRDefault="006C4540" w:rsidP="00B66BFE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37609E">
        <w:rPr>
          <w:lang w:val="en-US"/>
        </w:rPr>
        <w:t xml:space="preserve">How long is ball in the air before it comes back to </w:t>
      </w:r>
      <w:r w:rsidR="0066767D" w:rsidRPr="0037609E">
        <w:rPr>
          <w:lang w:val="en-US"/>
        </w:rPr>
        <w:t>his hand?</w:t>
      </w:r>
      <w:r w:rsidR="00DD3910">
        <w:rPr>
          <w:lang w:val="en-US"/>
        </w:rPr>
        <w:t>[Solution 3.06 s]</w:t>
      </w:r>
    </w:p>
    <w:p w14:paraId="71A8BFC8" w14:textId="21146BDB" w:rsidR="002D0081" w:rsidRDefault="002D0081" w:rsidP="002D0081">
      <w:pPr>
        <w:pStyle w:val="ListParagraph"/>
        <w:numPr>
          <w:ilvl w:val="0"/>
          <w:numId w:val="0"/>
        </w:numPr>
        <w:spacing w:after="0"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1.53∙2=3.06</m:t>
          </m:r>
        </m:oMath>
      </m:oMathPara>
    </w:p>
    <w:p w14:paraId="1852A51B" w14:textId="71479DE5" w:rsidR="007612EC" w:rsidRPr="001C6592" w:rsidRDefault="009A7BA0" w:rsidP="001C6592">
      <w:pPr>
        <w:pStyle w:val="Heading2"/>
        <w:rPr>
          <w:sz w:val="22"/>
          <w:szCs w:val="22"/>
        </w:rPr>
      </w:pPr>
      <w:bookmarkStart w:id="14" w:name="_Toc33692709"/>
      <w:r w:rsidRPr="001C6592">
        <w:rPr>
          <w:sz w:val="22"/>
          <w:szCs w:val="22"/>
        </w:rPr>
        <w:t xml:space="preserve">Excercise </w:t>
      </w:r>
      <w:r w:rsidR="009C4BA8">
        <w:rPr>
          <w:sz w:val="22"/>
          <w:szCs w:val="22"/>
        </w:rPr>
        <w:t>8</w:t>
      </w:r>
      <w:r w:rsidR="007612EC" w:rsidRPr="001C6592">
        <w:rPr>
          <w:sz w:val="22"/>
          <w:szCs w:val="22"/>
        </w:rPr>
        <w:t xml:space="preserve"> : </w:t>
      </w:r>
      <w:r w:rsidRPr="001C6592">
        <w:rPr>
          <w:sz w:val="22"/>
          <w:szCs w:val="22"/>
        </w:rPr>
        <w:t>Driving of a cliff</w:t>
      </w:r>
      <w:bookmarkEnd w:id="14"/>
    </w:p>
    <w:p w14:paraId="18489A63" w14:textId="00A8A1AE" w:rsidR="00F232ED" w:rsidRDefault="00DA4179" w:rsidP="00F232ED">
      <w:pPr>
        <w:rPr>
          <w:lang w:val="en-US"/>
        </w:rPr>
      </w:pPr>
      <w:r>
        <w:rPr>
          <w:lang w:val="en-US"/>
        </w:rPr>
        <w:t>In a game a</w:t>
      </w:r>
      <w:r w:rsidR="00F232ED">
        <w:rPr>
          <w:lang w:val="en-US"/>
        </w:rPr>
        <w:t xml:space="preserve"> stunt driver on a motorcycle speeds horizontally off a 50.0 m high cliff.</w:t>
      </w:r>
      <w:r w:rsidR="001C6592">
        <w:rPr>
          <w:lang w:val="en-US"/>
        </w:rPr>
        <w:t xml:space="preserve"> </w:t>
      </w:r>
      <w:r w:rsidR="00F232ED" w:rsidRPr="0066767D">
        <w:rPr>
          <w:lang w:val="en-US"/>
        </w:rPr>
        <w:t>How fast must the motorcycle leave the cliff top to land on ground</w:t>
      </w:r>
      <w:r>
        <w:rPr>
          <w:lang w:val="en-US"/>
        </w:rPr>
        <w:t xml:space="preserve"> level</w:t>
      </w:r>
      <w:r w:rsidR="00F232ED" w:rsidRPr="0066767D">
        <w:rPr>
          <w:lang w:val="en-US"/>
        </w:rPr>
        <w:t xml:space="preserve"> below 90.0 m from the base of the cliff where the cameras are? </w:t>
      </w:r>
      <w:r w:rsidR="00F232ED">
        <w:rPr>
          <w:lang w:val="en-US"/>
        </w:rPr>
        <w:t>Ignore air resistance.</w:t>
      </w:r>
      <w:r w:rsidR="004A3677">
        <w:rPr>
          <w:lang w:val="en-US"/>
        </w:rPr>
        <w:t xml:space="preserve"> [Hint : Split up into vertical and </w:t>
      </w:r>
      <w:r w:rsidR="00187FCE">
        <w:rPr>
          <w:lang w:val="en-US"/>
        </w:rPr>
        <w:t>horizontal motion</w:t>
      </w:r>
      <w:r w:rsidR="004A3677">
        <w:rPr>
          <w:lang w:val="en-US"/>
        </w:rPr>
        <w:t>]</w:t>
      </w:r>
      <w:r w:rsidR="00187FCE">
        <w:rPr>
          <w:lang w:val="en-US"/>
        </w:rPr>
        <w:t xml:space="preserve"> [Solution 28.2 m/s]</w:t>
      </w:r>
    </w:p>
    <w:p w14:paraId="604F34A0" w14:textId="2A60F37B" w:rsidR="002D0081" w:rsidRDefault="00CB39DE" w:rsidP="00F232ED">
      <w:pPr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>Vertical:</w:t>
      </w:r>
      <w:r w:rsidR="00EC61A0">
        <w:rPr>
          <w:rFonts w:ascii="Cambria Math" w:hAnsi="Cambria Math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50=0+0∙t+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9.81∙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=&gt;t=3.19s</m:t>
        </m:r>
      </m:oMath>
    </w:p>
    <w:p w14:paraId="64698A93" w14:textId="0D27037F" w:rsidR="00CB39DE" w:rsidRPr="00EC61A0" w:rsidRDefault="00CB39DE" w:rsidP="00F232ED">
      <w:pPr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 xml:space="preserve">Horizontal: </w:t>
      </w:r>
      <m:oMath>
        <m:r>
          <w:rPr>
            <w:rFonts w:ascii="Cambria Math" w:hAnsi="Cambria Math"/>
            <w:lang w:val="en-US"/>
          </w:rPr>
          <m:t>90=0+v∙t=&gt;v=28.2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</w:p>
    <w:p w14:paraId="45CA46CF" w14:textId="663C09FC" w:rsidR="001C6592" w:rsidRPr="001C6592" w:rsidRDefault="001C6592" w:rsidP="001C6592">
      <w:pPr>
        <w:pStyle w:val="Heading2"/>
        <w:rPr>
          <w:sz w:val="22"/>
          <w:szCs w:val="22"/>
        </w:rPr>
      </w:pPr>
      <w:bookmarkStart w:id="15" w:name="_Toc33692710"/>
      <w:bookmarkStart w:id="16" w:name="_Toc452664327"/>
      <w:bookmarkStart w:id="17" w:name="_Toc403840176"/>
      <w:bookmarkStart w:id="18" w:name="_Toc403895800"/>
      <w:r w:rsidRPr="001C6592">
        <w:rPr>
          <w:sz w:val="22"/>
          <w:szCs w:val="22"/>
        </w:rPr>
        <w:t xml:space="preserve">Exercise </w:t>
      </w:r>
      <w:r w:rsidR="009C4BA8">
        <w:rPr>
          <w:sz w:val="22"/>
          <w:szCs w:val="22"/>
        </w:rPr>
        <w:t xml:space="preserve">9 </w:t>
      </w:r>
      <w:r w:rsidRPr="001C6592">
        <w:rPr>
          <w:sz w:val="22"/>
          <w:szCs w:val="22"/>
        </w:rPr>
        <w:t>: racing</w:t>
      </w:r>
      <w:bookmarkEnd w:id="15"/>
    </w:p>
    <w:p w14:paraId="3A0FF5F2" w14:textId="7FE1069F" w:rsidR="001D0C48" w:rsidRDefault="00A72E85" w:rsidP="001D0C48">
      <w:pPr>
        <w:rPr>
          <w:rFonts w:cs="Arial"/>
          <w:color w:val="000000"/>
          <w:shd w:val="clear" w:color="auto" w:fill="FFFFFF"/>
        </w:rPr>
      </w:pPr>
      <w:r w:rsidRPr="002966B8">
        <w:rPr>
          <w:rFonts w:cs="Arial"/>
          <w:color w:val="000000"/>
          <w:shd w:val="clear" w:color="auto" w:fill="FFFFFF"/>
          <w:lang w:val="en-GB"/>
        </w:rPr>
        <w:t xml:space="preserve">Two </w:t>
      </w:r>
      <w:r w:rsidR="001C6592" w:rsidRPr="002966B8">
        <w:rPr>
          <w:rFonts w:cs="Arial"/>
          <w:color w:val="000000"/>
          <w:shd w:val="clear" w:color="auto" w:fill="FFFFFF"/>
          <w:lang w:val="en-GB"/>
        </w:rPr>
        <w:t>racing cars</w:t>
      </w:r>
      <w:r w:rsidRPr="002966B8">
        <w:rPr>
          <w:rFonts w:cs="Arial"/>
          <w:color w:val="000000"/>
          <w:shd w:val="clear" w:color="auto" w:fill="FFFFFF"/>
          <w:lang w:val="en-GB"/>
        </w:rPr>
        <w:t xml:space="preserve"> approach each other </w:t>
      </w:r>
      <w:r w:rsidR="00BD436A" w:rsidRPr="002966B8">
        <w:rPr>
          <w:rFonts w:cs="Arial"/>
          <w:color w:val="000000"/>
          <w:shd w:val="clear" w:color="auto" w:fill="FFFFFF"/>
          <w:lang w:val="en-GB"/>
        </w:rPr>
        <w:t xml:space="preserve">head-on </w:t>
      </w:r>
      <w:r w:rsidRPr="002966B8">
        <w:rPr>
          <w:rFonts w:cs="Arial"/>
          <w:color w:val="000000"/>
          <w:shd w:val="clear" w:color="auto" w:fill="FFFFFF"/>
          <w:lang w:val="en-GB"/>
        </w:rPr>
        <w:t xml:space="preserve">on parallel tracks. </w:t>
      </w:r>
      <w:r w:rsidRPr="00A42092">
        <w:rPr>
          <w:rFonts w:cs="Arial"/>
          <w:color w:val="000000"/>
          <w:shd w:val="clear" w:color="auto" w:fill="FFFFFF"/>
          <w:lang w:val="en-US"/>
        </w:rPr>
        <w:t xml:space="preserve">Each has speed of 95 km/h with respect to the ground. </w:t>
      </w:r>
      <w:r w:rsidRPr="00BD436A">
        <w:rPr>
          <w:rFonts w:cs="Arial"/>
          <w:color w:val="000000"/>
          <w:shd w:val="clear" w:color="auto" w:fill="FFFFFF"/>
          <w:lang w:val="en-US"/>
        </w:rPr>
        <w:t>If they are initially 8.5 km apart, how long will it be before they reach each other?</w:t>
      </w:r>
      <w:r w:rsidR="00E2179A" w:rsidRPr="00BD436A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E2179A" w:rsidRPr="001B5934">
        <w:rPr>
          <w:rFonts w:cs="Arial"/>
          <w:color w:val="000000"/>
          <w:shd w:val="clear" w:color="auto" w:fill="FFFFFF"/>
        </w:rPr>
        <w:t>[ Solution 0.045h]</w:t>
      </w:r>
    </w:p>
    <w:p w14:paraId="26BB702E" w14:textId="7500C7CF" w:rsidR="00E2227E" w:rsidRDefault="00374758" w:rsidP="001D0C48">
      <w:pPr>
        <w:rPr>
          <w:rFonts w:cs="Arial"/>
          <w:color w:val="00000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hd w:val="clear" w:color="auto" w:fill="FFFFFF"/>
            </w:rPr>
            <m:t>4.25=0+95∙t=&gt;t=0.045</m:t>
          </m:r>
          <m:r>
            <w:rPr>
              <w:rFonts w:ascii="Cambria Math" w:hAnsi="Cambria Math" w:cs="Arial"/>
              <w:color w:val="000000"/>
              <w:shd w:val="clear" w:color="auto" w:fill="FFFFFF"/>
            </w:rPr>
            <m:t>h</m:t>
          </m:r>
        </m:oMath>
      </m:oMathPara>
    </w:p>
    <w:p w14:paraId="2C54A11B" w14:textId="073A9AD6" w:rsidR="000A627D" w:rsidRPr="00765C9D" w:rsidRDefault="000A627D" w:rsidP="008B54D7">
      <w:pPr>
        <w:pStyle w:val="Heading2"/>
        <w:rPr>
          <w:sz w:val="22"/>
          <w:szCs w:val="22"/>
          <w:lang w:val="fr-BE"/>
        </w:rPr>
      </w:pPr>
      <w:bookmarkStart w:id="19" w:name="_Toc33692711"/>
      <w:r w:rsidRPr="00765C9D">
        <w:rPr>
          <w:sz w:val="22"/>
          <w:szCs w:val="22"/>
          <w:lang w:val="fr-BE"/>
        </w:rPr>
        <w:t xml:space="preserve">Exercise </w:t>
      </w:r>
      <w:r w:rsidR="009C4BA8" w:rsidRPr="00765C9D">
        <w:rPr>
          <w:sz w:val="22"/>
          <w:szCs w:val="22"/>
          <w:lang w:val="fr-BE"/>
        </w:rPr>
        <w:t>10</w:t>
      </w:r>
      <w:r w:rsidRPr="00765C9D">
        <w:rPr>
          <w:sz w:val="22"/>
          <w:szCs w:val="22"/>
          <w:lang w:val="fr-BE"/>
        </w:rPr>
        <w:t>: Particle</w:t>
      </w:r>
      <w:r w:rsidR="008E6548" w:rsidRPr="00765C9D">
        <w:rPr>
          <w:sz w:val="22"/>
          <w:szCs w:val="22"/>
          <w:lang w:val="fr-BE"/>
        </w:rPr>
        <w:t xml:space="preserve"> in a cube</w:t>
      </w:r>
      <w:bookmarkEnd w:id="19"/>
    </w:p>
    <w:p w14:paraId="49610836" w14:textId="3F3AC90D" w:rsidR="008E6548" w:rsidRPr="00EB42BE" w:rsidRDefault="008E6548" w:rsidP="008E6548">
      <w:pPr>
        <w:rPr>
          <w:lang w:val="en-US"/>
        </w:rPr>
      </w:pPr>
      <w:r w:rsidRPr="00EB42BE">
        <w:rPr>
          <w:lang w:val="en-US"/>
        </w:rPr>
        <w:t>From a particle that moves in a 3D space , the positionvector on a timestamp t</w:t>
      </w:r>
      <w:r w:rsidR="00FC696A">
        <w:rPr>
          <w:lang w:val="en-US"/>
        </w:rPr>
        <w:t>&gt;0</w:t>
      </w:r>
      <w:r w:rsidRPr="00EB42BE">
        <w:rPr>
          <w:lang w:val="en-US"/>
        </w:rPr>
        <w:t xml:space="preserve"> (in seconds) is </w:t>
      </w:r>
    </w:p>
    <w:p w14:paraId="2A84D5C9" w14:textId="77777777" w:rsidR="008E6548" w:rsidRPr="00EB42BE" w:rsidRDefault="008E6548" w:rsidP="008E6548">
      <w:pPr>
        <w:rPr>
          <w:lang w:val="en-US"/>
        </w:rPr>
      </w:pPr>
      <w:r w:rsidRPr="00EB42BE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1CED7A8" wp14:editId="27344144">
            <wp:simplePos x="0" y="0"/>
            <wp:positionH relativeFrom="column">
              <wp:posOffset>3953510</wp:posOffset>
            </wp:positionH>
            <wp:positionV relativeFrom="paragraph">
              <wp:posOffset>0</wp:posOffset>
            </wp:positionV>
            <wp:extent cx="1630680" cy="1931670"/>
            <wp:effectExtent l="0" t="0" r="7620" b="0"/>
            <wp:wrapTight wrapText="bothSides">
              <wp:wrapPolygon edited="0">
                <wp:start x="0" y="0"/>
                <wp:lineTo x="0" y="21302"/>
                <wp:lineTo x="21449" y="21302"/>
                <wp:lineTo x="214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2BE">
        <w:rPr>
          <w:lang w:val="en-US"/>
        </w:rPr>
        <w:t xml:space="preserve"> s</w:t>
      </w:r>
      <w:r w:rsidRPr="00EB42BE">
        <w:rPr>
          <w:vertAlign w:val="subscript"/>
          <w:lang w:val="en-US"/>
        </w:rPr>
        <w:t>t</w:t>
      </w:r>
      <w:r w:rsidRPr="00EB42BE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2-t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mr>
            </m:m>
          </m:e>
        </m:d>
      </m:oMath>
      <w:r w:rsidRPr="00EB42BE">
        <w:rPr>
          <w:lang w:val="en-US"/>
        </w:rPr>
        <w:t xml:space="preserve">. </w:t>
      </w:r>
    </w:p>
    <w:p w14:paraId="450A5583" w14:textId="77777777" w:rsidR="008E6548" w:rsidRPr="00EB42BE" w:rsidRDefault="008E6548" w:rsidP="00B66BFE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EB42BE">
        <w:rPr>
          <w:lang w:val="en-US"/>
        </w:rPr>
        <w:t xml:space="preserve">What will be the </w:t>
      </w:r>
      <w:r w:rsidRPr="00EB42BE">
        <w:rPr>
          <w:b/>
          <w:lang w:val="en-US"/>
        </w:rPr>
        <w:t>velocity vector?</w:t>
      </w:r>
    </w:p>
    <w:p w14:paraId="387F6618" w14:textId="77777777" w:rsidR="008E6548" w:rsidRPr="00EB42BE" w:rsidRDefault="008E6548" w:rsidP="00B66BFE">
      <w:pPr>
        <w:pStyle w:val="ListParagraph"/>
        <w:numPr>
          <w:ilvl w:val="0"/>
          <w:numId w:val="7"/>
        </w:numPr>
        <w:rPr>
          <w:lang w:val="en-US"/>
        </w:rPr>
      </w:pPr>
      <w:r w:rsidRPr="00EB42BE">
        <w:rPr>
          <w:lang w:val="en-US"/>
        </w:rPr>
        <w:t>Visualize the path of the particle in the cube</w:t>
      </w:r>
    </w:p>
    <w:p w14:paraId="0A7C88F4" w14:textId="20F7E7ED" w:rsidR="008E6548" w:rsidRDefault="008E6548" w:rsidP="00B66BFE">
      <w:pPr>
        <w:pStyle w:val="ListParagraph"/>
        <w:numPr>
          <w:ilvl w:val="0"/>
          <w:numId w:val="7"/>
        </w:numPr>
        <w:rPr>
          <w:lang w:val="en-US"/>
        </w:rPr>
      </w:pPr>
      <w:r w:rsidRPr="00EB42BE">
        <w:rPr>
          <w:lang w:val="en-US"/>
        </w:rPr>
        <w:t xml:space="preserve">How long will the particle be in the cube? </w:t>
      </w:r>
      <w:r w:rsidR="00C76496">
        <w:rPr>
          <w:lang w:val="en-US"/>
        </w:rPr>
        <w:t xml:space="preserve"> [Solution : 2 seconds]</w:t>
      </w:r>
    </w:p>
    <w:p w14:paraId="61894497" w14:textId="77777777" w:rsidR="004C76A3" w:rsidRPr="00EB42BE" w:rsidRDefault="004C76A3" w:rsidP="004C76A3">
      <w:pPr>
        <w:pStyle w:val="ListParagraph"/>
        <w:numPr>
          <w:ilvl w:val="0"/>
          <w:numId w:val="0"/>
        </w:numPr>
        <w:ind w:left="588"/>
        <w:rPr>
          <w:lang w:val="en-US"/>
        </w:rPr>
      </w:pPr>
    </w:p>
    <w:p w14:paraId="2AFC5212" w14:textId="49DBA9A3" w:rsidR="000A627D" w:rsidRPr="001C6592" w:rsidRDefault="000A627D" w:rsidP="000A627D">
      <w:pPr>
        <w:pStyle w:val="Heading2"/>
        <w:rPr>
          <w:sz w:val="22"/>
          <w:szCs w:val="22"/>
        </w:rPr>
      </w:pPr>
      <w:bookmarkStart w:id="20" w:name="_Toc33692712"/>
      <w:r w:rsidRPr="001C6592">
        <w:rPr>
          <w:sz w:val="22"/>
          <w:szCs w:val="22"/>
        </w:rPr>
        <w:t xml:space="preserve">Exercise </w:t>
      </w:r>
      <w:r w:rsidR="009C4BA8">
        <w:rPr>
          <w:sz w:val="22"/>
          <w:szCs w:val="22"/>
        </w:rPr>
        <w:t xml:space="preserve">11 </w:t>
      </w:r>
      <w:r w:rsidRPr="001C6592">
        <w:rPr>
          <w:sz w:val="22"/>
          <w:szCs w:val="22"/>
        </w:rPr>
        <w:t xml:space="preserve">: </w:t>
      </w:r>
      <w:r w:rsidR="00354EDB">
        <w:rPr>
          <w:sz w:val="22"/>
          <w:szCs w:val="22"/>
        </w:rPr>
        <w:t>Bananas</w:t>
      </w:r>
      <w:bookmarkEnd w:id="20"/>
    </w:p>
    <w:p w14:paraId="26BAD6D8" w14:textId="1F1A7A48" w:rsidR="000A627D" w:rsidRDefault="005F484B" w:rsidP="000A627D">
      <w:pPr>
        <w:rPr>
          <w:lang w:val="en-US"/>
        </w:rPr>
      </w:pPr>
      <w:r>
        <w:rPr>
          <w:lang w:val="en-US"/>
        </w:rPr>
        <w:t xml:space="preserve">In a </w:t>
      </w:r>
      <w:r w:rsidR="008B54D7">
        <w:rPr>
          <w:lang w:val="en-US"/>
        </w:rPr>
        <w:t>D</w:t>
      </w:r>
      <w:r>
        <w:rPr>
          <w:lang w:val="en-US"/>
        </w:rPr>
        <w:t>onkey</w:t>
      </w:r>
      <w:r w:rsidR="008B54D7">
        <w:rPr>
          <w:lang w:val="en-US"/>
        </w:rPr>
        <w:t xml:space="preserve"> </w:t>
      </w:r>
      <w:r>
        <w:rPr>
          <w:lang w:val="en-US"/>
        </w:rPr>
        <w:t>Kong game a</w:t>
      </w:r>
      <w:r w:rsidR="000A627D">
        <w:rPr>
          <w:lang w:val="en-US"/>
        </w:rPr>
        <w:t xml:space="preserve"> </w:t>
      </w:r>
      <w:r>
        <w:rPr>
          <w:lang w:val="en-US"/>
        </w:rPr>
        <w:t>banana</w:t>
      </w:r>
      <w:r w:rsidR="000A627D">
        <w:rPr>
          <w:lang w:val="en-US"/>
        </w:rPr>
        <w:t xml:space="preserve"> is </w:t>
      </w:r>
      <w:r>
        <w:rPr>
          <w:lang w:val="en-US"/>
        </w:rPr>
        <w:t>launched</w:t>
      </w:r>
      <w:r w:rsidR="000A627D">
        <w:rPr>
          <w:lang w:val="en-US"/>
        </w:rPr>
        <w:t xml:space="preserve"> </w:t>
      </w:r>
      <w:r w:rsidR="008B54D7">
        <w:rPr>
          <w:lang w:val="en-US"/>
        </w:rPr>
        <w:t xml:space="preserve">with </w:t>
      </w:r>
      <w:r w:rsidR="000A627D">
        <w:rPr>
          <w:lang w:val="en-US"/>
        </w:rPr>
        <w:t>an angle</w:t>
      </w:r>
      <w:r w:rsidR="008B54D7">
        <w:rPr>
          <w:lang w:val="en-US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0A627D">
        <w:rPr>
          <w:lang w:val="en-US"/>
        </w:rPr>
        <w:t xml:space="preserve">= 37° </w:t>
      </w:r>
      <w:r w:rsidR="008B54D7">
        <w:rPr>
          <w:lang w:val="en-US"/>
        </w:rPr>
        <w:t xml:space="preserve">relative to the ground and </w:t>
      </w:r>
      <w:r w:rsidR="000A627D">
        <w:rPr>
          <w:lang w:val="en-US"/>
        </w:rPr>
        <w:t>with a speed of 20 m/s.</w:t>
      </w:r>
      <w:r>
        <w:rPr>
          <w:lang w:val="en-US"/>
        </w:rPr>
        <w:t xml:space="preserve"> </w:t>
      </w:r>
      <w:r w:rsidR="000A627D">
        <w:rPr>
          <w:lang w:val="en-US"/>
        </w:rPr>
        <w:t xml:space="preserve">Assume the </w:t>
      </w:r>
      <w:r>
        <w:rPr>
          <w:lang w:val="en-US"/>
        </w:rPr>
        <w:t>banana</w:t>
      </w:r>
      <w:r w:rsidR="000A627D">
        <w:rPr>
          <w:lang w:val="en-US"/>
        </w:rPr>
        <w:t xml:space="preserve"> </w:t>
      </w:r>
      <w:r>
        <w:rPr>
          <w:lang w:val="en-US"/>
        </w:rPr>
        <w:t>is launched from</w:t>
      </w:r>
      <w:r w:rsidR="000A627D">
        <w:rPr>
          <w:lang w:val="en-US"/>
        </w:rPr>
        <w:t xml:space="preserve"> ground level and ignore air resistance and rotation of the </w:t>
      </w:r>
      <w:r>
        <w:rPr>
          <w:lang w:val="en-US"/>
        </w:rPr>
        <w:t>banana.</w:t>
      </w:r>
      <w:r w:rsidR="00E56058">
        <w:rPr>
          <w:lang w:val="en-US"/>
        </w:rPr>
        <w:t xml:space="preserve"> </w:t>
      </w:r>
      <w:r w:rsidR="00E56058" w:rsidRPr="00D26185">
        <w:rPr>
          <w:lang w:val="en-US"/>
        </w:rPr>
        <w:t>Calculate</w:t>
      </w:r>
      <w:r w:rsidR="00E56058">
        <w:rPr>
          <w:lang w:val="en-US"/>
        </w:rPr>
        <w:t xml:space="preserve"> : </w:t>
      </w:r>
    </w:p>
    <w:p w14:paraId="68D0D0B1" w14:textId="2BD700DE" w:rsidR="000A627D" w:rsidRPr="00D26185" w:rsidRDefault="000A627D" w:rsidP="00B66BFE">
      <w:pPr>
        <w:pStyle w:val="ListParagraph"/>
        <w:numPr>
          <w:ilvl w:val="0"/>
          <w:numId w:val="5"/>
        </w:numPr>
        <w:rPr>
          <w:lang w:val="en-US"/>
        </w:rPr>
      </w:pPr>
      <w:r w:rsidRPr="00D26185">
        <w:rPr>
          <w:lang w:val="en-US"/>
        </w:rPr>
        <w:t>the maximum height</w:t>
      </w:r>
      <w:r w:rsidR="00AB0A96">
        <w:rPr>
          <w:lang w:val="en-US"/>
        </w:rPr>
        <w:t xml:space="preserve"> [Solution 7.35 m]</w:t>
      </w:r>
    </w:p>
    <w:p w14:paraId="2DE3074B" w14:textId="0FBC6BB7" w:rsidR="000A627D" w:rsidRPr="00D26185" w:rsidRDefault="00E56058" w:rsidP="00B66B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="000A627D" w:rsidRPr="00D26185">
        <w:rPr>
          <w:lang w:val="en-US"/>
        </w:rPr>
        <w:t xml:space="preserve">he time of travel before the </w:t>
      </w:r>
      <w:r w:rsidR="005F484B">
        <w:rPr>
          <w:lang w:val="en-US"/>
        </w:rPr>
        <w:t>banana</w:t>
      </w:r>
      <w:r w:rsidR="000A627D" w:rsidRPr="00D26185">
        <w:rPr>
          <w:lang w:val="en-US"/>
        </w:rPr>
        <w:t xml:space="preserve"> </w:t>
      </w:r>
      <w:r w:rsidR="005F484B">
        <w:rPr>
          <w:lang w:val="en-US"/>
        </w:rPr>
        <w:t>reaches</w:t>
      </w:r>
      <w:r w:rsidR="000A627D" w:rsidRPr="00D26185">
        <w:rPr>
          <w:lang w:val="en-US"/>
        </w:rPr>
        <w:t xml:space="preserve"> the ground</w:t>
      </w:r>
      <w:r w:rsidR="005F484B">
        <w:rPr>
          <w:lang w:val="en-US"/>
        </w:rPr>
        <w:t xml:space="preserve"> again</w:t>
      </w:r>
      <w:r w:rsidR="00AB0A96">
        <w:rPr>
          <w:lang w:val="en-US"/>
        </w:rPr>
        <w:t xml:space="preserve"> [Solution 2.45 s]</w:t>
      </w:r>
    </w:p>
    <w:p w14:paraId="799B9EC9" w14:textId="14AAC8DC" w:rsidR="000A627D" w:rsidRPr="00D26185" w:rsidRDefault="00E56058" w:rsidP="00B66B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</w:t>
      </w:r>
      <w:r w:rsidR="000A627D" w:rsidRPr="00D26185">
        <w:rPr>
          <w:lang w:val="en-US"/>
        </w:rPr>
        <w:t>ow far away it hits the ground</w:t>
      </w:r>
      <w:r w:rsidR="00AB0A96">
        <w:rPr>
          <w:lang w:val="en-US"/>
        </w:rPr>
        <w:t xml:space="preserve"> [Solution </w:t>
      </w:r>
      <w:r w:rsidR="00502ECA">
        <w:rPr>
          <w:lang w:val="en-US"/>
        </w:rPr>
        <w:t xml:space="preserve"> 39.2 m</w:t>
      </w:r>
      <w:r w:rsidR="00AB0A96">
        <w:rPr>
          <w:lang w:val="en-US"/>
        </w:rPr>
        <w:t>]</w:t>
      </w:r>
    </w:p>
    <w:p w14:paraId="62277D5A" w14:textId="3B7DBBD1" w:rsidR="000A627D" w:rsidRPr="00D26185" w:rsidRDefault="00E56058" w:rsidP="00B66B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="000A627D" w:rsidRPr="00D26185">
        <w:rPr>
          <w:lang w:val="en-US"/>
        </w:rPr>
        <w:t>he velocity vector at the maximum height</w:t>
      </w:r>
      <w:r w:rsidR="00502ECA">
        <w:rPr>
          <w:lang w:val="en-US"/>
        </w:rPr>
        <w:t xml:space="preserve"> </w:t>
      </w:r>
    </w:p>
    <w:p w14:paraId="2000DB1C" w14:textId="5F7689B1" w:rsidR="000A627D" w:rsidRDefault="00E56058" w:rsidP="00B66B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="000A627D" w:rsidRPr="00D26185">
        <w:rPr>
          <w:lang w:val="en-US"/>
        </w:rPr>
        <w:t xml:space="preserve">he acceleration </w:t>
      </w:r>
      <w:r w:rsidR="000A627D">
        <w:rPr>
          <w:lang w:val="en-US"/>
        </w:rPr>
        <w:t xml:space="preserve">vector at </w:t>
      </w:r>
      <w:r w:rsidR="000A627D" w:rsidRPr="00D26185">
        <w:rPr>
          <w:lang w:val="en-US"/>
        </w:rPr>
        <w:t xml:space="preserve"> maximum height</w:t>
      </w:r>
      <w:r w:rsidR="005F2F96">
        <w:rPr>
          <w:lang w:val="en-US"/>
        </w:rPr>
        <w:t xml:space="preserve"> </w:t>
      </w:r>
    </w:p>
    <w:p w14:paraId="5BE28CD9" w14:textId="202331A9" w:rsidR="000A627D" w:rsidRPr="001C6592" w:rsidRDefault="000A627D" w:rsidP="00B66BFE">
      <w:pPr>
        <w:pStyle w:val="ListParagraph"/>
        <w:numPr>
          <w:ilvl w:val="0"/>
          <w:numId w:val="5"/>
        </w:numPr>
        <w:rPr>
          <w:lang w:val="en-US"/>
        </w:rPr>
      </w:pPr>
      <w:r w:rsidRPr="001C6592">
        <w:rPr>
          <w:lang w:val="en-US"/>
        </w:rPr>
        <w:t xml:space="preserve">Suppose the </w:t>
      </w:r>
      <w:r w:rsidR="005F484B">
        <w:rPr>
          <w:lang w:val="en-US"/>
        </w:rPr>
        <w:t>banana</w:t>
      </w:r>
      <w:r w:rsidRPr="001C6592">
        <w:rPr>
          <w:lang w:val="en-US"/>
        </w:rPr>
        <w:t xml:space="preserve"> </w:t>
      </w:r>
      <w:r w:rsidR="00FE23B4">
        <w:rPr>
          <w:lang w:val="en-US"/>
        </w:rPr>
        <w:t xml:space="preserve">is launched </w:t>
      </w:r>
      <w:r w:rsidRPr="001C6592">
        <w:rPr>
          <w:lang w:val="en-US"/>
        </w:rPr>
        <w:t xml:space="preserve">at a height of 1.00m above the ground. How </w:t>
      </w:r>
      <w:r w:rsidR="00FE23B4">
        <w:rPr>
          <w:lang w:val="en-US"/>
        </w:rPr>
        <w:t xml:space="preserve">much further </w:t>
      </w:r>
      <w:r w:rsidRPr="001C6592">
        <w:rPr>
          <w:lang w:val="en-US"/>
        </w:rPr>
        <w:t xml:space="preserve">did the </w:t>
      </w:r>
      <w:r w:rsidR="00FE23B4">
        <w:rPr>
          <w:lang w:val="en-US"/>
        </w:rPr>
        <w:t>banana</w:t>
      </w:r>
      <w:r w:rsidRPr="001C6592">
        <w:rPr>
          <w:lang w:val="en-US"/>
        </w:rPr>
        <w:t xml:space="preserve"> travel before hitting the ground?</w:t>
      </w:r>
      <w:r w:rsidR="00502ECA" w:rsidRPr="00502ECA">
        <w:rPr>
          <w:lang w:val="en-US"/>
        </w:rPr>
        <w:t xml:space="preserve"> </w:t>
      </w:r>
      <w:r w:rsidR="00502ECA">
        <w:rPr>
          <w:lang w:val="en-US"/>
        </w:rPr>
        <w:t>[Solution 1.3 m]</w:t>
      </w:r>
    </w:p>
    <w:p w14:paraId="7A051527" w14:textId="1BC7A357" w:rsidR="009C6755" w:rsidRPr="00436297" w:rsidRDefault="007F5AA8" w:rsidP="00436297">
      <w:pPr>
        <w:pStyle w:val="Heading1"/>
        <w:rPr>
          <w:sz w:val="22"/>
          <w:szCs w:val="22"/>
        </w:rPr>
      </w:pPr>
      <w:bookmarkStart w:id="21" w:name="_Toc33692713"/>
      <w:r w:rsidRPr="00ED5605">
        <w:rPr>
          <w:sz w:val="22"/>
          <w:szCs w:val="22"/>
        </w:rPr>
        <w:t>Reference</w:t>
      </w:r>
      <w:bookmarkEnd w:id="16"/>
      <w:r w:rsidR="0066767D">
        <w:rPr>
          <w:sz w:val="22"/>
          <w:szCs w:val="22"/>
        </w:rPr>
        <w:t>s</w:t>
      </w:r>
      <w:bookmarkStart w:id="22" w:name="_Initializer_list"/>
      <w:bookmarkEnd w:id="21"/>
      <w:bookmarkEnd w:id="22"/>
    </w:p>
    <w:p w14:paraId="05391719" w14:textId="3DE7A689" w:rsidR="00A71C6D" w:rsidRDefault="00794D53" w:rsidP="00A71C6D">
      <w:pPr>
        <w:rPr>
          <w:lang w:val="en-US"/>
        </w:rPr>
      </w:pPr>
      <w:hyperlink r:id="rId14" w:history="1">
        <w:r w:rsidR="00A71C6D">
          <w:rPr>
            <w:rStyle w:val="Hyperlink"/>
            <w:lang w:val="en-US"/>
          </w:rPr>
          <w:t>https://www.khanacademy.org/science/physics/one-dimensional-motion</w:t>
        </w:r>
      </w:hyperlink>
    </w:p>
    <w:p w14:paraId="50D3D5A7" w14:textId="31189338" w:rsidR="003D16B8" w:rsidRDefault="00794D53" w:rsidP="003D16B8">
      <w:pPr>
        <w:rPr>
          <w:lang w:val="en-US"/>
        </w:rPr>
      </w:pPr>
      <w:hyperlink r:id="rId15" w:history="1">
        <w:r w:rsidR="003D16B8" w:rsidRPr="00A71C6D">
          <w:rPr>
            <w:rStyle w:val="Hyperlink"/>
            <w:lang w:val="en-US"/>
          </w:rPr>
          <w:t>https://www.khanacademy.org/science/ap-two-dimensional-motion</w:t>
        </w:r>
      </w:hyperlink>
    </w:p>
    <w:p w14:paraId="470205E3" w14:textId="38C6A9EE" w:rsidR="00A71C6D" w:rsidRDefault="00794D53" w:rsidP="00A71C6D">
      <w:pPr>
        <w:rPr>
          <w:lang w:val="en-US"/>
        </w:rPr>
      </w:pPr>
      <w:hyperlink r:id="rId16" w:history="1">
        <w:r w:rsidR="00A71C6D" w:rsidRPr="00AF16E0">
          <w:rPr>
            <w:rStyle w:val="Hyperlink"/>
            <w:lang w:val="en-US"/>
          </w:rPr>
          <w:t>https://www.physicsclassroom.com</w:t>
        </w:r>
      </w:hyperlink>
    </w:p>
    <w:p w14:paraId="77C62D6A" w14:textId="2B7571E6" w:rsidR="0066767D" w:rsidRDefault="00436297" w:rsidP="00A71C6D">
      <w:pPr>
        <w:rPr>
          <w:lang w:val="en-US"/>
        </w:rPr>
      </w:pPr>
      <w:r w:rsidRPr="00717122">
        <w:rPr>
          <w:b/>
          <w:bCs/>
          <w:lang w:val="en-US"/>
        </w:rPr>
        <w:t>P</w:t>
      </w:r>
      <w:r w:rsidR="0066767D" w:rsidRPr="00717122">
        <w:rPr>
          <w:b/>
          <w:bCs/>
          <w:lang w:val="en-US"/>
        </w:rPr>
        <w:t>hysics</w:t>
      </w:r>
      <w:r w:rsidR="00717122" w:rsidRPr="00717122">
        <w:rPr>
          <w:b/>
          <w:bCs/>
          <w:lang w:val="en-US"/>
        </w:rPr>
        <w:t xml:space="preserve"> -</w:t>
      </w:r>
      <w:r w:rsidR="0066767D" w:rsidRPr="00717122">
        <w:rPr>
          <w:b/>
          <w:bCs/>
          <w:lang w:val="en-US"/>
        </w:rPr>
        <w:t xml:space="preserve"> Part 1</w:t>
      </w:r>
      <w:r w:rsidR="0066767D">
        <w:rPr>
          <w:lang w:val="en-US"/>
        </w:rPr>
        <w:t>,  Doug</w:t>
      </w:r>
      <w:r w:rsidR="00B91096">
        <w:rPr>
          <w:lang w:val="en-US"/>
        </w:rPr>
        <w:t>l</w:t>
      </w:r>
      <w:r w:rsidR="0066767D">
        <w:rPr>
          <w:lang w:val="en-US"/>
        </w:rPr>
        <w:t>as C. Giancoli, Pearson Benelux</w:t>
      </w:r>
      <w:bookmarkEnd w:id="17"/>
      <w:bookmarkEnd w:id="18"/>
    </w:p>
    <w:sectPr w:rsidR="0066767D" w:rsidSect="00E17C37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047B" w14:textId="77777777" w:rsidR="00794D53" w:rsidRDefault="00794D53" w:rsidP="009E62E0">
      <w:r>
        <w:separator/>
      </w:r>
    </w:p>
  </w:endnote>
  <w:endnote w:type="continuationSeparator" w:id="0">
    <w:p w14:paraId="1E4698F3" w14:textId="77777777" w:rsidR="00794D53" w:rsidRDefault="00794D53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A9" w14:textId="59D672D4" w:rsidR="00E35AD1" w:rsidRPr="009E62E0" w:rsidRDefault="00E35AD1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9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9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15D6009E" w:rsidR="00E35AD1" w:rsidRPr="009E62E0" w:rsidRDefault="00E35AD1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8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D0A5" w14:textId="77777777" w:rsidR="00794D53" w:rsidRDefault="00794D53" w:rsidP="009E62E0">
      <w:r>
        <w:separator/>
      </w:r>
    </w:p>
  </w:footnote>
  <w:footnote w:type="continuationSeparator" w:id="0">
    <w:p w14:paraId="7447F35C" w14:textId="77777777" w:rsidR="00794D53" w:rsidRDefault="00794D53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4FA82EB3" w:rsidR="00E35AD1" w:rsidRPr="00DD7111" w:rsidRDefault="00E35AD1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DD7111">
      <w:rPr>
        <w:lang w:val="en-US"/>
      </w:rPr>
      <w:t xml:space="preserve">Lab Applied Maths &amp; Physics  </w:t>
    </w:r>
    <w:r w:rsidR="00007F08" w:rsidRPr="00DD7111">
      <w:rPr>
        <w:lang w:val="en-US"/>
      </w:rPr>
      <w:t>1</w:t>
    </w:r>
    <w:r w:rsidRPr="00DD7111">
      <w:rPr>
        <w:lang w:val="en-US"/>
      </w:rPr>
      <w:t xml:space="preserve"> </w:t>
    </w:r>
    <w:r w:rsidR="0017317B" w:rsidRPr="00DD7111">
      <w:rPr>
        <w:lang w:val="en-US"/>
      </w:rPr>
      <w:tab/>
    </w:r>
    <w:r w:rsidR="0017317B" w:rsidRPr="00DD7111">
      <w:rPr>
        <w:lang w:val="en-US"/>
      </w:rPr>
      <w:tab/>
    </w:r>
    <w:r w:rsidR="0017317B" w:rsidRPr="00DD7111">
      <w:rPr>
        <w:b/>
        <w:lang w:val="en-US"/>
      </w:rPr>
      <w:t>VERSION 202</w:t>
    </w:r>
    <w:r w:rsidR="00DD7111">
      <w:rPr>
        <w:b/>
        <w:lang w:val="en-US"/>
      </w:rPr>
      <w:t>1-22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7"/>
      <w:gridCol w:w="4903"/>
    </w:tblGrid>
    <w:tr w:rsidR="00E35AD1" w14:paraId="7EEA78B5" w14:textId="77777777" w:rsidTr="00E90025">
      <w:tc>
        <w:tcPr>
          <w:tcW w:w="4219" w:type="dxa"/>
        </w:tcPr>
        <w:p w14:paraId="7EC45E99" w14:textId="45E8661E" w:rsidR="00E35AD1" w:rsidRDefault="00E35AD1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b/>
              <w:bCs/>
              <w:noProof/>
            </w:rPr>
            <w:t>Lab10</w:t>
          </w:r>
          <w:r w:rsidRPr="00BA5F8C">
            <w:rPr>
              <w:noProof/>
            </w:rPr>
            <w:t xml:space="preserve"> – Kinematics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61829076" w14:textId="77777777" w:rsidR="00E35AD1" w:rsidRDefault="00E35AD1"/>
      </w:tc>
    </w:tr>
  </w:tbl>
  <w:p w14:paraId="2BA226A1" w14:textId="77777777" w:rsidR="00E35AD1" w:rsidRPr="009E62E0" w:rsidRDefault="00E35AD1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014"/>
    <w:multiLevelType w:val="hybridMultilevel"/>
    <w:tmpl w:val="0562DE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3914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3D231725"/>
    <w:multiLevelType w:val="hybridMultilevel"/>
    <w:tmpl w:val="DC181042"/>
    <w:lvl w:ilvl="0" w:tplc="0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6E1887"/>
    <w:multiLevelType w:val="hybridMultilevel"/>
    <w:tmpl w:val="2402B56C"/>
    <w:lvl w:ilvl="0" w:tplc="7302B736">
      <w:numFmt w:val="bullet"/>
      <w:lvlText w:val="-"/>
      <w:lvlJc w:val="left"/>
      <w:pPr>
        <w:ind w:left="588" w:hanging="360"/>
      </w:pPr>
      <w:rPr>
        <w:rFonts w:ascii="Verdana" w:eastAsia="Times New Roman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6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3627"/>
    <w:rsid w:val="0000588D"/>
    <w:rsid w:val="00005B23"/>
    <w:rsid w:val="000069CF"/>
    <w:rsid w:val="00006D63"/>
    <w:rsid w:val="0000760C"/>
    <w:rsid w:val="00007F08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1EE8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379BF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BBC"/>
    <w:rsid w:val="00054637"/>
    <w:rsid w:val="000552E0"/>
    <w:rsid w:val="0005549F"/>
    <w:rsid w:val="00056510"/>
    <w:rsid w:val="00056D3B"/>
    <w:rsid w:val="00057CD5"/>
    <w:rsid w:val="00060AA1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1155"/>
    <w:rsid w:val="00071F9D"/>
    <w:rsid w:val="00072F27"/>
    <w:rsid w:val="000731E9"/>
    <w:rsid w:val="000732FA"/>
    <w:rsid w:val="00073D48"/>
    <w:rsid w:val="0007466F"/>
    <w:rsid w:val="000773DD"/>
    <w:rsid w:val="00077635"/>
    <w:rsid w:val="000800D1"/>
    <w:rsid w:val="00080A91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3DB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27D"/>
    <w:rsid w:val="000A69D1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844"/>
    <w:rsid w:val="000B72F1"/>
    <w:rsid w:val="000C01C0"/>
    <w:rsid w:val="000C0DA8"/>
    <w:rsid w:val="000C10D3"/>
    <w:rsid w:val="000C22B6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EB"/>
    <w:rsid w:val="000C60C0"/>
    <w:rsid w:val="000C64EC"/>
    <w:rsid w:val="000C6852"/>
    <w:rsid w:val="000C78DE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AD6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100CD7"/>
    <w:rsid w:val="001015F8"/>
    <w:rsid w:val="001018FD"/>
    <w:rsid w:val="0010195F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37218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621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61C1"/>
    <w:rsid w:val="0015734A"/>
    <w:rsid w:val="001575AA"/>
    <w:rsid w:val="00160361"/>
    <w:rsid w:val="00162ACB"/>
    <w:rsid w:val="00163D7A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17B"/>
    <w:rsid w:val="00173271"/>
    <w:rsid w:val="00173896"/>
    <w:rsid w:val="00173BB6"/>
    <w:rsid w:val="00174D98"/>
    <w:rsid w:val="001759ED"/>
    <w:rsid w:val="00175C18"/>
    <w:rsid w:val="001767D4"/>
    <w:rsid w:val="001768CD"/>
    <w:rsid w:val="00176962"/>
    <w:rsid w:val="00176F2E"/>
    <w:rsid w:val="0017737A"/>
    <w:rsid w:val="00177476"/>
    <w:rsid w:val="00177DCE"/>
    <w:rsid w:val="00180A65"/>
    <w:rsid w:val="00180EDE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87FCE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5B6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5934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5F4"/>
    <w:rsid w:val="001C4E71"/>
    <w:rsid w:val="001C5B61"/>
    <w:rsid w:val="001C64AC"/>
    <w:rsid w:val="001C6592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FD2"/>
    <w:rsid w:val="00200086"/>
    <w:rsid w:val="0020089F"/>
    <w:rsid w:val="00200B42"/>
    <w:rsid w:val="00200CEC"/>
    <w:rsid w:val="00202413"/>
    <w:rsid w:val="00202FB1"/>
    <w:rsid w:val="00203355"/>
    <w:rsid w:val="00203A61"/>
    <w:rsid w:val="00203AFD"/>
    <w:rsid w:val="00203D24"/>
    <w:rsid w:val="00204337"/>
    <w:rsid w:val="0020495B"/>
    <w:rsid w:val="00206C85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86F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797"/>
    <w:rsid w:val="00267A1C"/>
    <w:rsid w:val="002708CD"/>
    <w:rsid w:val="0027336B"/>
    <w:rsid w:val="00273F47"/>
    <w:rsid w:val="00273FE7"/>
    <w:rsid w:val="0027435D"/>
    <w:rsid w:val="002748F3"/>
    <w:rsid w:val="00274C88"/>
    <w:rsid w:val="00274ECF"/>
    <w:rsid w:val="00275471"/>
    <w:rsid w:val="0027587F"/>
    <w:rsid w:val="0027597D"/>
    <w:rsid w:val="0027624B"/>
    <w:rsid w:val="002769EC"/>
    <w:rsid w:val="0027751E"/>
    <w:rsid w:val="00277958"/>
    <w:rsid w:val="00277EB2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6B8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081"/>
    <w:rsid w:val="002D0868"/>
    <w:rsid w:val="002D0C98"/>
    <w:rsid w:val="002D1873"/>
    <w:rsid w:val="002D1ACC"/>
    <w:rsid w:val="002D24D6"/>
    <w:rsid w:val="002D4178"/>
    <w:rsid w:val="002D42EE"/>
    <w:rsid w:val="002D5755"/>
    <w:rsid w:val="002D5F03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F6F"/>
    <w:rsid w:val="002F58F1"/>
    <w:rsid w:val="002F5C2F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C93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4FC5"/>
    <w:rsid w:val="0033519A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4BE4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4C0A"/>
    <w:rsid w:val="00354EDB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1B9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633"/>
    <w:rsid w:val="00370DDA"/>
    <w:rsid w:val="00371C0A"/>
    <w:rsid w:val="00372C26"/>
    <w:rsid w:val="003735AF"/>
    <w:rsid w:val="0037427C"/>
    <w:rsid w:val="00374758"/>
    <w:rsid w:val="00375982"/>
    <w:rsid w:val="0037609E"/>
    <w:rsid w:val="00376A41"/>
    <w:rsid w:val="00376ECB"/>
    <w:rsid w:val="00377429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B0D"/>
    <w:rsid w:val="003B7CB1"/>
    <w:rsid w:val="003C109D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547B"/>
    <w:rsid w:val="003C6648"/>
    <w:rsid w:val="003C725E"/>
    <w:rsid w:val="003C77B7"/>
    <w:rsid w:val="003D0BE7"/>
    <w:rsid w:val="003D1026"/>
    <w:rsid w:val="003D10F7"/>
    <w:rsid w:val="003D16B8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5899"/>
    <w:rsid w:val="003F749E"/>
    <w:rsid w:val="003F7C98"/>
    <w:rsid w:val="0040006B"/>
    <w:rsid w:val="0040089B"/>
    <w:rsid w:val="00401769"/>
    <w:rsid w:val="004017FF"/>
    <w:rsid w:val="004019CF"/>
    <w:rsid w:val="004019F6"/>
    <w:rsid w:val="00401DA3"/>
    <w:rsid w:val="0040239E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10F95"/>
    <w:rsid w:val="00411213"/>
    <w:rsid w:val="0041199F"/>
    <w:rsid w:val="004137A3"/>
    <w:rsid w:val="00413A7F"/>
    <w:rsid w:val="00414BAB"/>
    <w:rsid w:val="00415D13"/>
    <w:rsid w:val="004166DA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297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69B"/>
    <w:rsid w:val="004578E5"/>
    <w:rsid w:val="00460A8A"/>
    <w:rsid w:val="00461938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760"/>
    <w:rsid w:val="0047181A"/>
    <w:rsid w:val="00471977"/>
    <w:rsid w:val="004726E9"/>
    <w:rsid w:val="004748B6"/>
    <w:rsid w:val="004760DB"/>
    <w:rsid w:val="00476338"/>
    <w:rsid w:val="00480764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677"/>
    <w:rsid w:val="004A3C34"/>
    <w:rsid w:val="004A4FC0"/>
    <w:rsid w:val="004A514F"/>
    <w:rsid w:val="004A5849"/>
    <w:rsid w:val="004A5CCA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C76A3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719F"/>
    <w:rsid w:val="004D7353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2ECA"/>
    <w:rsid w:val="0050313B"/>
    <w:rsid w:val="00503645"/>
    <w:rsid w:val="00503930"/>
    <w:rsid w:val="00503A3A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303EE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271B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C55"/>
    <w:rsid w:val="005953B0"/>
    <w:rsid w:val="005958C2"/>
    <w:rsid w:val="00595F7B"/>
    <w:rsid w:val="00596E94"/>
    <w:rsid w:val="00597081"/>
    <w:rsid w:val="005975E0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707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2F96"/>
    <w:rsid w:val="005F3A26"/>
    <w:rsid w:val="005F3D50"/>
    <w:rsid w:val="005F3E34"/>
    <w:rsid w:val="005F430A"/>
    <w:rsid w:val="005F474D"/>
    <w:rsid w:val="005F484B"/>
    <w:rsid w:val="005F4D80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523B"/>
    <w:rsid w:val="006056AC"/>
    <w:rsid w:val="00605A1B"/>
    <w:rsid w:val="00605AA1"/>
    <w:rsid w:val="00605EA0"/>
    <w:rsid w:val="00606634"/>
    <w:rsid w:val="00606F5F"/>
    <w:rsid w:val="00607849"/>
    <w:rsid w:val="00610175"/>
    <w:rsid w:val="00610DE1"/>
    <w:rsid w:val="00612AE6"/>
    <w:rsid w:val="006137D0"/>
    <w:rsid w:val="00614707"/>
    <w:rsid w:val="00615418"/>
    <w:rsid w:val="006164BE"/>
    <w:rsid w:val="006174A5"/>
    <w:rsid w:val="00617CDB"/>
    <w:rsid w:val="00620D63"/>
    <w:rsid w:val="00621609"/>
    <w:rsid w:val="00621DAD"/>
    <w:rsid w:val="00621F89"/>
    <w:rsid w:val="00622208"/>
    <w:rsid w:val="0062276D"/>
    <w:rsid w:val="00625886"/>
    <w:rsid w:val="006258B1"/>
    <w:rsid w:val="0062591E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F3E"/>
    <w:rsid w:val="0063303E"/>
    <w:rsid w:val="00633191"/>
    <w:rsid w:val="00634E54"/>
    <w:rsid w:val="00635B83"/>
    <w:rsid w:val="00636785"/>
    <w:rsid w:val="00636CB1"/>
    <w:rsid w:val="00636F03"/>
    <w:rsid w:val="00637087"/>
    <w:rsid w:val="00640E76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6767D"/>
    <w:rsid w:val="00670513"/>
    <w:rsid w:val="00670E55"/>
    <w:rsid w:val="00671751"/>
    <w:rsid w:val="00671BD7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F6A"/>
    <w:rsid w:val="00696963"/>
    <w:rsid w:val="00697235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4540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96A"/>
    <w:rsid w:val="006E4C9E"/>
    <w:rsid w:val="006E63B4"/>
    <w:rsid w:val="006E6A2B"/>
    <w:rsid w:val="006E72FB"/>
    <w:rsid w:val="006F062B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7184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15"/>
    <w:rsid w:val="007148DD"/>
    <w:rsid w:val="00715B5C"/>
    <w:rsid w:val="007163CF"/>
    <w:rsid w:val="007165C1"/>
    <w:rsid w:val="00717122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320D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5D0C"/>
    <w:rsid w:val="00756658"/>
    <w:rsid w:val="007576D0"/>
    <w:rsid w:val="007578FD"/>
    <w:rsid w:val="007579B5"/>
    <w:rsid w:val="007612EC"/>
    <w:rsid w:val="00761B23"/>
    <w:rsid w:val="00761C0D"/>
    <w:rsid w:val="0076256E"/>
    <w:rsid w:val="00763068"/>
    <w:rsid w:val="00765487"/>
    <w:rsid w:val="00765C9D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ED"/>
    <w:rsid w:val="007727FB"/>
    <w:rsid w:val="007729C0"/>
    <w:rsid w:val="00772D92"/>
    <w:rsid w:val="007748E6"/>
    <w:rsid w:val="007748F4"/>
    <w:rsid w:val="0077649D"/>
    <w:rsid w:val="00776DE7"/>
    <w:rsid w:val="00776FB1"/>
    <w:rsid w:val="0077706E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640"/>
    <w:rsid w:val="00790A23"/>
    <w:rsid w:val="00791201"/>
    <w:rsid w:val="0079150F"/>
    <w:rsid w:val="007918A8"/>
    <w:rsid w:val="00792748"/>
    <w:rsid w:val="00793361"/>
    <w:rsid w:val="007934E8"/>
    <w:rsid w:val="00793AF6"/>
    <w:rsid w:val="00794D53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24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760"/>
    <w:rsid w:val="00874D25"/>
    <w:rsid w:val="00874F0B"/>
    <w:rsid w:val="0087511C"/>
    <w:rsid w:val="008752DD"/>
    <w:rsid w:val="00875E3B"/>
    <w:rsid w:val="008806FF"/>
    <w:rsid w:val="00881933"/>
    <w:rsid w:val="00881CF1"/>
    <w:rsid w:val="00882500"/>
    <w:rsid w:val="008833CA"/>
    <w:rsid w:val="00883D74"/>
    <w:rsid w:val="008840A3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1BE2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0B4B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54D7"/>
    <w:rsid w:val="008B6C4A"/>
    <w:rsid w:val="008C0011"/>
    <w:rsid w:val="008C0025"/>
    <w:rsid w:val="008C0328"/>
    <w:rsid w:val="008C0C73"/>
    <w:rsid w:val="008C16C8"/>
    <w:rsid w:val="008C2890"/>
    <w:rsid w:val="008C3EBE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E0FFC"/>
    <w:rsid w:val="008E1908"/>
    <w:rsid w:val="008E2CEA"/>
    <w:rsid w:val="008E326A"/>
    <w:rsid w:val="008E50FC"/>
    <w:rsid w:val="008E5C4F"/>
    <w:rsid w:val="008E5F12"/>
    <w:rsid w:val="008E6548"/>
    <w:rsid w:val="008E79EF"/>
    <w:rsid w:val="008E79F1"/>
    <w:rsid w:val="008F0489"/>
    <w:rsid w:val="008F0A18"/>
    <w:rsid w:val="008F0DB3"/>
    <w:rsid w:val="008F1650"/>
    <w:rsid w:val="008F385B"/>
    <w:rsid w:val="008F3E94"/>
    <w:rsid w:val="008F505B"/>
    <w:rsid w:val="008F51F5"/>
    <w:rsid w:val="008F574D"/>
    <w:rsid w:val="008F68FD"/>
    <w:rsid w:val="008F7364"/>
    <w:rsid w:val="008F7661"/>
    <w:rsid w:val="008F7E8F"/>
    <w:rsid w:val="00900F51"/>
    <w:rsid w:val="00901825"/>
    <w:rsid w:val="00901C5C"/>
    <w:rsid w:val="00902B9C"/>
    <w:rsid w:val="00903B25"/>
    <w:rsid w:val="0090466A"/>
    <w:rsid w:val="00906D0E"/>
    <w:rsid w:val="009075F3"/>
    <w:rsid w:val="00907C6E"/>
    <w:rsid w:val="009108C8"/>
    <w:rsid w:val="00911694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CEE"/>
    <w:rsid w:val="009341A2"/>
    <w:rsid w:val="00934241"/>
    <w:rsid w:val="0093506F"/>
    <w:rsid w:val="009359C8"/>
    <w:rsid w:val="0093609E"/>
    <w:rsid w:val="0093694C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BD5"/>
    <w:rsid w:val="00960D18"/>
    <w:rsid w:val="00962A9D"/>
    <w:rsid w:val="00963710"/>
    <w:rsid w:val="009637ED"/>
    <w:rsid w:val="00964158"/>
    <w:rsid w:val="009641B1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916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00"/>
    <w:rsid w:val="00984098"/>
    <w:rsid w:val="0098438E"/>
    <w:rsid w:val="009847C0"/>
    <w:rsid w:val="009848AD"/>
    <w:rsid w:val="00984973"/>
    <w:rsid w:val="00985958"/>
    <w:rsid w:val="00985D6D"/>
    <w:rsid w:val="00986A63"/>
    <w:rsid w:val="009876AC"/>
    <w:rsid w:val="00987D61"/>
    <w:rsid w:val="00987DC8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BA0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C0453"/>
    <w:rsid w:val="009C0ECC"/>
    <w:rsid w:val="009C1089"/>
    <w:rsid w:val="009C2200"/>
    <w:rsid w:val="009C3F37"/>
    <w:rsid w:val="009C4454"/>
    <w:rsid w:val="009C44C5"/>
    <w:rsid w:val="009C49BA"/>
    <w:rsid w:val="009C4BA8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3FA9"/>
    <w:rsid w:val="009D4155"/>
    <w:rsid w:val="009D44D0"/>
    <w:rsid w:val="009D5562"/>
    <w:rsid w:val="009D5E8A"/>
    <w:rsid w:val="009D648C"/>
    <w:rsid w:val="009D6E04"/>
    <w:rsid w:val="009D7A8E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31D4"/>
    <w:rsid w:val="00A03D5B"/>
    <w:rsid w:val="00A03F89"/>
    <w:rsid w:val="00A04385"/>
    <w:rsid w:val="00A05842"/>
    <w:rsid w:val="00A0663C"/>
    <w:rsid w:val="00A0716C"/>
    <w:rsid w:val="00A071DF"/>
    <w:rsid w:val="00A10596"/>
    <w:rsid w:val="00A1064F"/>
    <w:rsid w:val="00A11DC8"/>
    <w:rsid w:val="00A12E23"/>
    <w:rsid w:val="00A132B5"/>
    <w:rsid w:val="00A132C8"/>
    <w:rsid w:val="00A1330E"/>
    <w:rsid w:val="00A14934"/>
    <w:rsid w:val="00A152CD"/>
    <w:rsid w:val="00A16418"/>
    <w:rsid w:val="00A164A9"/>
    <w:rsid w:val="00A16667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059E"/>
    <w:rsid w:val="00A41F14"/>
    <w:rsid w:val="00A42092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6B21"/>
    <w:rsid w:val="00A67335"/>
    <w:rsid w:val="00A677B1"/>
    <w:rsid w:val="00A703CE"/>
    <w:rsid w:val="00A70BB2"/>
    <w:rsid w:val="00A70EA0"/>
    <w:rsid w:val="00A7105C"/>
    <w:rsid w:val="00A71AE5"/>
    <w:rsid w:val="00A71C6D"/>
    <w:rsid w:val="00A71D1C"/>
    <w:rsid w:val="00A7264B"/>
    <w:rsid w:val="00A72D6D"/>
    <w:rsid w:val="00A72E85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6D8"/>
    <w:rsid w:val="00A908B2"/>
    <w:rsid w:val="00A90D3C"/>
    <w:rsid w:val="00A919A8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A78CA"/>
    <w:rsid w:val="00AA7A4E"/>
    <w:rsid w:val="00AB06C6"/>
    <w:rsid w:val="00AB0A9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571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2716"/>
    <w:rsid w:val="00AE34BE"/>
    <w:rsid w:val="00AE3AE7"/>
    <w:rsid w:val="00AE4D35"/>
    <w:rsid w:val="00AE5C44"/>
    <w:rsid w:val="00AE605D"/>
    <w:rsid w:val="00AE6242"/>
    <w:rsid w:val="00AE7915"/>
    <w:rsid w:val="00AF17BB"/>
    <w:rsid w:val="00AF1A19"/>
    <w:rsid w:val="00AF2A89"/>
    <w:rsid w:val="00AF3914"/>
    <w:rsid w:val="00AF4089"/>
    <w:rsid w:val="00AF43AA"/>
    <w:rsid w:val="00AF46A7"/>
    <w:rsid w:val="00AF587C"/>
    <w:rsid w:val="00AF5E65"/>
    <w:rsid w:val="00AF61A0"/>
    <w:rsid w:val="00AF6975"/>
    <w:rsid w:val="00AF762B"/>
    <w:rsid w:val="00AF7DED"/>
    <w:rsid w:val="00AF7DF1"/>
    <w:rsid w:val="00B00229"/>
    <w:rsid w:val="00B01620"/>
    <w:rsid w:val="00B01E1D"/>
    <w:rsid w:val="00B0392A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1EB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318A"/>
    <w:rsid w:val="00B23A9D"/>
    <w:rsid w:val="00B24717"/>
    <w:rsid w:val="00B24797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369FF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BFE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61C1"/>
    <w:rsid w:val="00B77B42"/>
    <w:rsid w:val="00B800D0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050"/>
    <w:rsid w:val="00B90260"/>
    <w:rsid w:val="00B91096"/>
    <w:rsid w:val="00B9134B"/>
    <w:rsid w:val="00B91686"/>
    <w:rsid w:val="00B93597"/>
    <w:rsid w:val="00B9364F"/>
    <w:rsid w:val="00B943B0"/>
    <w:rsid w:val="00B945F2"/>
    <w:rsid w:val="00B94E6D"/>
    <w:rsid w:val="00B95BE8"/>
    <w:rsid w:val="00B960DF"/>
    <w:rsid w:val="00B9647B"/>
    <w:rsid w:val="00B96C50"/>
    <w:rsid w:val="00BA0175"/>
    <w:rsid w:val="00BA06A5"/>
    <w:rsid w:val="00BA1828"/>
    <w:rsid w:val="00BA187C"/>
    <w:rsid w:val="00BA2010"/>
    <w:rsid w:val="00BA2341"/>
    <w:rsid w:val="00BA2A93"/>
    <w:rsid w:val="00BA33D6"/>
    <w:rsid w:val="00BA5D55"/>
    <w:rsid w:val="00BA5F8C"/>
    <w:rsid w:val="00BA6ECC"/>
    <w:rsid w:val="00BA71E5"/>
    <w:rsid w:val="00BA740C"/>
    <w:rsid w:val="00BA7BFA"/>
    <w:rsid w:val="00BA7C3B"/>
    <w:rsid w:val="00BA7CB1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063D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36A"/>
    <w:rsid w:val="00BD4621"/>
    <w:rsid w:val="00BD488E"/>
    <w:rsid w:val="00BD4E6E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C53"/>
    <w:rsid w:val="00C107A6"/>
    <w:rsid w:val="00C10849"/>
    <w:rsid w:val="00C10869"/>
    <w:rsid w:val="00C12104"/>
    <w:rsid w:val="00C1253A"/>
    <w:rsid w:val="00C13DB3"/>
    <w:rsid w:val="00C14085"/>
    <w:rsid w:val="00C156B2"/>
    <w:rsid w:val="00C15B99"/>
    <w:rsid w:val="00C15CD0"/>
    <w:rsid w:val="00C16712"/>
    <w:rsid w:val="00C17E34"/>
    <w:rsid w:val="00C203C8"/>
    <w:rsid w:val="00C208BC"/>
    <w:rsid w:val="00C20994"/>
    <w:rsid w:val="00C21048"/>
    <w:rsid w:val="00C215E2"/>
    <w:rsid w:val="00C223F0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5FC4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6496"/>
    <w:rsid w:val="00C77AA4"/>
    <w:rsid w:val="00C77E0D"/>
    <w:rsid w:val="00C81D62"/>
    <w:rsid w:val="00C82A9D"/>
    <w:rsid w:val="00C83CA2"/>
    <w:rsid w:val="00C84987"/>
    <w:rsid w:val="00C84BB8"/>
    <w:rsid w:val="00C84D2B"/>
    <w:rsid w:val="00C85309"/>
    <w:rsid w:val="00C870C2"/>
    <w:rsid w:val="00C878BB"/>
    <w:rsid w:val="00C87D63"/>
    <w:rsid w:val="00C90A2C"/>
    <w:rsid w:val="00C91046"/>
    <w:rsid w:val="00C9132D"/>
    <w:rsid w:val="00C92376"/>
    <w:rsid w:val="00C930D2"/>
    <w:rsid w:val="00C936C4"/>
    <w:rsid w:val="00C941BD"/>
    <w:rsid w:val="00C948C9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AE8"/>
    <w:rsid w:val="00CB2BBD"/>
    <w:rsid w:val="00CB2D57"/>
    <w:rsid w:val="00CB342A"/>
    <w:rsid w:val="00CB39DE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06C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6882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74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4DF"/>
    <w:rsid w:val="00D03934"/>
    <w:rsid w:val="00D03FC4"/>
    <w:rsid w:val="00D0474E"/>
    <w:rsid w:val="00D0486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61E"/>
    <w:rsid w:val="00D23B35"/>
    <w:rsid w:val="00D2440B"/>
    <w:rsid w:val="00D24F5A"/>
    <w:rsid w:val="00D25460"/>
    <w:rsid w:val="00D2565C"/>
    <w:rsid w:val="00D25845"/>
    <w:rsid w:val="00D26185"/>
    <w:rsid w:val="00D278F5"/>
    <w:rsid w:val="00D27AF0"/>
    <w:rsid w:val="00D30A30"/>
    <w:rsid w:val="00D30B78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6E2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5040"/>
    <w:rsid w:val="00D55128"/>
    <w:rsid w:val="00D55954"/>
    <w:rsid w:val="00D55C1D"/>
    <w:rsid w:val="00D577B1"/>
    <w:rsid w:val="00D60355"/>
    <w:rsid w:val="00D626D8"/>
    <w:rsid w:val="00D62C6D"/>
    <w:rsid w:val="00D633AC"/>
    <w:rsid w:val="00D6581B"/>
    <w:rsid w:val="00D6594F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13C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4179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5FB"/>
    <w:rsid w:val="00DC7A7A"/>
    <w:rsid w:val="00DD2412"/>
    <w:rsid w:val="00DD294E"/>
    <w:rsid w:val="00DD33F1"/>
    <w:rsid w:val="00DD3910"/>
    <w:rsid w:val="00DD3ABC"/>
    <w:rsid w:val="00DD4540"/>
    <w:rsid w:val="00DD7111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179A"/>
    <w:rsid w:val="00E2227E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AD1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3F81"/>
    <w:rsid w:val="00E55302"/>
    <w:rsid w:val="00E5565C"/>
    <w:rsid w:val="00E55DE0"/>
    <w:rsid w:val="00E55E36"/>
    <w:rsid w:val="00E56058"/>
    <w:rsid w:val="00E5664F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659C"/>
    <w:rsid w:val="00E672D3"/>
    <w:rsid w:val="00E6751B"/>
    <w:rsid w:val="00E7135C"/>
    <w:rsid w:val="00E716DD"/>
    <w:rsid w:val="00E71EC3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9CD"/>
    <w:rsid w:val="00E87C31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2BE"/>
    <w:rsid w:val="00EB42D7"/>
    <w:rsid w:val="00EB4B83"/>
    <w:rsid w:val="00EB520A"/>
    <w:rsid w:val="00EB52E5"/>
    <w:rsid w:val="00EB7057"/>
    <w:rsid w:val="00EB7253"/>
    <w:rsid w:val="00EC0B55"/>
    <w:rsid w:val="00EC15AE"/>
    <w:rsid w:val="00EC1CEC"/>
    <w:rsid w:val="00EC1E79"/>
    <w:rsid w:val="00EC3008"/>
    <w:rsid w:val="00EC4937"/>
    <w:rsid w:val="00EC5481"/>
    <w:rsid w:val="00EC55B4"/>
    <w:rsid w:val="00EC58F6"/>
    <w:rsid w:val="00EC61A0"/>
    <w:rsid w:val="00EC6490"/>
    <w:rsid w:val="00EC6DBD"/>
    <w:rsid w:val="00EC74F3"/>
    <w:rsid w:val="00EC7758"/>
    <w:rsid w:val="00EC78AC"/>
    <w:rsid w:val="00EC7A8F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605"/>
    <w:rsid w:val="00ED5EDB"/>
    <w:rsid w:val="00ED62B4"/>
    <w:rsid w:val="00ED64AF"/>
    <w:rsid w:val="00EE0589"/>
    <w:rsid w:val="00EE0972"/>
    <w:rsid w:val="00EE0FF0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33D"/>
    <w:rsid w:val="00EF3BAF"/>
    <w:rsid w:val="00EF4083"/>
    <w:rsid w:val="00EF439A"/>
    <w:rsid w:val="00EF45E7"/>
    <w:rsid w:val="00EF6465"/>
    <w:rsid w:val="00EF7232"/>
    <w:rsid w:val="00EF7426"/>
    <w:rsid w:val="00F00EFC"/>
    <w:rsid w:val="00F01DF5"/>
    <w:rsid w:val="00F03B32"/>
    <w:rsid w:val="00F043B4"/>
    <w:rsid w:val="00F04F8C"/>
    <w:rsid w:val="00F0577C"/>
    <w:rsid w:val="00F05788"/>
    <w:rsid w:val="00F07155"/>
    <w:rsid w:val="00F071B3"/>
    <w:rsid w:val="00F10496"/>
    <w:rsid w:val="00F1087B"/>
    <w:rsid w:val="00F11EB3"/>
    <w:rsid w:val="00F133E8"/>
    <w:rsid w:val="00F13A02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3136"/>
    <w:rsid w:val="00F232ED"/>
    <w:rsid w:val="00F233C5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2FB4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AC6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416A"/>
    <w:rsid w:val="00FB4B81"/>
    <w:rsid w:val="00FB594C"/>
    <w:rsid w:val="00FB5E0D"/>
    <w:rsid w:val="00FB6DED"/>
    <w:rsid w:val="00FC1786"/>
    <w:rsid w:val="00FC1AB8"/>
    <w:rsid w:val="00FC1B95"/>
    <w:rsid w:val="00FC2486"/>
    <w:rsid w:val="00FC3F00"/>
    <w:rsid w:val="00FC469A"/>
    <w:rsid w:val="00FC4F0F"/>
    <w:rsid w:val="00FC52F5"/>
    <w:rsid w:val="00FC667C"/>
    <w:rsid w:val="00FC66C6"/>
    <w:rsid w:val="00FC696A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23B4"/>
    <w:rsid w:val="00FE44BA"/>
    <w:rsid w:val="00FE45CA"/>
    <w:rsid w:val="00FE4844"/>
    <w:rsid w:val="00FE5550"/>
    <w:rsid w:val="00FE6722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  <w:rsid w:val="496AD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2C6CC905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ind w:left="936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boldred">
    <w:name w:val="boldred"/>
    <w:basedOn w:val="DefaultParagraphFont"/>
    <w:rsid w:val="00354C0A"/>
  </w:style>
  <w:style w:type="paragraph" w:styleId="NormalWeb">
    <w:name w:val="Normal (Web)"/>
    <w:basedOn w:val="Normal"/>
    <w:uiPriority w:val="99"/>
    <w:unhideWhenUsed/>
    <w:rsid w:val="00354C0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/>
    </w:rPr>
  </w:style>
  <w:style w:type="character" w:customStyle="1" w:styleId="katex-mathml">
    <w:name w:val="katex-mathml"/>
    <w:basedOn w:val="DefaultParagraphFont"/>
    <w:rsid w:val="00372C26"/>
  </w:style>
  <w:style w:type="character" w:customStyle="1" w:styleId="mord">
    <w:name w:val="mord"/>
    <w:basedOn w:val="DefaultParagraphFont"/>
    <w:rsid w:val="00372C26"/>
  </w:style>
  <w:style w:type="character" w:customStyle="1" w:styleId="vlist-s">
    <w:name w:val="vlist-s"/>
    <w:basedOn w:val="DefaultParagraphFont"/>
    <w:rsid w:val="00372C26"/>
  </w:style>
  <w:style w:type="character" w:customStyle="1" w:styleId="mrel">
    <w:name w:val="mrel"/>
    <w:basedOn w:val="DefaultParagraphFont"/>
    <w:rsid w:val="00372C26"/>
  </w:style>
  <w:style w:type="character" w:customStyle="1" w:styleId="mbin">
    <w:name w:val="mbin"/>
    <w:basedOn w:val="DefaultParagraphFont"/>
    <w:rsid w:val="00372C26"/>
  </w:style>
  <w:style w:type="character" w:styleId="Mention">
    <w:name w:val="Mention"/>
    <w:basedOn w:val="DefaultParagraphFont"/>
    <w:uiPriority w:val="99"/>
    <w:semiHidden/>
    <w:unhideWhenUsed/>
    <w:rsid w:val="00D26185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4D71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19F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19F"/>
    <w:rPr>
      <w:rFonts w:ascii="Verdana" w:hAnsi="Verdana"/>
      <w:b/>
      <w:bCs/>
      <w:lang w:val="nl-NL"/>
    </w:rPr>
  </w:style>
  <w:style w:type="table" w:customStyle="1" w:styleId="TableGrid0">
    <w:name w:val="TableGrid"/>
    <w:rsid w:val="003F7C9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o">
    <w:name w:val="mo"/>
    <w:basedOn w:val="DefaultParagraphFont"/>
    <w:rsid w:val="002966B8"/>
  </w:style>
  <w:style w:type="character" w:customStyle="1" w:styleId="mn">
    <w:name w:val="mn"/>
    <w:basedOn w:val="DefaultParagraphFont"/>
    <w:rsid w:val="0029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5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5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9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5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4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7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6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6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5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7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0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42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hysicsclassroom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khanacademy.org/science/ap-physics-1/ap-two-dimensional-motion/horizontally-launched-projectiles-ap/e/2d-projectile-motion-with-components-given-exercise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hanacademy.org/science/physics/one-dimensional-motion/modal/a/what-is-displacemen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8AE36-1C8E-49DC-A23D-AF78C8284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F2946-0F3F-F348-A39E-C425AC55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141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22</cp:revision>
  <cp:lastPrinted>2018-11-28T18:44:00Z</cp:lastPrinted>
  <dcterms:created xsi:type="dcterms:W3CDTF">2020-02-27T09:27:00Z</dcterms:created>
  <dcterms:modified xsi:type="dcterms:W3CDTF">2021-11-17T14:43:00Z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